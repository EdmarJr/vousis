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C9D" w:rsidRPr="00725C39" w:rsidRDefault="00351C9D" w:rsidP="00E62792">
      <w:pPr>
        <w:pStyle w:val="Ttulo"/>
        <w:jc w:val="left"/>
        <w:rPr>
          <w:rFonts w:cs="Arial"/>
          <w:lang w:val="pt-BR"/>
        </w:rPr>
      </w:pPr>
    </w:p>
    <w:p w:rsidR="00351C9D" w:rsidRPr="00725C39" w:rsidRDefault="00351C9D">
      <w:pPr>
        <w:pStyle w:val="Ttulo"/>
        <w:jc w:val="right"/>
        <w:rPr>
          <w:rFonts w:cs="Arial"/>
          <w:lang w:val="pt-BR"/>
        </w:rPr>
      </w:pPr>
    </w:p>
    <w:p w:rsidR="00351C9D" w:rsidRPr="00725C39" w:rsidRDefault="00351C9D">
      <w:pPr>
        <w:pStyle w:val="Ttulo"/>
        <w:jc w:val="right"/>
        <w:rPr>
          <w:rFonts w:cs="Arial"/>
          <w:lang w:val="pt-BR"/>
        </w:rPr>
      </w:pPr>
    </w:p>
    <w:p w:rsidR="00351C9D" w:rsidRPr="00725C39" w:rsidRDefault="00351C9D">
      <w:pPr>
        <w:pStyle w:val="Ttulo"/>
        <w:jc w:val="right"/>
        <w:rPr>
          <w:rFonts w:cs="Arial"/>
          <w:lang w:val="pt-BR"/>
        </w:rPr>
      </w:pPr>
    </w:p>
    <w:p w:rsidR="00351C9D" w:rsidRPr="00725C39" w:rsidRDefault="00351C9D">
      <w:pPr>
        <w:pStyle w:val="Ttulo"/>
        <w:jc w:val="right"/>
        <w:rPr>
          <w:rFonts w:cs="Arial"/>
          <w:lang w:val="pt-BR"/>
        </w:rPr>
      </w:pPr>
    </w:p>
    <w:p w:rsidR="00351C9D" w:rsidRPr="00725C39" w:rsidRDefault="00351C9D">
      <w:pPr>
        <w:rPr>
          <w:rFonts w:cs="Arial"/>
        </w:rPr>
      </w:pPr>
    </w:p>
    <w:p w:rsidR="00351C9D" w:rsidRPr="00725C39" w:rsidRDefault="00351C9D">
      <w:pPr>
        <w:rPr>
          <w:rFonts w:cs="Arial"/>
        </w:rPr>
      </w:pPr>
    </w:p>
    <w:p w:rsidR="00351C9D" w:rsidRPr="00725C39" w:rsidRDefault="00351C9D">
      <w:pPr>
        <w:rPr>
          <w:rFonts w:cs="Arial"/>
        </w:rPr>
      </w:pPr>
    </w:p>
    <w:p w:rsidR="002C090A" w:rsidRPr="005B60D7" w:rsidRDefault="002C090A">
      <w:pPr>
        <w:pStyle w:val="Ttulo"/>
        <w:spacing w:before="240" w:after="120"/>
        <w:rPr>
          <w:rFonts w:cs="Arial"/>
          <w:szCs w:val="36"/>
          <w:lang w:val="pt-BR"/>
        </w:rPr>
      </w:pPr>
      <w:r w:rsidRPr="005B60D7">
        <w:rPr>
          <w:rFonts w:cs="Arial"/>
          <w:szCs w:val="36"/>
          <w:lang w:val="pt-BR"/>
        </w:rPr>
        <w:t>Solicitação</w:t>
      </w:r>
      <w:r w:rsidR="000E5EDF" w:rsidRPr="005B60D7">
        <w:rPr>
          <w:rFonts w:cs="Arial"/>
          <w:szCs w:val="36"/>
          <w:lang w:val="pt-BR"/>
        </w:rPr>
        <w:t xml:space="preserve"> de Mudança</w:t>
      </w:r>
      <w:r w:rsidR="00E825B6" w:rsidRPr="005B60D7">
        <w:rPr>
          <w:rFonts w:cs="Arial"/>
          <w:szCs w:val="36"/>
          <w:lang w:val="pt-BR"/>
        </w:rPr>
        <w:t xml:space="preserve"> </w:t>
      </w:r>
    </w:p>
    <w:p w:rsidR="006B785B" w:rsidRPr="005B60D7" w:rsidRDefault="006B785B" w:rsidP="006B785B">
      <w:pPr>
        <w:pStyle w:val="Ttulo"/>
        <w:spacing w:before="120" w:after="120"/>
        <w:rPr>
          <w:rFonts w:cs="Arial"/>
          <w:sz w:val="28"/>
          <w:lang w:val="pt-BR"/>
        </w:rPr>
      </w:pPr>
      <w:r w:rsidRPr="005B60D7">
        <w:rPr>
          <w:rFonts w:cs="Arial"/>
          <w:lang w:val="pt-BR"/>
        </w:rPr>
        <w:t xml:space="preserve">Projeto </w:t>
      </w:r>
      <w:r w:rsidR="005B60D7" w:rsidRPr="005B60D7">
        <w:rPr>
          <w:rFonts w:cs="Arial"/>
          <w:lang w:val="pt-BR"/>
        </w:rPr>
        <w:t xml:space="preserve">Sistema </w:t>
      </w:r>
      <w:r w:rsidR="002B1DBC">
        <w:rPr>
          <w:rFonts w:cs="Arial"/>
          <w:lang w:val="pt-BR"/>
        </w:rPr>
        <w:t>de Ouvidoria</w:t>
      </w:r>
    </w:p>
    <w:p w:rsidR="00351C9D" w:rsidRPr="005B60D7" w:rsidRDefault="00E825B6">
      <w:pPr>
        <w:pStyle w:val="Ttulo"/>
        <w:spacing w:before="240" w:after="120"/>
        <w:rPr>
          <w:rFonts w:cs="Arial"/>
          <w:szCs w:val="36"/>
          <w:lang w:val="pt-BR"/>
        </w:rPr>
      </w:pPr>
      <w:r w:rsidRPr="005B60D7">
        <w:rPr>
          <w:rFonts w:cs="Arial"/>
          <w:szCs w:val="36"/>
          <w:lang w:val="pt-BR"/>
        </w:rPr>
        <w:t xml:space="preserve">Nº </w:t>
      </w:r>
      <w:r w:rsidR="002B1DBC">
        <w:rPr>
          <w:rFonts w:cs="Arial"/>
          <w:szCs w:val="36"/>
          <w:lang w:val="pt-BR"/>
        </w:rPr>
        <w:t>01</w:t>
      </w:r>
    </w:p>
    <w:p w:rsidR="00351C9D" w:rsidRPr="005B60D7" w:rsidRDefault="00351C9D">
      <w:pPr>
        <w:pStyle w:val="Ttulo"/>
        <w:spacing w:before="120" w:after="120"/>
        <w:rPr>
          <w:rFonts w:cs="Arial"/>
          <w:sz w:val="28"/>
          <w:lang w:val="pt-BR"/>
        </w:rPr>
      </w:pPr>
      <w:r w:rsidRPr="005B60D7">
        <w:rPr>
          <w:rFonts w:cs="Arial"/>
          <w:lang w:val="pt-BR"/>
        </w:rPr>
        <w:t xml:space="preserve">Versão </w:t>
      </w:r>
      <w:r w:rsidR="005B60D7" w:rsidRPr="005B60D7">
        <w:rPr>
          <w:rFonts w:cs="Arial"/>
          <w:lang w:val="pt-BR"/>
        </w:rPr>
        <w:t>0.00</w:t>
      </w:r>
    </w:p>
    <w:p w:rsidR="00351C9D" w:rsidRPr="00725C39" w:rsidRDefault="00351C9D">
      <w:pPr>
        <w:pStyle w:val="Cabealho"/>
        <w:tabs>
          <w:tab w:val="clear" w:pos="4419"/>
          <w:tab w:val="clear" w:pos="8838"/>
        </w:tabs>
        <w:rPr>
          <w:rFonts w:cs="Arial"/>
        </w:rPr>
        <w:sectPr w:rsidR="00351C9D" w:rsidRPr="00725C39" w:rsidSect="00E96E73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351C9D" w:rsidRPr="00725C39" w:rsidRDefault="00351C9D">
      <w:pPr>
        <w:pStyle w:val="Cabealho"/>
        <w:tabs>
          <w:tab w:val="clear" w:pos="4419"/>
          <w:tab w:val="clear" w:pos="8838"/>
        </w:tabs>
        <w:rPr>
          <w:rFonts w:cs="Arial"/>
        </w:rPr>
      </w:pPr>
    </w:p>
    <w:p w:rsidR="00C67AE7" w:rsidRPr="00725C39" w:rsidRDefault="00C67AE7" w:rsidP="00C67AE7">
      <w:pPr>
        <w:pStyle w:val="Ttulo"/>
        <w:rPr>
          <w:rFonts w:cs="Arial"/>
          <w:lang w:val="pt-BR"/>
        </w:rPr>
      </w:pPr>
      <w:r w:rsidRPr="00725C39">
        <w:rPr>
          <w:rFonts w:cs="Arial"/>
          <w:lang w:val="pt-BR"/>
        </w:rPr>
        <w:t>HISTÓRICO DE REVISÃO</w:t>
      </w:r>
    </w:p>
    <w:p w:rsidR="00C67AE7" w:rsidRPr="00725C39" w:rsidRDefault="00C67AE7" w:rsidP="00C67AE7">
      <w:pPr>
        <w:jc w:val="center"/>
        <w:rPr>
          <w:rFonts w:cs="Arial"/>
        </w:rPr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C67AE7" w:rsidRPr="00725C39">
        <w:trPr>
          <w:jc w:val="center"/>
        </w:trPr>
        <w:tc>
          <w:tcPr>
            <w:tcW w:w="1639" w:type="dxa"/>
            <w:shd w:val="clear" w:color="auto" w:fill="C0C0C0"/>
          </w:tcPr>
          <w:p w:rsidR="00C67AE7" w:rsidRPr="00725C39" w:rsidRDefault="00C67AE7" w:rsidP="006F47FB">
            <w:pPr>
              <w:pStyle w:val="CTMISTabela"/>
              <w:jc w:val="center"/>
              <w:rPr>
                <w:sz w:val="22"/>
                <w:szCs w:val="22"/>
                <w:lang w:val="pt-BR"/>
              </w:rPr>
            </w:pPr>
            <w:r w:rsidRPr="00725C39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C67AE7" w:rsidRPr="00725C39" w:rsidRDefault="00C67AE7" w:rsidP="006F47FB">
            <w:pPr>
              <w:pStyle w:val="CTMISTabela"/>
              <w:jc w:val="center"/>
              <w:rPr>
                <w:sz w:val="22"/>
                <w:szCs w:val="22"/>
                <w:lang w:val="pt-BR"/>
              </w:rPr>
            </w:pPr>
            <w:r w:rsidRPr="00725C39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C67AE7" w:rsidRPr="00725C39" w:rsidRDefault="00C67AE7" w:rsidP="006F47FB">
            <w:pPr>
              <w:pStyle w:val="CTMISTabela"/>
              <w:jc w:val="center"/>
              <w:rPr>
                <w:sz w:val="22"/>
                <w:szCs w:val="22"/>
                <w:lang w:val="pt-BR"/>
              </w:rPr>
            </w:pPr>
            <w:r w:rsidRPr="00725C39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C67AE7" w:rsidRPr="00725C39" w:rsidRDefault="00C67AE7" w:rsidP="006F47FB">
            <w:pPr>
              <w:pStyle w:val="CTMISTabela"/>
              <w:jc w:val="center"/>
              <w:rPr>
                <w:sz w:val="22"/>
                <w:szCs w:val="22"/>
                <w:lang w:val="pt-BR"/>
              </w:rPr>
            </w:pPr>
            <w:r w:rsidRPr="00725C39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C67AE7" w:rsidRPr="00725C39">
        <w:trPr>
          <w:jc w:val="center"/>
        </w:trPr>
        <w:tc>
          <w:tcPr>
            <w:tcW w:w="1639" w:type="dxa"/>
          </w:tcPr>
          <w:p w:rsidR="00C67AE7" w:rsidRPr="00725C39" w:rsidRDefault="002B1DBC" w:rsidP="002B1DBC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22</w:t>
            </w:r>
            <w:r w:rsidR="005B60D7">
              <w:rPr>
                <w:b w:val="0"/>
                <w:lang w:val="pt-BR"/>
              </w:rPr>
              <w:t>/0</w:t>
            </w:r>
            <w:r>
              <w:rPr>
                <w:b w:val="0"/>
                <w:lang w:val="pt-BR"/>
              </w:rPr>
              <w:t>9</w:t>
            </w:r>
            <w:r w:rsidR="005B60D7">
              <w:rPr>
                <w:b w:val="0"/>
                <w:lang w:val="pt-BR"/>
              </w:rPr>
              <w:t>/2014</w:t>
            </w:r>
          </w:p>
        </w:tc>
        <w:tc>
          <w:tcPr>
            <w:tcW w:w="960" w:type="dxa"/>
          </w:tcPr>
          <w:p w:rsidR="00C67AE7" w:rsidRPr="00725C39" w:rsidRDefault="005B60D7" w:rsidP="00224EE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67AE7" w:rsidRPr="00725C39" w:rsidRDefault="005B60D7" w:rsidP="00224EEE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C67AE7" w:rsidRPr="00725C39" w:rsidRDefault="002B1DBC" w:rsidP="00224EEE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Maria </w:t>
            </w:r>
            <w:proofErr w:type="spellStart"/>
            <w:r>
              <w:rPr>
                <w:b w:val="0"/>
              </w:rPr>
              <w:t>Luiza</w:t>
            </w:r>
            <w:proofErr w:type="spellEnd"/>
            <w:r>
              <w:rPr>
                <w:b w:val="0"/>
              </w:rPr>
              <w:t xml:space="preserve"> Castro Passini</w:t>
            </w:r>
          </w:p>
        </w:tc>
      </w:tr>
    </w:tbl>
    <w:p w:rsidR="00351C9D" w:rsidRPr="00725C39" w:rsidRDefault="00351C9D">
      <w:pPr>
        <w:pStyle w:val="Ttulo"/>
        <w:rPr>
          <w:rFonts w:cs="Arial"/>
          <w:lang w:val="pt-BR"/>
        </w:rPr>
      </w:pPr>
      <w:r w:rsidRPr="00725C39">
        <w:rPr>
          <w:rFonts w:cs="Arial"/>
          <w:lang w:val="pt-BR"/>
        </w:rPr>
        <w:br w:type="page"/>
      </w:r>
      <w:r w:rsidRPr="00725C39">
        <w:rPr>
          <w:rFonts w:cs="Arial"/>
          <w:lang w:val="pt-BR"/>
        </w:rPr>
        <w:lastRenderedPageBreak/>
        <w:t>Sumário</w:t>
      </w:r>
    </w:p>
    <w:p w:rsidR="0090507F" w:rsidRDefault="003E4C6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3E4C6C">
        <w:rPr>
          <w:rFonts w:ascii="Arial" w:hAnsi="Arial" w:cs="Arial"/>
          <w:lang w:val="en-US"/>
        </w:rPr>
        <w:fldChar w:fldCharType="begin"/>
      </w:r>
      <w:r w:rsidR="00351C9D" w:rsidRPr="00725C39">
        <w:rPr>
          <w:rFonts w:ascii="Arial" w:hAnsi="Arial" w:cs="Arial"/>
        </w:rPr>
        <w:instrText xml:space="preserve"> TOC \o "1-3" \h \z </w:instrText>
      </w:r>
      <w:r w:rsidRPr="003E4C6C">
        <w:rPr>
          <w:rFonts w:ascii="Arial" w:hAnsi="Arial" w:cs="Arial"/>
          <w:lang w:val="en-US"/>
        </w:rPr>
        <w:fldChar w:fldCharType="separate"/>
      </w:r>
      <w:hyperlink w:anchor="_Toc395105677" w:history="1">
        <w:r w:rsidR="0090507F" w:rsidRPr="00E1316D">
          <w:rPr>
            <w:rStyle w:val="Hyperlink"/>
            <w:noProof/>
          </w:rPr>
          <w:t>1.</w:t>
        </w:r>
        <w:r w:rsidR="0090507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Introdução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105678" w:history="1">
        <w:r w:rsidR="0090507F" w:rsidRPr="00E1316D">
          <w:rPr>
            <w:rStyle w:val="Hyperlink"/>
            <w:noProof/>
          </w:rPr>
          <w:t>1.1.</w:t>
        </w:r>
        <w:r w:rsidR="0090507F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Propósito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105679" w:history="1">
        <w:r w:rsidR="0090507F" w:rsidRPr="00E1316D">
          <w:rPr>
            <w:rStyle w:val="Hyperlink"/>
            <w:noProof/>
          </w:rPr>
          <w:t>1.2.</w:t>
        </w:r>
        <w:r w:rsidR="0090507F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Escopo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105680" w:history="1">
        <w:r w:rsidR="0090507F" w:rsidRPr="00E1316D">
          <w:rPr>
            <w:rStyle w:val="Hyperlink"/>
            <w:noProof/>
          </w:rPr>
          <w:t>2.</w:t>
        </w:r>
        <w:r w:rsidR="0090507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Justificativa da Mudança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105681" w:history="1">
        <w:r w:rsidR="0090507F" w:rsidRPr="00E1316D">
          <w:rPr>
            <w:rStyle w:val="Hyperlink"/>
            <w:noProof/>
          </w:rPr>
          <w:t>2.1.</w:t>
        </w:r>
        <w:r w:rsidR="0090507F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Solicitante da Mudança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105682" w:history="1">
        <w:r w:rsidR="0090507F" w:rsidRPr="00E1316D">
          <w:rPr>
            <w:rStyle w:val="Hyperlink"/>
            <w:noProof/>
          </w:rPr>
          <w:t>2.2.</w:t>
        </w:r>
        <w:r w:rsidR="0090507F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Situação Atual do Projeto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105683" w:history="1">
        <w:r w:rsidR="0090507F" w:rsidRPr="00E1316D">
          <w:rPr>
            <w:rStyle w:val="Hyperlink"/>
            <w:noProof/>
          </w:rPr>
          <w:t>3.</w:t>
        </w:r>
        <w:r w:rsidR="0090507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Escopo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105684" w:history="1">
        <w:r w:rsidR="0090507F" w:rsidRPr="00E1316D">
          <w:rPr>
            <w:rStyle w:val="Hyperlink"/>
            <w:noProof/>
          </w:rPr>
          <w:t>3.1.</w:t>
        </w:r>
        <w:r w:rsidR="0090507F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Atas de Embasamento para Solicitação de Mudança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105685" w:history="1">
        <w:r w:rsidR="0090507F" w:rsidRPr="00E1316D">
          <w:rPr>
            <w:rStyle w:val="Hyperlink"/>
            <w:noProof/>
          </w:rPr>
          <w:t>3.2.</w:t>
        </w:r>
        <w:r w:rsidR="0090507F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Requisitos Impactados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3"/>
        <w:tabs>
          <w:tab w:val="left" w:pos="14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105686" w:history="1">
        <w:r w:rsidR="0090507F" w:rsidRPr="00E1316D">
          <w:rPr>
            <w:rStyle w:val="Hyperlink"/>
            <w:noProof/>
          </w:rPr>
          <w:t>3.2.1.</w:t>
        </w:r>
        <w:r w:rsidR="0090507F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Requisitos Novos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3"/>
        <w:tabs>
          <w:tab w:val="left" w:pos="14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105687" w:history="1">
        <w:r w:rsidR="0090507F" w:rsidRPr="00E1316D">
          <w:rPr>
            <w:rStyle w:val="Hyperlink"/>
            <w:noProof/>
          </w:rPr>
          <w:t>3.2.2.</w:t>
        </w:r>
        <w:r w:rsidR="0090507F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Requisitos Modificados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3"/>
        <w:tabs>
          <w:tab w:val="left" w:pos="14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105688" w:history="1">
        <w:r w:rsidR="0090507F" w:rsidRPr="00E1316D">
          <w:rPr>
            <w:rStyle w:val="Hyperlink"/>
            <w:noProof/>
          </w:rPr>
          <w:t>3.2.3.</w:t>
        </w:r>
        <w:r w:rsidR="0090507F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Requisitos Suprimidos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105689" w:history="1">
        <w:r w:rsidR="0090507F" w:rsidRPr="00E1316D">
          <w:rPr>
            <w:rStyle w:val="Hyperlink"/>
            <w:noProof/>
          </w:rPr>
          <w:t>3.3.</w:t>
        </w:r>
        <w:r w:rsidR="0090507F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Produtos Afetados pela Mudança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105690" w:history="1">
        <w:r w:rsidR="0090507F" w:rsidRPr="00E1316D">
          <w:rPr>
            <w:rStyle w:val="Hyperlink"/>
            <w:noProof/>
          </w:rPr>
          <w:t>4.</w:t>
        </w:r>
        <w:r w:rsidR="0090507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Prazo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105691" w:history="1">
        <w:r w:rsidR="0090507F" w:rsidRPr="00E1316D">
          <w:rPr>
            <w:rStyle w:val="Hyperlink"/>
            <w:noProof/>
          </w:rPr>
          <w:t>4.1.</w:t>
        </w:r>
        <w:r w:rsidR="0090507F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Cronograma antes da Solicitação de Mudança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105692" w:history="1">
        <w:r w:rsidR="0090507F" w:rsidRPr="00E1316D">
          <w:rPr>
            <w:rStyle w:val="Hyperlink"/>
            <w:noProof/>
          </w:rPr>
          <w:t>4.2.</w:t>
        </w:r>
        <w:r w:rsidR="0090507F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Cronograma após a Solicitação de Mudança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105693" w:history="1">
        <w:r w:rsidR="0090507F" w:rsidRPr="00E1316D">
          <w:rPr>
            <w:rStyle w:val="Hyperlink"/>
            <w:noProof/>
          </w:rPr>
          <w:t>5.</w:t>
        </w:r>
        <w:r w:rsidR="0090507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Custo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105694" w:history="1">
        <w:r w:rsidR="0090507F" w:rsidRPr="00E1316D">
          <w:rPr>
            <w:rStyle w:val="Hyperlink"/>
            <w:noProof/>
          </w:rPr>
          <w:t>5.1.</w:t>
        </w:r>
        <w:r w:rsidR="0090507F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Impactos de Requisitos sobre a Linha de Base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2"/>
        <w:tabs>
          <w:tab w:val="left" w:pos="960"/>
          <w:tab w:val="right" w:leader="dot" w:pos="9912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395105695" w:history="1">
        <w:r w:rsidR="0090507F" w:rsidRPr="00E1316D">
          <w:rPr>
            <w:rStyle w:val="Hyperlink"/>
            <w:noProof/>
          </w:rPr>
          <w:t>5.2.</w:t>
        </w:r>
        <w:r w:rsidR="0090507F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Totalizadores de custo no Projeto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3"/>
        <w:tabs>
          <w:tab w:val="left" w:pos="14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105696" w:history="1">
        <w:r w:rsidR="0090507F" w:rsidRPr="00E1316D">
          <w:rPr>
            <w:rStyle w:val="Hyperlink"/>
            <w:noProof/>
          </w:rPr>
          <w:t>5.2.1.</w:t>
        </w:r>
        <w:r w:rsidR="0090507F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Requisitos que Sofrem Inclusão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3"/>
        <w:tabs>
          <w:tab w:val="left" w:pos="144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105697" w:history="1">
        <w:r w:rsidR="0090507F" w:rsidRPr="00E1316D">
          <w:rPr>
            <w:rStyle w:val="Hyperlink"/>
            <w:noProof/>
          </w:rPr>
          <w:t>5.2.2.</w:t>
        </w:r>
        <w:r w:rsidR="0090507F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Requisitos que Sofrem Alteração e Exclusão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105698" w:history="1">
        <w:r w:rsidR="0090507F" w:rsidRPr="00E1316D">
          <w:rPr>
            <w:rStyle w:val="Hyperlink"/>
            <w:noProof/>
          </w:rPr>
          <w:t>6.</w:t>
        </w:r>
        <w:r w:rsidR="0090507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Anexos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507F" w:rsidRDefault="003E4C6C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105699" w:history="1">
        <w:r w:rsidR="0090507F" w:rsidRPr="00E1316D">
          <w:rPr>
            <w:rStyle w:val="Hyperlink"/>
            <w:noProof/>
          </w:rPr>
          <w:t>7.</w:t>
        </w:r>
        <w:r w:rsidR="0090507F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90507F" w:rsidRPr="00E1316D">
          <w:rPr>
            <w:rStyle w:val="Hyperlink"/>
            <w:noProof/>
          </w:rPr>
          <w:t>Assinaturas</w:t>
        </w:r>
        <w:r w:rsidR="0090507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507F">
          <w:rPr>
            <w:noProof/>
            <w:webHidden/>
          </w:rPr>
          <w:instrText xml:space="preserve"> PAGEREF _Toc395105699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E7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1C9D" w:rsidRPr="00725C39" w:rsidRDefault="003E4C6C">
      <w:pPr>
        <w:rPr>
          <w:rFonts w:cs="Arial"/>
        </w:rPr>
      </w:pPr>
      <w:r w:rsidRPr="00725C39">
        <w:rPr>
          <w:rFonts w:cs="Arial"/>
          <w:lang w:val="en-US"/>
        </w:rPr>
        <w:fldChar w:fldCharType="end"/>
      </w:r>
    </w:p>
    <w:p w:rsidR="00351C9D" w:rsidRPr="00725C39" w:rsidRDefault="00351C9D">
      <w:pPr>
        <w:rPr>
          <w:rFonts w:cs="Arial"/>
        </w:rPr>
      </w:pPr>
    </w:p>
    <w:p w:rsidR="00351C9D" w:rsidRPr="00725C39" w:rsidRDefault="00351C9D">
      <w:pPr>
        <w:rPr>
          <w:rFonts w:cs="Arial"/>
        </w:rPr>
        <w:sectPr w:rsidR="00351C9D" w:rsidRPr="00725C39" w:rsidSect="00E96E73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</w:p>
    <w:p w:rsidR="00351C9D" w:rsidRPr="00725C39" w:rsidRDefault="00351C9D">
      <w:pPr>
        <w:pStyle w:val="STJNvel1"/>
      </w:pPr>
      <w:bookmarkStart w:id="0" w:name="_Toc138678630"/>
      <w:bookmarkStart w:id="1" w:name="_Toc395105677"/>
      <w:r w:rsidRPr="00725C39">
        <w:lastRenderedPageBreak/>
        <w:t>I</w:t>
      </w:r>
      <w:bookmarkEnd w:id="0"/>
      <w:r w:rsidR="00F024C4" w:rsidRPr="00725C39">
        <w:t>ntrodução</w:t>
      </w:r>
      <w:bookmarkEnd w:id="1"/>
    </w:p>
    <w:p w:rsidR="00F701F8" w:rsidRPr="00725C39" w:rsidRDefault="00F701F8">
      <w:pPr>
        <w:pStyle w:val="STJNvel2"/>
      </w:pPr>
      <w:bookmarkStart w:id="2" w:name="_Toc395105678"/>
      <w:bookmarkStart w:id="3" w:name="_Toc138678631"/>
      <w:r w:rsidRPr="00725C39">
        <w:t>Propósito</w:t>
      </w:r>
      <w:bookmarkEnd w:id="2"/>
    </w:p>
    <w:p w:rsidR="004C2AB7" w:rsidRPr="00725C39" w:rsidRDefault="004C2AB7" w:rsidP="00BC4E0C">
      <w:pPr>
        <w:jc w:val="both"/>
        <w:rPr>
          <w:rFonts w:cs="Arial"/>
        </w:rPr>
      </w:pPr>
      <w:r w:rsidRPr="00725C39">
        <w:rPr>
          <w:rFonts w:cs="Arial"/>
        </w:rPr>
        <w:tab/>
      </w:r>
      <w:r w:rsidR="008E7ECE" w:rsidRPr="00725C39">
        <w:rPr>
          <w:rFonts w:cs="Arial"/>
        </w:rPr>
        <w:t xml:space="preserve">O </w:t>
      </w:r>
      <w:r w:rsidR="005742B9" w:rsidRPr="00725C39">
        <w:rPr>
          <w:rFonts w:cs="Arial"/>
        </w:rPr>
        <w:t xml:space="preserve">Controle de </w:t>
      </w:r>
      <w:r w:rsidR="008E7ECE" w:rsidRPr="00725C39">
        <w:rPr>
          <w:rFonts w:cs="Arial"/>
        </w:rPr>
        <w:t xml:space="preserve">Mudança </w:t>
      </w:r>
      <w:r w:rsidR="005742B9" w:rsidRPr="00725C39">
        <w:rPr>
          <w:rFonts w:cs="Arial"/>
        </w:rPr>
        <w:t xml:space="preserve">tem </w:t>
      </w:r>
      <w:r w:rsidR="00711198" w:rsidRPr="00725C39">
        <w:rPr>
          <w:rFonts w:cs="Arial"/>
        </w:rPr>
        <w:t>dois</w:t>
      </w:r>
      <w:r w:rsidR="005742B9" w:rsidRPr="00725C39">
        <w:rPr>
          <w:rFonts w:cs="Arial"/>
        </w:rPr>
        <w:t xml:space="preserve"> propósito</w:t>
      </w:r>
      <w:r w:rsidR="00711198" w:rsidRPr="00725C39">
        <w:rPr>
          <w:rFonts w:cs="Arial"/>
        </w:rPr>
        <w:t>s:</w:t>
      </w:r>
      <w:r w:rsidR="005742B9" w:rsidRPr="00725C39">
        <w:rPr>
          <w:rFonts w:cs="Arial"/>
        </w:rPr>
        <w:t xml:space="preserve"> documentar e assegurar que as mudanças a serem realizadas em um projeto sejam consistentes</w:t>
      </w:r>
      <w:r w:rsidR="002B1DBC">
        <w:rPr>
          <w:rFonts w:cs="Arial"/>
        </w:rPr>
        <w:t xml:space="preserve"> </w:t>
      </w:r>
      <w:r w:rsidR="00711198" w:rsidRPr="00725C39">
        <w:rPr>
          <w:rFonts w:cs="Arial"/>
        </w:rPr>
        <w:t xml:space="preserve">e </w:t>
      </w:r>
      <w:r w:rsidR="005742B9" w:rsidRPr="00725C39">
        <w:rPr>
          <w:rFonts w:cs="Arial"/>
        </w:rPr>
        <w:t xml:space="preserve">informar </w:t>
      </w:r>
      <w:r w:rsidR="00D83CB9" w:rsidRPr="00725C39">
        <w:rPr>
          <w:rFonts w:cs="Arial"/>
        </w:rPr>
        <w:t>a</w:t>
      </w:r>
      <w:r w:rsidR="005742B9" w:rsidRPr="00725C39">
        <w:rPr>
          <w:rFonts w:cs="Arial"/>
        </w:rPr>
        <w:t>os envolvidos</w:t>
      </w:r>
      <w:r w:rsidR="00877F99" w:rsidRPr="00725C39">
        <w:rPr>
          <w:rFonts w:cs="Arial"/>
        </w:rPr>
        <w:t xml:space="preserve"> </w:t>
      </w:r>
      <w:r w:rsidR="005742B9" w:rsidRPr="00725C39">
        <w:rPr>
          <w:rFonts w:cs="Arial"/>
        </w:rPr>
        <w:t>as mudanças a serem realizadas e seu impacto</w:t>
      </w:r>
      <w:r w:rsidR="002C090A" w:rsidRPr="00725C39">
        <w:rPr>
          <w:rFonts w:cs="Arial"/>
        </w:rPr>
        <w:t>.</w:t>
      </w:r>
    </w:p>
    <w:p w:rsidR="000B705F" w:rsidRPr="00725C39" w:rsidRDefault="000B705F" w:rsidP="000B705F">
      <w:pPr>
        <w:rPr>
          <w:rFonts w:cs="Arial"/>
        </w:rPr>
      </w:pPr>
    </w:p>
    <w:p w:rsidR="00F701F8" w:rsidRPr="00725C39" w:rsidRDefault="00F701F8">
      <w:pPr>
        <w:pStyle w:val="STJNvel2"/>
      </w:pPr>
      <w:bookmarkStart w:id="4" w:name="_Toc395105679"/>
      <w:r w:rsidRPr="00725C39">
        <w:t>Escopo</w:t>
      </w:r>
      <w:bookmarkEnd w:id="4"/>
    </w:p>
    <w:p w:rsidR="005742B9" w:rsidRPr="00725C39" w:rsidRDefault="00C54391" w:rsidP="00E861A8">
      <w:pPr>
        <w:pStyle w:val="Corpodetexto"/>
        <w:ind w:left="0"/>
        <w:jc w:val="both"/>
        <w:rPr>
          <w:rFonts w:ascii="Arial" w:hAnsi="Arial" w:cs="Arial"/>
          <w:sz w:val="24"/>
        </w:rPr>
      </w:pPr>
      <w:r w:rsidRPr="00725C39">
        <w:rPr>
          <w:rFonts w:ascii="Arial" w:hAnsi="Arial" w:cs="Arial"/>
        </w:rPr>
        <w:tab/>
      </w:r>
      <w:r w:rsidRPr="00725C39">
        <w:rPr>
          <w:rFonts w:ascii="Arial" w:hAnsi="Arial" w:cs="Arial"/>
          <w:sz w:val="24"/>
        </w:rPr>
        <w:t xml:space="preserve">Este documento </w:t>
      </w:r>
      <w:r w:rsidR="00CE2498" w:rsidRPr="00725C39">
        <w:rPr>
          <w:rFonts w:ascii="Arial" w:hAnsi="Arial" w:cs="Arial"/>
          <w:sz w:val="24"/>
        </w:rPr>
        <w:t>detalha</w:t>
      </w:r>
      <w:r w:rsidRPr="00725C39">
        <w:rPr>
          <w:rFonts w:ascii="Arial" w:hAnsi="Arial" w:cs="Arial"/>
          <w:sz w:val="24"/>
        </w:rPr>
        <w:t xml:space="preserve"> </w:t>
      </w:r>
      <w:r w:rsidR="005742B9" w:rsidRPr="00725C39">
        <w:rPr>
          <w:rFonts w:ascii="Arial" w:hAnsi="Arial" w:cs="Arial"/>
          <w:sz w:val="24"/>
        </w:rPr>
        <w:t xml:space="preserve">as alterações a serem realizadas nos produtos e artefatos do projeto, assim como </w:t>
      </w:r>
      <w:r w:rsidR="00D83CB9" w:rsidRPr="00725C39">
        <w:rPr>
          <w:rFonts w:ascii="Arial" w:hAnsi="Arial" w:cs="Arial"/>
          <w:sz w:val="24"/>
        </w:rPr>
        <w:t>seus impactos no</w:t>
      </w:r>
      <w:r w:rsidR="005742B9" w:rsidRPr="00725C39">
        <w:rPr>
          <w:rFonts w:ascii="Arial" w:hAnsi="Arial" w:cs="Arial"/>
          <w:sz w:val="24"/>
        </w:rPr>
        <w:t xml:space="preserve"> custo</w:t>
      </w:r>
      <w:r w:rsidR="00877F99" w:rsidRPr="00725C39">
        <w:rPr>
          <w:rFonts w:ascii="Arial" w:hAnsi="Arial" w:cs="Arial"/>
          <w:sz w:val="24"/>
        </w:rPr>
        <w:t>,</w:t>
      </w:r>
      <w:r w:rsidR="005742B9" w:rsidRPr="00725C39">
        <w:rPr>
          <w:rFonts w:ascii="Arial" w:hAnsi="Arial" w:cs="Arial"/>
          <w:sz w:val="24"/>
        </w:rPr>
        <w:t xml:space="preserve"> prazo e escopo.</w:t>
      </w:r>
    </w:p>
    <w:p w:rsidR="00BF2740" w:rsidRDefault="00F4497F" w:rsidP="00E861A8">
      <w:pPr>
        <w:pStyle w:val="Corpodetexto"/>
        <w:ind w:left="0"/>
        <w:jc w:val="both"/>
        <w:rPr>
          <w:rFonts w:ascii="Arial" w:hAnsi="Arial" w:cs="Arial"/>
          <w:sz w:val="24"/>
        </w:rPr>
      </w:pPr>
      <w:r w:rsidRPr="00725C39">
        <w:rPr>
          <w:rFonts w:ascii="Arial" w:hAnsi="Arial" w:cs="Arial"/>
          <w:sz w:val="24"/>
        </w:rPr>
        <w:tab/>
      </w:r>
      <w:r w:rsidR="005742B9" w:rsidRPr="00725C39">
        <w:rPr>
          <w:rFonts w:ascii="Arial" w:hAnsi="Arial" w:cs="Arial"/>
          <w:sz w:val="24"/>
        </w:rPr>
        <w:t>Tod</w:t>
      </w:r>
      <w:r w:rsidR="00304BB3" w:rsidRPr="00725C39">
        <w:rPr>
          <w:rFonts w:ascii="Arial" w:hAnsi="Arial" w:cs="Arial"/>
          <w:sz w:val="24"/>
        </w:rPr>
        <w:t>o</w:t>
      </w:r>
      <w:r w:rsidR="005742B9" w:rsidRPr="00725C39">
        <w:rPr>
          <w:rFonts w:ascii="Arial" w:hAnsi="Arial" w:cs="Arial"/>
          <w:sz w:val="24"/>
        </w:rPr>
        <w:t xml:space="preserve">s </w:t>
      </w:r>
      <w:r w:rsidR="00D83CB9" w:rsidRPr="00725C39">
        <w:rPr>
          <w:rFonts w:ascii="Arial" w:hAnsi="Arial" w:cs="Arial"/>
          <w:sz w:val="24"/>
        </w:rPr>
        <w:t>os documentos que embasam es</w:t>
      </w:r>
      <w:r w:rsidR="00304BB3" w:rsidRPr="00725C39">
        <w:rPr>
          <w:rFonts w:ascii="Arial" w:hAnsi="Arial" w:cs="Arial"/>
          <w:sz w:val="24"/>
        </w:rPr>
        <w:t xml:space="preserve">ta solicitação de mudança devem </w:t>
      </w:r>
      <w:r w:rsidR="00D83CB9" w:rsidRPr="00725C39">
        <w:rPr>
          <w:rFonts w:ascii="Arial" w:hAnsi="Arial" w:cs="Arial"/>
          <w:sz w:val="24"/>
        </w:rPr>
        <w:t xml:space="preserve">estar </w:t>
      </w:r>
      <w:r w:rsidR="005742B9" w:rsidRPr="00725C39">
        <w:rPr>
          <w:rFonts w:ascii="Arial" w:hAnsi="Arial" w:cs="Arial"/>
          <w:sz w:val="24"/>
        </w:rPr>
        <w:t>homologados</w:t>
      </w:r>
      <w:r w:rsidR="00711198" w:rsidRPr="00725C39">
        <w:rPr>
          <w:rFonts w:ascii="Arial" w:hAnsi="Arial" w:cs="Arial"/>
          <w:sz w:val="24"/>
        </w:rPr>
        <w:t>.</w:t>
      </w:r>
    </w:p>
    <w:p w:rsidR="002B1DBC" w:rsidRPr="00725C39" w:rsidRDefault="002B1DBC" w:rsidP="00E861A8">
      <w:pPr>
        <w:pStyle w:val="Corpodetexto"/>
        <w:ind w:left="0"/>
        <w:jc w:val="both"/>
        <w:rPr>
          <w:rFonts w:ascii="Arial" w:hAnsi="Arial" w:cs="Arial"/>
          <w:sz w:val="24"/>
        </w:rPr>
      </w:pPr>
    </w:p>
    <w:p w:rsidR="00E825B6" w:rsidRPr="00725C39" w:rsidRDefault="00E825B6" w:rsidP="00B631C3">
      <w:pPr>
        <w:pStyle w:val="STJNvel1"/>
      </w:pPr>
      <w:bookmarkStart w:id="5" w:name="_Toc395105680"/>
      <w:bookmarkEnd w:id="3"/>
      <w:r w:rsidRPr="00725C39">
        <w:t>Justificativa da Mudança</w:t>
      </w:r>
      <w:bookmarkEnd w:id="5"/>
    </w:p>
    <w:p w:rsidR="00DE3D5A" w:rsidRPr="009B4A28" w:rsidRDefault="009B4A28" w:rsidP="005147FE">
      <w:pPr>
        <w:pStyle w:val="Instruo"/>
        <w:ind w:firstLine="426"/>
        <w:jc w:val="both"/>
        <w:rPr>
          <w:i w:val="0"/>
          <w:color w:val="auto"/>
          <w:sz w:val="24"/>
        </w:rPr>
      </w:pPr>
      <w:r w:rsidRPr="009B4A28">
        <w:rPr>
          <w:i w:val="0"/>
          <w:color w:val="auto"/>
          <w:sz w:val="24"/>
        </w:rPr>
        <w:t>A mudança foi solicitada após analise da área responsável pela modelagem de dados do STJ, resultando na remodelagem do banco de dados que gerou impacto na documentação, arquitetura e desenvolvimento do projeto.</w:t>
      </w:r>
    </w:p>
    <w:p w:rsidR="00E96E73" w:rsidRPr="00507145" w:rsidRDefault="00E96E73" w:rsidP="00725C39">
      <w:pPr>
        <w:rPr>
          <w:rFonts w:cs="Arial"/>
          <w:i/>
          <w:color w:val="1F497D"/>
          <w:sz w:val="18"/>
        </w:rPr>
      </w:pPr>
    </w:p>
    <w:p w:rsidR="00DE3D5A" w:rsidRPr="00507145" w:rsidRDefault="00DE3D5A" w:rsidP="00725C39">
      <w:pPr>
        <w:rPr>
          <w:rFonts w:cs="Arial"/>
          <w:i/>
          <w:color w:val="1F497D"/>
          <w:sz w:val="18"/>
        </w:rPr>
      </w:pPr>
    </w:p>
    <w:p w:rsidR="00752439" w:rsidRPr="00725C39" w:rsidRDefault="00752439" w:rsidP="00DE3D5A">
      <w:pPr>
        <w:pStyle w:val="NumberedNormal1"/>
        <w:numPr>
          <w:ilvl w:val="0"/>
          <w:numId w:val="0"/>
        </w:numPr>
        <w:spacing w:after="0" w:line="240" w:lineRule="auto"/>
        <w:rPr>
          <w:b w:val="0"/>
          <w:bCs w:val="0"/>
          <w:i/>
          <w:color w:val="0000FF"/>
          <w:sz w:val="20"/>
          <w:szCs w:val="20"/>
          <w:lang w:eastAsia="pt-BR"/>
        </w:rPr>
      </w:pPr>
    </w:p>
    <w:p w:rsidR="00752439" w:rsidRPr="009B4A28" w:rsidRDefault="00752439" w:rsidP="00725C39">
      <w:pPr>
        <w:pStyle w:val="STJNvel2"/>
      </w:pPr>
      <w:bookmarkStart w:id="6" w:name="_Toc395105681"/>
      <w:r w:rsidRPr="00725C39">
        <w:t>Solicitante da Mudança</w:t>
      </w:r>
      <w:bookmarkEnd w:id="6"/>
    </w:p>
    <w:p w:rsidR="00E96E73" w:rsidRPr="00725C39" w:rsidRDefault="00E96E73" w:rsidP="00DE3D5A">
      <w:pPr>
        <w:pStyle w:val="NumberedNormal1"/>
        <w:numPr>
          <w:ilvl w:val="0"/>
          <w:numId w:val="0"/>
        </w:numPr>
        <w:spacing w:after="0" w:line="240" w:lineRule="auto"/>
        <w:rPr>
          <w:b w:val="0"/>
          <w:bCs w:val="0"/>
          <w:i/>
          <w:color w:val="0000FF"/>
          <w:sz w:val="20"/>
          <w:szCs w:val="20"/>
          <w:lang w:eastAsia="pt-B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8"/>
        <w:gridCol w:w="4928"/>
      </w:tblGrid>
      <w:tr w:rsidR="00E96E73" w:rsidRPr="00725C39">
        <w:tc>
          <w:tcPr>
            <w:tcW w:w="2500" w:type="pct"/>
            <w:shd w:val="pct20" w:color="auto" w:fill="auto"/>
          </w:tcPr>
          <w:p w:rsidR="00E96E73" w:rsidRPr="00725C39" w:rsidRDefault="00E96E73" w:rsidP="006F47FB">
            <w:pPr>
              <w:spacing w:before="60" w:after="60"/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Nome do Solicitante</w:t>
            </w:r>
          </w:p>
        </w:tc>
        <w:tc>
          <w:tcPr>
            <w:tcW w:w="2500" w:type="pct"/>
            <w:shd w:val="pct20" w:color="auto" w:fill="auto"/>
          </w:tcPr>
          <w:p w:rsidR="00E96E73" w:rsidRPr="00725C39" w:rsidRDefault="00E96E73" w:rsidP="006F47FB">
            <w:pPr>
              <w:spacing w:before="60" w:after="60"/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Papel</w:t>
            </w:r>
          </w:p>
        </w:tc>
      </w:tr>
      <w:tr w:rsidR="006F595F" w:rsidRPr="00725C39" w:rsidTr="002B1DBC">
        <w:tc>
          <w:tcPr>
            <w:tcW w:w="2500" w:type="pct"/>
            <w:vAlign w:val="center"/>
          </w:tcPr>
          <w:p w:rsidR="006F595F" w:rsidRPr="006F595F" w:rsidRDefault="006F595F" w:rsidP="006F595F">
            <w:pPr>
              <w:pStyle w:val="Contedodatabela"/>
              <w:spacing w:after="0"/>
              <w:jc w:val="left"/>
              <w:rPr>
                <w:rFonts w:ascii="Arial" w:eastAsia="Times New Roman" w:hAnsi="Arial" w:cs="Arial"/>
                <w:color w:val="000000"/>
              </w:rPr>
            </w:pPr>
            <w:r w:rsidRPr="006F595F">
              <w:rPr>
                <w:rFonts w:ascii="Arial" w:hAnsi="Arial" w:cs="Arial"/>
                <w:color w:val="000000"/>
              </w:rPr>
              <w:t>Thaíssa da Silveira Nascimento Matos</w:t>
            </w:r>
          </w:p>
        </w:tc>
        <w:tc>
          <w:tcPr>
            <w:tcW w:w="2500" w:type="pct"/>
          </w:tcPr>
          <w:p w:rsidR="006F595F" w:rsidRPr="006F595F" w:rsidRDefault="00BE5C71" w:rsidP="006F595F">
            <w:pPr>
              <w:spacing w:before="40" w:after="40"/>
              <w:rPr>
                <w:rFonts w:cs="Arial"/>
                <w:szCs w:val="24"/>
              </w:rPr>
            </w:pPr>
            <w:r w:rsidRPr="00BE5C71">
              <w:rPr>
                <w:rFonts w:cs="Arial"/>
                <w:szCs w:val="24"/>
              </w:rPr>
              <w:t>Ouvidoria do Superior Tribunal de Justiça</w:t>
            </w:r>
          </w:p>
        </w:tc>
      </w:tr>
      <w:tr w:rsidR="006F595F" w:rsidRPr="00725C39" w:rsidTr="002B1DBC">
        <w:tc>
          <w:tcPr>
            <w:tcW w:w="2500" w:type="pct"/>
            <w:vAlign w:val="center"/>
          </w:tcPr>
          <w:p w:rsidR="006F595F" w:rsidRPr="006F595F" w:rsidRDefault="006F595F" w:rsidP="006F595F">
            <w:pPr>
              <w:pStyle w:val="Contedodatabela"/>
              <w:spacing w:after="0"/>
              <w:jc w:val="left"/>
              <w:rPr>
                <w:rFonts w:ascii="Arial" w:eastAsia="Times New Roman" w:hAnsi="Arial" w:cs="Arial"/>
                <w:color w:val="000000"/>
                <w:u w:val="single"/>
              </w:rPr>
            </w:pPr>
            <w:r w:rsidRPr="006F595F">
              <w:rPr>
                <w:rFonts w:ascii="Arial" w:eastAsia="Times New Roman" w:hAnsi="Arial" w:cs="Arial"/>
                <w:color w:val="000000"/>
              </w:rPr>
              <w:t>Tatiana Aparecida Estanislau de Souza Pessoa</w:t>
            </w:r>
          </w:p>
        </w:tc>
        <w:tc>
          <w:tcPr>
            <w:tcW w:w="2500" w:type="pct"/>
          </w:tcPr>
          <w:p w:rsidR="006F595F" w:rsidRPr="006F595F" w:rsidRDefault="00BE5C71" w:rsidP="006F595F">
            <w:pPr>
              <w:spacing w:before="40" w:after="40"/>
              <w:rPr>
                <w:rFonts w:cs="Arial"/>
                <w:szCs w:val="24"/>
              </w:rPr>
            </w:pPr>
            <w:r w:rsidRPr="00BE5C71">
              <w:rPr>
                <w:rFonts w:cs="Arial"/>
                <w:szCs w:val="24"/>
              </w:rPr>
              <w:t>Ouvidoria do Superior Tribunal de Justiça</w:t>
            </w:r>
          </w:p>
        </w:tc>
      </w:tr>
      <w:tr w:rsidR="006F595F" w:rsidRPr="00725C39" w:rsidTr="002B1DBC">
        <w:tc>
          <w:tcPr>
            <w:tcW w:w="2500" w:type="pct"/>
            <w:vAlign w:val="center"/>
          </w:tcPr>
          <w:p w:rsidR="006F595F" w:rsidRPr="006F595F" w:rsidRDefault="006F595F" w:rsidP="006F595F">
            <w:pPr>
              <w:pStyle w:val="Contedodatabela"/>
              <w:spacing w:after="0"/>
              <w:jc w:val="left"/>
              <w:rPr>
                <w:rFonts w:ascii="Arial" w:hAnsi="Arial" w:cs="Arial"/>
                <w:color w:val="000000"/>
              </w:rPr>
            </w:pPr>
            <w:r w:rsidRPr="006F595F">
              <w:rPr>
                <w:rFonts w:ascii="Arial" w:hAnsi="Arial" w:cs="Arial"/>
                <w:color w:val="000000"/>
              </w:rPr>
              <w:t>Dalila Taís Miguel de Souza ‎</w:t>
            </w:r>
          </w:p>
        </w:tc>
        <w:tc>
          <w:tcPr>
            <w:tcW w:w="2500" w:type="pct"/>
          </w:tcPr>
          <w:p w:rsidR="006F595F" w:rsidRPr="006F595F" w:rsidRDefault="00BE5C71" w:rsidP="006F595F">
            <w:pPr>
              <w:spacing w:before="40" w:after="40"/>
              <w:rPr>
                <w:rFonts w:cs="Arial"/>
                <w:szCs w:val="24"/>
              </w:rPr>
            </w:pPr>
            <w:r w:rsidRPr="00BE5C71">
              <w:rPr>
                <w:rFonts w:cs="Arial"/>
                <w:szCs w:val="24"/>
              </w:rPr>
              <w:t>Ouvidoria do Superior Tribunal de Justiça</w:t>
            </w:r>
          </w:p>
        </w:tc>
      </w:tr>
      <w:tr w:rsidR="006F595F" w:rsidRPr="00BE5C71">
        <w:tc>
          <w:tcPr>
            <w:tcW w:w="2500" w:type="pct"/>
          </w:tcPr>
          <w:p w:rsidR="006F595F" w:rsidRPr="006F595F" w:rsidRDefault="006F595F" w:rsidP="006F595F">
            <w:pPr>
              <w:pStyle w:val="NumberedNormal1"/>
              <w:numPr>
                <w:ilvl w:val="0"/>
                <w:numId w:val="0"/>
              </w:numPr>
              <w:spacing w:after="0" w:line="240" w:lineRule="auto"/>
              <w:jc w:val="left"/>
              <w:rPr>
                <w:rFonts w:eastAsia="Bitstream Vera Sans"/>
                <w:b w:val="0"/>
                <w:bCs w:val="0"/>
                <w:color w:val="000000"/>
              </w:rPr>
            </w:pPr>
            <w:r w:rsidRPr="006F595F">
              <w:rPr>
                <w:rFonts w:eastAsia="Bitstream Vera Sans"/>
                <w:b w:val="0"/>
                <w:bCs w:val="0"/>
                <w:color w:val="000000"/>
              </w:rPr>
              <w:t>Deusdete Paixão</w:t>
            </w:r>
          </w:p>
        </w:tc>
        <w:tc>
          <w:tcPr>
            <w:tcW w:w="2500" w:type="pct"/>
          </w:tcPr>
          <w:p w:rsidR="006F595F" w:rsidRPr="00BE5C71" w:rsidRDefault="00BE5C71" w:rsidP="00BE5C71">
            <w:pPr>
              <w:spacing w:before="40" w:after="40"/>
              <w:rPr>
                <w:rFonts w:cs="Arial"/>
                <w:szCs w:val="24"/>
              </w:rPr>
            </w:pPr>
            <w:r w:rsidRPr="00BE5C71">
              <w:rPr>
                <w:rFonts w:cs="Arial"/>
                <w:szCs w:val="24"/>
              </w:rPr>
              <w:t>Assessoria da Coordenadoria de Desenvolvimento  – CDES/STI</w:t>
            </w:r>
          </w:p>
        </w:tc>
      </w:tr>
    </w:tbl>
    <w:p w:rsidR="00E96E73" w:rsidRPr="00725C39" w:rsidRDefault="00E96E73" w:rsidP="00DE3D5A">
      <w:pPr>
        <w:pStyle w:val="NumberedNormal1"/>
        <w:numPr>
          <w:ilvl w:val="0"/>
          <w:numId w:val="0"/>
        </w:numPr>
        <w:spacing w:after="0" w:line="240" w:lineRule="auto"/>
        <w:rPr>
          <w:b w:val="0"/>
          <w:bCs w:val="0"/>
          <w:i/>
          <w:color w:val="0000FF"/>
          <w:sz w:val="20"/>
          <w:szCs w:val="20"/>
          <w:lang w:eastAsia="pt-BR"/>
        </w:rPr>
      </w:pPr>
    </w:p>
    <w:p w:rsidR="00752439" w:rsidRPr="00725C39" w:rsidRDefault="00752439" w:rsidP="00DE3D5A">
      <w:pPr>
        <w:pStyle w:val="NumberedNormal1"/>
        <w:numPr>
          <w:ilvl w:val="0"/>
          <w:numId w:val="0"/>
        </w:numPr>
        <w:spacing w:after="0" w:line="240" w:lineRule="auto"/>
        <w:rPr>
          <w:b w:val="0"/>
          <w:bCs w:val="0"/>
        </w:rPr>
      </w:pPr>
    </w:p>
    <w:p w:rsidR="00752439" w:rsidRPr="00725C39" w:rsidRDefault="00752439" w:rsidP="00752439">
      <w:pPr>
        <w:pStyle w:val="STJNvel2"/>
      </w:pPr>
      <w:bookmarkStart w:id="7" w:name="_Toc395105682"/>
      <w:r w:rsidRPr="00725C39">
        <w:t xml:space="preserve">Situação </w:t>
      </w:r>
      <w:r w:rsidR="007E7130" w:rsidRPr="00725C39">
        <w:t>A</w:t>
      </w:r>
      <w:r w:rsidRPr="00725C39">
        <w:t xml:space="preserve">tual do </w:t>
      </w:r>
      <w:r w:rsidR="009F5382" w:rsidRPr="00725C39">
        <w:t>P</w:t>
      </w:r>
      <w:r w:rsidRPr="00725C39">
        <w:t>rojeto</w:t>
      </w:r>
      <w:bookmarkEnd w:id="7"/>
    </w:p>
    <w:p w:rsidR="005147FE" w:rsidRDefault="00140A95" w:rsidP="00752439">
      <w:pPr>
        <w:ind w:firstLine="720"/>
        <w:rPr>
          <w:rFonts w:cs="Arial"/>
        </w:rPr>
      </w:pPr>
      <w:r w:rsidRPr="00725C39">
        <w:rPr>
          <w:rFonts w:cs="Arial"/>
        </w:rPr>
        <w:t>O</w:t>
      </w:r>
      <w:r w:rsidR="00711198" w:rsidRPr="00725C39">
        <w:rPr>
          <w:rFonts w:cs="Arial"/>
        </w:rPr>
        <w:t xml:space="preserve"> projeto </w:t>
      </w:r>
      <w:r w:rsidR="00F34D8E" w:rsidRPr="00725C39">
        <w:rPr>
          <w:rFonts w:cs="Arial"/>
        </w:rPr>
        <w:t>está</w:t>
      </w:r>
      <w:r w:rsidR="00204211" w:rsidRPr="00725C39">
        <w:rPr>
          <w:rFonts w:cs="Arial"/>
        </w:rPr>
        <w:t xml:space="preserve"> </w:t>
      </w:r>
      <w:r w:rsidR="002C090A" w:rsidRPr="00725C39">
        <w:rPr>
          <w:rFonts w:cs="Arial"/>
        </w:rPr>
        <w:t xml:space="preserve">na fase </w:t>
      </w:r>
      <w:r w:rsidR="00906096" w:rsidRPr="006C1649">
        <w:rPr>
          <w:rFonts w:cs="Arial"/>
          <w:color w:val="auto"/>
        </w:rPr>
        <w:t>de elaboração</w:t>
      </w:r>
      <w:r w:rsidR="002C090A" w:rsidRPr="006C1649">
        <w:rPr>
          <w:rFonts w:cs="Arial"/>
          <w:color w:val="auto"/>
        </w:rPr>
        <w:t xml:space="preserve"> e </w:t>
      </w:r>
      <w:r w:rsidR="00F34D8E" w:rsidRPr="006C1649">
        <w:rPr>
          <w:rFonts w:cs="Arial"/>
          <w:color w:val="auto"/>
        </w:rPr>
        <w:t>i</w:t>
      </w:r>
      <w:r w:rsidR="00204211" w:rsidRPr="006C1649">
        <w:rPr>
          <w:rFonts w:cs="Arial"/>
          <w:color w:val="auto"/>
        </w:rPr>
        <w:t xml:space="preserve">teração nº </w:t>
      </w:r>
      <w:r w:rsidR="00906096" w:rsidRPr="006C1649">
        <w:rPr>
          <w:rFonts w:cs="Arial"/>
          <w:color w:val="auto"/>
        </w:rPr>
        <w:t>08</w:t>
      </w:r>
      <w:r w:rsidR="00CE0763">
        <w:rPr>
          <w:rFonts w:cs="Arial"/>
          <w:color w:val="auto"/>
        </w:rPr>
        <w:t>, porém o modelo de dados ainda enc</w:t>
      </w:r>
      <w:r w:rsidR="008A7FDA">
        <w:rPr>
          <w:rFonts w:cs="Arial"/>
          <w:color w:val="auto"/>
        </w:rPr>
        <w:t>ontra-se em fase de homologação</w:t>
      </w:r>
      <w:r w:rsidR="00CE0763">
        <w:rPr>
          <w:rFonts w:cs="Arial"/>
          <w:color w:val="auto"/>
        </w:rPr>
        <w:t>.</w:t>
      </w:r>
    </w:p>
    <w:p w:rsidR="00053ADF" w:rsidRDefault="00053ADF" w:rsidP="00752439">
      <w:pPr>
        <w:ind w:firstLine="720"/>
        <w:rPr>
          <w:rFonts w:cs="Arial"/>
        </w:rPr>
      </w:pPr>
    </w:p>
    <w:p w:rsidR="00053ADF" w:rsidRPr="00725C39" w:rsidRDefault="00053ADF" w:rsidP="00752439">
      <w:pPr>
        <w:ind w:firstLine="720"/>
        <w:rPr>
          <w:rFonts w:cs="Arial"/>
        </w:rPr>
      </w:pPr>
    </w:p>
    <w:p w:rsidR="002C090A" w:rsidRPr="00725C39" w:rsidRDefault="002C090A" w:rsidP="002C090A">
      <w:pPr>
        <w:rPr>
          <w:rFonts w:cs="Arial"/>
        </w:rPr>
      </w:pPr>
    </w:p>
    <w:p w:rsidR="00877F99" w:rsidRPr="00725C39" w:rsidRDefault="00877F99" w:rsidP="00B631C3">
      <w:pPr>
        <w:pStyle w:val="STJNvel1"/>
      </w:pPr>
      <w:bookmarkStart w:id="8" w:name="_Toc395105683"/>
      <w:r w:rsidRPr="00725C39">
        <w:lastRenderedPageBreak/>
        <w:t>Escopo</w:t>
      </w:r>
      <w:bookmarkEnd w:id="8"/>
    </w:p>
    <w:p w:rsidR="00B631C3" w:rsidRPr="00725C39" w:rsidRDefault="00B631C3" w:rsidP="00877F99">
      <w:pPr>
        <w:pStyle w:val="STJNvel2"/>
      </w:pPr>
      <w:bookmarkStart w:id="9" w:name="_Toc395105684"/>
      <w:r w:rsidRPr="00725C39">
        <w:t>Atas de Embasamento para Solicitação de Mudança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158"/>
        <w:gridCol w:w="1790"/>
        <w:gridCol w:w="832"/>
      </w:tblGrid>
      <w:tr w:rsidR="00140A95" w:rsidRPr="00725C39" w:rsidTr="002B1DBC"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40A95" w:rsidRPr="00725C39" w:rsidRDefault="00140A95" w:rsidP="00575C2B">
            <w:pPr>
              <w:spacing w:before="60" w:after="60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Nome do Documento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40A95" w:rsidRPr="00725C39" w:rsidRDefault="00140A95" w:rsidP="00575C2B">
            <w:pPr>
              <w:spacing w:before="60" w:after="60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Data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40A95" w:rsidRPr="00725C39" w:rsidRDefault="00140A95" w:rsidP="00575C2B">
            <w:pPr>
              <w:spacing w:before="60" w:after="60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Ata</w:t>
            </w:r>
          </w:p>
        </w:tc>
      </w:tr>
      <w:tr w:rsidR="00A35D29" w:rsidRPr="00725C39" w:rsidTr="002B1DBC"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2B1DBC" w:rsidRDefault="00A35D29" w:rsidP="00CE4962">
            <w:pPr>
              <w:rPr>
                <w:rFonts w:cs="Arial"/>
              </w:rPr>
            </w:pPr>
            <w:r w:rsidRPr="00A35D29">
              <w:rPr>
                <w:rFonts w:cs="Arial"/>
              </w:rPr>
              <w:t>sisouv_atrn_20140422_1630_iteracao01_</w:t>
            </w:r>
            <w:proofErr w:type="spellStart"/>
            <w:r w:rsidRPr="00A35D29">
              <w:rPr>
                <w:rFonts w:cs="Arial"/>
              </w:rPr>
              <w:t>definicao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Default="00A35D29" w:rsidP="00A95E4D">
            <w:pPr>
              <w:rPr>
                <w:rFonts w:cs="Arial"/>
              </w:rPr>
            </w:pPr>
            <w:r>
              <w:rPr>
                <w:rFonts w:cs="Arial"/>
              </w:rPr>
              <w:t>22/04/2014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F049D7" w:rsidRDefault="00A35D29" w:rsidP="00CE0763">
            <w:pPr>
              <w:rPr>
                <w:rFonts w:cs="Arial"/>
              </w:rPr>
            </w:pPr>
            <w:r w:rsidRPr="00F049D7">
              <w:rPr>
                <w:rFonts w:cs="Arial"/>
              </w:rPr>
              <w:t>1</w:t>
            </w:r>
          </w:p>
        </w:tc>
      </w:tr>
      <w:tr w:rsidR="00A35D29" w:rsidRPr="00725C39" w:rsidTr="002B1DBC"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2B1DBC" w:rsidRDefault="00A35D29" w:rsidP="00CE4962">
            <w:pPr>
              <w:rPr>
                <w:rFonts w:cs="Arial"/>
              </w:rPr>
            </w:pPr>
            <w:r w:rsidRPr="00A35D29">
              <w:rPr>
                <w:rFonts w:cs="Arial"/>
              </w:rPr>
              <w:t>sisouv_atrn_20140529_1500_iteracao02_</w:t>
            </w:r>
            <w:proofErr w:type="spellStart"/>
            <w:r w:rsidRPr="00A35D29">
              <w:rPr>
                <w:rFonts w:cs="Arial"/>
              </w:rPr>
              <w:t>casos_de_uso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Default="00A35D29" w:rsidP="00A95E4D">
            <w:pPr>
              <w:rPr>
                <w:rFonts w:cs="Arial"/>
              </w:rPr>
            </w:pPr>
            <w:r>
              <w:rPr>
                <w:rFonts w:cs="Arial"/>
              </w:rPr>
              <w:t>29/05/2014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F049D7" w:rsidRDefault="00A35D29" w:rsidP="00CE0763">
            <w:pPr>
              <w:rPr>
                <w:rFonts w:cs="Arial"/>
              </w:rPr>
            </w:pPr>
            <w:r w:rsidRPr="00F049D7">
              <w:rPr>
                <w:rFonts w:cs="Arial"/>
              </w:rPr>
              <w:t>2</w:t>
            </w:r>
          </w:p>
        </w:tc>
      </w:tr>
      <w:tr w:rsidR="00A35D29" w:rsidRPr="00725C39" w:rsidTr="002B1DBC"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F049D7" w:rsidRDefault="00A35D29" w:rsidP="00CE4962">
            <w:pPr>
              <w:rPr>
                <w:rFonts w:cs="Arial"/>
              </w:rPr>
            </w:pPr>
            <w:r w:rsidRPr="002B1DBC">
              <w:rPr>
                <w:rFonts w:cs="Arial"/>
              </w:rPr>
              <w:t>sisvou_atrn_20140701_1430_iteracao03_</w:t>
            </w:r>
            <w:proofErr w:type="spellStart"/>
            <w:r w:rsidRPr="002B1DBC">
              <w:rPr>
                <w:rFonts w:cs="Arial"/>
              </w:rPr>
              <w:t>avaliacao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F049D7" w:rsidRDefault="00A35D29" w:rsidP="00A95E4D">
            <w:pPr>
              <w:rPr>
                <w:rFonts w:cs="Arial"/>
              </w:rPr>
            </w:pPr>
            <w:r>
              <w:rPr>
                <w:rFonts w:cs="Arial"/>
              </w:rPr>
              <w:t>01/07/2014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F049D7" w:rsidRDefault="00A35D29" w:rsidP="00CE076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A35D29" w:rsidRPr="00725C39" w:rsidTr="002B1DBC"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F049D7" w:rsidRDefault="00A35D29" w:rsidP="00A95E4D">
            <w:pPr>
              <w:rPr>
                <w:rFonts w:cs="Arial"/>
              </w:rPr>
            </w:pPr>
            <w:r w:rsidRPr="002B1DBC">
              <w:rPr>
                <w:rFonts w:cs="Arial"/>
              </w:rPr>
              <w:t>sisvou_atrn_20140709_1430_iteracao03_</w:t>
            </w:r>
            <w:proofErr w:type="spellStart"/>
            <w:r w:rsidRPr="002B1DBC">
              <w:rPr>
                <w:rFonts w:cs="Arial"/>
              </w:rPr>
              <w:t>casos_de_uso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F049D7" w:rsidRDefault="00A35D29" w:rsidP="00A95E4D">
            <w:pPr>
              <w:rPr>
                <w:rFonts w:cs="Arial"/>
              </w:rPr>
            </w:pPr>
            <w:r>
              <w:rPr>
                <w:rFonts w:cs="Arial"/>
              </w:rPr>
              <w:t>09/07/2014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Default="00A35D29" w:rsidP="00CE0763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A35D29" w:rsidRPr="00725C39" w:rsidTr="002B1DBC"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F049D7" w:rsidRDefault="00A35D29" w:rsidP="00A95E4D">
            <w:pPr>
              <w:rPr>
                <w:rFonts w:cs="Arial"/>
              </w:rPr>
            </w:pPr>
            <w:r w:rsidRPr="006F595F">
              <w:rPr>
                <w:rFonts w:cs="Arial"/>
              </w:rPr>
              <w:t>sisvou_atrn_20140821_1430_iteracao04_05_</w:t>
            </w:r>
            <w:proofErr w:type="spellStart"/>
            <w:r w:rsidRPr="006F595F">
              <w:rPr>
                <w:rFonts w:cs="Arial"/>
              </w:rPr>
              <w:t>caso_de_uso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F049D7" w:rsidRDefault="00A35D29" w:rsidP="00A95E4D">
            <w:pPr>
              <w:rPr>
                <w:rFonts w:cs="Arial"/>
              </w:rPr>
            </w:pPr>
            <w:r>
              <w:rPr>
                <w:rFonts w:cs="Arial"/>
              </w:rPr>
              <w:t>21/08/2014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Default="00A35D29" w:rsidP="00CE0763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</w:tr>
      <w:tr w:rsidR="00A35D29" w:rsidRPr="00725C39" w:rsidTr="002B1DBC"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0611F0" w:rsidRDefault="00A35D29" w:rsidP="00A95E4D">
            <w:pPr>
              <w:rPr>
                <w:rFonts w:cs="Arial"/>
              </w:rPr>
            </w:pPr>
            <w:r w:rsidRPr="006F595F">
              <w:rPr>
                <w:rFonts w:cs="Arial"/>
              </w:rPr>
              <w:t>sisvou_atrn_20140904_1430_iteracao06_</w:t>
            </w:r>
            <w:proofErr w:type="spellStart"/>
            <w:r w:rsidRPr="006F595F">
              <w:rPr>
                <w:rFonts w:cs="Arial"/>
              </w:rPr>
              <w:t>caso_de_uso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Default="00A35D29" w:rsidP="00A95E4D">
            <w:pPr>
              <w:rPr>
                <w:rFonts w:cs="Arial"/>
              </w:rPr>
            </w:pPr>
            <w:r>
              <w:rPr>
                <w:rFonts w:cs="Arial"/>
              </w:rPr>
              <w:t>04/09/2014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Default="00A35D29" w:rsidP="00CE0763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A35D29" w:rsidRPr="00725C39" w:rsidTr="002B1DBC"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0611F0" w:rsidRDefault="00A35D29" w:rsidP="00A95E4D">
            <w:pPr>
              <w:rPr>
                <w:rFonts w:cs="Arial"/>
              </w:rPr>
            </w:pPr>
            <w:r w:rsidRPr="006F595F">
              <w:rPr>
                <w:rFonts w:cs="Arial"/>
              </w:rPr>
              <w:t>sisvou_atrn_20140911_1430_iteracao07_</w:t>
            </w:r>
            <w:proofErr w:type="spellStart"/>
            <w:r w:rsidRPr="006F595F">
              <w:rPr>
                <w:rFonts w:cs="Arial"/>
              </w:rPr>
              <w:t>caso_de_uso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Default="00A35D29" w:rsidP="00A95E4D">
            <w:pPr>
              <w:rPr>
                <w:rFonts w:cs="Arial"/>
              </w:rPr>
            </w:pPr>
            <w:r>
              <w:rPr>
                <w:rFonts w:cs="Arial"/>
              </w:rPr>
              <w:t>11/09/2014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Default="00A35D29" w:rsidP="00CE0763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A35D29" w:rsidRPr="00725C39" w:rsidTr="002B1DBC"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6F595F" w:rsidRDefault="00A35D29" w:rsidP="00A95E4D">
            <w:pPr>
              <w:rPr>
                <w:rFonts w:cs="Arial"/>
              </w:rPr>
            </w:pPr>
            <w:r w:rsidRPr="006F595F">
              <w:rPr>
                <w:rFonts w:cs="Arial"/>
              </w:rPr>
              <w:t>sisvou_atrn_20140916_1500_iteracao08_</w:t>
            </w:r>
            <w:proofErr w:type="spellStart"/>
            <w:r w:rsidRPr="006F595F">
              <w:rPr>
                <w:rFonts w:cs="Arial"/>
              </w:rPr>
              <w:t>caso_de_uso</w:t>
            </w:r>
            <w:proofErr w:type="spellEnd"/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Default="00A35D29" w:rsidP="00A95E4D">
            <w:pPr>
              <w:rPr>
                <w:rFonts w:cs="Arial"/>
              </w:rPr>
            </w:pPr>
            <w:r>
              <w:rPr>
                <w:rFonts w:cs="Arial"/>
              </w:rPr>
              <w:t>16/09/2014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Default="00A35D29" w:rsidP="00A95E4D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</w:tbl>
    <w:p w:rsidR="00B631C3" w:rsidRPr="00725C39" w:rsidRDefault="00B631C3" w:rsidP="00B631C3">
      <w:pPr>
        <w:pStyle w:val="STJNvel1"/>
        <w:numPr>
          <w:ilvl w:val="0"/>
          <w:numId w:val="0"/>
        </w:numPr>
        <w:ind w:left="360" w:hanging="360"/>
      </w:pPr>
    </w:p>
    <w:p w:rsidR="00CE4962" w:rsidRPr="006842B6" w:rsidRDefault="00B631C3" w:rsidP="003B11D3">
      <w:pPr>
        <w:pStyle w:val="STJNvel2"/>
      </w:pPr>
      <w:r w:rsidRPr="00725C39">
        <w:t xml:space="preserve"> </w:t>
      </w:r>
      <w:bookmarkStart w:id="10" w:name="_Toc395105685"/>
      <w:r w:rsidRPr="00725C39">
        <w:t>Requisitos Impactados</w:t>
      </w:r>
      <w:bookmarkEnd w:id="10"/>
    </w:p>
    <w:p w:rsidR="005D008E" w:rsidRPr="00725C39" w:rsidRDefault="002C090A" w:rsidP="00877F99">
      <w:pPr>
        <w:pStyle w:val="STJNvel3"/>
        <w:rPr>
          <w:i w:val="0"/>
        </w:rPr>
      </w:pPr>
      <w:bookmarkStart w:id="11" w:name="_Toc395105686"/>
      <w:r w:rsidRPr="00725C39">
        <w:rPr>
          <w:i w:val="0"/>
        </w:rPr>
        <w:t>Requisitos Novos</w:t>
      </w:r>
      <w:bookmarkEnd w:id="11"/>
    </w:p>
    <w:p w:rsidR="005E501D" w:rsidRPr="00725C39" w:rsidRDefault="005E501D" w:rsidP="005E501D">
      <w:pPr>
        <w:rPr>
          <w:rFonts w:cs="Arial"/>
        </w:rPr>
      </w:pPr>
    </w:p>
    <w:tbl>
      <w:tblPr>
        <w:tblW w:w="97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61"/>
        <w:gridCol w:w="685"/>
        <w:gridCol w:w="767"/>
        <w:gridCol w:w="7638"/>
      </w:tblGrid>
      <w:tr w:rsidR="00204E3F" w:rsidRPr="00725C39" w:rsidTr="00C949A4">
        <w:tc>
          <w:tcPr>
            <w:tcW w:w="6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204E3F" w:rsidRPr="00725C39" w:rsidRDefault="00204E3F" w:rsidP="00E96B73">
            <w:pPr>
              <w:spacing w:before="60" w:after="60"/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Nº</w:t>
            </w:r>
          </w:p>
        </w:tc>
        <w:tc>
          <w:tcPr>
            <w:tcW w:w="6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204E3F" w:rsidRPr="00725C39" w:rsidRDefault="00204E3F" w:rsidP="00E96B73">
            <w:pPr>
              <w:spacing w:before="60" w:after="60"/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Ata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</w:tcPr>
          <w:p w:rsidR="00204E3F" w:rsidRPr="00725C39" w:rsidRDefault="00204E3F" w:rsidP="00E96B73">
            <w:pPr>
              <w:spacing w:before="60" w:after="60"/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Item</w:t>
            </w:r>
          </w:p>
        </w:tc>
        <w:tc>
          <w:tcPr>
            <w:tcW w:w="7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204E3F" w:rsidRPr="00725C39" w:rsidRDefault="00204E3F" w:rsidP="00794893">
            <w:pPr>
              <w:spacing w:before="60" w:after="60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 xml:space="preserve">Requisito </w:t>
            </w:r>
            <w:r w:rsidR="00794893" w:rsidRPr="00725C39">
              <w:rPr>
                <w:rFonts w:cs="Arial"/>
                <w:b/>
              </w:rPr>
              <w:t>Novo</w:t>
            </w:r>
          </w:p>
        </w:tc>
      </w:tr>
      <w:tr w:rsidR="00204E3F" w:rsidRPr="00725C39" w:rsidTr="00C949A4">
        <w:tc>
          <w:tcPr>
            <w:tcW w:w="6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3F" w:rsidRPr="00725C39" w:rsidRDefault="00204E3F" w:rsidP="00204E3F">
            <w:pPr>
              <w:pStyle w:val="Instruo"/>
              <w:jc w:val="center"/>
              <w:rPr>
                <w:i w:val="0"/>
                <w:lang w:val="pt-PT"/>
              </w:rPr>
            </w:pPr>
          </w:p>
        </w:tc>
        <w:tc>
          <w:tcPr>
            <w:tcW w:w="6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3F" w:rsidRPr="00725C39" w:rsidRDefault="00204E3F" w:rsidP="00204E3F">
            <w:pPr>
              <w:pStyle w:val="Instruo"/>
              <w:jc w:val="center"/>
              <w:rPr>
                <w:i w:val="0"/>
                <w:lang w:val="pt-PT"/>
              </w:rPr>
            </w:pPr>
          </w:p>
        </w:tc>
        <w:tc>
          <w:tcPr>
            <w:tcW w:w="7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204E3F" w:rsidRPr="00725C39" w:rsidRDefault="00DF01D1" w:rsidP="00204E3F">
            <w:pPr>
              <w:pStyle w:val="Instruo"/>
              <w:jc w:val="center"/>
              <w:rPr>
                <w:b/>
                <w:i w:val="0"/>
                <w:color w:val="auto"/>
                <w:lang w:val="pt-PT"/>
              </w:rPr>
            </w:pPr>
            <w:r w:rsidRPr="00725C39">
              <w:rPr>
                <w:b/>
                <w:i w:val="0"/>
                <w:color w:val="auto"/>
                <w:lang w:val="pt-PT"/>
              </w:rPr>
              <w:t>da Ata</w:t>
            </w:r>
          </w:p>
        </w:tc>
        <w:tc>
          <w:tcPr>
            <w:tcW w:w="76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204E3F" w:rsidRPr="00725C39" w:rsidRDefault="00204E3F" w:rsidP="00204E3F">
            <w:pPr>
              <w:pStyle w:val="Instruo"/>
              <w:jc w:val="center"/>
              <w:rPr>
                <w:i w:val="0"/>
                <w:lang w:val="pt-PT"/>
              </w:rPr>
            </w:pPr>
          </w:p>
        </w:tc>
      </w:tr>
      <w:tr w:rsidR="00A35D29" w:rsidRPr="00725C39" w:rsidTr="00C949A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3A1DDF" w:rsidRDefault="00A35D29" w:rsidP="00FC627E">
            <w:pPr>
              <w:jc w:val="center"/>
              <w:rPr>
                <w:rFonts w:cs="Arial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3A1DDF" w:rsidRDefault="00A35D29" w:rsidP="00FC627E">
            <w:pPr>
              <w:jc w:val="center"/>
              <w:rPr>
                <w:rFonts w:cs="Arial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3A1DDF" w:rsidRDefault="00A35D29" w:rsidP="00A95E4D">
            <w:pPr>
              <w:jc w:val="center"/>
              <w:rPr>
                <w:rFonts w:cs="Arial"/>
              </w:rPr>
            </w:pP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Default="00A35D29" w:rsidP="004C0782">
            <w:pPr>
              <w:rPr>
                <w:rFonts w:cs="Arial"/>
              </w:rPr>
            </w:pPr>
          </w:p>
        </w:tc>
      </w:tr>
      <w:tr w:rsidR="00A35D29" w:rsidRPr="00725C39" w:rsidTr="00C949A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3A1DDF" w:rsidRDefault="00A35D29" w:rsidP="00FC627E">
            <w:pPr>
              <w:jc w:val="center"/>
              <w:rPr>
                <w:rFonts w:cs="Arial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3A1DDF" w:rsidRDefault="00A35D29" w:rsidP="00FC627E">
            <w:pPr>
              <w:jc w:val="center"/>
              <w:rPr>
                <w:rFonts w:cs="Arial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3A1DDF" w:rsidRDefault="00A35D29" w:rsidP="00A95E4D">
            <w:pPr>
              <w:jc w:val="center"/>
              <w:rPr>
                <w:rFonts w:cs="Arial"/>
              </w:rPr>
            </w:pP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Default="00A35D29" w:rsidP="00A95E4D">
            <w:pPr>
              <w:rPr>
                <w:rFonts w:cs="Arial"/>
              </w:rPr>
            </w:pPr>
          </w:p>
        </w:tc>
      </w:tr>
      <w:tr w:rsidR="00A35D29" w:rsidRPr="00725C39" w:rsidTr="00C949A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3A1DDF" w:rsidRDefault="00A35D29" w:rsidP="00FC627E">
            <w:pPr>
              <w:jc w:val="center"/>
              <w:rPr>
                <w:rFonts w:cs="Arial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3A1DDF" w:rsidRDefault="00A35D29" w:rsidP="00FC627E">
            <w:pPr>
              <w:jc w:val="center"/>
              <w:rPr>
                <w:rFonts w:cs="Arial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3A1DDF" w:rsidRDefault="00A35D29" w:rsidP="00A95E4D">
            <w:pPr>
              <w:jc w:val="center"/>
              <w:rPr>
                <w:rFonts w:cs="Arial"/>
              </w:rPr>
            </w:pP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Default="00A35D29" w:rsidP="00A35D29">
            <w:pPr>
              <w:rPr>
                <w:rFonts w:cs="Arial"/>
              </w:rPr>
            </w:pPr>
          </w:p>
        </w:tc>
      </w:tr>
      <w:tr w:rsidR="00A35D29" w:rsidRPr="00725C39" w:rsidTr="00C949A4"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3A1DDF" w:rsidRDefault="00A35D29" w:rsidP="00FC627E">
            <w:pPr>
              <w:jc w:val="center"/>
              <w:rPr>
                <w:rFonts w:cs="Arial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3A1DDF" w:rsidRDefault="00A35D29" w:rsidP="00FC627E">
            <w:pPr>
              <w:jc w:val="center"/>
              <w:rPr>
                <w:rFonts w:cs="Arial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Pr="003A1DDF" w:rsidRDefault="00A35D29" w:rsidP="00A95E4D">
            <w:pPr>
              <w:jc w:val="center"/>
              <w:rPr>
                <w:rFonts w:cs="Arial"/>
              </w:rPr>
            </w:pPr>
          </w:p>
        </w:tc>
        <w:tc>
          <w:tcPr>
            <w:tcW w:w="7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29" w:rsidRDefault="00A35D29" w:rsidP="00A35D29">
            <w:pPr>
              <w:rPr>
                <w:rFonts w:cs="Arial"/>
              </w:rPr>
            </w:pPr>
          </w:p>
        </w:tc>
      </w:tr>
    </w:tbl>
    <w:p w:rsidR="00D97241" w:rsidRPr="00725C39" w:rsidRDefault="00D97241" w:rsidP="005E501D">
      <w:pPr>
        <w:pStyle w:val="STJNvel1"/>
        <w:numPr>
          <w:ilvl w:val="0"/>
          <w:numId w:val="0"/>
        </w:numPr>
        <w:ind w:left="360" w:hanging="360"/>
      </w:pPr>
    </w:p>
    <w:p w:rsidR="00AE0F23" w:rsidRPr="00725C39" w:rsidRDefault="002C090A" w:rsidP="00AE0F23">
      <w:pPr>
        <w:pStyle w:val="STJNvel3"/>
        <w:rPr>
          <w:i w:val="0"/>
        </w:rPr>
      </w:pPr>
      <w:bookmarkStart w:id="12" w:name="_Toc395105687"/>
      <w:r w:rsidRPr="00725C39">
        <w:rPr>
          <w:i w:val="0"/>
        </w:rPr>
        <w:t>Requisitos Modificados</w:t>
      </w:r>
      <w:bookmarkEnd w:id="12"/>
    </w:p>
    <w:p w:rsidR="005E501D" w:rsidRPr="00725C39" w:rsidRDefault="005E501D" w:rsidP="005E501D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79"/>
        <w:gridCol w:w="675"/>
        <w:gridCol w:w="569"/>
        <w:gridCol w:w="5324"/>
        <w:gridCol w:w="1354"/>
        <w:gridCol w:w="1279"/>
      </w:tblGrid>
      <w:tr w:rsidR="00FE218C" w:rsidRPr="00725C39" w:rsidTr="00C949A4">
        <w:tc>
          <w:tcPr>
            <w:tcW w:w="29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E7130" w:rsidRPr="00725C39" w:rsidRDefault="007E7130" w:rsidP="007E7130">
            <w:pPr>
              <w:spacing w:before="60" w:after="60"/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Nº</w:t>
            </w:r>
          </w:p>
        </w:tc>
        <w:tc>
          <w:tcPr>
            <w:tcW w:w="3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E7130" w:rsidRPr="00725C39" w:rsidRDefault="007E7130" w:rsidP="007E7130">
            <w:pPr>
              <w:spacing w:before="60" w:after="60"/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Ata</w:t>
            </w:r>
          </w:p>
        </w:tc>
        <w:tc>
          <w:tcPr>
            <w:tcW w:w="29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E7130" w:rsidRPr="00725C39" w:rsidRDefault="007E7130" w:rsidP="00FE218C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725C39">
              <w:rPr>
                <w:rFonts w:cs="Arial"/>
                <w:b/>
                <w:sz w:val="18"/>
                <w:szCs w:val="18"/>
              </w:rPr>
              <w:t>Item</w:t>
            </w:r>
          </w:p>
          <w:p w:rsidR="007E7130" w:rsidRPr="00725C39" w:rsidRDefault="007E7130" w:rsidP="00FE218C">
            <w:pPr>
              <w:pStyle w:val="Instruo"/>
              <w:jc w:val="center"/>
              <w:rPr>
                <w:b/>
              </w:rPr>
            </w:pPr>
            <w:r w:rsidRPr="00725C39">
              <w:rPr>
                <w:b/>
                <w:i w:val="0"/>
                <w:color w:val="auto"/>
                <w:sz w:val="18"/>
                <w:szCs w:val="18"/>
                <w:lang w:val="pt-PT"/>
              </w:rPr>
              <w:t>da Ata</w:t>
            </w:r>
          </w:p>
        </w:tc>
        <w:tc>
          <w:tcPr>
            <w:tcW w:w="2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E7130" w:rsidRPr="00725C39" w:rsidRDefault="007E7130" w:rsidP="007E7130">
            <w:pPr>
              <w:spacing w:before="60" w:after="60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Requisito Modificado</w:t>
            </w:r>
          </w:p>
        </w:tc>
        <w:tc>
          <w:tcPr>
            <w:tcW w:w="13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7E7130" w:rsidRPr="00725C39" w:rsidRDefault="00FE218C" w:rsidP="007E7130">
            <w:pPr>
              <w:spacing w:before="60" w:after="60"/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  <w:sz w:val="18"/>
              </w:rPr>
              <w:t>Fase</w:t>
            </w:r>
            <w:r w:rsidR="00CE4962" w:rsidRPr="00725C39">
              <w:rPr>
                <w:rFonts w:cs="Arial"/>
                <w:b/>
                <w:sz w:val="18"/>
              </w:rPr>
              <w:t xml:space="preserve"> Identificada da Mudança</w:t>
            </w:r>
          </w:p>
        </w:tc>
      </w:tr>
      <w:tr w:rsidR="00FE218C" w:rsidRPr="00725C39" w:rsidTr="00C949A4">
        <w:tc>
          <w:tcPr>
            <w:tcW w:w="29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8C" w:rsidRPr="00725C39" w:rsidRDefault="00FE218C" w:rsidP="00A95E4D">
            <w:pPr>
              <w:pStyle w:val="Instruo"/>
              <w:jc w:val="center"/>
              <w:rPr>
                <w:i w:val="0"/>
                <w:lang w:val="pt-PT"/>
              </w:rPr>
            </w:pPr>
          </w:p>
        </w:tc>
        <w:tc>
          <w:tcPr>
            <w:tcW w:w="3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8C" w:rsidRPr="00725C39" w:rsidRDefault="00FE218C" w:rsidP="00E96B73">
            <w:pPr>
              <w:pStyle w:val="Instruo"/>
              <w:jc w:val="center"/>
              <w:rPr>
                <w:i w:val="0"/>
                <w:lang w:val="pt-PT"/>
              </w:rPr>
            </w:pPr>
          </w:p>
        </w:tc>
        <w:tc>
          <w:tcPr>
            <w:tcW w:w="29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FE218C" w:rsidRPr="00725C39" w:rsidRDefault="00FE218C" w:rsidP="00097EBB">
            <w:pPr>
              <w:pStyle w:val="Instruo"/>
              <w:jc w:val="center"/>
              <w:rPr>
                <w:b/>
                <w:i w:val="0"/>
                <w:color w:val="auto"/>
                <w:lang w:val="pt-PT"/>
              </w:rPr>
            </w:pPr>
          </w:p>
        </w:tc>
        <w:tc>
          <w:tcPr>
            <w:tcW w:w="27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FE218C" w:rsidRPr="00725C39" w:rsidRDefault="00FE218C" w:rsidP="00E96B73">
            <w:pPr>
              <w:pStyle w:val="Instruo"/>
              <w:rPr>
                <w:i w:val="0"/>
                <w:lang w:val="pt-PT"/>
              </w:rPr>
            </w:pP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FE218C" w:rsidRPr="00725C39" w:rsidRDefault="00FE218C" w:rsidP="00E96B73">
            <w:pPr>
              <w:pStyle w:val="Instruo"/>
              <w:rPr>
                <w:b/>
                <w:i w:val="0"/>
                <w:color w:val="000000"/>
                <w:sz w:val="16"/>
                <w:szCs w:val="16"/>
                <w:lang w:val="pt-PT"/>
              </w:rPr>
            </w:pPr>
            <w:r w:rsidRPr="00725C39">
              <w:rPr>
                <w:b/>
                <w:i w:val="0"/>
                <w:color w:val="000000"/>
                <w:sz w:val="16"/>
                <w:szCs w:val="16"/>
                <w:lang w:val="pt-PT"/>
              </w:rPr>
              <w:t>Implantação + Teste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FE218C" w:rsidRPr="00725C39" w:rsidRDefault="00FE218C" w:rsidP="00E96B73">
            <w:pPr>
              <w:pStyle w:val="Instruo"/>
              <w:rPr>
                <w:b/>
                <w:i w:val="0"/>
                <w:color w:val="000000"/>
                <w:sz w:val="16"/>
                <w:szCs w:val="16"/>
                <w:lang w:val="pt-PT"/>
              </w:rPr>
            </w:pPr>
            <w:r w:rsidRPr="00725C39">
              <w:rPr>
                <w:b/>
                <w:i w:val="0"/>
                <w:color w:val="000000"/>
                <w:sz w:val="16"/>
                <w:szCs w:val="16"/>
                <w:lang w:val="pt-PT"/>
              </w:rPr>
              <w:t>Homologação + Implantação</w:t>
            </w:r>
          </w:p>
        </w:tc>
      </w:tr>
      <w:tr w:rsidR="00BE79C0" w:rsidRPr="00725C39" w:rsidTr="00C949A4"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F420BF" w:rsidRDefault="00BE79C0" w:rsidP="00A95E4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3A1DDF" w:rsidRDefault="00BE79C0" w:rsidP="00BE16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3A1DDF" w:rsidRDefault="00BE79C0" w:rsidP="00BE16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Default="00BE79C0" w:rsidP="00BE1615">
            <w:pPr>
              <w:rPr>
                <w:rFonts w:cs="Arial"/>
              </w:rPr>
            </w:pPr>
            <w:r>
              <w:t>UC</w:t>
            </w:r>
            <w:r w:rsidRPr="00513753">
              <w:t>0</w:t>
            </w:r>
            <w:r>
              <w:t xml:space="preserve">01: </w:t>
            </w:r>
            <w:r>
              <w:rPr>
                <w:rFonts w:cs="Arial"/>
              </w:rPr>
              <w:t>Efetuar Login Externo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F420BF" w:rsidRDefault="00BE79C0" w:rsidP="00CE4962">
            <w:pPr>
              <w:jc w:val="center"/>
              <w:rPr>
                <w:rFonts w:cs="Arial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725C39" w:rsidRDefault="00BE79C0" w:rsidP="00CE4962">
            <w:pPr>
              <w:jc w:val="center"/>
              <w:rPr>
                <w:rFonts w:cs="Arial"/>
                <w:sz w:val="20"/>
                <w:lang w:val="pt-PT"/>
              </w:rPr>
            </w:pPr>
          </w:p>
        </w:tc>
      </w:tr>
      <w:tr w:rsidR="00BE79C0" w:rsidRPr="00725C39" w:rsidTr="00C949A4"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F420BF" w:rsidRDefault="00BE79C0" w:rsidP="002B1DB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3A1DDF" w:rsidRDefault="00BE79C0" w:rsidP="00BE16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3A1DDF" w:rsidRDefault="00BE79C0" w:rsidP="00BE16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Default="00BE79C0" w:rsidP="00BE1615">
            <w:pPr>
              <w:rPr>
                <w:rFonts w:cs="Arial"/>
              </w:rPr>
            </w:pPr>
            <w:r>
              <w:t>UC</w:t>
            </w:r>
            <w:r w:rsidRPr="00513753">
              <w:t>0</w:t>
            </w:r>
            <w:r>
              <w:t xml:space="preserve">02: </w:t>
            </w:r>
            <w:r>
              <w:rPr>
                <w:rFonts w:cs="Arial"/>
              </w:rPr>
              <w:t>Efetuar Login Interno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F420BF" w:rsidRDefault="00BE79C0" w:rsidP="00CE4962">
            <w:pPr>
              <w:jc w:val="center"/>
              <w:rPr>
                <w:rFonts w:cs="Arial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725C39" w:rsidRDefault="00BE79C0" w:rsidP="00CE4962">
            <w:pPr>
              <w:jc w:val="center"/>
              <w:rPr>
                <w:rFonts w:cs="Arial"/>
                <w:sz w:val="20"/>
                <w:lang w:val="pt-PT"/>
              </w:rPr>
            </w:pPr>
          </w:p>
        </w:tc>
      </w:tr>
      <w:tr w:rsidR="00BE79C0" w:rsidRPr="00725C39" w:rsidTr="00C949A4"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F420BF" w:rsidRDefault="00BE79C0" w:rsidP="002B1DB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3A1DDF" w:rsidRDefault="00BE79C0" w:rsidP="00BE16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3A1DDF" w:rsidRDefault="00BE79C0" w:rsidP="00BE16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4.4</w:t>
            </w:r>
          </w:p>
        </w:tc>
        <w:tc>
          <w:tcPr>
            <w:tcW w:w="2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Default="00BE79C0" w:rsidP="00BE1615">
            <w:pPr>
              <w:rPr>
                <w:rFonts w:cs="Arial"/>
              </w:rPr>
            </w:pPr>
            <w:r>
              <w:t>UC</w:t>
            </w:r>
            <w:r w:rsidRPr="00513753">
              <w:t>0</w:t>
            </w:r>
            <w:r>
              <w:t xml:space="preserve">07: </w:t>
            </w:r>
            <w:r w:rsidRPr="00A35D29">
              <w:rPr>
                <w:rFonts w:cs="Arial"/>
              </w:rPr>
              <w:t>Associar</w:t>
            </w:r>
            <w:r>
              <w:rPr>
                <w:rFonts w:cs="Arial"/>
              </w:rPr>
              <w:t xml:space="preserve"> F</w:t>
            </w:r>
            <w:r w:rsidRPr="00A35D29">
              <w:rPr>
                <w:rFonts w:cs="Arial"/>
              </w:rPr>
              <w:t>uncionalidade</w:t>
            </w:r>
            <w:r>
              <w:rPr>
                <w:rFonts w:cs="Arial"/>
              </w:rPr>
              <w:t xml:space="preserve"> </w:t>
            </w:r>
            <w:r w:rsidRPr="00A35D29">
              <w:rPr>
                <w:rFonts w:cs="Arial"/>
              </w:rPr>
              <w:t>ao</w:t>
            </w:r>
            <w:r>
              <w:rPr>
                <w:rFonts w:cs="Arial"/>
              </w:rPr>
              <w:t xml:space="preserve"> P</w:t>
            </w:r>
            <w:r w:rsidRPr="00A35D29">
              <w:rPr>
                <w:rFonts w:cs="Arial"/>
              </w:rPr>
              <w:t>erfil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F420BF" w:rsidRDefault="00BE79C0" w:rsidP="00CE4962">
            <w:pPr>
              <w:jc w:val="center"/>
              <w:rPr>
                <w:rFonts w:cs="Arial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725C39" w:rsidRDefault="00BE79C0" w:rsidP="00CE4962">
            <w:pPr>
              <w:jc w:val="center"/>
              <w:rPr>
                <w:rFonts w:cs="Arial"/>
                <w:sz w:val="20"/>
                <w:lang w:val="pt-PT"/>
              </w:rPr>
            </w:pPr>
          </w:p>
        </w:tc>
      </w:tr>
      <w:tr w:rsidR="00BE79C0" w:rsidRPr="00725C39" w:rsidTr="00C949A4"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F420BF" w:rsidRDefault="00BE79C0" w:rsidP="002B1DB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3A1DDF" w:rsidRDefault="00BE79C0" w:rsidP="00BE16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3A1DDF" w:rsidRDefault="00BE79C0" w:rsidP="00BE161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4.4</w:t>
            </w:r>
          </w:p>
        </w:tc>
        <w:tc>
          <w:tcPr>
            <w:tcW w:w="2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Default="00BE79C0" w:rsidP="00BE1615">
            <w:pPr>
              <w:rPr>
                <w:rFonts w:cs="Arial"/>
              </w:rPr>
            </w:pPr>
            <w:r>
              <w:t>UC</w:t>
            </w:r>
            <w:r w:rsidRPr="00513753">
              <w:t>0</w:t>
            </w:r>
            <w:r>
              <w:t xml:space="preserve">08: </w:t>
            </w:r>
            <w:r w:rsidRPr="00A35D29">
              <w:rPr>
                <w:rFonts w:cs="Arial"/>
              </w:rPr>
              <w:t>Associar</w:t>
            </w:r>
            <w:r>
              <w:rPr>
                <w:rFonts w:cs="Arial"/>
              </w:rPr>
              <w:t xml:space="preserve"> </w:t>
            </w:r>
            <w:r w:rsidRPr="00A35D29">
              <w:rPr>
                <w:rFonts w:cs="Arial"/>
              </w:rPr>
              <w:t>Usuário</w:t>
            </w:r>
            <w:r>
              <w:rPr>
                <w:rFonts w:cs="Arial"/>
              </w:rPr>
              <w:t xml:space="preserve"> </w:t>
            </w:r>
            <w:r w:rsidRPr="00A35D29">
              <w:rPr>
                <w:rFonts w:cs="Arial"/>
              </w:rPr>
              <w:t>ao</w:t>
            </w:r>
            <w:r>
              <w:rPr>
                <w:rFonts w:cs="Arial"/>
              </w:rPr>
              <w:t xml:space="preserve"> P</w:t>
            </w:r>
            <w:r w:rsidRPr="00A35D29">
              <w:rPr>
                <w:rFonts w:cs="Arial"/>
              </w:rPr>
              <w:t>erfil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F420BF" w:rsidRDefault="00BE79C0" w:rsidP="00CE4962">
            <w:pPr>
              <w:jc w:val="center"/>
              <w:rPr>
                <w:rFonts w:cs="Arial"/>
              </w:rPr>
            </w:pP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79C0" w:rsidRPr="00725C39" w:rsidRDefault="00BE79C0" w:rsidP="00CE4962">
            <w:pPr>
              <w:jc w:val="center"/>
              <w:rPr>
                <w:rFonts w:cs="Arial"/>
                <w:sz w:val="20"/>
                <w:lang w:val="pt-PT"/>
              </w:rPr>
            </w:pPr>
          </w:p>
        </w:tc>
      </w:tr>
    </w:tbl>
    <w:p w:rsidR="00CE4962" w:rsidRPr="00507145" w:rsidRDefault="00CE4962" w:rsidP="00725C39">
      <w:pPr>
        <w:rPr>
          <w:rFonts w:cs="Arial"/>
          <w:i/>
          <w:color w:val="1F497D"/>
          <w:sz w:val="18"/>
        </w:rPr>
      </w:pPr>
      <w:r w:rsidRPr="00507145">
        <w:rPr>
          <w:rFonts w:cs="Arial"/>
          <w:i/>
          <w:color w:val="1F497D"/>
          <w:sz w:val="18"/>
        </w:rPr>
        <w:t>[Fases são cumulativas – Mudança na Homologação + Implantação implica em mudança na Implementação + Testes ]</w:t>
      </w:r>
    </w:p>
    <w:p w:rsidR="00BE1615" w:rsidRDefault="00BE1615" w:rsidP="009047C5">
      <w:pPr>
        <w:pStyle w:val="STJNvel1"/>
        <w:numPr>
          <w:ilvl w:val="0"/>
          <w:numId w:val="0"/>
        </w:numPr>
        <w:ind w:left="360" w:hanging="360"/>
      </w:pPr>
    </w:p>
    <w:p w:rsidR="00B274BA" w:rsidRDefault="00B274BA" w:rsidP="009047C5">
      <w:pPr>
        <w:pStyle w:val="STJNvel1"/>
        <w:numPr>
          <w:ilvl w:val="0"/>
          <w:numId w:val="0"/>
        </w:numPr>
        <w:ind w:left="360" w:hanging="360"/>
      </w:pPr>
    </w:p>
    <w:p w:rsidR="00B274BA" w:rsidRPr="00725C39" w:rsidRDefault="00B274BA" w:rsidP="009047C5">
      <w:pPr>
        <w:pStyle w:val="STJNvel1"/>
        <w:numPr>
          <w:ilvl w:val="0"/>
          <w:numId w:val="0"/>
        </w:numPr>
        <w:ind w:left="360" w:hanging="360"/>
      </w:pPr>
    </w:p>
    <w:p w:rsidR="00204E3F" w:rsidRPr="0061203C" w:rsidRDefault="002C090A" w:rsidP="0061203C">
      <w:pPr>
        <w:pStyle w:val="STJNvel3"/>
        <w:rPr>
          <w:i w:val="0"/>
        </w:rPr>
      </w:pPr>
      <w:bookmarkStart w:id="13" w:name="_Toc395105688"/>
      <w:r w:rsidRPr="00725C39">
        <w:rPr>
          <w:i w:val="0"/>
        </w:rPr>
        <w:t>Requisitos Suprimidos</w:t>
      </w:r>
      <w:bookmarkEnd w:id="13"/>
    </w:p>
    <w:p w:rsidR="00204E3F" w:rsidRPr="00725C39" w:rsidRDefault="00204E3F" w:rsidP="00204E3F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70"/>
        <w:gridCol w:w="527"/>
        <w:gridCol w:w="634"/>
        <w:gridCol w:w="5387"/>
        <w:gridCol w:w="1416"/>
        <w:gridCol w:w="1346"/>
      </w:tblGrid>
      <w:tr w:rsidR="00FE218C" w:rsidRPr="00725C39" w:rsidTr="00577E75">
        <w:tc>
          <w:tcPr>
            <w:tcW w:w="2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E218C" w:rsidRPr="00725C39" w:rsidRDefault="00FE218C" w:rsidP="005A021D">
            <w:pPr>
              <w:spacing w:before="60" w:after="60"/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Nº</w:t>
            </w:r>
          </w:p>
        </w:tc>
        <w:tc>
          <w:tcPr>
            <w:tcW w:w="26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E218C" w:rsidRPr="00725C39" w:rsidRDefault="00FE218C" w:rsidP="005A021D">
            <w:pPr>
              <w:spacing w:before="60" w:after="60"/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Ata</w:t>
            </w:r>
          </w:p>
        </w:tc>
        <w:tc>
          <w:tcPr>
            <w:tcW w:w="32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E218C" w:rsidRPr="00725C39" w:rsidRDefault="00FE218C" w:rsidP="005A021D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725C39">
              <w:rPr>
                <w:rFonts w:cs="Arial"/>
                <w:b/>
                <w:sz w:val="18"/>
                <w:szCs w:val="18"/>
              </w:rPr>
              <w:t>Item</w:t>
            </w:r>
          </w:p>
          <w:p w:rsidR="00FE218C" w:rsidRPr="00725C39" w:rsidRDefault="00FE218C" w:rsidP="005A021D">
            <w:pPr>
              <w:pStyle w:val="Instruo"/>
              <w:jc w:val="center"/>
              <w:rPr>
                <w:b/>
              </w:rPr>
            </w:pPr>
            <w:r w:rsidRPr="00725C39">
              <w:rPr>
                <w:b/>
                <w:i w:val="0"/>
                <w:color w:val="auto"/>
                <w:sz w:val="18"/>
                <w:szCs w:val="18"/>
                <w:lang w:val="pt-PT"/>
              </w:rPr>
              <w:t>da Ata</w:t>
            </w:r>
          </w:p>
        </w:tc>
        <w:tc>
          <w:tcPr>
            <w:tcW w:w="27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E218C" w:rsidRPr="00725C39" w:rsidRDefault="00FE218C" w:rsidP="00FE218C">
            <w:pPr>
              <w:spacing w:before="60" w:after="60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Requisito Suprimido</w:t>
            </w:r>
          </w:p>
        </w:tc>
        <w:tc>
          <w:tcPr>
            <w:tcW w:w="14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FE218C" w:rsidRPr="00725C39" w:rsidRDefault="00CE4962" w:rsidP="005A021D">
            <w:pPr>
              <w:spacing w:before="60" w:after="60"/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  <w:sz w:val="18"/>
              </w:rPr>
              <w:t>Fase Identificada da Mudança</w:t>
            </w:r>
          </w:p>
        </w:tc>
      </w:tr>
      <w:tr w:rsidR="00FE218C" w:rsidRPr="00725C39" w:rsidTr="00577E75">
        <w:tc>
          <w:tcPr>
            <w:tcW w:w="2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8C" w:rsidRPr="00725C39" w:rsidRDefault="00FE218C" w:rsidP="005A021D">
            <w:pPr>
              <w:pStyle w:val="Instruo"/>
              <w:jc w:val="center"/>
              <w:rPr>
                <w:i w:val="0"/>
                <w:lang w:val="pt-PT"/>
              </w:rPr>
            </w:pPr>
          </w:p>
        </w:tc>
        <w:tc>
          <w:tcPr>
            <w:tcW w:w="26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18C" w:rsidRPr="00725C39" w:rsidRDefault="00FE218C" w:rsidP="005A021D">
            <w:pPr>
              <w:pStyle w:val="Instruo"/>
              <w:jc w:val="center"/>
              <w:rPr>
                <w:i w:val="0"/>
                <w:lang w:val="pt-PT"/>
              </w:rPr>
            </w:pPr>
          </w:p>
        </w:tc>
        <w:tc>
          <w:tcPr>
            <w:tcW w:w="32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FE218C" w:rsidRPr="00725C39" w:rsidRDefault="00FE218C" w:rsidP="005A021D">
            <w:pPr>
              <w:pStyle w:val="Instruo"/>
              <w:jc w:val="center"/>
              <w:rPr>
                <w:b/>
                <w:i w:val="0"/>
                <w:color w:val="auto"/>
                <w:lang w:val="pt-PT"/>
              </w:rPr>
            </w:pPr>
          </w:p>
        </w:tc>
        <w:tc>
          <w:tcPr>
            <w:tcW w:w="275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</w:tcPr>
          <w:p w:rsidR="00FE218C" w:rsidRPr="00725C39" w:rsidRDefault="00FE218C" w:rsidP="005A021D">
            <w:pPr>
              <w:pStyle w:val="Instruo"/>
              <w:rPr>
                <w:i w:val="0"/>
                <w:lang w:val="pt-PT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FE218C" w:rsidRPr="00725C39" w:rsidRDefault="00FE218C" w:rsidP="005A021D">
            <w:pPr>
              <w:pStyle w:val="Instruo"/>
              <w:rPr>
                <w:b/>
                <w:i w:val="0"/>
                <w:color w:val="000000"/>
                <w:sz w:val="16"/>
                <w:szCs w:val="16"/>
                <w:lang w:val="pt-PT"/>
              </w:rPr>
            </w:pPr>
            <w:r w:rsidRPr="00725C39">
              <w:rPr>
                <w:b/>
                <w:i w:val="0"/>
                <w:color w:val="000000"/>
                <w:sz w:val="16"/>
                <w:szCs w:val="16"/>
                <w:lang w:val="pt-PT"/>
              </w:rPr>
              <w:t>Implantação + Teste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FE218C" w:rsidRPr="00725C39" w:rsidRDefault="00FE218C" w:rsidP="005A021D">
            <w:pPr>
              <w:pStyle w:val="Instruo"/>
              <w:rPr>
                <w:b/>
                <w:i w:val="0"/>
                <w:color w:val="000000"/>
                <w:sz w:val="16"/>
                <w:szCs w:val="16"/>
                <w:lang w:val="pt-PT"/>
              </w:rPr>
            </w:pPr>
            <w:r w:rsidRPr="00725C39">
              <w:rPr>
                <w:b/>
                <w:i w:val="0"/>
                <w:color w:val="000000"/>
                <w:sz w:val="16"/>
                <w:szCs w:val="16"/>
                <w:lang w:val="pt-PT"/>
              </w:rPr>
              <w:t>Homologação + Implantação</w:t>
            </w:r>
          </w:p>
        </w:tc>
      </w:tr>
      <w:tr w:rsidR="00577E75" w:rsidRPr="00725C39" w:rsidTr="00577E75"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5A021D">
            <w:pPr>
              <w:jc w:val="center"/>
              <w:rPr>
                <w:rFonts w:cs="Arial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420BF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420BF" w:rsidRDefault="00577E75" w:rsidP="00BE1615">
            <w:pPr>
              <w:rPr>
                <w:rFonts w:cs="Arial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CE4962">
            <w:pPr>
              <w:jc w:val="center"/>
              <w:rPr>
                <w:rFonts w:cs="Arial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725C39" w:rsidRDefault="00577E75" w:rsidP="00CE4962">
            <w:pPr>
              <w:jc w:val="center"/>
              <w:rPr>
                <w:rFonts w:cs="Arial"/>
                <w:sz w:val="20"/>
                <w:lang w:val="pt-PT"/>
              </w:rPr>
            </w:pPr>
          </w:p>
        </w:tc>
      </w:tr>
      <w:tr w:rsidR="00577E75" w:rsidRPr="00725C39" w:rsidTr="00577E75"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5A021D">
            <w:pPr>
              <w:jc w:val="center"/>
              <w:rPr>
                <w:rFonts w:cs="Arial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420BF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Default="00577E75" w:rsidP="00BE1615">
            <w:pPr>
              <w:rPr>
                <w:rFonts w:cs="Arial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CE4962">
            <w:pPr>
              <w:jc w:val="center"/>
              <w:rPr>
                <w:rFonts w:cs="Arial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725C39" w:rsidRDefault="00577E75" w:rsidP="00CE4962">
            <w:pPr>
              <w:jc w:val="center"/>
              <w:rPr>
                <w:rFonts w:cs="Arial"/>
                <w:sz w:val="20"/>
                <w:lang w:val="pt-PT"/>
              </w:rPr>
            </w:pPr>
          </w:p>
        </w:tc>
      </w:tr>
      <w:tr w:rsidR="00577E75" w:rsidRPr="00725C39" w:rsidTr="00577E75"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5A021D">
            <w:pPr>
              <w:jc w:val="center"/>
              <w:rPr>
                <w:rFonts w:cs="Arial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420BF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2B1DBC">
            <w:pPr>
              <w:rPr>
                <w:rFonts w:cs="Arial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CE4962">
            <w:pPr>
              <w:jc w:val="center"/>
              <w:rPr>
                <w:rFonts w:cs="Arial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725C39" w:rsidRDefault="00577E75" w:rsidP="00CE4962">
            <w:pPr>
              <w:jc w:val="center"/>
              <w:rPr>
                <w:rFonts w:cs="Arial"/>
                <w:sz w:val="20"/>
                <w:lang w:val="pt-PT"/>
              </w:rPr>
            </w:pPr>
          </w:p>
        </w:tc>
      </w:tr>
      <w:tr w:rsidR="00577E75" w:rsidRPr="00725C39" w:rsidTr="00577E75"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5A021D">
            <w:pPr>
              <w:jc w:val="center"/>
              <w:rPr>
                <w:rFonts w:cs="Arial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420BF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2B1DBC">
            <w:pPr>
              <w:rPr>
                <w:rFonts w:cs="Arial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CE4962">
            <w:pPr>
              <w:jc w:val="center"/>
              <w:rPr>
                <w:rFonts w:cs="Arial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725C39" w:rsidRDefault="00577E75" w:rsidP="00CE4962">
            <w:pPr>
              <w:jc w:val="center"/>
              <w:rPr>
                <w:rFonts w:cs="Arial"/>
                <w:sz w:val="20"/>
                <w:lang w:val="pt-PT"/>
              </w:rPr>
            </w:pPr>
          </w:p>
        </w:tc>
      </w:tr>
      <w:tr w:rsidR="00577E75" w:rsidRPr="00725C39" w:rsidTr="00577E75"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5A021D">
            <w:pPr>
              <w:jc w:val="center"/>
              <w:rPr>
                <w:rFonts w:cs="Arial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420BF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2B1DBC">
            <w:pPr>
              <w:rPr>
                <w:rFonts w:cs="Arial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CE4962">
            <w:pPr>
              <w:jc w:val="center"/>
              <w:rPr>
                <w:rFonts w:cs="Arial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725C39" w:rsidRDefault="00577E75" w:rsidP="00CE4962">
            <w:pPr>
              <w:jc w:val="center"/>
              <w:rPr>
                <w:rFonts w:cs="Arial"/>
                <w:sz w:val="20"/>
                <w:lang w:val="pt-PT"/>
              </w:rPr>
            </w:pPr>
          </w:p>
        </w:tc>
      </w:tr>
      <w:tr w:rsidR="00577E75" w:rsidRPr="00725C39" w:rsidTr="00577E75"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5A021D">
            <w:pPr>
              <w:jc w:val="center"/>
              <w:rPr>
                <w:rFonts w:cs="Arial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420BF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2B1DBC">
            <w:pPr>
              <w:rPr>
                <w:rFonts w:cs="Arial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CE4962">
            <w:pPr>
              <w:jc w:val="center"/>
              <w:rPr>
                <w:rFonts w:cs="Arial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725C39" w:rsidRDefault="00577E75" w:rsidP="00CE4962">
            <w:pPr>
              <w:jc w:val="center"/>
              <w:rPr>
                <w:rFonts w:cs="Arial"/>
                <w:sz w:val="20"/>
                <w:lang w:val="pt-PT"/>
              </w:rPr>
            </w:pPr>
          </w:p>
        </w:tc>
      </w:tr>
      <w:tr w:rsidR="00577E75" w:rsidRPr="00725C39" w:rsidTr="00577E75"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5A021D">
            <w:pPr>
              <w:jc w:val="center"/>
              <w:rPr>
                <w:rFonts w:cs="Arial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420BF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2B1DBC">
            <w:pPr>
              <w:rPr>
                <w:rFonts w:cs="Arial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CE4962">
            <w:pPr>
              <w:jc w:val="center"/>
              <w:rPr>
                <w:rFonts w:cs="Arial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725C39" w:rsidRDefault="00577E75" w:rsidP="00CE4962">
            <w:pPr>
              <w:jc w:val="center"/>
              <w:rPr>
                <w:rFonts w:cs="Arial"/>
                <w:sz w:val="20"/>
                <w:lang w:val="pt-PT"/>
              </w:rPr>
            </w:pPr>
          </w:p>
        </w:tc>
      </w:tr>
      <w:tr w:rsidR="00577E75" w:rsidRPr="00725C39" w:rsidTr="00577E75"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5A021D">
            <w:pPr>
              <w:jc w:val="center"/>
              <w:rPr>
                <w:rFonts w:cs="Arial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420BF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2B1DBC">
            <w:pPr>
              <w:rPr>
                <w:rFonts w:cs="Arial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CE4962">
            <w:pPr>
              <w:jc w:val="center"/>
              <w:rPr>
                <w:rFonts w:cs="Arial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725C39" w:rsidRDefault="00577E75" w:rsidP="00CE4962">
            <w:pPr>
              <w:jc w:val="center"/>
              <w:rPr>
                <w:rFonts w:cs="Arial"/>
                <w:sz w:val="20"/>
                <w:lang w:val="pt-PT"/>
              </w:rPr>
            </w:pPr>
          </w:p>
        </w:tc>
      </w:tr>
      <w:tr w:rsidR="00577E75" w:rsidRPr="00725C39" w:rsidTr="00577E75"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5A021D">
            <w:pPr>
              <w:jc w:val="center"/>
              <w:rPr>
                <w:rFonts w:cs="Arial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5A021D">
            <w:pPr>
              <w:jc w:val="center"/>
              <w:rPr>
                <w:rFonts w:cs="Arial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Default="00577E75" w:rsidP="002B1DBC">
            <w:pPr>
              <w:jc w:val="center"/>
              <w:rPr>
                <w:rFonts w:cs="Arial"/>
              </w:rPr>
            </w:pPr>
          </w:p>
        </w:tc>
        <w:tc>
          <w:tcPr>
            <w:tcW w:w="27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5A021D">
            <w:pPr>
              <w:rPr>
                <w:rFonts w:cs="Arial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F87D36" w:rsidRDefault="00577E75" w:rsidP="00CE4962">
            <w:pPr>
              <w:jc w:val="center"/>
              <w:rPr>
                <w:rFonts w:cs="Arial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7E75" w:rsidRPr="00725C39" w:rsidRDefault="00577E75" w:rsidP="00CE4962">
            <w:pPr>
              <w:jc w:val="center"/>
              <w:rPr>
                <w:rFonts w:cs="Arial"/>
                <w:sz w:val="20"/>
                <w:lang w:val="pt-PT"/>
              </w:rPr>
            </w:pPr>
          </w:p>
        </w:tc>
      </w:tr>
    </w:tbl>
    <w:p w:rsidR="00CE4962" w:rsidRPr="00507145" w:rsidRDefault="00CE4962" w:rsidP="00725C39">
      <w:pPr>
        <w:rPr>
          <w:rFonts w:cs="Arial"/>
          <w:i/>
          <w:color w:val="1F497D"/>
          <w:sz w:val="18"/>
        </w:rPr>
      </w:pPr>
      <w:r w:rsidRPr="00507145">
        <w:rPr>
          <w:rFonts w:cs="Arial"/>
          <w:i/>
          <w:color w:val="1F497D"/>
          <w:sz w:val="18"/>
        </w:rPr>
        <w:t>[Fases são cumulativas – Mudança na Homologação + Implantação implica em mudança na Implementação + Testes ]</w:t>
      </w:r>
    </w:p>
    <w:p w:rsidR="009047C5" w:rsidRPr="00725C39" w:rsidRDefault="009047C5" w:rsidP="009047C5">
      <w:pPr>
        <w:rPr>
          <w:rFonts w:cs="Arial"/>
        </w:rPr>
      </w:pPr>
    </w:p>
    <w:p w:rsidR="00CE4962" w:rsidRPr="00725C39" w:rsidRDefault="00CE4962" w:rsidP="009047C5">
      <w:pPr>
        <w:rPr>
          <w:rFonts w:cs="Arial"/>
        </w:rPr>
      </w:pPr>
    </w:p>
    <w:p w:rsidR="003B11D3" w:rsidRPr="00725C39" w:rsidRDefault="003B11D3" w:rsidP="00877F99">
      <w:pPr>
        <w:pStyle w:val="STJNvel2"/>
      </w:pPr>
      <w:bookmarkStart w:id="14" w:name="_Toc395105689"/>
      <w:r w:rsidRPr="00725C39">
        <w:t>Produtos Afetados pela Mudança</w:t>
      </w:r>
      <w:bookmarkEnd w:id="14"/>
    </w:p>
    <w:p w:rsidR="008C75F2" w:rsidRPr="00725C39" w:rsidRDefault="00E2243F" w:rsidP="008C75F2">
      <w:pPr>
        <w:pStyle w:val="Instruo"/>
        <w:ind w:firstLine="426"/>
        <w:jc w:val="both"/>
        <w:rPr>
          <w:i w:val="0"/>
          <w:color w:val="auto"/>
        </w:rPr>
      </w:pPr>
      <w:r w:rsidRPr="00725C39">
        <w:rPr>
          <w:i w:val="0"/>
          <w:color w:val="auto"/>
        </w:rPr>
        <w:t xml:space="preserve">Listamos abaixo os </w:t>
      </w:r>
      <w:r w:rsidR="008C75F2" w:rsidRPr="00725C39">
        <w:rPr>
          <w:i w:val="0"/>
          <w:color w:val="auto"/>
        </w:rPr>
        <w:t xml:space="preserve">produtos </w:t>
      </w:r>
      <w:r w:rsidR="000E5726" w:rsidRPr="00725C39">
        <w:rPr>
          <w:i w:val="0"/>
          <w:color w:val="auto"/>
        </w:rPr>
        <w:t>homologad</w:t>
      </w:r>
      <w:r w:rsidRPr="00725C39">
        <w:rPr>
          <w:i w:val="0"/>
          <w:color w:val="auto"/>
        </w:rPr>
        <w:t>os</w:t>
      </w:r>
      <w:r w:rsidR="000E5726" w:rsidRPr="00725C39">
        <w:rPr>
          <w:i w:val="0"/>
          <w:color w:val="auto"/>
        </w:rPr>
        <w:t xml:space="preserve"> </w:t>
      </w:r>
      <w:r w:rsidRPr="00725C39">
        <w:rPr>
          <w:i w:val="0"/>
          <w:color w:val="auto"/>
        </w:rPr>
        <w:t xml:space="preserve">que </w:t>
      </w:r>
      <w:r w:rsidR="00023C83" w:rsidRPr="00725C39">
        <w:rPr>
          <w:i w:val="0"/>
          <w:color w:val="auto"/>
        </w:rPr>
        <w:t>serão</w:t>
      </w:r>
      <w:r w:rsidRPr="00725C39">
        <w:rPr>
          <w:i w:val="0"/>
          <w:color w:val="auto"/>
        </w:rPr>
        <w:t xml:space="preserve"> impact</w:t>
      </w:r>
      <w:r w:rsidR="00023C83" w:rsidRPr="00725C39">
        <w:rPr>
          <w:i w:val="0"/>
          <w:color w:val="auto"/>
        </w:rPr>
        <w:t>ados</w:t>
      </w:r>
      <w:r w:rsidRPr="00725C39">
        <w:rPr>
          <w:i w:val="0"/>
          <w:color w:val="auto"/>
        </w:rPr>
        <w:t xml:space="preserve"> por esta </w:t>
      </w:r>
      <w:r w:rsidR="00023C83" w:rsidRPr="00725C39">
        <w:rPr>
          <w:i w:val="0"/>
          <w:color w:val="auto"/>
        </w:rPr>
        <w:t xml:space="preserve">solicitação de </w:t>
      </w:r>
      <w:r w:rsidRPr="00725C39">
        <w:rPr>
          <w:i w:val="0"/>
          <w:color w:val="auto"/>
        </w:rPr>
        <w:t>mudança.</w:t>
      </w:r>
    </w:p>
    <w:p w:rsidR="001E1A25" w:rsidRPr="00725C39" w:rsidRDefault="001E1A25" w:rsidP="001E1A25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7"/>
        <w:gridCol w:w="4626"/>
        <w:gridCol w:w="1017"/>
        <w:gridCol w:w="1150"/>
        <w:gridCol w:w="1275"/>
        <w:gridCol w:w="1311"/>
      </w:tblGrid>
      <w:tr w:rsidR="00CE4962" w:rsidRPr="00725C39" w:rsidTr="00B71199">
        <w:trPr>
          <w:trHeight w:val="153"/>
        </w:trPr>
        <w:tc>
          <w:tcPr>
            <w:tcW w:w="242" w:type="pct"/>
            <w:vMerge w:val="restart"/>
            <w:shd w:val="pct20" w:color="auto" w:fill="auto"/>
            <w:vAlign w:val="center"/>
          </w:tcPr>
          <w:p w:rsidR="00CE4962" w:rsidRPr="00725C39" w:rsidRDefault="00CE4962" w:rsidP="001F672D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Nº</w:t>
            </w:r>
          </w:p>
        </w:tc>
        <w:tc>
          <w:tcPr>
            <w:tcW w:w="2347" w:type="pct"/>
            <w:vMerge w:val="restart"/>
            <w:shd w:val="pct20" w:color="auto" w:fill="auto"/>
            <w:vAlign w:val="center"/>
          </w:tcPr>
          <w:p w:rsidR="00CE4962" w:rsidRPr="00725C39" w:rsidRDefault="00CE4962" w:rsidP="001F672D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Nome do Produto Afetado pela Mudança</w:t>
            </w:r>
          </w:p>
        </w:tc>
        <w:tc>
          <w:tcPr>
            <w:tcW w:w="516" w:type="pct"/>
            <w:vMerge w:val="restart"/>
            <w:shd w:val="pct20" w:color="auto" w:fill="auto"/>
            <w:vAlign w:val="center"/>
          </w:tcPr>
          <w:p w:rsidR="00CE4962" w:rsidRPr="00725C39" w:rsidRDefault="00CE4962" w:rsidP="001F672D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Versão</w:t>
            </w:r>
          </w:p>
        </w:tc>
        <w:tc>
          <w:tcPr>
            <w:tcW w:w="1230" w:type="pct"/>
            <w:gridSpan w:val="2"/>
            <w:shd w:val="pct20" w:color="auto" w:fill="auto"/>
            <w:vAlign w:val="center"/>
          </w:tcPr>
          <w:p w:rsidR="00CE4962" w:rsidRPr="00725C39" w:rsidRDefault="00CE4962" w:rsidP="001F672D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Fase</w:t>
            </w:r>
          </w:p>
        </w:tc>
        <w:tc>
          <w:tcPr>
            <w:tcW w:w="665" w:type="pct"/>
            <w:vMerge w:val="restart"/>
            <w:shd w:val="pct20" w:color="auto" w:fill="auto"/>
            <w:vAlign w:val="center"/>
          </w:tcPr>
          <w:p w:rsidR="00CE4962" w:rsidRPr="00725C39" w:rsidRDefault="00CE4962" w:rsidP="001F672D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Nº do Requisito</w:t>
            </w:r>
          </w:p>
        </w:tc>
      </w:tr>
      <w:tr w:rsidR="00CE4962" w:rsidRPr="00725C39" w:rsidTr="00FA54F3">
        <w:trPr>
          <w:trHeight w:val="153"/>
        </w:trPr>
        <w:tc>
          <w:tcPr>
            <w:tcW w:w="242" w:type="pct"/>
            <w:vMerge/>
            <w:shd w:val="pct20" w:color="auto" w:fill="auto"/>
            <w:vAlign w:val="center"/>
          </w:tcPr>
          <w:p w:rsidR="00CE4962" w:rsidRPr="00725C39" w:rsidRDefault="00CE4962" w:rsidP="001F672D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347" w:type="pct"/>
            <w:vMerge/>
            <w:shd w:val="pct20" w:color="auto" w:fill="auto"/>
            <w:vAlign w:val="center"/>
          </w:tcPr>
          <w:p w:rsidR="00CE4962" w:rsidRPr="00725C39" w:rsidRDefault="00CE4962" w:rsidP="001F672D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16" w:type="pct"/>
            <w:vMerge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CE4962" w:rsidRPr="00725C39" w:rsidRDefault="00CE4962" w:rsidP="001F672D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583" w:type="pct"/>
            <w:shd w:val="pct20" w:color="auto" w:fill="auto"/>
            <w:vAlign w:val="center"/>
          </w:tcPr>
          <w:p w:rsidR="00CE4962" w:rsidRPr="00725C39" w:rsidRDefault="00CE4962" w:rsidP="001F672D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  <w:i/>
                <w:sz w:val="16"/>
                <w:szCs w:val="16"/>
                <w:lang w:val="pt-PT"/>
              </w:rPr>
              <w:t>Implantação + Teste</w:t>
            </w:r>
          </w:p>
        </w:tc>
        <w:tc>
          <w:tcPr>
            <w:tcW w:w="647" w:type="pct"/>
            <w:shd w:val="pct20" w:color="auto" w:fill="auto"/>
            <w:vAlign w:val="center"/>
          </w:tcPr>
          <w:p w:rsidR="00CE4962" w:rsidRPr="00725C39" w:rsidRDefault="00CE4962" w:rsidP="001F672D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  <w:i/>
                <w:sz w:val="16"/>
                <w:szCs w:val="16"/>
                <w:lang w:val="pt-PT"/>
              </w:rPr>
              <w:t>Homologação + Implantação</w:t>
            </w:r>
          </w:p>
        </w:tc>
        <w:tc>
          <w:tcPr>
            <w:tcW w:w="665" w:type="pct"/>
            <w:vMerge/>
            <w:shd w:val="pct20" w:color="auto" w:fill="auto"/>
            <w:vAlign w:val="center"/>
          </w:tcPr>
          <w:p w:rsidR="00CE4962" w:rsidRPr="00725C39" w:rsidRDefault="00CE4962" w:rsidP="001F672D">
            <w:pPr>
              <w:jc w:val="center"/>
              <w:rPr>
                <w:rFonts w:cs="Arial"/>
                <w:b/>
              </w:rPr>
            </w:pPr>
          </w:p>
        </w:tc>
      </w:tr>
      <w:tr w:rsidR="00CE4962" w:rsidRPr="00725C39" w:rsidTr="008A7FDA">
        <w:tc>
          <w:tcPr>
            <w:tcW w:w="242" w:type="pct"/>
          </w:tcPr>
          <w:p w:rsidR="00CE4962" w:rsidRPr="002E216E" w:rsidRDefault="00CE4962" w:rsidP="00223B2D">
            <w:pPr>
              <w:rPr>
                <w:rFonts w:cs="Arial"/>
                <w:color w:val="auto"/>
                <w:sz w:val="20"/>
              </w:rPr>
            </w:pPr>
            <w:r w:rsidRPr="002E216E">
              <w:rPr>
                <w:rFonts w:cs="Arial"/>
                <w:color w:val="auto"/>
                <w:sz w:val="20"/>
              </w:rPr>
              <w:t>1</w:t>
            </w:r>
          </w:p>
        </w:tc>
        <w:tc>
          <w:tcPr>
            <w:tcW w:w="2347" w:type="pct"/>
          </w:tcPr>
          <w:p w:rsidR="00CE4962" w:rsidRPr="002E216E" w:rsidRDefault="008A7FDA" w:rsidP="0075124C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Requisito inicial do sistema</w:t>
            </w:r>
          </w:p>
        </w:tc>
        <w:tc>
          <w:tcPr>
            <w:tcW w:w="516" w:type="pct"/>
            <w:shd w:val="clear" w:color="auto" w:fill="auto"/>
          </w:tcPr>
          <w:p w:rsidR="00CE4962" w:rsidRPr="008A7FDA" w:rsidRDefault="008B7402" w:rsidP="00575C2B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CE4962" w:rsidRPr="008A7FDA" w:rsidRDefault="000167B2" w:rsidP="00CE4962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X</w:t>
            </w:r>
          </w:p>
        </w:tc>
        <w:tc>
          <w:tcPr>
            <w:tcW w:w="647" w:type="pct"/>
          </w:tcPr>
          <w:p w:rsidR="00CE4962" w:rsidRPr="008A7FDA" w:rsidRDefault="00CE4962" w:rsidP="00CE4962">
            <w:pPr>
              <w:jc w:val="center"/>
              <w:rPr>
                <w:rFonts w:cs="Arial"/>
                <w:color w:val="auto"/>
                <w:sz w:val="20"/>
              </w:rPr>
            </w:pPr>
          </w:p>
        </w:tc>
        <w:tc>
          <w:tcPr>
            <w:tcW w:w="665" w:type="pct"/>
          </w:tcPr>
          <w:p w:rsidR="00CE4962" w:rsidRPr="002E216E" w:rsidRDefault="00CE4962" w:rsidP="00575C2B">
            <w:pPr>
              <w:rPr>
                <w:rFonts w:cs="Arial"/>
                <w:color w:val="auto"/>
                <w:sz w:val="20"/>
              </w:rPr>
            </w:pPr>
          </w:p>
        </w:tc>
      </w:tr>
      <w:tr w:rsidR="00CE4962" w:rsidRPr="00725C39" w:rsidTr="008A7FDA">
        <w:tc>
          <w:tcPr>
            <w:tcW w:w="242" w:type="pct"/>
          </w:tcPr>
          <w:p w:rsidR="00CE4962" w:rsidRPr="002E216E" w:rsidRDefault="00CE4962" w:rsidP="00223B2D">
            <w:pPr>
              <w:rPr>
                <w:rFonts w:cs="Arial"/>
                <w:color w:val="auto"/>
                <w:sz w:val="20"/>
              </w:rPr>
            </w:pPr>
            <w:r w:rsidRPr="002E216E">
              <w:rPr>
                <w:rFonts w:cs="Arial"/>
                <w:color w:val="auto"/>
                <w:sz w:val="20"/>
              </w:rPr>
              <w:t>2</w:t>
            </w:r>
          </w:p>
        </w:tc>
        <w:tc>
          <w:tcPr>
            <w:tcW w:w="2347" w:type="pct"/>
          </w:tcPr>
          <w:p w:rsidR="00CE4962" w:rsidRPr="002E216E" w:rsidRDefault="008A7FDA" w:rsidP="0075124C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Regras de Negócio</w:t>
            </w:r>
          </w:p>
        </w:tc>
        <w:tc>
          <w:tcPr>
            <w:tcW w:w="516" w:type="pct"/>
            <w:shd w:val="clear" w:color="auto" w:fill="auto"/>
          </w:tcPr>
          <w:p w:rsidR="00CE4962" w:rsidRPr="008A7FDA" w:rsidRDefault="008B7402" w:rsidP="00575C2B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CE4962" w:rsidRPr="008A7FDA" w:rsidRDefault="000167B2" w:rsidP="00CE4962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X</w:t>
            </w:r>
          </w:p>
        </w:tc>
        <w:tc>
          <w:tcPr>
            <w:tcW w:w="647" w:type="pct"/>
          </w:tcPr>
          <w:p w:rsidR="00CE4962" w:rsidRPr="008A7FDA" w:rsidRDefault="00CE4962" w:rsidP="00CE4962">
            <w:pPr>
              <w:jc w:val="center"/>
              <w:rPr>
                <w:rFonts w:cs="Arial"/>
                <w:color w:val="auto"/>
                <w:sz w:val="20"/>
              </w:rPr>
            </w:pPr>
          </w:p>
        </w:tc>
        <w:tc>
          <w:tcPr>
            <w:tcW w:w="665" w:type="pct"/>
          </w:tcPr>
          <w:p w:rsidR="00CE4962" w:rsidRPr="002E216E" w:rsidRDefault="00CE4962" w:rsidP="00575C2B">
            <w:pPr>
              <w:rPr>
                <w:rFonts w:cs="Arial"/>
                <w:color w:val="auto"/>
                <w:sz w:val="20"/>
              </w:rPr>
            </w:pPr>
          </w:p>
        </w:tc>
      </w:tr>
      <w:tr w:rsidR="00CE4962" w:rsidRPr="00725C39" w:rsidTr="008A7FDA">
        <w:tc>
          <w:tcPr>
            <w:tcW w:w="242" w:type="pct"/>
          </w:tcPr>
          <w:p w:rsidR="00CE4962" w:rsidRPr="002E216E" w:rsidRDefault="00CE4962" w:rsidP="0075124C">
            <w:pPr>
              <w:rPr>
                <w:rFonts w:cs="Arial"/>
                <w:color w:val="auto"/>
                <w:sz w:val="20"/>
              </w:rPr>
            </w:pPr>
            <w:r w:rsidRPr="002E216E">
              <w:rPr>
                <w:rFonts w:cs="Arial"/>
                <w:color w:val="auto"/>
                <w:sz w:val="20"/>
              </w:rPr>
              <w:t>3</w:t>
            </w:r>
          </w:p>
        </w:tc>
        <w:tc>
          <w:tcPr>
            <w:tcW w:w="2347" w:type="pct"/>
          </w:tcPr>
          <w:p w:rsidR="00CE4962" w:rsidRPr="002E216E" w:rsidRDefault="008A7FDA" w:rsidP="0075124C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Especificação de Caso de Uso - Efetuar Login externo</w:t>
            </w:r>
          </w:p>
        </w:tc>
        <w:tc>
          <w:tcPr>
            <w:tcW w:w="516" w:type="pct"/>
            <w:shd w:val="clear" w:color="auto" w:fill="auto"/>
          </w:tcPr>
          <w:p w:rsidR="00CE4962" w:rsidRPr="008A7FDA" w:rsidRDefault="008B7402" w:rsidP="00575C2B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CE4962" w:rsidRPr="008A7FDA" w:rsidRDefault="000167B2" w:rsidP="00CE4962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X</w:t>
            </w:r>
          </w:p>
        </w:tc>
        <w:tc>
          <w:tcPr>
            <w:tcW w:w="647" w:type="pct"/>
          </w:tcPr>
          <w:p w:rsidR="00CE4962" w:rsidRPr="008A7FDA" w:rsidRDefault="00CE4962" w:rsidP="00CE4962">
            <w:pPr>
              <w:jc w:val="center"/>
              <w:rPr>
                <w:rFonts w:cs="Arial"/>
                <w:color w:val="auto"/>
                <w:sz w:val="20"/>
              </w:rPr>
            </w:pPr>
          </w:p>
        </w:tc>
        <w:tc>
          <w:tcPr>
            <w:tcW w:w="665" w:type="pct"/>
          </w:tcPr>
          <w:p w:rsidR="00CE4962" w:rsidRPr="002E216E" w:rsidRDefault="00CE4962" w:rsidP="00575C2B">
            <w:pPr>
              <w:rPr>
                <w:rFonts w:cs="Arial"/>
                <w:color w:val="auto"/>
                <w:sz w:val="20"/>
              </w:rPr>
            </w:pPr>
          </w:p>
        </w:tc>
      </w:tr>
      <w:tr w:rsidR="008A7FDA" w:rsidRPr="00725C39" w:rsidTr="008A7FDA">
        <w:tc>
          <w:tcPr>
            <w:tcW w:w="242" w:type="pct"/>
          </w:tcPr>
          <w:p w:rsidR="008A7FDA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  <w:tc>
          <w:tcPr>
            <w:tcW w:w="2347" w:type="pct"/>
          </w:tcPr>
          <w:p w:rsidR="008A7FDA" w:rsidRDefault="008A7FDA" w:rsidP="008A7FDA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Especificação de Tela - Efetuar Login externo</w:t>
            </w:r>
          </w:p>
        </w:tc>
        <w:tc>
          <w:tcPr>
            <w:tcW w:w="516" w:type="pct"/>
            <w:shd w:val="clear" w:color="auto" w:fill="auto"/>
          </w:tcPr>
          <w:p w:rsidR="008A7FDA" w:rsidRPr="008A7FDA" w:rsidRDefault="008B7402" w:rsidP="00575C2B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8A7FDA" w:rsidRPr="008A7FDA" w:rsidRDefault="000167B2" w:rsidP="00B71199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X</w:t>
            </w:r>
          </w:p>
        </w:tc>
        <w:tc>
          <w:tcPr>
            <w:tcW w:w="647" w:type="pct"/>
          </w:tcPr>
          <w:p w:rsidR="008A7FDA" w:rsidRPr="008A7FDA" w:rsidRDefault="008A7FDA" w:rsidP="00575C2B">
            <w:pPr>
              <w:rPr>
                <w:rFonts w:cs="Arial"/>
                <w:sz w:val="20"/>
              </w:rPr>
            </w:pPr>
          </w:p>
        </w:tc>
        <w:tc>
          <w:tcPr>
            <w:tcW w:w="665" w:type="pct"/>
          </w:tcPr>
          <w:p w:rsidR="008A7FDA" w:rsidRDefault="008A7FDA" w:rsidP="00575C2B">
            <w:pPr>
              <w:rPr>
                <w:rFonts w:cs="Arial"/>
                <w:sz w:val="20"/>
              </w:rPr>
            </w:pPr>
          </w:p>
        </w:tc>
      </w:tr>
      <w:tr w:rsidR="00B71199" w:rsidRPr="00725C39" w:rsidTr="008A7FDA">
        <w:tc>
          <w:tcPr>
            <w:tcW w:w="242" w:type="pct"/>
          </w:tcPr>
          <w:p w:rsidR="00B71199" w:rsidRPr="00725C39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2347" w:type="pct"/>
          </w:tcPr>
          <w:p w:rsidR="00B71199" w:rsidRPr="00725C39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Especificação de Caso de Uso - </w:t>
            </w:r>
            <w:r>
              <w:rPr>
                <w:rFonts w:cs="Arial"/>
                <w:sz w:val="20"/>
              </w:rPr>
              <w:t>Efetuar Login interno</w:t>
            </w:r>
          </w:p>
        </w:tc>
        <w:tc>
          <w:tcPr>
            <w:tcW w:w="516" w:type="pct"/>
            <w:shd w:val="clear" w:color="auto" w:fill="auto"/>
          </w:tcPr>
          <w:p w:rsidR="00B71199" w:rsidRPr="008A7FDA" w:rsidRDefault="008B7402" w:rsidP="00575C2B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B71199" w:rsidRPr="008A7FDA" w:rsidRDefault="000167B2" w:rsidP="00B71199">
            <w:pPr>
              <w:jc w:val="center"/>
            </w:pPr>
            <w:r>
              <w:t>X</w:t>
            </w:r>
          </w:p>
        </w:tc>
        <w:tc>
          <w:tcPr>
            <w:tcW w:w="647" w:type="pct"/>
          </w:tcPr>
          <w:p w:rsidR="00B71199" w:rsidRPr="008A7FDA" w:rsidRDefault="00B71199" w:rsidP="00575C2B">
            <w:pPr>
              <w:rPr>
                <w:rFonts w:cs="Arial"/>
                <w:sz w:val="20"/>
              </w:rPr>
            </w:pPr>
          </w:p>
        </w:tc>
        <w:tc>
          <w:tcPr>
            <w:tcW w:w="665" w:type="pct"/>
          </w:tcPr>
          <w:p w:rsidR="00B71199" w:rsidRPr="00725C39" w:rsidRDefault="00B71199" w:rsidP="00575C2B">
            <w:pPr>
              <w:rPr>
                <w:rFonts w:cs="Arial"/>
                <w:sz w:val="20"/>
              </w:rPr>
            </w:pPr>
          </w:p>
        </w:tc>
      </w:tr>
      <w:tr w:rsidR="008A7FDA" w:rsidRPr="00725C39" w:rsidTr="008A7FDA">
        <w:tc>
          <w:tcPr>
            <w:tcW w:w="242" w:type="pct"/>
          </w:tcPr>
          <w:p w:rsidR="008A7FDA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</w:p>
        </w:tc>
        <w:tc>
          <w:tcPr>
            <w:tcW w:w="2347" w:type="pct"/>
          </w:tcPr>
          <w:p w:rsidR="008A7FDA" w:rsidRDefault="008A7FDA" w:rsidP="0075124C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Especificação de Tela - </w:t>
            </w:r>
            <w:r>
              <w:rPr>
                <w:rFonts w:cs="Arial"/>
                <w:sz w:val="20"/>
              </w:rPr>
              <w:t>Efetuar Login interno</w:t>
            </w:r>
          </w:p>
        </w:tc>
        <w:tc>
          <w:tcPr>
            <w:tcW w:w="516" w:type="pct"/>
            <w:shd w:val="clear" w:color="auto" w:fill="auto"/>
          </w:tcPr>
          <w:p w:rsidR="008A7FDA" w:rsidRPr="008A7FDA" w:rsidRDefault="008B7402" w:rsidP="00575C2B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8A7FDA" w:rsidRPr="008A7FDA" w:rsidRDefault="000167B2" w:rsidP="00B71199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X</w:t>
            </w:r>
          </w:p>
        </w:tc>
        <w:tc>
          <w:tcPr>
            <w:tcW w:w="647" w:type="pct"/>
          </w:tcPr>
          <w:p w:rsidR="008A7FDA" w:rsidRPr="008A7FDA" w:rsidRDefault="008A7FDA" w:rsidP="00575C2B">
            <w:pPr>
              <w:rPr>
                <w:rFonts w:cs="Arial"/>
                <w:sz w:val="20"/>
              </w:rPr>
            </w:pPr>
          </w:p>
        </w:tc>
        <w:tc>
          <w:tcPr>
            <w:tcW w:w="665" w:type="pct"/>
          </w:tcPr>
          <w:p w:rsidR="008A7FDA" w:rsidRDefault="008A7FDA" w:rsidP="00575C2B">
            <w:pPr>
              <w:rPr>
                <w:rFonts w:cs="Arial"/>
                <w:sz w:val="20"/>
              </w:rPr>
            </w:pPr>
          </w:p>
        </w:tc>
      </w:tr>
      <w:tr w:rsidR="00B71199" w:rsidRPr="00725C39" w:rsidTr="008A7FDA">
        <w:tc>
          <w:tcPr>
            <w:tcW w:w="242" w:type="pct"/>
          </w:tcPr>
          <w:p w:rsidR="00B71199" w:rsidRPr="00725C39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</w:t>
            </w:r>
          </w:p>
        </w:tc>
        <w:tc>
          <w:tcPr>
            <w:tcW w:w="2347" w:type="pct"/>
          </w:tcPr>
          <w:p w:rsidR="00B71199" w:rsidRPr="00725C39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Especificação de Caso de Uso - </w:t>
            </w:r>
            <w:r>
              <w:rPr>
                <w:rFonts w:cs="Arial"/>
                <w:sz w:val="20"/>
              </w:rPr>
              <w:t>Cadastrar Manifestação</w:t>
            </w:r>
          </w:p>
        </w:tc>
        <w:tc>
          <w:tcPr>
            <w:tcW w:w="516" w:type="pct"/>
            <w:shd w:val="clear" w:color="auto" w:fill="auto"/>
          </w:tcPr>
          <w:p w:rsidR="00B71199" w:rsidRPr="008A7FDA" w:rsidRDefault="008B7402" w:rsidP="00575C2B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B71199" w:rsidRPr="008A7FDA" w:rsidRDefault="000167B2" w:rsidP="00B71199">
            <w:pPr>
              <w:jc w:val="center"/>
            </w:pPr>
            <w:r>
              <w:t>X</w:t>
            </w:r>
          </w:p>
        </w:tc>
        <w:tc>
          <w:tcPr>
            <w:tcW w:w="647" w:type="pct"/>
          </w:tcPr>
          <w:p w:rsidR="00B71199" w:rsidRPr="008A7FDA" w:rsidRDefault="00B71199" w:rsidP="00575C2B">
            <w:pPr>
              <w:rPr>
                <w:rFonts w:cs="Arial"/>
                <w:sz w:val="20"/>
              </w:rPr>
            </w:pPr>
          </w:p>
        </w:tc>
        <w:tc>
          <w:tcPr>
            <w:tcW w:w="665" w:type="pct"/>
          </w:tcPr>
          <w:p w:rsidR="00B71199" w:rsidRPr="00725C39" w:rsidRDefault="00B71199" w:rsidP="00575C2B">
            <w:pPr>
              <w:rPr>
                <w:rFonts w:cs="Arial"/>
                <w:sz w:val="20"/>
              </w:rPr>
            </w:pPr>
          </w:p>
        </w:tc>
      </w:tr>
      <w:tr w:rsidR="008A7FDA" w:rsidRPr="00725C39" w:rsidTr="008A7FDA">
        <w:tc>
          <w:tcPr>
            <w:tcW w:w="242" w:type="pct"/>
          </w:tcPr>
          <w:p w:rsidR="008A7FDA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</w:tc>
        <w:tc>
          <w:tcPr>
            <w:tcW w:w="2347" w:type="pct"/>
          </w:tcPr>
          <w:p w:rsidR="008A7FDA" w:rsidRDefault="008A7FDA" w:rsidP="0075124C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Especificação de Tela - </w:t>
            </w:r>
            <w:r>
              <w:rPr>
                <w:rFonts w:cs="Arial"/>
                <w:sz w:val="20"/>
              </w:rPr>
              <w:t>Cadastrar Manifestação</w:t>
            </w:r>
          </w:p>
        </w:tc>
        <w:tc>
          <w:tcPr>
            <w:tcW w:w="516" w:type="pct"/>
            <w:shd w:val="clear" w:color="auto" w:fill="auto"/>
          </w:tcPr>
          <w:p w:rsidR="008A7FDA" w:rsidRPr="008A7FDA" w:rsidRDefault="008B7402" w:rsidP="00575C2B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8A7FDA" w:rsidRPr="008A7FDA" w:rsidRDefault="000167B2" w:rsidP="00B71199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X</w:t>
            </w:r>
          </w:p>
        </w:tc>
        <w:tc>
          <w:tcPr>
            <w:tcW w:w="647" w:type="pct"/>
          </w:tcPr>
          <w:p w:rsidR="008A7FDA" w:rsidRPr="008A7FDA" w:rsidRDefault="008A7FDA" w:rsidP="00575C2B">
            <w:pPr>
              <w:rPr>
                <w:rFonts w:cs="Arial"/>
                <w:sz w:val="20"/>
              </w:rPr>
            </w:pPr>
          </w:p>
        </w:tc>
        <w:tc>
          <w:tcPr>
            <w:tcW w:w="665" w:type="pct"/>
          </w:tcPr>
          <w:p w:rsidR="008A7FDA" w:rsidRDefault="008A7FDA" w:rsidP="00575C2B">
            <w:pPr>
              <w:rPr>
                <w:rFonts w:cs="Arial"/>
                <w:sz w:val="20"/>
              </w:rPr>
            </w:pPr>
          </w:p>
        </w:tc>
      </w:tr>
      <w:tr w:rsidR="00B71199" w:rsidRPr="00725C39" w:rsidTr="008A7FDA">
        <w:tc>
          <w:tcPr>
            <w:tcW w:w="242" w:type="pct"/>
          </w:tcPr>
          <w:p w:rsidR="00B71199" w:rsidRPr="00725C39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</w:t>
            </w:r>
          </w:p>
        </w:tc>
        <w:tc>
          <w:tcPr>
            <w:tcW w:w="2347" w:type="pct"/>
          </w:tcPr>
          <w:p w:rsidR="00B71199" w:rsidRPr="00725C39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Especificação de Caso de Uso - </w:t>
            </w:r>
            <w:r>
              <w:rPr>
                <w:rFonts w:cs="Arial"/>
                <w:sz w:val="20"/>
              </w:rPr>
              <w:t>Gerenciar Órgão Unidade</w:t>
            </w:r>
          </w:p>
        </w:tc>
        <w:tc>
          <w:tcPr>
            <w:tcW w:w="516" w:type="pct"/>
            <w:shd w:val="clear" w:color="auto" w:fill="auto"/>
          </w:tcPr>
          <w:p w:rsidR="00B71199" w:rsidRPr="008A7FDA" w:rsidRDefault="008B7402" w:rsidP="00575C2B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B71199" w:rsidRPr="008A7FDA" w:rsidRDefault="000167B2" w:rsidP="00B71199">
            <w:pPr>
              <w:jc w:val="center"/>
            </w:pPr>
            <w:r>
              <w:t>X</w:t>
            </w:r>
          </w:p>
        </w:tc>
        <w:tc>
          <w:tcPr>
            <w:tcW w:w="647" w:type="pct"/>
          </w:tcPr>
          <w:p w:rsidR="00B71199" w:rsidRPr="008A7FDA" w:rsidRDefault="00B71199" w:rsidP="00575C2B">
            <w:pPr>
              <w:rPr>
                <w:rFonts w:cs="Arial"/>
                <w:sz w:val="20"/>
              </w:rPr>
            </w:pPr>
          </w:p>
        </w:tc>
        <w:tc>
          <w:tcPr>
            <w:tcW w:w="665" w:type="pct"/>
          </w:tcPr>
          <w:p w:rsidR="00B71199" w:rsidRPr="00725C39" w:rsidRDefault="00B71199" w:rsidP="00575C2B">
            <w:pPr>
              <w:rPr>
                <w:rFonts w:cs="Arial"/>
                <w:sz w:val="20"/>
              </w:rPr>
            </w:pPr>
          </w:p>
        </w:tc>
      </w:tr>
      <w:tr w:rsidR="008A7FDA" w:rsidRPr="00725C39" w:rsidTr="008A7FDA">
        <w:tc>
          <w:tcPr>
            <w:tcW w:w="242" w:type="pct"/>
          </w:tcPr>
          <w:p w:rsidR="008A7FDA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</w:p>
        </w:tc>
        <w:tc>
          <w:tcPr>
            <w:tcW w:w="2347" w:type="pct"/>
          </w:tcPr>
          <w:p w:rsidR="008A7FDA" w:rsidRDefault="008A7FDA" w:rsidP="0075124C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Especificação de Tela - </w:t>
            </w:r>
            <w:r>
              <w:rPr>
                <w:rFonts w:cs="Arial"/>
                <w:sz w:val="20"/>
              </w:rPr>
              <w:t>Gerenciar Órgão Unidade</w:t>
            </w:r>
          </w:p>
        </w:tc>
        <w:tc>
          <w:tcPr>
            <w:tcW w:w="516" w:type="pct"/>
            <w:shd w:val="clear" w:color="auto" w:fill="auto"/>
          </w:tcPr>
          <w:p w:rsidR="008A7FDA" w:rsidRPr="008A7FDA" w:rsidRDefault="008B7402" w:rsidP="00575C2B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8A7FDA" w:rsidRPr="008A7FDA" w:rsidRDefault="000167B2" w:rsidP="00B71199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X</w:t>
            </w:r>
          </w:p>
        </w:tc>
        <w:tc>
          <w:tcPr>
            <w:tcW w:w="647" w:type="pct"/>
          </w:tcPr>
          <w:p w:rsidR="008A7FDA" w:rsidRPr="008A7FDA" w:rsidRDefault="008A7FDA" w:rsidP="00575C2B">
            <w:pPr>
              <w:rPr>
                <w:rFonts w:cs="Arial"/>
                <w:sz w:val="20"/>
              </w:rPr>
            </w:pPr>
          </w:p>
        </w:tc>
        <w:tc>
          <w:tcPr>
            <w:tcW w:w="665" w:type="pct"/>
          </w:tcPr>
          <w:p w:rsidR="008A7FDA" w:rsidRDefault="008A7FDA" w:rsidP="00575C2B">
            <w:pPr>
              <w:rPr>
                <w:rFonts w:cs="Arial"/>
                <w:sz w:val="20"/>
              </w:rPr>
            </w:pPr>
          </w:p>
        </w:tc>
      </w:tr>
      <w:tr w:rsidR="00B71199" w:rsidRPr="00725C39" w:rsidTr="008A7FDA">
        <w:tc>
          <w:tcPr>
            <w:tcW w:w="242" w:type="pct"/>
          </w:tcPr>
          <w:p w:rsidR="00B71199" w:rsidRPr="00725C39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</w:t>
            </w:r>
          </w:p>
        </w:tc>
        <w:tc>
          <w:tcPr>
            <w:tcW w:w="2347" w:type="pct"/>
          </w:tcPr>
          <w:p w:rsidR="00B71199" w:rsidRPr="00725C39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Especificação de Caso de Uso - </w:t>
            </w:r>
            <w:r>
              <w:rPr>
                <w:rFonts w:cs="Arial"/>
                <w:sz w:val="20"/>
              </w:rPr>
              <w:t>Gerenciar Perfil</w:t>
            </w:r>
          </w:p>
        </w:tc>
        <w:tc>
          <w:tcPr>
            <w:tcW w:w="516" w:type="pct"/>
            <w:shd w:val="clear" w:color="auto" w:fill="auto"/>
          </w:tcPr>
          <w:p w:rsidR="00B71199" w:rsidRPr="008A7FDA" w:rsidRDefault="008B7402" w:rsidP="00575C2B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B71199" w:rsidRPr="008A7FDA" w:rsidRDefault="000167B2" w:rsidP="00B71199">
            <w:pPr>
              <w:jc w:val="center"/>
            </w:pPr>
            <w:r>
              <w:t>X</w:t>
            </w:r>
          </w:p>
        </w:tc>
        <w:tc>
          <w:tcPr>
            <w:tcW w:w="647" w:type="pct"/>
          </w:tcPr>
          <w:p w:rsidR="00B71199" w:rsidRPr="008A7FDA" w:rsidRDefault="00B71199" w:rsidP="00575C2B">
            <w:pPr>
              <w:rPr>
                <w:rFonts w:cs="Arial"/>
                <w:sz w:val="20"/>
              </w:rPr>
            </w:pPr>
          </w:p>
        </w:tc>
        <w:tc>
          <w:tcPr>
            <w:tcW w:w="665" w:type="pct"/>
          </w:tcPr>
          <w:p w:rsidR="00B71199" w:rsidRPr="00725C39" w:rsidRDefault="00B71199" w:rsidP="00575C2B">
            <w:pPr>
              <w:rPr>
                <w:rFonts w:cs="Arial"/>
                <w:sz w:val="20"/>
              </w:rPr>
            </w:pPr>
          </w:p>
        </w:tc>
      </w:tr>
      <w:tr w:rsidR="008A7FDA" w:rsidRPr="00725C39" w:rsidTr="008A7FDA">
        <w:tc>
          <w:tcPr>
            <w:tcW w:w="242" w:type="pct"/>
          </w:tcPr>
          <w:p w:rsidR="008A7FDA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</w:t>
            </w:r>
          </w:p>
        </w:tc>
        <w:tc>
          <w:tcPr>
            <w:tcW w:w="2347" w:type="pct"/>
          </w:tcPr>
          <w:p w:rsidR="008A7FDA" w:rsidRDefault="008A7FDA" w:rsidP="008A7FDA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Especificação de Tela - </w:t>
            </w:r>
            <w:r>
              <w:rPr>
                <w:rFonts w:cs="Arial"/>
                <w:sz w:val="20"/>
              </w:rPr>
              <w:t>Gerenciar Perfil</w:t>
            </w:r>
          </w:p>
        </w:tc>
        <w:tc>
          <w:tcPr>
            <w:tcW w:w="516" w:type="pct"/>
            <w:shd w:val="clear" w:color="auto" w:fill="auto"/>
          </w:tcPr>
          <w:p w:rsidR="008A7FDA" w:rsidRPr="008A7FDA" w:rsidRDefault="008B7402" w:rsidP="00575C2B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8A7FDA" w:rsidRPr="008A7FDA" w:rsidRDefault="000167B2" w:rsidP="00B71199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X</w:t>
            </w:r>
          </w:p>
        </w:tc>
        <w:tc>
          <w:tcPr>
            <w:tcW w:w="647" w:type="pct"/>
          </w:tcPr>
          <w:p w:rsidR="008A7FDA" w:rsidRPr="008A7FDA" w:rsidRDefault="008A7FDA" w:rsidP="00575C2B">
            <w:pPr>
              <w:rPr>
                <w:rFonts w:cs="Arial"/>
                <w:sz w:val="20"/>
              </w:rPr>
            </w:pPr>
          </w:p>
        </w:tc>
        <w:tc>
          <w:tcPr>
            <w:tcW w:w="665" w:type="pct"/>
          </w:tcPr>
          <w:p w:rsidR="008A7FDA" w:rsidRDefault="008A7FDA" w:rsidP="00575C2B">
            <w:pPr>
              <w:rPr>
                <w:rFonts w:cs="Arial"/>
                <w:sz w:val="20"/>
              </w:rPr>
            </w:pPr>
          </w:p>
        </w:tc>
      </w:tr>
      <w:tr w:rsidR="00B71199" w:rsidRPr="00725C39" w:rsidTr="008A7FDA">
        <w:tc>
          <w:tcPr>
            <w:tcW w:w="242" w:type="pct"/>
          </w:tcPr>
          <w:p w:rsidR="00B71199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</w:t>
            </w:r>
          </w:p>
        </w:tc>
        <w:tc>
          <w:tcPr>
            <w:tcW w:w="2347" w:type="pct"/>
          </w:tcPr>
          <w:p w:rsidR="00B71199" w:rsidRPr="00725C39" w:rsidRDefault="008A7FDA" w:rsidP="008A7FDA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Especificação de Caso de Uso - </w:t>
            </w:r>
            <w:r>
              <w:rPr>
                <w:rFonts w:cs="Arial"/>
                <w:sz w:val="20"/>
              </w:rPr>
              <w:t xml:space="preserve">Associar funcionalidade perfil </w:t>
            </w:r>
          </w:p>
        </w:tc>
        <w:tc>
          <w:tcPr>
            <w:tcW w:w="516" w:type="pct"/>
            <w:shd w:val="clear" w:color="auto" w:fill="auto"/>
          </w:tcPr>
          <w:p w:rsidR="00B71199" w:rsidRPr="008A7FDA" w:rsidRDefault="008B7402" w:rsidP="00575C2B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B71199" w:rsidRPr="008A7FDA" w:rsidRDefault="000167B2" w:rsidP="00B71199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X</w:t>
            </w:r>
          </w:p>
        </w:tc>
        <w:tc>
          <w:tcPr>
            <w:tcW w:w="647" w:type="pct"/>
          </w:tcPr>
          <w:p w:rsidR="00B71199" w:rsidRPr="008A7FDA" w:rsidRDefault="00B71199" w:rsidP="00575C2B">
            <w:pPr>
              <w:rPr>
                <w:rFonts w:cs="Arial"/>
                <w:sz w:val="20"/>
              </w:rPr>
            </w:pPr>
          </w:p>
        </w:tc>
        <w:tc>
          <w:tcPr>
            <w:tcW w:w="665" w:type="pct"/>
          </w:tcPr>
          <w:p w:rsidR="00B71199" w:rsidRPr="00725C39" w:rsidRDefault="00B71199" w:rsidP="00575C2B">
            <w:pPr>
              <w:rPr>
                <w:rFonts w:cs="Arial"/>
                <w:sz w:val="20"/>
              </w:rPr>
            </w:pPr>
          </w:p>
        </w:tc>
      </w:tr>
      <w:tr w:rsidR="008A7FDA" w:rsidRPr="00725C39" w:rsidTr="008A7FDA">
        <w:tc>
          <w:tcPr>
            <w:tcW w:w="242" w:type="pct"/>
          </w:tcPr>
          <w:p w:rsidR="008A7FDA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14</w:t>
            </w:r>
          </w:p>
        </w:tc>
        <w:tc>
          <w:tcPr>
            <w:tcW w:w="2347" w:type="pct"/>
          </w:tcPr>
          <w:p w:rsidR="008A7FDA" w:rsidRDefault="008A7FDA" w:rsidP="008A7FDA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Especificação de Tela - </w:t>
            </w:r>
            <w:r>
              <w:rPr>
                <w:rFonts w:cs="Arial"/>
                <w:sz w:val="20"/>
              </w:rPr>
              <w:t>Associar funcionalidade perfil</w:t>
            </w:r>
          </w:p>
        </w:tc>
        <w:tc>
          <w:tcPr>
            <w:tcW w:w="516" w:type="pct"/>
            <w:shd w:val="clear" w:color="auto" w:fill="auto"/>
          </w:tcPr>
          <w:p w:rsidR="008A7FDA" w:rsidRPr="008A7FDA" w:rsidRDefault="008B7402" w:rsidP="00575C2B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8A7FDA" w:rsidRPr="008A7FDA" w:rsidRDefault="000167B2" w:rsidP="00B71199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X</w:t>
            </w:r>
          </w:p>
        </w:tc>
        <w:tc>
          <w:tcPr>
            <w:tcW w:w="647" w:type="pct"/>
          </w:tcPr>
          <w:p w:rsidR="008A7FDA" w:rsidRPr="008A7FDA" w:rsidRDefault="008A7FDA" w:rsidP="00575C2B">
            <w:pPr>
              <w:rPr>
                <w:rFonts w:cs="Arial"/>
                <w:sz w:val="20"/>
              </w:rPr>
            </w:pPr>
          </w:p>
        </w:tc>
        <w:tc>
          <w:tcPr>
            <w:tcW w:w="665" w:type="pct"/>
          </w:tcPr>
          <w:p w:rsidR="008A7FDA" w:rsidRDefault="008A7FDA" w:rsidP="00575C2B">
            <w:pPr>
              <w:rPr>
                <w:rFonts w:cs="Arial"/>
                <w:sz w:val="20"/>
              </w:rPr>
            </w:pPr>
          </w:p>
        </w:tc>
      </w:tr>
      <w:tr w:rsidR="008A7FDA" w:rsidRPr="00725C39" w:rsidTr="008A7FDA">
        <w:tc>
          <w:tcPr>
            <w:tcW w:w="242" w:type="pct"/>
          </w:tcPr>
          <w:p w:rsidR="008A7FDA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</w:t>
            </w:r>
          </w:p>
        </w:tc>
        <w:tc>
          <w:tcPr>
            <w:tcW w:w="2347" w:type="pct"/>
          </w:tcPr>
          <w:p w:rsidR="008A7FDA" w:rsidRDefault="008A7FDA" w:rsidP="008A7FDA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Especificação de Caso de Uso - </w:t>
            </w:r>
            <w:r>
              <w:rPr>
                <w:rFonts w:cs="Arial"/>
                <w:sz w:val="20"/>
              </w:rPr>
              <w:t>Associar usuário perfil</w:t>
            </w:r>
          </w:p>
        </w:tc>
        <w:tc>
          <w:tcPr>
            <w:tcW w:w="516" w:type="pct"/>
            <w:shd w:val="clear" w:color="auto" w:fill="auto"/>
          </w:tcPr>
          <w:p w:rsidR="008A7FDA" w:rsidRPr="008A7FDA" w:rsidRDefault="008B7402" w:rsidP="00575C2B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8A7FDA" w:rsidRPr="008A7FDA" w:rsidRDefault="000167B2" w:rsidP="00B71199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X</w:t>
            </w:r>
          </w:p>
        </w:tc>
        <w:tc>
          <w:tcPr>
            <w:tcW w:w="647" w:type="pct"/>
          </w:tcPr>
          <w:p w:rsidR="008A7FDA" w:rsidRPr="008A7FDA" w:rsidRDefault="008A7FDA" w:rsidP="00575C2B">
            <w:pPr>
              <w:rPr>
                <w:rFonts w:cs="Arial"/>
                <w:sz w:val="20"/>
              </w:rPr>
            </w:pPr>
          </w:p>
        </w:tc>
        <w:tc>
          <w:tcPr>
            <w:tcW w:w="665" w:type="pct"/>
          </w:tcPr>
          <w:p w:rsidR="008A7FDA" w:rsidRDefault="008A7FDA" w:rsidP="00575C2B">
            <w:pPr>
              <w:rPr>
                <w:rFonts w:cs="Arial"/>
                <w:sz w:val="20"/>
              </w:rPr>
            </w:pPr>
          </w:p>
        </w:tc>
      </w:tr>
      <w:tr w:rsidR="008A7FDA" w:rsidRPr="00725C39" w:rsidTr="008A7FDA">
        <w:tc>
          <w:tcPr>
            <w:tcW w:w="242" w:type="pct"/>
          </w:tcPr>
          <w:p w:rsidR="008A7FDA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</w:t>
            </w:r>
          </w:p>
        </w:tc>
        <w:tc>
          <w:tcPr>
            <w:tcW w:w="2347" w:type="pct"/>
          </w:tcPr>
          <w:p w:rsidR="008A7FDA" w:rsidRDefault="008A7FDA" w:rsidP="008A7FDA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Especificação de Tela - </w:t>
            </w:r>
            <w:r>
              <w:rPr>
                <w:rFonts w:cs="Arial"/>
                <w:sz w:val="20"/>
              </w:rPr>
              <w:t>Associar usuário perfil</w:t>
            </w:r>
          </w:p>
        </w:tc>
        <w:tc>
          <w:tcPr>
            <w:tcW w:w="516" w:type="pct"/>
            <w:shd w:val="clear" w:color="auto" w:fill="auto"/>
          </w:tcPr>
          <w:p w:rsidR="008A7FDA" w:rsidRPr="008A7FDA" w:rsidRDefault="008B7402" w:rsidP="00575C2B">
            <w:pPr>
              <w:rPr>
                <w:rFonts w:cs="Arial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1.00</w:t>
            </w:r>
          </w:p>
        </w:tc>
        <w:tc>
          <w:tcPr>
            <w:tcW w:w="583" w:type="pct"/>
            <w:shd w:val="clear" w:color="auto" w:fill="auto"/>
          </w:tcPr>
          <w:p w:rsidR="008A7FDA" w:rsidRPr="008A7FDA" w:rsidRDefault="000167B2" w:rsidP="00B71199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X</w:t>
            </w:r>
          </w:p>
        </w:tc>
        <w:tc>
          <w:tcPr>
            <w:tcW w:w="647" w:type="pct"/>
          </w:tcPr>
          <w:p w:rsidR="008A7FDA" w:rsidRPr="008A7FDA" w:rsidRDefault="008A7FDA" w:rsidP="00575C2B">
            <w:pPr>
              <w:rPr>
                <w:rFonts w:cs="Arial"/>
                <w:sz w:val="20"/>
              </w:rPr>
            </w:pPr>
          </w:p>
        </w:tc>
        <w:tc>
          <w:tcPr>
            <w:tcW w:w="665" w:type="pct"/>
          </w:tcPr>
          <w:p w:rsidR="008A7FDA" w:rsidRDefault="008A7FDA" w:rsidP="00575C2B">
            <w:pPr>
              <w:rPr>
                <w:rFonts w:cs="Arial"/>
                <w:sz w:val="20"/>
              </w:rPr>
            </w:pPr>
          </w:p>
        </w:tc>
      </w:tr>
      <w:tr w:rsidR="008A7FDA" w:rsidRPr="00725C39" w:rsidTr="008A7FDA">
        <w:tc>
          <w:tcPr>
            <w:tcW w:w="242" w:type="pct"/>
          </w:tcPr>
          <w:p w:rsidR="008A7FDA" w:rsidRDefault="008A7FDA" w:rsidP="0075124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</w:t>
            </w:r>
          </w:p>
        </w:tc>
        <w:tc>
          <w:tcPr>
            <w:tcW w:w="2347" w:type="pct"/>
            <w:shd w:val="clear" w:color="auto" w:fill="auto"/>
          </w:tcPr>
          <w:p w:rsidR="008A7FDA" w:rsidRDefault="008A7FDA" w:rsidP="008A7FD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Plano de projeto</w:t>
            </w:r>
          </w:p>
        </w:tc>
        <w:tc>
          <w:tcPr>
            <w:tcW w:w="516" w:type="pct"/>
            <w:shd w:val="clear" w:color="auto" w:fill="auto"/>
          </w:tcPr>
          <w:p w:rsidR="008A7FDA" w:rsidRPr="008A7FDA" w:rsidRDefault="008A7FDA" w:rsidP="00575C2B">
            <w:pPr>
              <w:rPr>
                <w:rFonts w:cs="Arial"/>
                <w:sz w:val="20"/>
              </w:rPr>
            </w:pPr>
          </w:p>
        </w:tc>
        <w:tc>
          <w:tcPr>
            <w:tcW w:w="583" w:type="pct"/>
            <w:shd w:val="clear" w:color="auto" w:fill="auto"/>
          </w:tcPr>
          <w:p w:rsidR="008A7FDA" w:rsidRPr="008A7FDA" w:rsidRDefault="000167B2" w:rsidP="00B71199">
            <w:pPr>
              <w:jc w:val="center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X</w:t>
            </w:r>
          </w:p>
        </w:tc>
        <w:tc>
          <w:tcPr>
            <w:tcW w:w="647" w:type="pct"/>
          </w:tcPr>
          <w:p w:rsidR="008A7FDA" w:rsidRPr="008A7FDA" w:rsidRDefault="008A7FDA" w:rsidP="00575C2B">
            <w:pPr>
              <w:rPr>
                <w:rFonts w:cs="Arial"/>
                <w:sz w:val="20"/>
              </w:rPr>
            </w:pPr>
          </w:p>
        </w:tc>
        <w:tc>
          <w:tcPr>
            <w:tcW w:w="665" w:type="pct"/>
          </w:tcPr>
          <w:p w:rsidR="008A7FDA" w:rsidRDefault="008A7FDA" w:rsidP="00575C2B">
            <w:pPr>
              <w:rPr>
                <w:rFonts w:cs="Arial"/>
                <w:sz w:val="20"/>
              </w:rPr>
            </w:pPr>
          </w:p>
        </w:tc>
      </w:tr>
    </w:tbl>
    <w:p w:rsidR="001E1A25" w:rsidRPr="00507145" w:rsidRDefault="005A021D" w:rsidP="00CB057E">
      <w:pPr>
        <w:rPr>
          <w:rFonts w:cs="Arial"/>
          <w:i/>
          <w:color w:val="1F497D"/>
          <w:sz w:val="18"/>
        </w:rPr>
      </w:pPr>
      <w:r w:rsidRPr="00507145">
        <w:rPr>
          <w:rFonts w:cs="Arial"/>
          <w:i/>
          <w:color w:val="1F497D"/>
          <w:sz w:val="18"/>
        </w:rPr>
        <w:t>[Fases são cumulativas – Mudan</w:t>
      </w:r>
      <w:r w:rsidR="003A4971" w:rsidRPr="00507145">
        <w:rPr>
          <w:rFonts w:cs="Arial"/>
          <w:i/>
          <w:color w:val="1F497D"/>
          <w:sz w:val="18"/>
        </w:rPr>
        <w:t>ça na Homologação + Implantação implica em mudança na Implementação + Testes ]</w:t>
      </w:r>
    </w:p>
    <w:p w:rsidR="001E1A25" w:rsidRPr="00725C39" w:rsidRDefault="005650CE" w:rsidP="001E1A25">
      <w:pPr>
        <w:rPr>
          <w:rFonts w:cs="Arial"/>
          <w:i/>
          <w:color w:val="0000FF"/>
          <w:sz w:val="20"/>
        </w:rPr>
      </w:pPr>
      <w:r>
        <w:rPr>
          <w:rFonts w:cs="Arial"/>
          <w:i/>
          <w:color w:val="0000FF"/>
          <w:sz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85"/>
        <w:gridCol w:w="9371"/>
      </w:tblGrid>
      <w:tr w:rsidR="009A0AEA" w:rsidRPr="00725C39" w:rsidTr="004F677C">
        <w:trPr>
          <w:trHeight w:val="608"/>
        </w:trPr>
        <w:tc>
          <w:tcPr>
            <w:tcW w:w="246" w:type="pct"/>
            <w:shd w:val="pct20" w:color="auto" w:fill="auto"/>
          </w:tcPr>
          <w:p w:rsidR="009A0AEA" w:rsidRPr="00725C39" w:rsidRDefault="001E1A25" w:rsidP="001D474F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Nº</w:t>
            </w:r>
          </w:p>
        </w:tc>
        <w:tc>
          <w:tcPr>
            <w:tcW w:w="4754" w:type="pct"/>
            <w:shd w:val="pct20" w:color="auto" w:fill="auto"/>
          </w:tcPr>
          <w:p w:rsidR="009A0AEA" w:rsidRPr="00725C39" w:rsidRDefault="009A0AEA" w:rsidP="001D474F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 xml:space="preserve">Análise do impacto </w:t>
            </w:r>
            <w:r w:rsidR="0067112B" w:rsidRPr="00725C39">
              <w:rPr>
                <w:rFonts w:cs="Arial"/>
                <w:b/>
              </w:rPr>
              <w:t xml:space="preserve">das modificações </w:t>
            </w:r>
            <w:r w:rsidRPr="00725C39">
              <w:rPr>
                <w:rFonts w:cs="Arial"/>
                <w:b/>
              </w:rPr>
              <w:t>no</w:t>
            </w:r>
            <w:r w:rsidR="0067112B" w:rsidRPr="00725C39">
              <w:rPr>
                <w:rFonts w:cs="Arial"/>
                <w:b/>
              </w:rPr>
              <w:t>s Casos de Uso</w:t>
            </w:r>
            <w:r w:rsidR="00532891" w:rsidRPr="00725C39">
              <w:rPr>
                <w:rFonts w:cs="Arial"/>
                <w:b/>
              </w:rPr>
              <w:t>,</w:t>
            </w:r>
            <w:r w:rsidR="0067112B" w:rsidRPr="00725C39">
              <w:rPr>
                <w:rFonts w:cs="Arial"/>
                <w:b/>
              </w:rPr>
              <w:t xml:space="preserve"> especificações de Tela</w:t>
            </w:r>
            <w:r w:rsidR="00532891" w:rsidRPr="00725C39">
              <w:rPr>
                <w:rFonts w:cs="Arial"/>
                <w:b/>
              </w:rPr>
              <w:t xml:space="preserve"> ou Modelo de Dados</w:t>
            </w:r>
          </w:p>
        </w:tc>
      </w:tr>
      <w:tr w:rsidR="000167B2" w:rsidRPr="00725C39">
        <w:tc>
          <w:tcPr>
            <w:tcW w:w="246" w:type="pct"/>
          </w:tcPr>
          <w:p w:rsidR="000167B2" w:rsidRPr="002E216E" w:rsidRDefault="000167B2" w:rsidP="00F53219">
            <w:pPr>
              <w:rPr>
                <w:rFonts w:cs="Arial"/>
                <w:color w:val="auto"/>
                <w:sz w:val="20"/>
              </w:rPr>
            </w:pPr>
            <w:r w:rsidRPr="002E216E">
              <w:rPr>
                <w:rFonts w:cs="Arial"/>
                <w:color w:val="auto"/>
                <w:sz w:val="20"/>
              </w:rPr>
              <w:t>1</w:t>
            </w:r>
          </w:p>
        </w:tc>
        <w:tc>
          <w:tcPr>
            <w:tcW w:w="4754" w:type="pct"/>
          </w:tcPr>
          <w:p w:rsidR="000167B2" w:rsidRDefault="000167B2" w:rsidP="00C22E64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REQUISITOS: </w:t>
            </w:r>
          </w:p>
          <w:p w:rsidR="000167B2" w:rsidRPr="004D1015" w:rsidRDefault="000167B2" w:rsidP="00C22E64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.</w:t>
            </w:r>
          </w:p>
        </w:tc>
      </w:tr>
      <w:tr w:rsidR="000167B2" w:rsidRPr="00725C39">
        <w:tc>
          <w:tcPr>
            <w:tcW w:w="246" w:type="pct"/>
          </w:tcPr>
          <w:p w:rsidR="000167B2" w:rsidRPr="002E216E" w:rsidRDefault="000167B2" w:rsidP="00F53219">
            <w:pPr>
              <w:rPr>
                <w:rFonts w:cs="Arial"/>
                <w:color w:val="auto"/>
                <w:sz w:val="20"/>
              </w:rPr>
            </w:pPr>
            <w:r w:rsidRPr="002E216E">
              <w:rPr>
                <w:rFonts w:cs="Arial"/>
                <w:color w:val="auto"/>
                <w:sz w:val="20"/>
              </w:rPr>
              <w:t>2</w:t>
            </w:r>
          </w:p>
        </w:tc>
        <w:tc>
          <w:tcPr>
            <w:tcW w:w="4754" w:type="pct"/>
          </w:tcPr>
          <w:p w:rsidR="000167B2" w:rsidRDefault="000167B2" w:rsidP="001D474F">
            <w:pPr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>REQUISITOS:</w:t>
            </w:r>
          </w:p>
          <w:p w:rsidR="000167B2" w:rsidRPr="004D1015" w:rsidRDefault="000167B2" w:rsidP="001D474F">
            <w:pPr>
              <w:rPr>
                <w:rFonts w:cs="Arial"/>
                <w:color w:val="auto"/>
                <w:sz w:val="20"/>
              </w:rPr>
            </w:pPr>
          </w:p>
        </w:tc>
      </w:tr>
      <w:tr w:rsidR="000167B2" w:rsidRPr="00725C39">
        <w:tc>
          <w:tcPr>
            <w:tcW w:w="246" w:type="pct"/>
          </w:tcPr>
          <w:p w:rsidR="000167B2" w:rsidRPr="002E216E" w:rsidRDefault="000167B2" w:rsidP="00F53219">
            <w:pPr>
              <w:rPr>
                <w:rFonts w:cs="Arial"/>
                <w:color w:val="auto"/>
                <w:sz w:val="20"/>
              </w:rPr>
            </w:pPr>
            <w:r w:rsidRPr="002E216E">
              <w:rPr>
                <w:rFonts w:cs="Arial"/>
                <w:color w:val="auto"/>
                <w:sz w:val="20"/>
              </w:rPr>
              <w:t>3</w:t>
            </w:r>
          </w:p>
        </w:tc>
        <w:tc>
          <w:tcPr>
            <w:tcW w:w="4754" w:type="pct"/>
          </w:tcPr>
          <w:p w:rsidR="000167B2" w:rsidRPr="0051469D" w:rsidRDefault="000167B2" w:rsidP="0052332C">
            <w:pPr>
              <w:jc w:val="both"/>
              <w:rPr>
                <w:rFonts w:cs="Arial"/>
                <w:color w:val="auto"/>
                <w:sz w:val="20"/>
              </w:rPr>
            </w:pPr>
            <w:r>
              <w:rPr>
                <w:rFonts w:cs="Arial"/>
                <w:color w:val="auto"/>
                <w:sz w:val="20"/>
              </w:rPr>
              <w:t xml:space="preserve">REQUISITOS: </w:t>
            </w:r>
          </w:p>
          <w:p w:rsidR="000167B2" w:rsidRPr="004D1015" w:rsidRDefault="000167B2" w:rsidP="001D474F">
            <w:pPr>
              <w:rPr>
                <w:rFonts w:cs="Arial"/>
                <w:color w:val="auto"/>
                <w:sz w:val="20"/>
              </w:rPr>
            </w:pPr>
          </w:p>
        </w:tc>
      </w:tr>
      <w:tr w:rsidR="000167B2" w:rsidRPr="00725C39">
        <w:tc>
          <w:tcPr>
            <w:tcW w:w="246" w:type="pct"/>
          </w:tcPr>
          <w:p w:rsidR="000167B2" w:rsidRDefault="000167B2" w:rsidP="00F53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</w:t>
            </w:r>
          </w:p>
        </w:tc>
        <w:tc>
          <w:tcPr>
            <w:tcW w:w="4754" w:type="pct"/>
          </w:tcPr>
          <w:p w:rsidR="000167B2" w:rsidRDefault="000167B2" w:rsidP="0052332C">
            <w:pPr>
              <w:jc w:val="both"/>
              <w:rPr>
                <w:rFonts w:cs="Arial"/>
                <w:color w:val="auto"/>
                <w:sz w:val="20"/>
              </w:rPr>
            </w:pPr>
          </w:p>
        </w:tc>
      </w:tr>
      <w:tr w:rsidR="000167B2" w:rsidRPr="00725C39">
        <w:tc>
          <w:tcPr>
            <w:tcW w:w="246" w:type="pct"/>
          </w:tcPr>
          <w:p w:rsidR="000167B2" w:rsidRPr="00725C39" w:rsidRDefault="000167B2" w:rsidP="00F53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</w:t>
            </w:r>
          </w:p>
        </w:tc>
        <w:tc>
          <w:tcPr>
            <w:tcW w:w="4754" w:type="pct"/>
          </w:tcPr>
          <w:p w:rsidR="000167B2" w:rsidRDefault="000167B2" w:rsidP="0052332C">
            <w:pPr>
              <w:jc w:val="both"/>
              <w:rPr>
                <w:rFonts w:cs="Arial"/>
                <w:color w:val="auto"/>
                <w:sz w:val="20"/>
              </w:rPr>
            </w:pPr>
          </w:p>
        </w:tc>
      </w:tr>
      <w:tr w:rsidR="000167B2" w:rsidRPr="00725C39">
        <w:tc>
          <w:tcPr>
            <w:tcW w:w="246" w:type="pct"/>
          </w:tcPr>
          <w:p w:rsidR="000167B2" w:rsidRDefault="000167B2" w:rsidP="00F53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6</w:t>
            </w:r>
          </w:p>
        </w:tc>
        <w:tc>
          <w:tcPr>
            <w:tcW w:w="4754" w:type="pct"/>
          </w:tcPr>
          <w:p w:rsidR="000167B2" w:rsidRDefault="000167B2" w:rsidP="0052332C">
            <w:pPr>
              <w:jc w:val="both"/>
              <w:rPr>
                <w:rFonts w:cs="Arial"/>
                <w:color w:val="auto"/>
                <w:sz w:val="20"/>
              </w:rPr>
            </w:pPr>
          </w:p>
        </w:tc>
      </w:tr>
      <w:tr w:rsidR="000167B2" w:rsidRPr="00725C39">
        <w:tc>
          <w:tcPr>
            <w:tcW w:w="246" w:type="pct"/>
          </w:tcPr>
          <w:p w:rsidR="000167B2" w:rsidRPr="00725C39" w:rsidRDefault="000167B2" w:rsidP="00F53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</w:t>
            </w:r>
          </w:p>
        </w:tc>
        <w:tc>
          <w:tcPr>
            <w:tcW w:w="4754" w:type="pct"/>
          </w:tcPr>
          <w:p w:rsidR="000167B2" w:rsidRDefault="000167B2" w:rsidP="0052332C">
            <w:pPr>
              <w:jc w:val="both"/>
              <w:rPr>
                <w:rFonts w:cs="Arial"/>
                <w:color w:val="auto"/>
                <w:sz w:val="20"/>
              </w:rPr>
            </w:pPr>
          </w:p>
        </w:tc>
      </w:tr>
      <w:tr w:rsidR="000167B2" w:rsidRPr="00725C39">
        <w:tc>
          <w:tcPr>
            <w:tcW w:w="246" w:type="pct"/>
          </w:tcPr>
          <w:p w:rsidR="000167B2" w:rsidRDefault="000167B2" w:rsidP="00F53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8</w:t>
            </w:r>
          </w:p>
        </w:tc>
        <w:tc>
          <w:tcPr>
            <w:tcW w:w="4754" w:type="pct"/>
          </w:tcPr>
          <w:p w:rsidR="000167B2" w:rsidRDefault="000167B2" w:rsidP="0052332C">
            <w:pPr>
              <w:jc w:val="both"/>
              <w:rPr>
                <w:rFonts w:cs="Arial"/>
                <w:color w:val="auto"/>
                <w:sz w:val="20"/>
              </w:rPr>
            </w:pPr>
          </w:p>
        </w:tc>
      </w:tr>
      <w:tr w:rsidR="000167B2" w:rsidRPr="00725C39">
        <w:tc>
          <w:tcPr>
            <w:tcW w:w="246" w:type="pct"/>
          </w:tcPr>
          <w:p w:rsidR="000167B2" w:rsidRPr="00725C39" w:rsidRDefault="000167B2" w:rsidP="00F53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9</w:t>
            </w:r>
          </w:p>
        </w:tc>
        <w:tc>
          <w:tcPr>
            <w:tcW w:w="4754" w:type="pct"/>
          </w:tcPr>
          <w:p w:rsidR="000167B2" w:rsidRDefault="000167B2" w:rsidP="0052332C">
            <w:pPr>
              <w:jc w:val="both"/>
              <w:rPr>
                <w:rFonts w:cs="Arial"/>
                <w:color w:val="auto"/>
                <w:sz w:val="20"/>
              </w:rPr>
            </w:pPr>
          </w:p>
        </w:tc>
      </w:tr>
      <w:tr w:rsidR="000167B2" w:rsidRPr="00725C39">
        <w:tc>
          <w:tcPr>
            <w:tcW w:w="246" w:type="pct"/>
          </w:tcPr>
          <w:p w:rsidR="000167B2" w:rsidRDefault="000167B2" w:rsidP="00F53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</w:p>
        </w:tc>
        <w:tc>
          <w:tcPr>
            <w:tcW w:w="4754" w:type="pct"/>
          </w:tcPr>
          <w:p w:rsidR="000167B2" w:rsidRDefault="000167B2" w:rsidP="0052332C">
            <w:pPr>
              <w:jc w:val="both"/>
              <w:rPr>
                <w:rFonts w:cs="Arial"/>
                <w:color w:val="auto"/>
                <w:sz w:val="20"/>
              </w:rPr>
            </w:pPr>
          </w:p>
        </w:tc>
      </w:tr>
      <w:tr w:rsidR="000167B2" w:rsidRPr="00725C39">
        <w:tc>
          <w:tcPr>
            <w:tcW w:w="246" w:type="pct"/>
          </w:tcPr>
          <w:p w:rsidR="000167B2" w:rsidRPr="00725C39" w:rsidRDefault="000167B2" w:rsidP="00F53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</w:t>
            </w:r>
          </w:p>
        </w:tc>
        <w:tc>
          <w:tcPr>
            <w:tcW w:w="4754" w:type="pct"/>
          </w:tcPr>
          <w:p w:rsidR="000167B2" w:rsidRDefault="000167B2" w:rsidP="0052332C">
            <w:pPr>
              <w:jc w:val="both"/>
              <w:rPr>
                <w:rFonts w:cs="Arial"/>
                <w:color w:val="auto"/>
                <w:sz w:val="20"/>
              </w:rPr>
            </w:pPr>
          </w:p>
        </w:tc>
      </w:tr>
      <w:tr w:rsidR="000167B2" w:rsidRPr="00725C39">
        <w:tc>
          <w:tcPr>
            <w:tcW w:w="246" w:type="pct"/>
          </w:tcPr>
          <w:p w:rsidR="000167B2" w:rsidRDefault="000167B2" w:rsidP="00F53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</w:t>
            </w:r>
          </w:p>
        </w:tc>
        <w:tc>
          <w:tcPr>
            <w:tcW w:w="4754" w:type="pct"/>
          </w:tcPr>
          <w:p w:rsidR="000167B2" w:rsidRDefault="000167B2" w:rsidP="0052332C">
            <w:pPr>
              <w:jc w:val="both"/>
              <w:rPr>
                <w:rFonts w:cs="Arial"/>
                <w:color w:val="auto"/>
                <w:sz w:val="20"/>
              </w:rPr>
            </w:pPr>
          </w:p>
        </w:tc>
      </w:tr>
      <w:tr w:rsidR="000167B2" w:rsidRPr="00725C39">
        <w:tc>
          <w:tcPr>
            <w:tcW w:w="246" w:type="pct"/>
          </w:tcPr>
          <w:p w:rsidR="000167B2" w:rsidRDefault="000167B2" w:rsidP="00F53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13</w:t>
            </w:r>
          </w:p>
        </w:tc>
        <w:tc>
          <w:tcPr>
            <w:tcW w:w="4754" w:type="pct"/>
          </w:tcPr>
          <w:p w:rsidR="000167B2" w:rsidRDefault="000167B2" w:rsidP="0052332C">
            <w:pPr>
              <w:jc w:val="both"/>
              <w:rPr>
                <w:rFonts w:cs="Arial"/>
                <w:color w:val="auto"/>
                <w:sz w:val="20"/>
              </w:rPr>
            </w:pPr>
          </w:p>
        </w:tc>
      </w:tr>
      <w:tr w:rsidR="000167B2" w:rsidRPr="00725C39">
        <w:tc>
          <w:tcPr>
            <w:tcW w:w="246" w:type="pct"/>
          </w:tcPr>
          <w:p w:rsidR="000167B2" w:rsidRDefault="000167B2" w:rsidP="00F53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</w:t>
            </w:r>
          </w:p>
        </w:tc>
        <w:tc>
          <w:tcPr>
            <w:tcW w:w="4754" w:type="pct"/>
          </w:tcPr>
          <w:p w:rsidR="000167B2" w:rsidRDefault="000167B2" w:rsidP="0052332C">
            <w:pPr>
              <w:jc w:val="both"/>
              <w:rPr>
                <w:rFonts w:cs="Arial"/>
                <w:color w:val="auto"/>
                <w:sz w:val="20"/>
              </w:rPr>
            </w:pPr>
          </w:p>
        </w:tc>
      </w:tr>
      <w:tr w:rsidR="000167B2" w:rsidRPr="00725C39">
        <w:tc>
          <w:tcPr>
            <w:tcW w:w="246" w:type="pct"/>
          </w:tcPr>
          <w:p w:rsidR="000167B2" w:rsidRDefault="000167B2" w:rsidP="00F53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</w:t>
            </w:r>
          </w:p>
        </w:tc>
        <w:tc>
          <w:tcPr>
            <w:tcW w:w="4754" w:type="pct"/>
          </w:tcPr>
          <w:p w:rsidR="000167B2" w:rsidRDefault="000167B2" w:rsidP="0052332C">
            <w:pPr>
              <w:jc w:val="both"/>
              <w:rPr>
                <w:rFonts w:cs="Arial"/>
                <w:color w:val="auto"/>
                <w:sz w:val="20"/>
              </w:rPr>
            </w:pPr>
          </w:p>
        </w:tc>
      </w:tr>
      <w:tr w:rsidR="000167B2" w:rsidRPr="00725C39">
        <w:tc>
          <w:tcPr>
            <w:tcW w:w="246" w:type="pct"/>
          </w:tcPr>
          <w:p w:rsidR="000167B2" w:rsidRDefault="000167B2" w:rsidP="00F53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</w:t>
            </w:r>
          </w:p>
        </w:tc>
        <w:tc>
          <w:tcPr>
            <w:tcW w:w="4754" w:type="pct"/>
          </w:tcPr>
          <w:p w:rsidR="000167B2" w:rsidRDefault="000167B2" w:rsidP="0052332C">
            <w:pPr>
              <w:jc w:val="both"/>
              <w:rPr>
                <w:rFonts w:cs="Arial"/>
                <w:color w:val="auto"/>
                <w:sz w:val="20"/>
              </w:rPr>
            </w:pPr>
          </w:p>
        </w:tc>
      </w:tr>
      <w:tr w:rsidR="000167B2" w:rsidRPr="00725C39">
        <w:tc>
          <w:tcPr>
            <w:tcW w:w="246" w:type="pct"/>
          </w:tcPr>
          <w:p w:rsidR="000167B2" w:rsidRDefault="000167B2" w:rsidP="00F5321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17</w:t>
            </w:r>
          </w:p>
        </w:tc>
        <w:tc>
          <w:tcPr>
            <w:tcW w:w="4754" w:type="pct"/>
          </w:tcPr>
          <w:p w:rsidR="000167B2" w:rsidRDefault="000167B2" w:rsidP="0052332C">
            <w:pPr>
              <w:jc w:val="both"/>
              <w:rPr>
                <w:rFonts w:cs="Arial"/>
                <w:color w:val="auto"/>
                <w:sz w:val="20"/>
              </w:rPr>
            </w:pPr>
          </w:p>
        </w:tc>
      </w:tr>
    </w:tbl>
    <w:p w:rsidR="000167B2" w:rsidRDefault="007B1702" w:rsidP="000167B2">
      <w:pPr>
        <w:pStyle w:val="STJNvel1"/>
        <w:numPr>
          <w:ilvl w:val="0"/>
          <w:numId w:val="0"/>
        </w:numPr>
        <w:ind w:left="360"/>
      </w:pPr>
      <w:bookmarkStart w:id="15" w:name="_Toc395105690"/>
      <w:r>
        <w:t xml:space="preserve"> </w:t>
      </w:r>
    </w:p>
    <w:p w:rsidR="00661BA1" w:rsidRPr="00725C39" w:rsidRDefault="00661BA1" w:rsidP="00661BA1">
      <w:pPr>
        <w:pStyle w:val="STJNvel1"/>
      </w:pPr>
      <w:r w:rsidRPr="00725C39">
        <w:t>Prazo</w:t>
      </w:r>
      <w:bookmarkEnd w:id="15"/>
    </w:p>
    <w:p w:rsidR="00661BA1" w:rsidRPr="00507145" w:rsidRDefault="00661BA1" w:rsidP="00661BA1">
      <w:pPr>
        <w:pStyle w:val="Instruo"/>
        <w:ind w:firstLine="426"/>
        <w:jc w:val="both"/>
        <w:rPr>
          <w:color w:val="1F497D"/>
          <w:sz w:val="18"/>
        </w:rPr>
      </w:pPr>
      <w:r w:rsidRPr="00507145">
        <w:rPr>
          <w:color w:val="1F497D"/>
          <w:sz w:val="18"/>
        </w:rPr>
        <w:t>[Os cronogramas devem seguir o calendário oficial do STJ para dias úteis.</w:t>
      </w:r>
      <w:r w:rsidR="00AC2E6C" w:rsidRPr="00507145">
        <w:rPr>
          <w:color w:val="1F497D"/>
          <w:sz w:val="18"/>
        </w:rPr>
        <w:t xml:space="preserve"> Conforme endereço eletrônico: http://www.stj.gov.br/webstj/processo/calendarioPauta/calendario.asp</w:t>
      </w:r>
      <w:r w:rsidRPr="00507145">
        <w:rPr>
          <w:color w:val="1F497D"/>
          <w:sz w:val="18"/>
        </w:rPr>
        <w:t>]</w:t>
      </w:r>
    </w:p>
    <w:p w:rsidR="00661BA1" w:rsidRPr="00725C39" w:rsidRDefault="00661BA1" w:rsidP="00661BA1">
      <w:pPr>
        <w:pStyle w:val="STJNvel1"/>
        <w:numPr>
          <w:ilvl w:val="0"/>
          <w:numId w:val="0"/>
        </w:numPr>
        <w:ind w:left="360" w:hanging="360"/>
      </w:pPr>
    </w:p>
    <w:p w:rsidR="00661BA1" w:rsidRPr="00725C39" w:rsidRDefault="00661BA1" w:rsidP="00661BA1">
      <w:pPr>
        <w:pStyle w:val="STJNvel2"/>
      </w:pPr>
      <w:bookmarkStart w:id="16" w:name="_Toc395105691"/>
      <w:r w:rsidRPr="00725C39">
        <w:t>Cronograma antes da Solicitação de Mudança</w:t>
      </w:r>
      <w:bookmarkEnd w:id="16"/>
    </w:p>
    <w:p w:rsidR="00661BA1" w:rsidRPr="00725C39" w:rsidRDefault="00661BA1" w:rsidP="00661BA1">
      <w:pPr>
        <w:rPr>
          <w:rFonts w:cs="Arial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98"/>
        <w:gridCol w:w="1514"/>
        <w:gridCol w:w="1494"/>
        <w:gridCol w:w="2784"/>
      </w:tblGrid>
      <w:tr w:rsidR="00661BA1" w:rsidRPr="00725C39" w:rsidTr="003A4971">
        <w:tc>
          <w:tcPr>
            <w:tcW w:w="4098" w:type="dxa"/>
            <w:shd w:val="pct20" w:color="auto" w:fill="auto"/>
          </w:tcPr>
          <w:p w:rsidR="00661BA1" w:rsidRPr="00725C39" w:rsidRDefault="00661BA1" w:rsidP="00F14A46">
            <w:pPr>
              <w:jc w:val="center"/>
              <w:rPr>
                <w:rFonts w:cs="Arial"/>
              </w:rPr>
            </w:pPr>
            <w:r w:rsidRPr="00725C39">
              <w:rPr>
                <w:rFonts w:cs="Arial"/>
                <w:b/>
              </w:rPr>
              <w:t>Fase</w:t>
            </w:r>
          </w:p>
        </w:tc>
        <w:tc>
          <w:tcPr>
            <w:tcW w:w="1514" w:type="dxa"/>
            <w:shd w:val="pct20" w:color="auto" w:fill="auto"/>
          </w:tcPr>
          <w:p w:rsidR="00661BA1" w:rsidRPr="00725C39" w:rsidRDefault="00661BA1" w:rsidP="00F14A46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Data Inicial</w:t>
            </w:r>
          </w:p>
        </w:tc>
        <w:tc>
          <w:tcPr>
            <w:tcW w:w="1494" w:type="dxa"/>
            <w:shd w:val="pct20" w:color="auto" w:fill="auto"/>
          </w:tcPr>
          <w:p w:rsidR="00661BA1" w:rsidRPr="00725C39" w:rsidRDefault="00661BA1" w:rsidP="001F0FE3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 xml:space="preserve">Data </w:t>
            </w:r>
            <w:r w:rsidR="001F0FE3" w:rsidRPr="00725C39">
              <w:rPr>
                <w:rFonts w:cs="Arial"/>
                <w:b/>
              </w:rPr>
              <w:t>F</w:t>
            </w:r>
            <w:r w:rsidRPr="00725C39">
              <w:rPr>
                <w:rFonts w:cs="Arial"/>
                <w:b/>
              </w:rPr>
              <w:t>inal</w:t>
            </w:r>
          </w:p>
        </w:tc>
        <w:tc>
          <w:tcPr>
            <w:tcW w:w="2784" w:type="dxa"/>
            <w:shd w:val="pct20" w:color="auto" w:fill="auto"/>
          </w:tcPr>
          <w:p w:rsidR="00661BA1" w:rsidRPr="00725C39" w:rsidRDefault="00661BA1" w:rsidP="001F0FE3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 xml:space="preserve">Duração em </w:t>
            </w:r>
            <w:r w:rsidR="001F0FE3" w:rsidRPr="00725C39">
              <w:rPr>
                <w:rFonts w:cs="Arial"/>
                <w:b/>
              </w:rPr>
              <w:t>D</w:t>
            </w:r>
            <w:r w:rsidRPr="00725C39">
              <w:rPr>
                <w:rFonts w:cs="Arial"/>
                <w:b/>
              </w:rPr>
              <w:t xml:space="preserve">ias </w:t>
            </w:r>
            <w:r w:rsidR="001F0FE3" w:rsidRPr="00725C39">
              <w:rPr>
                <w:rFonts w:cs="Arial"/>
                <w:b/>
              </w:rPr>
              <w:t>Ú</w:t>
            </w:r>
            <w:r w:rsidRPr="00725C39">
              <w:rPr>
                <w:rFonts w:cs="Arial"/>
                <w:b/>
              </w:rPr>
              <w:t>teis</w:t>
            </w:r>
          </w:p>
        </w:tc>
      </w:tr>
      <w:tr w:rsidR="00661BA1" w:rsidRPr="00725C39" w:rsidTr="003A4971">
        <w:tc>
          <w:tcPr>
            <w:tcW w:w="4098" w:type="dxa"/>
          </w:tcPr>
          <w:p w:rsidR="00661BA1" w:rsidRPr="00725C39" w:rsidRDefault="003A4971" w:rsidP="00F14A46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Implementação+Testes</w:t>
            </w:r>
          </w:p>
        </w:tc>
        <w:tc>
          <w:tcPr>
            <w:tcW w:w="1514" w:type="dxa"/>
          </w:tcPr>
          <w:p w:rsidR="00661BA1" w:rsidRPr="00725C39" w:rsidRDefault="00661BA1" w:rsidP="00F14A46">
            <w:pPr>
              <w:rPr>
                <w:rFonts w:cs="Arial"/>
                <w:b/>
              </w:rPr>
            </w:pPr>
          </w:p>
        </w:tc>
        <w:tc>
          <w:tcPr>
            <w:tcW w:w="1494" w:type="dxa"/>
          </w:tcPr>
          <w:p w:rsidR="00661BA1" w:rsidRPr="00725C39" w:rsidRDefault="00661BA1" w:rsidP="00F14A46">
            <w:pPr>
              <w:rPr>
                <w:rFonts w:cs="Arial"/>
                <w:b/>
              </w:rPr>
            </w:pPr>
          </w:p>
        </w:tc>
        <w:tc>
          <w:tcPr>
            <w:tcW w:w="2784" w:type="dxa"/>
          </w:tcPr>
          <w:p w:rsidR="00661BA1" w:rsidRPr="00725C39" w:rsidRDefault="00661BA1" w:rsidP="00F14A46">
            <w:pPr>
              <w:rPr>
                <w:rFonts w:cs="Arial"/>
                <w:b/>
              </w:rPr>
            </w:pPr>
          </w:p>
        </w:tc>
      </w:tr>
      <w:tr w:rsidR="00661BA1" w:rsidRPr="00725C39" w:rsidTr="003A4971">
        <w:tc>
          <w:tcPr>
            <w:tcW w:w="4098" w:type="dxa"/>
          </w:tcPr>
          <w:p w:rsidR="00661BA1" w:rsidRPr="00725C39" w:rsidRDefault="003A4971" w:rsidP="00F14A46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Homologação+Implantação</w:t>
            </w:r>
          </w:p>
        </w:tc>
        <w:tc>
          <w:tcPr>
            <w:tcW w:w="1514" w:type="dxa"/>
          </w:tcPr>
          <w:p w:rsidR="00661BA1" w:rsidRPr="00725C39" w:rsidRDefault="00661BA1" w:rsidP="00F14A46">
            <w:pPr>
              <w:rPr>
                <w:rFonts w:cs="Arial"/>
                <w:b/>
              </w:rPr>
            </w:pPr>
          </w:p>
        </w:tc>
        <w:tc>
          <w:tcPr>
            <w:tcW w:w="1494" w:type="dxa"/>
          </w:tcPr>
          <w:p w:rsidR="00661BA1" w:rsidRPr="00725C39" w:rsidRDefault="00661BA1" w:rsidP="00F14A46">
            <w:pPr>
              <w:rPr>
                <w:rFonts w:cs="Arial"/>
                <w:b/>
              </w:rPr>
            </w:pPr>
          </w:p>
        </w:tc>
        <w:tc>
          <w:tcPr>
            <w:tcW w:w="2784" w:type="dxa"/>
          </w:tcPr>
          <w:p w:rsidR="00661BA1" w:rsidRPr="00725C39" w:rsidRDefault="00661BA1" w:rsidP="00F14A46">
            <w:pPr>
              <w:rPr>
                <w:rFonts w:cs="Arial"/>
                <w:b/>
              </w:rPr>
            </w:pPr>
          </w:p>
        </w:tc>
      </w:tr>
      <w:tr w:rsidR="00661BA1" w:rsidRPr="00725C39" w:rsidTr="003A4971">
        <w:tc>
          <w:tcPr>
            <w:tcW w:w="4098" w:type="dxa"/>
          </w:tcPr>
          <w:p w:rsidR="00661BA1" w:rsidRPr="00725C39" w:rsidRDefault="00661BA1" w:rsidP="00F14A46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Total</w:t>
            </w:r>
          </w:p>
        </w:tc>
        <w:tc>
          <w:tcPr>
            <w:tcW w:w="1514" w:type="dxa"/>
            <w:tcBorders>
              <w:tl2br w:val="single" w:sz="4" w:space="0" w:color="auto"/>
            </w:tcBorders>
          </w:tcPr>
          <w:p w:rsidR="00661BA1" w:rsidRPr="00725C39" w:rsidRDefault="00661BA1" w:rsidP="00F14A46">
            <w:pPr>
              <w:rPr>
                <w:rFonts w:cs="Arial"/>
                <w:b/>
              </w:rPr>
            </w:pPr>
          </w:p>
        </w:tc>
        <w:tc>
          <w:tcPr>
            <w:tcW w:w="1494" w:type="dxa"/>
            <w:tcBorders>
              <w:tl2br w:val="single" w:sz="4" w:space="0" w:color="auto"/>
            </w:tcBorders>
          </w:tcPr>
          <w:p w:rsidR="00661BA1" w:rsidRPr="00725C39" w:rsidRDefault="00661BA1" w:rsidP="00F14A46">
            <w:pPr>
              <w:rPr>
                <w:rFonts w:cs="Arial"/>
                <w:b/>
              </w:rPr>
            </w:pPr>
          </w:p>
        </w:tc>
        <w:tc>
          <w:tcPr>
            <w:tcW w:w="2784" w:type="dxa"/>
          </w:tcPr>
          <w:p w:rsidR="00661BA1" w:rsidRPr="00725C39" w:rsidRDefault="00661BA1" w:rsidP="00F14A46">
            <w:pPr>
              <w:rPr>
                <w:rFonts w:cs="Arial"/>
                <w:b/>
              </w:rPr>
            </w:pPr>
          </w:p>
        </w:tc>
      </w:tr>
    </w:tbl>
    <w:p w:rsidR="00661BA1" w:rsidRPr="00725C39" w:rsidRDefault="00661BA1" w:rsidP="00661BA1">
      <w:pPr>
        <w:rPr>
          <w:rFonts w:cs="Arial"/>
        </w:rPr>
      </w:pPr>
    </w:p>
    <w:p w:rsidR="003A4971" w:rsidRPr="00725C39" w:rsidRDefault="003A4971" w:rsidP="00661BA1">
      <w:pPr>
        <w:rPr>
          <w:rFonts w:cs="Arial"/>
        </w:rPr>
      </w:pPr>
    </w:p>
    <w:p w:rsidR="00661BA1" w:rsidRPr="00725C39" w:rsidRDefault="00661BA1" w:rsidP="00661BA1">
      <w:pPr>
        <w:pStyle w:val="STJNvel2"/>
      </w:pPr>
      <w:bookmarkStart w:id="17" w:name="_Toc395105692"/>
      <w:r w:rsidRPr="00725C39">
        <w:t>Cronograma após a Solicitação de Mudança</w:t>
      </w:r>
      <w:bookmarkEnd w:id="17"/>
    </w:p>
    <w:p w:rsidR="00661BA1" w:rsidRPr="00725C39" w:rsidRDefault="00661BA1" w:rsidP="00661BA1">
      <w:pPr>
        <w:rPr>
          <w:rFonts w:cs="Arial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98"/>
        <w:gridCol w:w="1514"/>
        <w:gridCol w:w="1494"/>
        <w:gridCol w:w="2784"/>
      </w:tblGrid>
      <w:tr w:rsidR="003A4971" w:rsidRPr="00725C39" w:rsidTr="00345FB8">
        <w:tc>
          <w:tcPr>
            <w:tcW w:w="4098" w:type="dxa"/>
            <w:shd w:val="pct20" w:color="auto" w:fill="auto"/>
          </w:tcPr>
          <w:p w:rsidR="003A4971" w:rsidRPr="00725C39" w:rsidRDefault="003A4971" w:rsidP="00345FB8">
            <w:pPr>
              <w:jc w:val="center"/>
              <w:rPr>
                <w:rFonts w:cs="Arial"/>
              </w:rPr>
            </w:pPr>
            <w:r w:rsidRPr="00725C39">
              <w:rPr>
                <w:rFonts w:cs="Arial"/>
                <w:b/>
              </w:rPr>
              <w:lastRenderedPageBreak/>
              <w:t>Fase</w:t>
            </w:r>
          </w:p>
        </w:tc>
        <w:tc>
          <w:tcPr>
            <w:tcW w:w="1514" w:type="dxa"/>
            <w:shd w:val="pct20" w:color="auto" w:fill="auto"/>
          </w:tcPr>
          <w:p w:rsidR="003A4971" w:rsidRPr="00725C39" w:rsidRDefault="003A4971" w:rsidP="00345FB8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Data Inicial</w:t>
            </w:r>
          </w:p>
        </w:tc>
        <w:tc>
          <w:tcPr>
            <w:tcW w:w="1494" w:type="dxa"/>
            <w:shd w:val="pct20" w:color="auto" w:fill="auto"/>
          </w:tcPr>
          <w:p w:rsidR="003A4971" w:rsidRPr="00725C39" w:rsidRDefault="003A4971" w:rsidP="00345FB8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Data Final</w:t>
            </w:r>
          </w:p>
        </w:tc>
        <w:tc>
          <w:tcPr>
            <w:tcW w:w="2784" w:type="dxa"/>
            <w:shd w:val="pct20" w:color="auto" w:fill="auto"/>
          </w:tcPr>
          <w:p w:rsidR="003A4971" w:rsidRPr="00725C39" w:rsidRDefault="003A4971" w:rsidP="00345FB8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Duração em Dias Úteis</w:t>
            </w:r>
          </w:p>
        </w:tc>
      </w:tr>
      <w:tr w:rsidR="003A4971" w:rsidRPr="00725C39" w:rsidTr="00345FB8">
        <w:tc>
          <w:tcPr>
            <w:tcW w:w="4098" w:type="dxa"/>
          </w:tcPr>
          <w:p w:rsidR="003A4971" w:rsidRPr="00725C39" w:rsidRDefault="003A4971" w:rsidP="00345FB8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Implementação+Testes</w:t>
            </w:r>
          </w:p>
        </w:tc>
        <w:tc>
          <w:tcPr>
            <w:tcW w:w="1514" w:type="dxa"/>
          </w:tcPr>
          <w:p w:rsidR="003A4971" w:rsidRPr="00725C39" w:rsidRDefault="003A4971" w:rsidP="00345FB8">
            <w:pPr>
              <w:rPr>
                <w:rFonts w:cs="Arial"/>
                <w:b/>
              </w:rPr>
            </w:pPr>
          </w:p>
        </w:tc>
        <w:tc>
          <w:tcPr>
            <w:tcW w:w="1494" w:type="dxa"/>
          </w:tcPr>
          <w:p w:rsidR="003A4971" w:rsidRPr="00725C39" w:rsidRDefault="003A4971" w:rsidP="00345FB8">
            <w:pPr>
              <w:rPr>
                <w:rFonts w:cs="Arial"/>
                <w:b/>
              </w:rPr>
            </w:pPr>
          </w:p>
        </w:tc>
        <w:tc>
          <w:tcPr>
            <w:tcW w:w="2784" w:type="dxa"/>
          </w:tcPr>
          <w:p w:rsidR="003A4971" w:rsidRPr="00725C39" w:rsidRDefault="003A4971" w:rsidP="00345FB8">
            <w:pPr>
              <w:rPr>
                <w:rFonts w:cs="Arial"/>
                <w:b/>
              </w:rPr>
            </w:pPr>
          </w:p>
        </w:tc>
      </w:tr>
      <w:tr w:rsidR="003A4971" w:rsidRPr="00725C39" w:rsidTr="00345FB8">
        <w:tc>
          <w:tcPr>
            <w:tcW w:w="4098" w:type="dxa"/>
          </w:tcPr>
          <w:p w:rsidR="003A4971" w:rsidRPr="00725C39" w:rsidRDefault="003A4971" w:rsidP="00345FB8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Homologação+Implantação</w:t>
            </w:r>
          </w:p>
        </w:tc>
        <w:tc>
          <w:tcPr>
            <w:tcW w:w="1514" w:type="dxa"/>
          </w:tcPr>
          <w:p w:rsidR="003A4971" w:rsidRPr="00725C39" w:rsidRDefault="003A4971" w:rsidP="00345FB8">
            <w:pPr>
              <w:rPr>
                <w:rFonts w:cs="Arial"/>
                <w:b/>
              </w:rPr>
            </w:pPr>
          </w:p>
        </w:tc>
        <w:tc>
          <w:tcPr>
            <w:tcW w:w="1494" w:type="dxa"/>
          </w:tcPr>
          <w:p w:rsidR="003A4971" w:rsidRPr="00725C39" w:rsidRDefault="003A4971" w:rsidP="00345FB8">
            <w:pPr>
              <w:rPr>
                <w:rFonts w:cs="Arial"/>
                <w:b/>
              </w:rPr>
            </w:pPr>
          </w:p>
        </w:tc>
        <w:tc>
          <w:tcPr>
            <w:tcW w:w="2784" w:type="dxa"/>
          </w:tcPr>
          <w:p w:rsidR="003A4971" w:rsidRPr="00725C39" w:rsidRDefault="003A4971" w:rsidP="00345FB8">
            <w:pPr>
              <w:rPr>
                <w:rFonts w:cs="Arial"/>
                <w:b/>
              </w:rPr>
            </w:pPr>
          </w:p>
        </w:tc>
      </w:tr>
      <w:tr w:rsidR="003A4971" w:rsidRPr="00725C39" w:rsidTr="00345FB8">
        <w:tc>
          <w:tcPr>
            <w:tcW w:w="4098" w:type="dxa"/>
          </w:tcPr>
          <w:p w:rsidR="003A4971" w:rsidRPr="00725C39" w:rsidRDefault="003A4971" w:rsidP="00345FB8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Total</w:t>
            </w:r>
          </w:p>
        </w:tc>
        <w:tc>
          <w:tcPr>
            <w:tcW w:w="1514" w:type="dxa"/>
            <w:tcBorders>
              <w:tl2br w:val="single" w:sz="4" w:space="0" w:color="auto"/>
            </w:tcBorders>
          </w:tcPr>
          <w:p w:rsidR="003A4971" w:rsidRPr="00725C39" w:rsidRDefault="003A4971" w:rsidP="00345FB8">
            <w:pPr>
              <w:rPr>
                <w:rFonts w:cs="Arial"/>
                <w:b/>
              </w:rPr>
            </w:pPr>
          </w:p>
        </w:tc>
        <w:tc>
          <w:tcPr>
            <w:tcW w:w="1494" w:type="dxa"/>
            <w:tcBorders>
              <w:tl2br w:val="single" w:sz="4" w:space="0" w:color="auto"/>
            </w:tcBorders>
          </w:tcPr>
          <w:p w:rsidR="003A4971" w:rsidRPr="00725C39" w:rsidRDefault="003A4971" w:rsidP="00345FB8">
            <w:pPr>
              <w:rPr>
                <w:rFonts w:cs="Arial"/>
                <w:b/>
              </w:rPr>
            </w:pPr>
          </w:p>
        </w:tc>
        <w:tc>
          <w:tcPr>
            <w:tcW w:w="2784" w:type="dxa"/>
          </w:tcPr>
          <w:p w:rsidR="003A4971" w:rsidRPr="00725C39" w:rsidRDefault="003A4971" w:rsidP="00345FB8">
            <w:pPr>
              <w:rPr>
                <w:rFonts w:cs="Arial"/>
                <w:b/>
              </w:rPr>
            </w:pPr>
          </w:p>
        </w:tc>
      </w:tr>
    </w:tbl>
    <w:p w:rsidR="00661BA1" w:rsidRPr="00725C39" w:rsidRDefault="00661BA1" w:rsidP="00661BA1">
      <w:pPr>
        <w:pStyle w:val="STJNvel1"/>
        <w:numPr>
          <w:ilvl w:val="0"/>
          <w:numId w:val="0"/>
        </w:numPr>
        <w:ind w:left="360" w:hanging="360"/>
      </w:pPr>
    </w:p>
    <w:p w:rsidR="00877F99" w:rsidRPr="00725C39" w:rsidRDefault="00877F99" w:rsidP="00877F99">
      <w:pPr>
        <w:pStyle w:val="STJNvel1"/>
      </w:pPr>
      <w:bookmarkStart w:id="18" w:name="_Toc395105693"/>
      <w:r w:rsidRPr="00725C39">
        <w:t>Custo</w:t>
      </w:r>
      <w:bookmarkEnd w:id="18"/>
    </w:p>
    <w:p w:rsidR="00503469" w:rsidRPr="00725C39" w:rsidRDefault="00503469" w:rsidP="00503469">
      <w:pPr>
        <w:rPr>
          <w:rFonts w:cs="Arial"/>
        </w:rPr>
      </w:pPr>
    </w:p>
    <w:p w:rsidR="00452D15" w:rsidRPr="00725C39" w:rsidRDefault="00452D15" w:rsidP="00452D15">
      <w:pPr>
        <w:pStyle w:val="STJNvel2"/>
      </w:pPr>
      <w:bookmarkStart w:id="19" w:name="_Toc395105694"/>
      <w:r w:rsidRPr="00725C39">
        <w:t>Impactos de Requisitos sobre a Linha de Base</w:t>
      </w:r>
      <w:bookmarkEnd w:id="19"/>
    </w:p>
    <w:p w:rsidR="00D63FCE" w:rsidRPr="00725C39" w:rsidRDefault="00D63FCE" w:rsidP="00D63FCE">
      <w:pPr>
        <w:pStyle w:val="Instruo"/>
        <w:ind w:firstLine="426"/>
        <w:jc w:val="both"/>
        <w:rPr>
          <w:i w:val="0"/>
          <w:color w:val="auto"/>
        </w:rPr>
      </w:pPr>
      <w:r w:rsidRPr="00725C39">
        <w:rPr>
          <w:i w:val="0"/>
          <w:color w:val="auto"/>
        </w:rPr>
        <w:t>A tabela abaixo é uma sín</w:t>
      </w:r>
      <w:r w:rsidR="00765968" w:rsidRPr="00725C39">
        <w:rPr>
          <w:i w:val="0"/>
          <w:color w:val="auto"/>
        </w:rPr>
        <w:t xml:space="preserve">tese do </w:t>
      </w:r>
      <w:r w:rsidR="00050563" w:rsidRPr="00725C39">
        <w:rPr>
          <w:i w:val="0"/>
          <w:color w:val="auto"/>
        </w:rPr>
        <w:t xml:space="preserve">Relatório de métricas indicando os itens incluídos, alterado (quando </w:t>
      </w:r>
      <w:r w:rsidR="00882814" w:rsidRPr="00725C39">
        <w:rPr>
          <w:i w:val="0"/>
          <w:color w:val="auto"/>
        </w:rPr>
        <w:t xml:space="preserve">não </w:t>
      </w:r>
      <w:r w:rsidR="00050563" w:rsidRPr="00725C39">
        <w:rPr>
          <w:i w:val="0"/>
          <w:color w:val="auto"/>
        </w:rPr>
        <w:t>ocorre</w:t>
      </w:r>
      <w:r w:rsidR="00882814" w:rsidRPr="00725C39">
        <w:rPr>
          <w:i w:val="0"/>
          <w:color w:val="auto"/>
        </w:rPr>
        <w:t>r</w:t>
      </w:r>
      <w:r w:rsidR="00050563" w:rsidRPr="00725C39">
        <w:rPr>
          <w:i w:val="0"/>
          <w:color w:val="auto"/>
        </w:rPr>
        <w:t xml:space="preserve"> alteração de complexidade</w:t>
      </w:r>
      <w:r w:rsidR="00882814" w:rsidRPr="00725C39">
        <w:rPr>
          <w:i w:val="0"/>
          <w:color w:val="auto"/>
        </w:rPr>
        <w:t xml:space="preserve"> o valor em PF será 0 zero</w:t>
      </w:r>
      <w:r w:rsidR="00050563" w:rsidRPr="00725C39">
        <w:rPr>
          <w:i w:val="0"/>
          <w:color w:val="auto"/>
        </w:rPr>
        <w:t>) e excluídos</w:t>
      </w:r>
      <w:r w:rsidRPr="00725C39">
        <w:rPr>
          <w:i w:val="0"/>
          <w:color w:val="auto"/>
        </w:rPr>
        <w:t>.</w:t>
      </w:r>
    </w:p>
    <w:p w:rsidR="00D63FCE" w:rsidRPr="00725C39" w:rsidRDefault="00D63FCE" w:rsidP="00D63FCE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154"/>
        <w:gridCol w:w="702"/>
      </w:tblGrid>
      <w:tr w:rsidR="00CC6ADD" w:rsidRPr="00725C39">
        <w:trPr>
          <w:trHeight w:val="562"/>
        </w:trPr>
        <w:tc>
          <w:tcPr>
            <w:tcW w:w="5000" w:type="pct"/>
            <w:gridSpan w:val="2"/>
            <w:shd w:val="pct15" w:color="auto" w:fill="auto"/>
            <w:vAlign w:val="center"/>
          </w:tcPr>
          <w:p w:rsidR="00CC6ADD" w:rsidRPr="00725C39" w:rsidRDefault="00CC6ADD" w:rsidP="00CC6ADD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Impacto de Requisito nas Funções Transacionais</w:t>
            </w:r>
          </w:p>
        </w:tc>
      </w:tr>
      <w:tr w:rsidR="00347E7E" w:rsidRPr="00725C39">
        <w:trPr>
          <w:trHeight w:val="562"/>
        </w:trPr>
        <w:tc>
          <w:tcPr>
            <w:tcW w:w="4644" w:type="pct"/>
            <w:shd w:val="pct15" w:color="auto" w:fill="auto"/>
            <w:vAlign w:val="center"/>
          </w:tcPr>
          <w:p w:rsidR="00347E7E" w:rsidRPr="00725C39" w:rsidRDefault="00347E7E" w:rsidP="00260E3C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Requisito</w:t>
            </w:r>
            <w:r w:rsidR="00882814" w:rsidRPr="00725C39">
              <w:rPr>
                <w:rFonts w:cs="Arial"/>
                <w:b/>
              </w:rPr>
              <w:t xml:space="preserve"> – Função Transacional</w:t>
            </w:r>
          </w:p>
        </w:tc>
        <w:tc>
          <w:tcPr>
            <w:tcW w:w="356" w:type="pct"/>
            <w:shd w:val="pct15" w:color="auto" w:fill="auto"/>
            <w:vAlign w:val="center"/>
          </w:tcPr>
          <w:p w:rsidR="00347E7E" w:rsidRPr="00725C39" w:rsidRDefault="00347E7E" w:rsidP="00347E7E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PF</w:t>
            </w:r>
          </w:p>
        </w:tc>
      </w:tr>
      <w:tr w:rsidR="00347E7E" w:rsidRPr="00725C39">
        <w:tc>
          <w:tcPr>
            <w:tcW w:w="4644" w:type="pct"/>
          </w:tcPr>
          <w:p w:rsidR="00347E7E" w:rsidRPr="00725C39" w:rsidRDefault="00347E7E" w:rsidP="00BC148D">
            <w:pPr>
              <w:rPr>
                <w:rFonts w:cs="Arial"/>
                <w:i/>
                <w:color w:val="0000FF"/>
                <w:sz w:val="20"/>
              </w:rPr>
            </w:pPr>
            <w:r w:rsidRPr="00725C39">
              <w:rPr>
                <w:rFonts w:cs="Arial"/>
                <w:i/>
                <w:color w:val="0000FF"/>
                <w:sz w:val="20"/>
              </w:rPr>
              <w:t>[RF001-Manter Colaborador</w:t>
            </w:r>
            <w:r w:rsidR="00882814" w:rsidRPr="00725C39">
              <w:rPr>
                <w:rFonts w:cs="Arial"/>
                <w:i/>
                <w:color w:val="0000FF"/>
                <w:sz w:val="20"/>
              </w:rPr>
              <w:t xml:space="preserve"> – Alterar Colaborador</w:t>
            </w:r>
          </w:p>
        </w:tc>
        <w:tc>
          <w:tcPr>
            <w:tcW w:w="356" w:type="pct"/>
          </w:tcPr>
          <w:p w:rsidR="00347E7E" w:rsidRPr="00725C39" w:rsidRDefault="00347E7E" w:rsidP="00CE4962">
            <w:pPr>
              <w:jc w:val="center"/>
              <w:rPr>
                <w:rFonts w:cs="Arial"/>
                <w:i/>
                <w:color w:val="0000FF"/>
                <w:sz w:val="20"/>
              </w:rPr>
            </w:pPr>
            <w:r w:rsidRPr="00725C39">
              <w:rPr>
                <w:rFonts w:cs="Arial"/>
                <w:i/>
                <w:color w:val="0000FF"/>
                <w:sz w:val="20"/>
              </w:rPr>
              <w:t>5</w:t>
            </w:r>
          </w:p>
        </w:tc>
      </w:tr>
      <w:tr w:rsidR="00347E7E" w:rsidRPr="00725C39">
        <w:tc>
          <w:tcPr>
            <w:tcW w:w="4644" w:type="pct"/>
            <w:tcBorders>
              <w:bottom w:val="single" w:sz="4" w:space="0" w:color="auto"/>
            </w:tcBorders>
          </w:tcPr>
          <w:p w:rsidR="00347E7E" w:rsidRPr="00725C39" w:rsidRDefault="00765968" w:rsidP="00BC148D">
            <w:pPr>
              <w:rPr>
                <w:rFonts w:cs="Arial"/>
                <w:i/>
                <w:color w:val="0000FF"/>
                <w:sz w:val="20"/>
              </w:rPr>
            </w:pPr>
            <w:r w:rsidRPr="00725C39">
              <w:rPr>
                <w:rFonts w:cs="Arial"/>
                <w:i/>
                <w:color w:val="0000FF"/>
                <w:sz w:val="20"/>
              </w:rPr>
              <w:t>RF002-Manter Modelo de Documento</w:t>
            </w:r>
            <w:r w:rsidR="00882814" w:rsidRPr="00725C39">
              <w:rPr>
                <w:rFonts w:cs="Arial"/>
                <w:i/>
                <w:color w:val="0000FF"/>
                <w:sz w:val="20"/>
              </w:rPr>
              <w:t xml:space="preserve"> – Validar Modelo de Documento</w:t>
            </w:r>
          </w:p>
        </w:tc>
        <w:tc>
          <w:tcPr>
            <w:tcW w:w="356" w:type="pct"/>
            <w:tcBorders>
              <w:bottom w:val="single" w:sz="4" w:space="0" w:color="auto"/>
            </w:tcBorders>
          </w:tcPr>
          <w:p w:rsidR="00347E7E" w:rsidRPr="00725C39" w:rsidRDefault="00765968" w:rsidP="00CE4962">
            <w:pPr>
              <w:jc w:val="center"/>
              <w:rPr>
                <w:rFonts w:cs="Arial"/>
                <w:i/>
                <w:color w:val="0000FF"/>
                <w:sz w:val="20"/>
              </w:rPr>
            </w:pPr>
            <w:r w:rsidRPr="00725C39">
              <w:rPr>
                <w:rFonts w:cs="Arial"/>
                <w:i/>
                <w:color w:val="0000FF"/>
                <w:sz w:val="20"/>
              </w:rPr>
              <w:t>-4]</w:t>
            </w:r>
          </w:p>
        </w:tc>
      </w:tr>
      <w:tr w:rsidR="00347E7E" w:rsidRPr="00725C39">
        <w:tc>
          <w:tcPr>
            <w:tcW w:w="4644" w:type="pct"/>
            <w:tcBorders>
              <w:bottom w:val="single" w:sz="4" w:space="0" w:color="auto"/>
            </w:tcBorders>
          </w:tcPr>
          <w:p w:rsidR="00347E7E" w:rsidRPr="00725C39" w:rsidRDefault="00347E7E" w:rsidP="00BC148D">
            <w:pPr>
              <w:rPr>
                <w:rFonts w:cs="Arial"/>
                <w:sz w:val="20"/>
              </w:rPr>
            </w:pPr>
          </w:p>
        </w:tc>
        <w:tc>
          <w:tcPr>
            <w:tcW w:w="356" w:type="pct"/>
            <w:tcBorders>
              <w:bottom w:val="single" w:sz="4" w:space="0" w:color="auto"/>
            </w:tcBorders>
          </w:tcPr>
          <w:p w:rsidR="00347E7E" w:rsidRPr="00725C39" w:rsidRDefault="00347E7E" w:rsidP="00BC148D">
            <w:pPr>
              <w:rPr>
                <w:rFonts w:cs="Arial"/>
                <w:sz w:val="20"/>
              </w:rPr>
            </w:pPr>
          </w:p>
        </w:tc>
      </w:tr>
      <w:tr w:rsidR="00347E7E" w:rsidRPr="00725C39">
        <w:tc>
          <w:tcPr>
            <w:tcW w:w="4644" w:type="pct"/>
            <w:shd w:val="pct15" w:color="auto" w:fill="auto"/>
          </w:tcPr>
          <w:p w:rsidR="00347E7E" w:rsidRPr="00725C39" w:rsidRDefault="00347E7E" w:rsidP="00D245EE">
            <w:pPr>
              <w:jc w:val="right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Totalizador</w:t>
            </w:r>
          </w:p>
        </w:tc>
        <w:tc>
          <w:tcPr>
            <w:tcW w:w="356" w:type="pct"/>
            <w:shd w:val="pct15" w:color="auto" w:fill="auto"/>
          </w:tcPr>
          <w:p w:rsidR="00347E7E" w:rsidRPr="00725C39" w:rsidRDefault="00347E7E" w:rsidP="00BC148D">
            <w:pPr>
              <w:rPr>
                <w:rFonts w:cs="Arial"/>
                <w:b/>
              </w:rPr>
            </w:pPr>
          </w:p>
        </w:tc>
      </w:tr>
    </w:tbl>
    <w:p w:rsidR="00452D15" w:rsidRPr="00725C39" w:rsidRDefault="00452D15" w:rsidP="00BC148D">
      <w:pPr>
        <w:rPr>
          <w:rFonts w:cs="Arial"/>
        </w:rPr>
      </w:pPr>
    </w:p>
    <w:p w:rsidR="00CC6ADD" w:rsidRPr="00725C39" w:rsidRDefault="00CC6ADD" w:rsidP="00BC148D">
      <w:pPr>
        <w:rPr>
          <w:rFonts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61"/>
        <w:gridCol w:w="4819"/>
        <w:gridCol w:w="709"/>
      </w:tblGrid>
      <w:tr w:rsidR="00685100" w:rsidRPr="00725C39">
        <w:tc>
          <w:tcPr>
            <w:tcW w:w="9889" w:type="dxa"/>
            <w:gridSpan w:val="3"/>
            <w:shd w:val="pct20" w:color="auto" w:fill="auto"/>
          </w:tcPr>
          <w:p w:rsidR="00685100" w:rsidRPr="00725C39" w:rsidRDefault="00685100" w:rsidP="00B761A1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Impacto de Requisitos nos Arquivos Referenciados</w:t>
            </w:r>
          </w:p>
        </w:tc>
      </w:tr>
      <w:tr w:rsidR="00685100" w:rsidRPr="00725C39">
        <w:tc>
          <w:tcPr>
            <w:tcW w:w="4361" w:type="dxa"/>
            <w:shd w:val="pct20" w:color="auto" w:fill="auto"/>
          </w:tcPr>
          <w:p w:rsidR="00685100" w:rsidRPr="00725C39" w:rsidRDefault="00685100" w:rsidP="00B761A1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Requisito</w:t>
            </w:r>
          </w:p>
        </w:tc>
        <w:tc>
          <w:tcPr>
            <w:tcW w:w="4819" w:type="dxa"/>
            <w:shd w:val="pct20" w:color="auto" w:fill="auto"/>
          </w:tcPr>
          <w:p w:rsidR="00685100" w:rsidRPr="00725C39" w:rsidRDefault="00685100" w:rsidP="00B761A1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Arquivo Referenciado</w:t>
            </w:r>
          </w:p>
        </w:tc>
        <w:tc>
          <w:tcPr>
            <w:tcW w:w="709" w:type="dxa"/>
            <w:shd w:val="pct20" w:color="auto" w:fill="auto"/>
          </w:tcPr>
          <w:p w:rsidR="00685100" w:rsidRPr="00725C39" w:rsidRDefault="00685100" w:rsidP="00BC148D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PF</w:t>
            </w:r>
          </w:p>
        </w:tc>
      </w:tr>
      <w:tr w:rsidR="00685100" w:rsidRPr="00725C39">
        <w:tc>
          <w:tcPr>
            <w:tcW w:w="4361" w:type="dxa"/>
          </w:tcPr>
          <w:p w:rsidR="00685100" w:rsidRPr="00725C39" w:rsidRDefault="00685100" w:rsidP="00445119">
            <w:pPr>
              <w:rPr>
                <w:rFonts w:cs="Arial"/>
                <w:i/>
                <w:color w:val="0000FF"/>
                <w:sz w:val="20"/>
              </w:rPr>
            </w:pPr>
            <w:r w:rsidRPr="00725C39">
              <w:rPr>
                <w:rFonts w:cs="Arial"/>
                <w:i/>
                <w:color w:val="0000FF"/>
                <w:sz w:val="20"/>
              </w:rPr>
              <w:t>RF001-Manter Colaborador</w:t>
            </w:r>
          </w:p>
          <w:p w:rsidR="00685100" w:rsidRPr="00725C39" w:rsidRDefault="00685100" w:rsidP="00445119">
            <w:pPr>
              <w:rPr>
                <w:rFonts w:cs="Arial"/>
                <w:i/>
                <w:color w:val="0000FF"/>
                <w:sz w:val="20"/>
              </w:rPr>
            </w:pPr>
            <w:r w:rsidRPr="00725C39">
              <w:rPr>
                <w:rFonts w:cs="Arial"/>
                <w:i/>
                <w:color w:val="0000FF"/>
                <w:sz w:val="20"/>
              </w:rPr>
              <w:t>RF002-Cálculo de Produtividade</w:t>
            </w:r>
          </w:p>
        </w:tc>
        <w:tc>
          <w:tcPr>
            <w:tcW w:w="4819" w:type="dxa"/>
          </w:tcPr>
          <w:p w:rsidR="00685100" w:rsidRPr="00725C39" w:rsidRDefault="00685100" w:rsidP="00802391">
            <w:pPr>
              <w:rPr>
                <w:rFonts w:cs="Arial"/>
                <w:i/>
                <w:color w:val="0000FF"/>
                <w:sz w:val="20"/>
              </w:rPr>
            </w:pPr>
            <w:r w:rsidRPr="00725C39">
              <w:rPr>
                <w:rFonts w:cs="Arial"/>
                <w:i/>
                <w:color w:val="0000FF"/>
                <w:sz w:val="20"/>
              </w:rPr>
              <w:t>ALI- Colaborador</w:t>
            </w:r>
          </w:p>
        </w:tc>
        <w:tc>
          <w:tcPr>
            <w:tcW w:w="709" w:type="dxa"/>
          </w:tcPr>
          <w:p w:rsidR="002C3838" w:rsidRPr="00725C39" w:rsidRDefault="002C3838" w:rsidP="000C0E30">
            <w:pPr>
              <w:rPr>
                <w:rFonts w:cs="Arial"/>
                <w:i/>
                <w:color w:val="0000FF"/>
                <w:sz w:val="20"/>
              </w:rPr>
            </w:pPr>
          </w:p>
          <w:p w:rsidR="00685100" w:rsidRPr="00725C39" w:rsidRDefault="00685100" w:rsidP="00CE4962">
            <w:pPr>
              <w:jc w:val="center"/>
              <w:rPr>
                <w:rFonts w:cs="Arial"/>
                <w:i/>
                <w:color w:val="0000FF"/>
                <w:sz w:val="20"/>
              </w:rPr>
            </w:pPr>
            <w:r w:rsidRPr="00725C39">
              <w:rPr>
                <w:rFonts w:cs="Arial"/>
                <w:i/>
                <w:color w:val="0000FF"/>
                <w:sz w:val="20"/>
              </w:rPr>
              <w:t>7</w:t>
            </w:r>
            <w:r w:rsidR="002C3838" w:rsidRPr="00725C39">
              <w:rPr>
                <w:rFonts w:cs="Arial"/>
                <w:i/>
                <w:color w:val="0000FF"/>
                <w:sz w:val="20"/>
              </w:rPr>
              <w:t>]</w:t>
            </w:r>
          </w:p>
        </w:tc>
      </w:tr>
      <w:tr w:rsidR="00685100" w:rsidRPr="00725C39">
        <w:tc>
          <w:tcPr>
            <w:tcW w:w="4361" w:type="dxa"/>
          </w:tcPr>
          <w:p w:rsidR="00685100" w:rsidRPr="00725C39" w:rsidRDefault="00685100" w:rsidP="00445119">
            <w:pPr>
              <w:rPr>
                <w:rFonts w:cs="Arial"/>
                <w:i/>
                <w:color w:val="0000FF"/>
                <w:sz w:val="20"/>
              </w:rPr>
            </w:pPr>
          </w:p>
        </w:tc>
        <w:tc>
          <w:tcPr>
            <w:tcW w:w="4819" w:type="dxa"/>
          </w:tcPr>
          <w:p w:rsidR="00685100" w:rsidRPr="00725C39" w:rsidRDefault="00685100" w:rsidP="00802391">
            <w:pPr>
              <w:rPr>
                <w:rFonts w:cs="Arial"/>
                <w:i/>
                <w:color w:val="0000FF"/>
                <w:sz w:val="20"/>
              </w:rPr>
            </w:pPr>
          </w:p>
        </w:tc>
        <w:tc>
          <w:tcPr>
            <w:tcW w:w="709" w:type="dxa"/>
          </w:tcPr>
          <w:p w:rsidR="00685100" w:rsidRPr="00725C39" w:rsidRDefault="00685100" w:rsidP="000C0E30">
            <w:pPr>
              <w:rPr>
                <w:rFonts w:cs="Arial"/>
                <w:i/>
                <w:color w:val="0000FF"/>
                <w:sz w:val="20"/>
              </w:rPr>
            </w:pPr>
          </w:p>
        </w:tc>
      </w:tr>
      <w:tr w:rsidR="00685100" w:rsidRPr="00725C39">
        <w:tc>
          <w:tcPr>
            <w:tcW w:w="4361" w:type="dxa"/>
            <w:tcBorders>
              <w:bottom w:val="single" w:sz="4" w:space="0" w:color="auto"/>
            </w:tcBorders>
          </w:tcPr>
          <w:p w:rsidR="00685100" w:rsidRPr="00725C39" w:rsidRDefault="00685100" w:rsidP="00445119">
            <w:pPr>
              <w:rPr>
                <w:rFonts w:cs="Arial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685100" w:rsidRPr="00725C39" w:rsidRDefault="00685100" w:rsidP="00BC148D">
            <w:pPr>
              <w:rPr>
                <w:rFonts w:cs="Arial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85100" w:rsidRPr="00725C39" w:rsidRDefault="00685100" w:rsidP="00BC148D">
            <w:pPr>
              <w:rPr>
                <w:rFonts w:cs="Arial"/>
              </w:rPr>
            </w:pPr>
          </w:p>
        </w:tc>
      </w:tr>
      <w:tr w:rsidR="00685100" w:rsidRPr="00725C39">
        <w:tc>
          <w:tcPr>
            <w:tcW w:w="4361" w:type="dxa"/>
            <w:shd w:val="pct20" w:color="auto" w:fill="auto"/>
          </w:tcPr>
          <w:p w:rsidR="00685100" w:rsidRPr="00725C39" w:rsidRDefault="00685100" w:rsidP="00B761A1">
            <w:pPr>
              <w:jc w:val="right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Totalizador</w:t>
            </w:r>
          </w:p>
        </w:tc>
        <w:tc>
          <w:tcPr>
            <w:tcW w:w="4819" w:type="dxa"/>
            <w:shd w:val="pct20" w:color="auto" w:fill="auto"/>
          </w:tcPr>
          <w:p w:rsidR="00685100" w:rsidRPr="00725C39" w:rsidRDefault="00685100" w:rsidP="00B761A1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709" w:type="dxa"/>
            <w:shd w:val="pct20" w:color="auto" w:fill="auto"/>
          </w:tcPr>
          <w:p w:rsidR="00685100" w:rsidRPr="00725C39" w:rsidRDefault="00685100" w:rsidP="00BC148D">
            <w:pPr>
              <w:rPr>
                <w:rFonts w:cs="Arial"/>
                <w:b/>
              </w:rPr>
            </w:pPr>
          </w:p>
        </w:tc>
      </w:tr>
    </w:tbl>
    <w:p w:rsidR="00CC6ADD" w:rsidRPr="00725C39" w:rsidRDefault="00CC6ADD" w:rsidP="00BC148D">
      <w:pPr>
        <w:rPr>
          <w:rFonts w:cs="Arial"/>
        </w:rPr>
      </w:pPr>
    </w:p>
    <w:p w:rsidR="00B33B97" w:rsidRPr="00725C39" w:rsidRDefault="00B33B97" w:rsidP="00BC148D">
      <w:pPr>
        <w:rPr>
          <w:rFonts w:cs="Arial"/>
        </w:rPr>
      </w:pPr>
    </w:p>
    <w:p w:rsidR="00B33B97" w:rsidRPr="00725C39" w:rsidRDefault="00B33B97" w:rsidP="00BC148D">
      <w:pPr>
        <w:rPr>
          <w:rFonts w:cs="Arial"/>
        </w:rPr>
      </w:pPr>
    </w:p>
    <w:p w:rsidR="00B33B97" w:rsidRPr="00725C39" w:rsidRDefault="00B33B97" w:rsidP="00BC148D">
      <w:pPr>
        <w:rPr>
          <w:rFonts w:cs="Arial"/>
        </w:rPr>
      </w:pPr>
    </w:p>
    <w:tbl>
      <w:tblPr>
        <w:tblW w:w="9529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94"/>
        <w:gridCol w:w="1849"/>
        <w:gridCol w:w="1701"/>
        <w:gridCol w:w="1842"/>
        <w:gridCol w:w="1843"/>
      </w:tblGrid>
      <w:tr w:rsidR="00B7118D" w:rsidRPr="00725C39" w:rsidTr="003E31C7">
        <w:tc>
          <w:tcPr>
            <w:tcW w:w="2294" w:type="dxa"/>
            <w:vMerge w:val="restart"/>
            <w:tcBorders>
              <w:tl2br w:val="single" w:sz="4" w:space="0" w:color="auto"/>
            </w:tcBorders>
            <w:shd w:val="pct15" w:color="auto" w:fill="auto"/>
          </w:tcPr>
          <w:p w:rsidR="00B7118D" w:rsidRPr="00725C39" w:rsidRDefault="00B7118D" w:rsidP="00BC148D">
            <w:pPr>
              <w:rPr>
                <w:rFonts w:cs="Arial"/>
              </w:rPr>
            </w:pPr>
          </w:p>
        </w:tc>
        <w:tc>
          <w:tcPr>
            <w:tcW w:w="3550" w:type="dxa"/>
            <w:gridSpan w:val="2"/>
            <w:shd w:val="pct15" w:color="auto" w:fill="auto"/>
          </w:tcPr>
          <w:p w:rsidR="00B7118D" w:rsidRPr="00725C39" w:rsidRDefault="00B7118D" w:rsidP="00F92AC6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Custo em R$</w:t>
            </w:r>
          </w:p>
        </w:tc>
        <w:tc>
          <w:tcPr>
            <w:tcW w:w="3685" w:type="dxa"/>
            <w:gridSpan w:val="2"/>
            <w:shd w:val="pct15" w:color="auto" w:fill="auto"/>
          </w:tcPr>
          <w:p w:rsidR="00B7118D" w:rsidRPr="00725C39" w:rsidRDefault="00B7118D" w:rsidP="00F92AC6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Ponto de Função</w:t>
            </w:r>
          </w:p>
        </w:tc>
      </w:tr>
      <w:tr w:rsidR="00B7118D" w:rsidRPr="00725C39" w:rsidTr="003E31C7">
        <w:tc>
          <w:tcPr>
            <w:tcW w:w="2294" w:type="dxa"/>
            <w:vMerge/>
            <w:tcBorders>
              <w:tl2br w:val="single" w:sz="4" w:space="0" w:color="auto"/>
            </w:tcBorders>
            <w:shd w:val="pct15" w:color="auto" w:fill="auto"/>
          </w:tcPr>
          <w:p w:rsidR="00B7118D" w:rsidRPr="00725C39" w:rsidRDefault="00B7118D" w:rsidP="00BC148D">
            <w:pPr>
              <w:rPr>
                <w:rFonts w:cs="Arial"/>
              </w:rPr>
            </w:pPr>
          </w:p>
        </w:tc>
        <w:tc>
          <w:tcPr>
            <w:tcW w:w="1849" w:type="dxa"/>
            <w:shd w:val="pct15" w:color="auto" w:fill="auto"/>
          </w:tcPr>
          <w:p w:rsidR="00B7118D" w:rsidRPr="00725C39" w:rsidRDefault="00B7118D" w:rsidP="003E31C7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Anterior</w:t>
            </w:r>
          </w:p>
        </w:tc>
        <w:tc>
          <w:tcPr>
            <w:tcW w:w="1701" w:type="dxa"/>
            <w:shd w:val="pct15" w:color="auto" w:fill="auto"/>
          </w:tcPr>
          <w:p w:rsidR="00B7118D" w:rsidRPr="00725C39" w:rsidRDefault="00B7118D" w:rsidP="003E31C7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Novo</w:t>
            </w:r>
          </w:p>
        </w:tc>
        <w:tc>
          <w:tcPr>
            <w:tcW w:w="1842" w:type="dxa"/>
            <w:shd w:val="pct15" w:color="auto" w:fill="auto"/>
          </w:tcPr>
          <w:p w:rsidR="00B7118D" w:rsidRPr="00725C39" w:rsidRDefault="00B7118D" w:rsidP="003E31C7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Anterior</w:t>
            </w:r>
          </w:p>
        </w:tc>
        <w:tc>
          <w:tcPr>
            <w:tcW w:w="1843" w:type="dxa"/>
            <w:shd w:val="pct15" w:color="auto" w:fill="auto"/>
          </w:tcPr>
          <w:p w:rsidR="00B7118D" w:rsidRPr="00725C39" w:rsidRDefault="00B7118D" w:rsidP="003E31C7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Novo</w:t>
            </w:r>
          </w:p>
        </w:tc>
      </w:tr>
      <w:tr w:rsidR="00B7118D" w:rsidRPr="00725C39" w:rsidTr="003E31C7">
        <w:tc>
          <w:tcPr>
            <w:tcW w:w="2294" w:type="dxa"/>
            <w:shd w:val="pct15" w:color="auto" w:fill="auto"/>
          </w:tcPr>
          <w:p w:rsidR="00B7118D" w:rsidRPr="00725C39" w:rsidRDefault="00B7118D" w:rsidP="00BC148D">
            <w:pPr>
              <w:rPr>
                <w:rFonts w:cs="Arial"/>
                <w:b/>
                <w:szCs w:val="24"/>
              </w:rPr>
            </w:pPr>
            <w:r w:rsidRPr="00725C39">
              <w:rPr>
                <w:rFonts w:cs="Arial"/>
                <w:b/>
                <w:szCs w:val="24"/>
              </w:rPr>
              <w:t>Total do Projeto</w:t>
            </w:r>
          </w:p>
        </w:tc>
        <w:tc>
          <w:tcPr>
            <w:tcW w:w="1849" w:type="dxa"/>
          </w:tcPr>
          <w:p w:rsidR="00B7118D" w:rsidRPr="00725C39" w:rsidRDefault="00B7118D" w:rsidP="00BC148D">
            <w:pPr>
              <w:rPr>
                <w:rFonts w:cs="Arial"/>
                <w:sz w:val="20"/>
              </w:rPr>
            </w:pPr>
          </w:p>
        </w:tc>
        <w:tc>
          <w:tcPr>
            <w:tcW w:w="1701" w:type="dxa"/>
          </w:tcPr>
          <w:p w:rsidR="00B7118D" w:rsidRPr="00725C39" w:rsidRDefault="00B7118D" w:rsidP="00BC148D">
            <w:pPr>
              <w:rPr>
                <w:rFonts w:cs="Arial"/>
                <w:sz w:val="20"/>
              </w:rPr>
            </w:pPr>
          </w:p>
        </w:tc>
        <w:tc>
          <w:tcPr>
            <w:tcW w:w="1842" w:type="dxa"/>
          </w:tcPr>
          <w:p w:rsidR="00B7118D" w:rsidRPr="00725C39" w:rsidRDefault="00B7118D" w:rsidP="00BC148D">
            <w:pPr>
              <w:rPr>
                <w:rFonts w:cs="Arial"/>
                <w:sz w:val="20"/>
              </w:rPr>
            </w:pPr>
          </w:p>
        </w:tc>
        <w:tc>
          <w:tcPr>
            <w:tcW w:w="1843" w:type="dxa"/>
          </w:tcPr>
          <w:p w:rsidR="00B7118D" w:rsidRPr="00725C39" w:rsidRDefault="00B7118D" w:rsidP="00BC148D">
            <w:pPr>
              <w:rPr>
                <w:rFonts w:cs="Arial"/>
                <w:sz w:val="20"/>
              </w:rPr>
            </w:pPr>
          </w:p>
        </w:tc>
      </w:tr>
      <w:tr w:rsidR="00B7118D" w:rsidRPr="00725C39" w:rsidTr="003E31C7">
        <w:tc>
          <w:tcPr>
            <w:tcW w:w="2294" w:type="dxa"/>
            <w:shd w:val="pct15" w:color="auto" w:fill="auto"/>
          </w:tcPr>
          <w:p w:rsidR="00B7118D" w:rsidRPr="00725C39" w:rsidRDefault="00B7118D" w:rsidP="00BC148D">
            <w:pPr>
              <w:rPr>
                <w:rFonts w:cs="Arial"/>
                <w:b/>
                <w:szCs w:val="24"/>
              </w:rPr>
            </w:pPr>
            <w:r w:rsidRPr="00725C39">
              <w:rPr>
                <w:rFonts w:cs="Arial"/>
                <w:b/>
                <w:szCs w:val="24"/>
              </w:rPr>
              <w:t>Total Contratado</w:t>
            </w:r>
          </w:p>
        </w:tc>
        <w:tc>
          <w:tcPr>
            <w:tcW w:w="1849" w:type="dxa"/>
          </w:tcPr>
          <w:p w:rsidR="00B7118D" w:rsidRPr="00725C39" w:rsidRDefault="00B7118D" w:rsidP="00BC148D">
            <w:pPr>
              <w:rPr>
                <w:rFonts w:cs="Arial"/>
                <w:sz w:val="20"/>
              </w:rPr>
            </w:pPr>
          </w:p>
        </w:tc>
        <w:tc>
          <w:tcPr>
            <w:tcW w:w="1701" w:type="dxa"/>
          </w:tcPr>
          <w:p w:rsidR="00B7118D" w:rsidRPr="00725C39" w:rsidRDefault="00B7118D" w:rsidP="00BC148D">
            <w:pPr>
              <w:rPr>
                <w:rFonts w:cs="Arial"/>
                <w:sz w:val="20"/>
              </w:rPr>
            </w:pPr>
          </w:p>
        </w:tc>
        <w:tc>
          <w:tcPr>
            <w:tcW w:w="1842" w:type="dxa"/>
          </w:tcPr>
          <w:p w:rsidR="00B7118D" w:rsidRPr="00725C39" w:rsidRDefault="00B7118D" w:rsidP="00BC148D">
            <w:pPr>
              <w:rPr>
                <w:rFonts w:cs="Arial"/>
                <w:sz w:val="20"/>
              </w:rPr>
            </w:pPr>
          </w:p>
        </w:tc>
        <w:tc>
          <w:tcPr>
            <w:tcW w:w="1843" w:type="dxa"/>
          </w:tcPr>
          <w:p w:rsidR="00B7118D" w:rsidRPr="00725C39" w:rsidRDefault="00B7118D" w:rsidP="00BC148D">
            <w:pPr>
              <w:rPr>
                <w:rFonts w:cs="Arial"/>
                <w:sz w:val="20"/>
              </w:rPr>
            </w:pPr>
          </w:p>
        </w:tc>
      </w:tr>
    </w:tbl>
    <w:p w:rsidR="00960214" w:rsidRPr="00725C39" w:rsidRDefault="00960214" w:rsidP="00960214">
      <w:pPr>
        <w:pStyle w:val="STJNvel1"/>
        <w:numPr>
          <w:ilvl w:val="0"/>
          <w:numId w:val="0"/>
        </w:numPr>
        <w:ind w:left="360" w:hanging="360"/>
      </w:pPr>
    </w:p>
    <w:p w:rsidR="00960214" w:rsidRPr="00725C39" w:rsidRDefault="00E01416" w:rsidP="00050563">
      <w:pPr>
        <w:jc w:val="both"/>
        <w:rPr>
          <w:rFonts w:cs="Arial"/>
        </w:rPr>
      </w:pPr>
      <w:r w:rsidRPr="00725C39">
        <w:rPr>
          <w:rFonts w:cs="Arial"/>
        </w:rPr>
        <w:tab/>
      </w:r>
      <w:r w:rsidR="00960214" w:rsidRPr="00725C39">
        <w:rPr>
          <w:rFonts w:cs="Arial"/>
        </w:rPr>
        <w:t xml:space="preserve">O </w:t>
      </w:r>
      <w:r w:rsidRPr="00725C39">
        <w:rPr>
          <w:rFonts w:cs="Arial"/>
        </w:rPr>
        <w:t>v</w:t>
      </w:r>
      <w:r w:rsidR="00960214" w:rsidRPr="00725C39">
        <w:rPr>
          <w:rFonts w:cs="Arial"/>
        </w:rPr>
        <w:t xml:space="preserve">alor de </w:t>
      </w:r>
      <w:r w:rsidRPr="00725C39">
        <w:rPr>
          <w:rFonts w:cs="Arial"/>
        </w:rPr>
        <w:t>p</w:t>
      </w:r>
      <w:r w:rsidR="00960214" w:rsidRPr="00725C39">
        <w:rPr>
          <w:rFonts w:cs="Arial"/>
        </w:rPr>
        <w:t xml:space="preserve">onto de </w:t>
      </w:r>
      <w:r w:rsidRPr="00725C39">
        <w:rPr>
          <w:rFonts w:cs="Arial"/>
        </w:rPr>
        <w:t>f</w:t>
      </w:r>
      <w:r w:rsidR="00960214" w:rsidRPr="00725C39">
        <w:rPr>
          <w:rFonts w:cs="Arial"/>
        </w:rPr>
        <w:t>unção é R$</w:t>
      </w:r>
      <w:r w:rsidR="00A10E06" w:rsidRPr="00725C39">
        <w:rPr>
          <w:rFonts w:cs="Arial"/>
        </w:rPr>
        <w:t xml:space="preserve"> 835,00</w:t>
      </w:r>
      <w:r w:rsidR="00960214" w:rsidRPr="00725C39">
        <w:rPr>
          <w:rFonts w:cs="Arial"/>
        </w:rPr>
        <w:t xml:space="preserve"> (</w:t>
      </w:r>
      <w:r w:rsidR="00A10E06" w:rsidRPr="00725C39">
        <w:rPr>
          <w:rFonts w:cs="Arial"/>
        </w:rPr>
        <w:t>Oitocentos e trinta e cinco reais</w:t>
      </w:r>
      <w:r w:rsidR="00960214" w:rsidRPr="00725C39">
        <w:rPr>
          <w:rFonts w:cs="Arial"/>
        </w:rPr>
        <w:t>).</w:t>
      </w:r>
      <w:r w:rsidR="00050563" w:rsidRPr="00725C39">
        <w:rPr>
          <w:rFonts w:cs="Arial"/>
        </w:rPr>
        <w:t xml:space="preserve"> Atentando que para o desenvolvimento o percentual de 80% é dividido em: 40% para Implementação+Teste e 40% para Homologação+Implementação.</w:t>
      </w:r>
    </w:p>
    <w:p w:rsidR="000E5726" w:rsidRPr="00725C39" w:rsidRDefault="000E5726" w:rsidP="00452D15">
      <w:pPr>
        <w:pStyle w:val="STJNvel1"/>
        <w:numPr>
          <w:ilvl w:val="0"/>
          <w:numId w:val="0"/>
        </w:numPr>
        <w:ind w:left="360" w:hanging="360"/>
      </w:pPr>
    </w:p>
    <w:p w:rsidR="00452D15" w:rsidRPr="00725C39" w:rsidRDefault="00452D15" w:rsidP="00452D15">
      <w:pPr>
        <w:pStyle w:val="STJNvel2"/>
      </w:pPr>
      <w:bookmarkStart w:id="20" w:name="_Toc395105695"/>
      <w:r w:rsidRPr="00725C39">
        <w:t>Totalizadores de custo no Projeto</w:t>
      </w:r>
      <w:bookmarkEnd w:id="20"/>
    </w:p>
    <w:p w:rsidR="00452D15" w:rsidRPr="00725C39" w:rsidRDefault="00452D15" w:rsidP="00452D15">
      <w:pPr>
        <w:pStyle w:val="STJNvel3"/>
        <w:rPr>
          <w:i w:val="0"/>
        </w:rPr>
      </w:pPr>
      <w:bookmarkStart w:id="21" w:name="_Toc395105696"/>
      <w:r w:rsidRPr="00725C39">
        <w:rPr>
          <w:i w:val="0"/>
        </w:rPr>
        <w:t xml:space="preserve">Requisitos </w:t>
      </w:r>
      <w:r w:rsidR="000E5726" w:rsidRPr="00725C39">
        <w:rPr>
          <w:i w:val="0"/>
        </w:rPr>
        <w:t xml:space="preserve">que </w:t>
      </w:r>
      <w:r w:rsidR="00EA7D8E" w:rsidRPr="00725C39">
        <w:rPr>
          <w:i w:val="0"/>
        </w:rPr>
        <w:t>S</w:t>
      </w:r>
      <w:r w:rsidR="000E5726" w:rsidRPr="00725C39">
        <w:rPr>
          <w:i w:val="0"/>
        </w:rPr>
        <w:t xml:space="preserve">ofrem </w:t>
      </w:r>
      <w:r w:rsidR="00EA7D8E" w:rsidRPr="00725C39">
        <w:rPr>
          <w:i w:val="0"/>
        </w:rPr>
        <w:t>I</w:t>
      </w:r>
      <w:r w:rsidR="000E5726" w:rsidRPr="00725C39">
        <w:rPr>
          <w:i w:val="0"/>
        </w:rPr>
        <w:t>nclusão</w:t>
      </w:r>
      <w:bookmarkEnd w:id="21"/>
    </w:p>
    <w:p w:rsidR="00452D15" w:rsidRPr="00725C39" w:rsidRDefault="00452D15" w:rsidP="00452D15">
      <w:pPr>
        <w:pStyle w:val="STJNvel1"/>
        <w:numPr>
          <w:ilvl w:val="0"/>
          <w:numId w:val="0"/>
        </w:numPr>
        <w:ind w:left="360" w:hanging="36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11"/>
        <w:gridCol w:w="645"/>
      </w:tblGrid>
      <w:tr w:rsidR="00452D15" w:rsidRPr="00725C39">
        <w:tc>
          <w:tcPr>
            <w:tcW w:w="4673" w:type="pct"/>
            <w:shd w:val="pct15" w:color="auto" w:fill="auto"/>
          </w:tcPr>
          <w:p w:rsidR="00452D15" w:rsidRPr="00725C39" w:rsidRDefault="00452D15" w:rsidP="00BC148D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Requisito</w:t>
            </w:r>
            <w:r w:rsidR="00882814" w:rsidRPr="00725C39">
              <w:rPr>
                <w:rFonts w:cs="Arial"/>
                <w:b/>
              </w:rPr>
              <w:t xml:space="preserve"> – Função Transacional</w:t>
            </w:r>
          </w:p>
        </w:tc>
        <w:tc>
          <w:tcPr>
            <w:tcW w:w="327" w:type="pct"/>
            <w:shd w:val="pct15" w:color="auto" w:fill="auto"/>
          </w:tcPr>
          <w:p w:rsidR="00452D15" w:rsidRPr="00725C39" w:rsidRDefault="00452D15" w:rsidP="00BC148D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PF</w:t>
            </w:r>
          </w:p>
        </w:tc>
      </w:tr>
      <w:tr w:rsidR="00452D15" w:rsidRPr="00725C39">
        <w:tc>
          <w:tcPr>
            <w:tcW w:w="4673" w:type="pct"/>
            <w:tcBorders>
              <w:bottom w:val="single" w:sz="4" w:space="0" w:color="auto"/>
            </w:tcBorders>
          </w:tcPr>
          <w:p w:rsidR="00452D15" w:rsidRPr="00725C39" w:rsidRDefault="00882814" w:rsidP="00BC148D">
            <w:pPr>
              <w:rPr>
                <w:rFonts w:cs="Arial"/>
                <w:sz w:val="20"/>
              </w:rPr>
            </w:pPr>
            <w:r w:rsidRPr="00725C39">
              <w:rPr>
                <w:rFonts w:cs="Arial"/>
                <w:i/>
                <w:color w:val="0000FF"/>
                <w:sz w:val="20"/>
              </w:rPr>
              <w:t>[RF001 – Manter Colaborador – Alterar Colaborador</w:t>
            </w:r>
          </w:p>
        </w:tc>
        <w:tc>
          <w:tcPr>
            <w:tcW w:w="327" w:type="pct"/>
            <w:tcBorders>
              <w:bottom w:val="single" w:sz="4" w:space="0" w:color="auto"/>
            </w:tcBorders>
          </w:tcPr>
          <w:p w:rsidR="00452D15" w:rsidRPr="00725C39" w:rsidRDefault="00882814" w:rsidP="00BC148D">
            <w:pPr>
              <w:rPr>
                <w:rFonts w:cs="Arial"/>
                <w:sz w:val="20"/>
              </w:rPr>
            </w:pPr>
            <w:r w:rsidRPr="00725C39">
              <w:rPr>
                <w:rFonts w:cs="Arial"/>
                <w:i/>
                <w:color w:val="0000FF"/>
                <w:sz w:val="20"/>
              </w:rPr>
              <w:t>4</w:t>
            </w:r>
          </w:p>
        </w:tc>
      </w:tr>
      <w:tr w:rsidR="00882814" w:rsidRPr="00725C39">
        <w:tc>
          <w:tcPr>
            <w:tcW w:w="4673" w:type="pct"/>
            <w:tcBorders>
              <w:bottom w:val="single" w:sz="4" w:space="0" w:color="auto"/>
            </w:tcBorders>
          </w:tcPr>
          <w:p w:rsidR="00882814" w:rsidRPr="00725C39" w:rsidRDefault="00882814" w:rsidP="00882814">
            <w:pPr>
              <w:rPr>
                <w:rFonts w:cs="Arial"/>
                <w:i/>
                <w:color w:val="0000FF"/>
                <w:sz w:val="20"/>
              </w:rPr>
            </w:pPr>
            <w:r w:rsidRPr="00725C39">
              <w:rPr>
                <w:rFonts w:cs="Arial"/>
                <w:i/>
                <w:color w:val="0000FF"/>
                <w:sz w:val="20"/>
              </w:rPr>
              <w:t>RF001 – Manter Colaborador – Promover Colaborador</w:t>
            </w:r>
          </w:p>
        </w:tc>
        <w:tc>
          <w:tcPr>
            <w:tcW w:w="327" w:type="pct"/>
            <w:tcBorders>
              <w:bottom w:val="single" w:sz="4" w:space="0" w:color="auto"/>
            </w:tcBorders>
          </w:tcPr>
          <w:p w:rsidR="00882814" w:rsidRPr="00725C39" w:rsidRDefault="00882814" w:rsidP="00BC148D">
            <w:pPr>
              <w:rPr>
                <w:rFonts w:cs="Arial"/>
                <w:i/>
                <w:color w:val="0000FF"/>
                <w:sz w:val="20"/>
              </w:rPr>
            </w:pPr>
            <w:r w:rsidRPr="00725C39">
              <w:rPr>
                <w:rFonts w:cs="Arial"/>
                <w:i/>
                <w:color w:val="0000FF"/>
                <w:sz w:val="20"/>
              </w:rPr>
              <w:t>4]</w:t>
            </w:r>
          </w:p>
        </w:tc>
      </w:tr>
      <w:tr w:rsidR="00F4550A" w:rsidRPr="00725C39">
        <w:tc>
          <w:tcPr>
            <w:tcW w:w="4673" w:type="pct"/>
            <w:shd w:val="pct20" w:color="auto" w:fill="auto"/>
          </w:tcPr>
          <w:p w:rsidR="00F4550A" w:rsidRPr="00725C39" w:rsidRDefault="00F4550A" w:rsidP="00BC148D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Total</w:t>
            </w:r>
          </w:p>
        </w:tc>
        <w:tc>
          <w:tcPr>
            <w:tcW w:w="327" w:type="pct"/>
            <w:shd w:val="pct20" w:color="auto" w:fill="auto"/>
          </w:tcPr>
          <w:p w:rsidR="00F4550A" w:rsidRPr="00725C39" w:rsidRDefault="00882814" w:rsidP="00BC148D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8</w:t>
            </w:r>
          </w:p>
        </w:tc>
      </w:tr>
    </w:tbl>
    <w:p w:rsidR="006907D2" w:rsidRPr="00725C39" w:rsidRDefault="006907D2" w:rsidP="006907D2">
      <w:pPr>
        <w:pStyle w:val="STJNvel1"/>
        <w:numPr>
          <w:ilvl w:val="0"/>
          <w:numId w:val="0"/>
        </w:numPr>
        <w:ind w:left="360" w:hanging="360"/>
      </w:pPr>
    </w:p>
    <w:p w:rsidR="006D38C9" w:rsidRPr="00725C39" w:rsidRDefault="006D38C9" w:rsidP="006D38C9">
      <w:pPr>
        <w:pStyle w:val="STJNvel1"/>
        <w:numPr>
          <w:ilvl w:val="0"/>
          <w:numId w:val="0"/>
        </w:numPr>
        <w:ind w:left="360" w:hanging="360"/>
      </w:pPr>
    </w:p>
    <w:tbl>
      <w:tblPr>
        <w:tblW w:w="0" w:type="auto"/>
        <w:tblInd w:w="1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26"/>
        <w:gridCol w:w="3762"/>
      </w:tblGrid>
      <w:tr w:rsidR="006D38C9" w:rsidRPr="00725C39" w:rsidTr="00050563">
        <w:tc>
          <w:tcPr>
            <w:tcW w:w="7088" w:type="dxa"/>
            <w:gridSpan w:val="2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6D38C9" w:rsidRPr="00725C39" w:rsidRDefault="006D38C9" w:rsidP="006D38C9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Total para Inclusão</w:t>
            </w:r>
          </w:p>
        </w:tc>
      </w:tr>
      <w:tr w:rsidR="006D38C9" w:rsidRPr="00725C39" w:rsidTr="00050563">
        <w:tc>
          <w:tcPr>
            <w:tcW w:w="3326" w:type="dxa"/>
            <w:shd w:val="pct12" w:color="auto" w:fill="auto"/>
          </w:tcPr>
          <w:p w:rsidR="006D38C9" w:rsidRPr="00725C39" w:rsidRDefault="006D38C9" w:rsidP="00050563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Em PF</w:t>
            </w:r>
          </w:p>
        </w:tc>
        <w:tc>
          <w:tcPr>
            <w:tcW w:w="3762" w:type="dxa"/>
            <w:shd w:val="pct12" w:color="auto" w:fill="auto"/>
          </w:tcPr>
          <w:p w:rsidR="006D38C9" w:rsidRPr="00725C39" w:rsidRDefault="006D38C9" w:rsidP="00050563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Em R$</w:t>
            </w:r>
          </w:p>
        </w:tc>
      </w:tr>
      <w:tr w:rsidR="006D38C9" w:rsidRPr="00725C39" w:rsidTr="00050563">
        <w:tc>
          <w:tcPr>
            <w:tcW w:w="3326" w:type="dxa"/>
          </w:tcPr>
          <w:p w:rsidR="006D38C9" w:rsidRPr="00725C39" w:rsidRDefault="006D38C9" w:rsidP="00050563">
            <w:pPr>
              <w:pStyle w:val="STJNvel1"/>
              <w:numPr>
                <w:ilvl w:val="0"/>
                <w:numId w:val="0"/>
              </w:numPr>
            </w:pPr>
          </w:p>
        </w:tc>
        <w:tc>
          <w:tcPr>
            <w:tcW w:w="3762" w:type="dxa"/>
          </w:tcPr>
          <w:p w:rsidR="006D38C9" w:rsidRPr="00725C39" w:rsidRDefault="006D38C9" w:rsidP="00050563">
            <w:pPr>
              <w:pStyle w:val="STJNvel1"/>
              <w:numPr>
                <w:ilvl w:val="0"/>
                <w:numId w:val="0"/>
              </w:numPr>
            </w:pPr>
          </w:p>
        </w:tc>
      </w:tr>
    </w:tbl>
    <w:p w:rsidR="006D38C9" w:rsidRPr="00725C39" w:rsidRDefault="006D38C9" w:rsidP="006D38C9">
      <w:pPr>
        <w:pStyle w:val="STJNvel1"/>
        <w:numPr>
          <w:ilvl w:val="0"/>
          <w:numId w:val="0"/>
        </w:numPr>
        <w:ind w:left="360" w:hanging="360"/>
      </w:pPr>
    </w:p>
    <w:p w:rsidR="006D38C9" w:rsidRPr="00725C39" w:rsidRDefault="006D38C9" w:rsidP="006D38C9">
      <w:pPr>
        <w:rPr>
          <w:rFonts w:cs="Arial"/>
        </w:rPr>
      </w:pPr>
      <w:r w:rsidRPr="00725C39">
        <w:rPr>
          <w:rFonts w:cs="Arial"/>
        </w:rPr>
        <w:tab/>
        <w:t>O valor de ponto de função é R$</w:t>
      </w:r>
      <w:r w:rsidR="00A10E06" w:rsidRPr="00725C39">
        <w:rPr>
          <w:rFonts w:cs="Arial"/>
        </w:rPr>
        <w:t xml:space="preserve"> 83</w:t>
      </w:r>
      <w:r w:rsidRPr="00725C39">
        <w:rPr>
          <w:rFonts w:cs="Arial"/>
        </w:rPr>
        <w:t xml:space="preserve">5,00 (Oitocentos e </w:t>
      </w:r>
      <w:r w:rsidR="00050563" w:rsidRPr="00725C39">
        <w:rPr>
          <w:rFonts w:cs="Arial"/>
        </w:rPr>
        <w:t>trinta</w:t>
      </w:r>
      <w:r w:rsidRPr="00725C39">
        <w:rPr>
          <w:rFonts w:cs="Arial"/>
        </w:rPr>
        <w:t xml:space="preserve"> e cinco reais).</w:t>
      </w:r>
      <w:r w:rsidR="00A3498F" w:rsidRPr="00725C39">
        <w:rPr>
          <w:rFonts w:cs="Arial"/>
        </w:rPr>
        <w:t xml:space="preserve"> Atentando que para o desenvolvimento o percentual de 80% é dividido em: 40% para Implementação+Teste e 40% para Homologação+Implementação.</w:t>
      </w:r>
    </w:p>
    <w:p w:rsidR="006D38C9" w:rsidRPr="00725C39" w:rsidRDefault="006D38C9" w:rsidP="006907D2">
      <w:pPr>
        <w:pStyle w:val="STJNvel1"/>
        <w:numPr>
          <w:ilvl w:val="0"/>
          <w:numId w:val="0"/>
        </w:numPr>
        <w:ind w:left="360" w:hanging="360"/>
      </w:pPr>
    </w:p>
    <w:p w:rsidR="00452D15" w:rsidRPr="00725C39" w:rsidRDefault="00452D15" w:rsidP="00452D15">
      <w:pPr>
        <w:pStyle w:val="STJNvel3"/>
        <w:rPr>
          <w:i w:val="0"/>
          <w:sz w:val="24"/>
          <w:szCs w:val="24"/>
        </w:rPr>
      </w:pPr>
      <w:bookmarkStart w:id="22" w:name="_Toc395105697"/>
      <w:r w:rsidRPr="00725C39">
        <w:rPr>
          <w:i w:val="0"/>
          <w:sz w:val="24"/>
          <w:szCs w:val="24"/>
        </w:rPr>
        <w:t xml:space="preserve">Requisitos </w:t>
      </w:r>
      <w:r w:rsidR="000E5726" w:rsidRPr="00725C39">
        <w:rPr>
          <w:i w:val="0"/>
          <w:sz w:val="24"/>
          <w:szCs w:val="24"/>
        </w:rPr>
        <w:t xml:space="preserve">que </w:t>
      </w:r>
      <w:r w:rsidR="00E01416" w:rsidRPr="00725C39">
        <w:rPr>
          <w:i w:val="0"/>
          <w:sz w:val="24"/>
          <w:szCs w:val="24"/>
        </w:rPr>
        <w:t>S</w:t>
      </w:r>
      <w:r w:rsidR="000E5726" w:rsidRPr="00725C39">
        <w:rPr>
          <w:i w:val="0"/>
          <w:sz w:val="24"/>
          <w:szCs w:val="24"/>
        </w:rPr>
        <w:t xml:space="preserve">ofrem </w:t>
      </w:r>
      <w:r w:rsidRPr="00725C39">
        <w:rPr>
          <w:i w:val="0"/>
          <w:sz w:val="24"/>
          <w:szCs w:val="24"/>
        </w:rPr>
        <w:t>Altera</w:t>
      </w:r>
      <w:r w:rsidR="00C32242" w:rsidRPr="00725C39">
        <w:rPr>
          <w:i w:val="0"/>
          <w:sz w:val="24"/>
          <w:szCs w:val="24"/>
        </w:rPr>
        <w:t>ção e Exclusão</w:t>
      </w:r>
      <w:bookmarkEnd w:id="22"/>
    </w:p>
    <w:p w:rsidR="00D14628" w:rsidRPr="00507145" w:rsidRDefault="002F339E" w:rsidP="00725C39">
      <w:pPr>
        <w:pStyle w:val="Instruo"/>
        <w:ind w:firstLine="426"/>
        <w:jc w:val="both"/>
        <w:rPr>
          <w:color w:val="1F497D"/>
          <w:sz w:val="18"/>
        </w:rPr>
      </w:pPr>
      <w:r w:rsidRPr="00507145">
        <w:rPr>
          <w:color w:val="1F497D"/>
          <w:sz w:val="18"/>
        </w:rPr>
        <w:t>[</w:t>
      </w:r>
      <w:r w:rsidR="001777AA" w:rsidRPr="00507145">
        <w:rPr>
          <w:color w:val="1F497D"/>
          <w:sz w:val="18"/>
        </w:rPr>
        <w:t xml:space="preserve">Para se aplicar corretamente o </w:t>
      </w:r>
      <w:r w:rsidR="00AA6E92" w:rsidRPr="00507145">
        <w:rPr>
          <w:color w:val="1F497D"/>
          <w:sz w:val="18"/>
        </w:rPr>
        <w:t>p</w:t>
      </w:r>
      <w:r w:rsidR="001777AA" w:rsidRPr="00507145">
        <w:rPr>
          <w:color w:val="1F497D"/>
          <w:sz w:val="18"/>
        </w:rPr>
        <w:t xml:space="preserve">ercentil </w:t>
      </w:r>
      <w:r w:rsidR="00AA6E92" w:rsidRPr="00507145">
        <w:rPr>
          <w:color w:val="1F497D"/>
          <w:sz w:val="18"/>
        </w:rPr>
        <w:t xml:space="preserve">acumulado </w:t>
      </w:r>
      <w:r w:rsidR="001777AA" w:rsidRPr="00507145">
        <w:rPr>
          <w:color w:val="1F497D"/>
          <w:sz w:val="18"/>
        </w:rPr>
        <w:t>de Fase/Disciplina, utilize o quadro abaixo</w:t>
      </w:r>
      <w:r w:rsidR="009C222E" w:rsidRPr="00507145">
        <w:rPr>
          <w:color w:val="1F497D"/>
          <w:sz w:val="18"/>
        </w:rPr>
        <w:t>.</w:t>
      </w:r>
      <w:r w:rsidR="00AA6E92" w:rsidRPr="00507145">
        <w:rPr>
          <w:color w:val="1F497D"/>
          <w:sz w:val="18"/>
        </w:rPr>
        <w:t xml:space="preserve"> </w:t>
      </w:r>
      <w:r w:rsidR="009C222E" w:rsidRPr="00507145">
        <w:rPr>
          <w:color w:val="1F497D"/>
          <w:sz w:val="18"/>
        </w:rPr>
        <w:t>A fase será depreendida do quadro de Produtos Afetados pela Mudança. Será considerada a fase em que o artefato foi homologado.</w:t>
      </w:r>
      <w:r w:rsidR="00D14628" w:rsidRPr="00507145">
        <w:rPr>
          <w:color w:val="1F497D"/>
          <w:sz w:val="18"/>
        </w:rPr>
        <w:t>]</w:t>
      </w:r>
    </w:p>
    <w:p w:rsidR="00883E90" w:rsidRPr="00507145" w:rsidRDefault="00883E90" w:rsidP="00725C39">
      <w:pPr>
        <w:pStyle w:val="Instruo"/>
        <w:ind w:firstLine="426"/>
        <w:jc w:val="both"/>
        <w:rPr>
          <w:color w:val="1F497D"/>
          <w:sz w:val="18"/>
        </w:rPr>
      </w:pPr>
    </w:p>
    <w:p w:rsidR="00E01416" w:rsidRPr="00507145" w:rsidRDefault="002F339E" w:rsidP="00725C39">
      <w:pPr>
        <w:pStyle w:val="Instruo"/>
        <w:ind w:firstLine="426"/>
        <w:jc w:val="both"/>
        <w:rPr>
          <w:color w:val="1F497D"/>
          <w:sz w:val="18"/>
        </w:rPr>
      </w:pPr>
      <w:r w:rsidRPr="00507145">
        <w:rPr>
          <w:color w:val="1F497D"/>
          <w:sz w:val="18"/>
        </w:rPr>
        <w:t>[Os dados da tabela abaixo devem ser transportados do Relatório de Diferenças entre Contagens desta solicitação de mudança.</w:t>
      </w:r>
    </w:p>
    <w:p w:rsidR="00C803CF" w:rsidRPr="00507145" w:rsidRDefault="00E01416" w:rsidP="00725C39">
      <w:pPr>
        <w:pStyle w:val="Instruo"/>
        <w:ind w:firstLine="426"/>
        <w:jc w:val="both"/>
        <w:rPr>
          <w:color w:val="1F497D"/>
          <w:sz w:val="18"/>
        </w:rPr>
      </w:pPr>
      <w:r w:rsidRPr="00507145">
        <w:rPr>
          <w:color w:val="1F497D"/>
          <w:sz w:val="18"/>
        </w:rPr>
        <w:t>A coluna “%Fase/Disciplina” será o percentual considerando a fase em que o artefato impactado pela alteração e exclusão do requisito foi homologado e somado aos percentuais das fases anteriores.</w:t>
      </w:r>
      <w:r w:rsidR="002F339E" w:rsidRPr="00507145">
        <w:rPr>
          <w:color w:val="1F497D"/>
          <w:sz w:val="18"/>
        </w:rPr>
        <w:t>]</w:t>
      </w:r>
    </w:p>
    <w:p w:rsidR="002F339E" w:rsidRPr="00725C39" w:rsidRDefault="002F339E" w:rsidP="00D14628">
      <w:pPr>
        <w:rPr>
          <w:rFonts w:cs="Arial"/>
        </w:rPr>
      </w:pPr>
    </w:p>
    <w:p w:rsidR="00A3498F" w:rsidRPr="00725C39" w:rsidRDefault="00A3498F" w:rsidP="00D14628">
      <w:pPr>
        <w:rPr>
          <w:rFonts w:cs="Arial"/>
        </w:rPr>
      </w:pPr>
    </w:p>
    <w:p w:rsidR="00A3498F" w:rsidRPr="00725C39" w:rsidRDefault="00A3498F" w:rsidP="00D14628">
      <w:pPr>
        <w:rPr>
          <w:rFonts w:cs="Arial"/>
        </w:rPr>
      </w:pPr>
    </w:p>
    <w:p w:rsidR="00A3498F" w:rsidRPr="00725C39" w:rsidRDefault="00A3498F" w:rsidP="00D14628">
      <w:pPr>
        <w:rPr>
          <w:rFonts w:cs="Arial"/>
        </w:rPr>
      </w:pPr>
    </w:p>
    <w:p w:rsidR="00A3498F" w:rsidRPr="00725C39" w:rsidRDefault="00A3498F" w:rsidP="00D14628">
      <w:pPr>
        <w:rPr>
          <w:rFonts w:cs="Arial"/>
        </w:rPr>
      </w:pPr>
    </w:p>
    <w:p w:rsidR="00A3498F" w:rsidRPr="00725C39" w:rsidRDefault="00A3498F" w:rsidP="00D14628">
      <w:pPr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156"/>
        <w:gridCol w:w="1258"/>
        <w:gridCol w:w="522"/>
        <w:gridCol w:w="1411"/>
        <w:gridCol w:w="1275"/>
        <w:gridCol w:w="1447"/>
        <w:gridCol w:w="787"/>
      </w:tblGrid>
      <w:tr w:rsidR="00B82175" w:rsidRPr="00725C39" w:rsidTr="00B82175">
        <w:trPr>
          <w:trHeight w:val="153"/>
        </w:trPr>
        <w:tc>
          <w:tcPr>
            <w:tcW w:w="1601" w:type="pct"/>
            <w:vMerge w:val="restart"/>
            <w:shd w:val="pct20" w:color="auto" w:fill="auto"/>
          </w:tcPr>
          <w:p w:rsidR="00B82175" w:rsidRPr="00725C39" w:rsidRDefault="00B82175" w:rsidP="00BC148D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Requisito – Caso de Uso- Função Transacional</w:t>
            </w:r>
          </w:p>
        </w:tc>
        <w:tc>
          <w:tcPr>
            <w:tcW w:w="638" w:type="pct"/>
            <w:vMerge w:val="restart"/>
            <w:shd w:val="pct20" w:color="auto" w:fill="auto"/>
          </w:tcPr>
          <w:p w:rsidR="00B82175" w:rsidRPr="00725C39" w:rsidRDefault="00B82175" w:rsidP="00BC148D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Mudança</w:t>
            </w:r>
          </w:p>
        </w:tc>
        <w:tc>
          <w:tcPr>
            <w:tcW w:w="265" w:type="pct"/>
            <w:vMerge w:val="restart"/>
            <w:shd w:val="pct20" w:color="auto" w:fill="auto"/>
          </w:tcPr>
          <w:p w:rsidR="00B82175" w:rsidRPr="00725C39" w:rsidRDefault="00B82175" w:rsidP="00BC148D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  <w:sz w:val="22"/>
              </w:rPr>
              <w:t>PF</w:t>
            </w:r>
          </w:p>
        </w:tc>
        <w:tc>
          <w:tcPr>
            <w:tcW w:w="716" w:type="pct"/>
            <w:vMerge w:val="restart"/>
            <w:shd w:val="pct20" w:color="auto" w:fill="auto"/>
          </w:tcPr>
          <w:p w:rsidR="00B82175" w:rsidRPr="00725C39" w:rsidRDefault="00B82175" w:rsidP="00B82175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  <w:sz w:val="18"/>
              </w:rPr>
              <w:t>Índice Multiplicador</w:t>
            </w:r>
          </w:p>
        </w:tc>
        <w:tc>
          <w:tcPr>
            <w:tcW w:w="1381" w:type="pct"/>
            <w:gridSpan w:val="2"/>
            <w:shd w:val="pct20" w:color="auto" w:fill="auto"/>
          </w:tcPr>
          <w:p w:rsidR="00B82175" w:rsidRPr="00725C39" w:rsidRDefault="00B82175" w:rsidP="00BC148D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%Fase/Disciplinas</w:t>
            </w:r>
          </w:p>
        </w:tc>
        <w:tc>
          <w:tcPr>
            <w:tcW w:w="400" w:type="pct"/>
            <w:vMerge w:val="restart"/>
            <w:shd w:val="pct20" w:color="auto" w:fill="auto"/>
          </w:tcPr>
          <w:p w:rsidR="00B82175" w:rsidRPr="00725C39" w:rsidRDefault="00B82175" w:rsidP="00BC148D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  <w:sz w:val="22"/>
              </w:rPr>
              <w:t>Total</w:t>
            </w:r>
          </w:p>
        </w:tc>
      </w:tr>
      <w:tr w:rsidR="00B82175" w:rsidRPr="00725C39" w:rsidTr="00B82175">
        <w:trPr>
          <w:trHeight w:val="153"/>
        </w:trPr>
        <w:tc>
          <w:tcPr>
            <w:tcW w:w="1601" w:type="pct"/>
            <w:vMerge/>
            <w:shd w:val="pct20" w:color="auto" w:fill="auto"/>
          </w:tcPr>
          <w:p w:rsidR="00B82175" w:rsidRPr="00725C39" w:rsidRDefault="00B82175" w:rsidP="00BC148D">
            <w:pPr>
              <w:rPr>
                <w:rFonts w:cs="Arial"/>
                <w:b/>
              </w:rPr>
            </w:pPr>
          </w:p>
        </w:tc>
        <w:tc>
          <w:tcPr>
            <w:tcW w:w="638" w:type="pct"/>
            <w:vMerge/>
            <w:shd w:val="pct20" w:color="auto" w:fill="auto"/>
          </w:tcPr>
          <w:p w:rsidR="00B82175" w:rsidRPr="00725C39" w:rsidRDefault="00B82175" w:rsidP="00BC148D">
            <w:pPr>
              <w:rPr>
                <w:rFonts w:cs="Arial"/>
                <w:b/>
              </w:rPr>
            </w:pPr>
          </w:p>
        </w:tc>
        <w:tc>
          <w:tcPr>
            <w:tcW w:w="265" w:type="pct"/>
            <w:vMerge/>
            <w:shd w:val="pct20" w:color="auto" w:fill="auto"/>
          </w:tcPr>
          <w:p w:rsidR="00B82175" w:rsidRPr="00725C39" w:rsidRDefault="00B82175" w:rsidP="00BC148D">
            <w:pPr>
              <w:rPr>
                <w:rFonts w:cs="Arial"/>
                <w:b/>
              </w:rPr>
            </w:pPr>
          </w:p>
        </w:tc>
        <w:tc>
          <w:tcPr>
            <w:tcW w:w="716" w:type="pct"/>
            <w:vMerge/>
            <w:shd w:val="pct20" w:color="auto" w:fill="auto"/>
          </w:tcPr>
          <w:p w:rsidR="00B82175" w:rsidRPr="00725C39" w:rsidRDefault="00B82175" w:rsidP="00B82175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647" w:type="pct"/>
            <w:shd w:val="pct20" w:color="auto" w:fill="auto"/>
            <w:vAlign w:val="center"/>
          </w:tcPr>
          <w:p w:rsidR="00B82175" w:rsidRPr="00725C39" w:rsidRDefault="00B82175" w:rsidP="00507145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  <w:i/>
                <w:sz w:val="16"/>
                <w:szCs w:val="16"/>
                <w:lang w:val="pt-PT"/>
              </w:rPr>
              <w:t>Implantação + Teste</w:t>
            </w:r>
            <w:r w:rsidRPr="00725C39">
              <w:rPr>
                <w:rFonts w:cs="Arial"/>
                <w:b/>
                <w:i/>
                <w:sz w:val="16"/>
                <w:szCs w:val="16"/>
                <w:lang w:val="pt-PT"/>
              </w:rPr>
              <w:br/>
              <w:t>(40%)</w:t>
            </w:r>
          </w:p>
        </w:tc>
        <w:tc>
          <w:tcPr>
            <w:tcW w:w="734" w:type="pct"/>
            <w:shd w:val="pct20" w:color="auto" w:fill="auto"/>
            <w:vAlign w:val="center"/>
          </w:tcPr>
          <w:p w:rsidR="00B82175" w:rsidRPr="00725C39" w:rsidRDefault="00B82175" w:rsidP="00507145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  <w:i/>
                <w:sz w:val="16"/>
                <w:szCs w:val="16"/>
                <w:lang w:val="pt-PT"/>
              </w:rPr>
              <w:t>Homologação + Implantação (40%)</w:t>
            </w:r>
          </w:p>
        </w:tc>
        <w:tc>
          <w:tcPr>
            <w:tcW w:w="400" w:type="pct"/>
            <w:vMerge/>
            <w:shd w:val="pct20" w:color="auto" w:fill="auto"/>
          </w:tcPr>
          <w:p w:rsidR="00B82175" w:rsidRPr="00725C39" w:rsidRDefault="00B82175" w:rsidP="00BC148D">
            <w:pPr>
              <w:rPr>
                <w:rFonts w:cs="Arial"/>
                <w:b/>
              </w:rPr>
            </w:pPr>
          </w:p>
        </w:tc>
      </w:tr>
      <w:tr w:rsidR="00B82175" w:rsidRPr="00725C39" w:rsidTr="00B82175">
        <w:tc>
          <w:tcPr>
            <w:tcW w:w="1601" w:type="pct"/>
            <w:vMerge w:val="restart"/>
            <w:vAlign w:val="center"/>
          </w:tcPr>
          <w:p w:rsidR="00B82175" w:rsidRPr="00725C39" w:rsidRDefault="00B82175" w:rsidP="00BC148D">
            <w:pPr>
              <w:rPr>
                <w:rFonts w:cs="Arial"/>
                <w:i/>
                <w:color w:val="0000FF"/>
                <w:sz w:val="20"/>
              </w:rPr>
            </w:pPr>
            <w:r w:rsidRPr="00725C39">
              <w:rPr>
                <w:rFonts w:cs="Arial"/>
                <w:i/>
                <w:color w:val="0000FF"/>
                <w:sz w:val="20"/>
              </w:rPr>
              <w:t xml:space="preserve">[RF001-Manter Colaborador – Incluir Colaborar (alterado) </w:t>
            </w:r>
          </w:p>
          <w:p w:rsidR="00B82175" w:rsidRPr="00725C39" w:rsidRDefault="00B82175" w:rsidP="00A3498F">
            <w:pPr>
              <w:rPr>
                <w:rFonts w:cs="Arial"/>
                <w:i/>
                <w:color w:val="0000FF"/>
                <w:sz w:val="20"/>
              </w:rPr>
            </w:pPr>
            <w:r w:rsidRPr="00725C39">
              <w:rPr>
                <w:rFonts w:cs="Arial"/>
                <w:i/>
                <w:color w:val="0000FF"/>
                <w:sz w:val="20"/>
              </w:rPr>
              <w:t>RF001-Manter Colaborador – Excluir Colaborar (alterado)</w:t>
            </w:r>
          </w:p>
          <w:p w:rsidR="00B82175" w:rsidRPr="00725C39" w:rsidRDefault="00B82175" w:rsidP="00A3498F">
            <w:pPr>
              <w:rPr>
                <w:rFonts w:cs="Arial"/>
                <w:sz w:val="20"/>
              </w:rPr>
            </w:pPr>
            <w:r w:rsidRPr="00725C39">
              <w:rPr>
                <w:rFonts w:cs="Arial"/>
                <w:i/>
                <w:color w:val="0000FF"/>
                <w:sz w:val="20"/>
              </w:rPr>
              <w:t xml:space="preserve">RF001 – Manter Colaborador – </w:t>
            </w:r>
            <w:r w:rsidRPr="00725C39">
              <w:rPr>
                <w:rFonts w:cs="Arial"/>
                <w:i/>
                <w:color w:val="0000FF"/>
                <w:sz w:val="20"/>
              </w:rPr>
              <w:lastRenderedPageBreak/>
              <w:t>Consultar Colaborador para Promover (excluído)]</w:t>
            </w:r>
          </w:p>
        </w:tc>
        <w:tc>
          <w:tcPr>
            <w:tcW w:w="638" w:type="pct"/>
          </w:tcPr>
          <w:p w:rsidR="00B82175" w:rsidRPr="00725C39" w:rsidRDefault="00B82175" w:rsidP="00BC148D">
            <w:pPr>
              <w:rPr>
                <w:rFonts w:cs="Arial"/>
                <w:sz w:val="20"/>
              </w:rPr>
            </w:pPr>
            <w:r w:rsidRPr="00725C39">
              <w:rPr>
                <w:rFonts w:cs="Arial"/>
                <w:sz w:val="20"/>
              </w:rPr>
              <w:lastRenderedPageBreak/>
              <w:t>Alterado</w:t>
            </w:r>
          </w:p>
        </w:tc>
        <w:tc>
          <w:tcPr>
            <w:tcW w:w="265" w:type="pct"/>
          </w:tcPr>
          <w:p w:rsidR="00B82175" w:rsidRPr="00725C39" w:rsidRDefault="00B82175" w:rsidP="00BC148D">
            <w:pPr>
              <w:rPr>
                <w:rFonts w:cs="Arial"/>
                <w:sz w:val="20"/>
              </w:rPr>
            </w:pPr>
            <w:r w:rsidRPr="00725C39">
              <w:rPr>
                <w:rFonts w:cs="Arial"/>
                <w:sz w:val="20"/>
              </w:rPr>
              <w:t>8</w:t>
            </w:r>
          </w:p>
        </w:tc>
        <w:tc>
          <w:tcPr>
            <w:tcW w:w="716" w:type="pct"/>
          </w:tcPr>
          <w:p w:rsidR="00B82175" w:rsidRPr="00725C39" w:rsidRDefault="00B82175" w:rsidP="00B82175">
            <w:pPr>
              <w:jc w:val="center"/>
              <w:rPr>
                <w:rFonts w:cs="Arial"/>
                <w:sz w:val="20"/>
              </w:rPr>
            </w:pPr>
            <w:r w:rsidRPr="00725C39">
              <w:rPr>
                <w:rFonts w:cs="Arial"/>
                <w:sz w:val="20"/>
              </w:rPr>
              <w:t>0,5 ou 0,75 ou 0,90</w:t>
            </w:r>
          </w:p>
        </w:tc>
        <w:tc>
          <w:tcPr>
            <w:tcW w:w="647" w:type="pct"/>
            <w:vAlign w:val="center"/>
          </w:tcPr>
          <w:p w:rsidR="00B82175" w:rsidRPr="00725C39" w:rsidRDefault="00B82175" w:rsidP="00B82175">
            <w:pPr>
              <w:jc w:val="center"/>
              <w:rPr>
                <w:rFonts w:cs="Arial"/>
                <w:sz w:val="20"/>
              </w:rPr>
            </w:pPr>
            <w:r w:rsidRPr="00725C39">
              <w:rPr>
                <w:rFonts w:cs="Arial"/>
                <w:sz w:val="20"/>
              </w:rPr>
              <w:t>X</w:t>
            </w:r>
          </w:p>
        </w:tc>
        <w:tc>
          <w:tcPr>
            <w:tcW w:w="734" w:type="pct"/>
            <w:vAlign w:val="center"/>
          </w:tcPr>
          <w:p w:rsidR="00B82175" w:rsidRPr="00725C39" w:rsidRDefault="00B82175" w:rsidP="00B8217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00" w:type="pct"/>
          </w:tcPr>
          <w:p w:rsidR="00B82175" w:rsidRPr="00725C39" w:rsidRDefault="00B82175" w:rsidP="00BC148D">
            <w:pPr>
              <w:rPr>
                <w:rFonts w:cs="Arial"/>
                <w:sz w:val="20"/>
              </w:rPr>
            </w:pPr>
          </w:p>
        </w:tc>
      </w:tr>
      <w:tr w:rsidR="00B82175" w:rsidRPr="00725C39" w:rsidTr="00B82175">
        <w:trPr>
          <w:trHeight w:val="590"/>
        </w:trPr>
        <w:tc>
          <w:tcPr>
            <w:tcW w:w="1601" w:type="pct"/>
            <w:vMerge/>
          </w:tcPr>
          <w:p w:rsidR="00B82175" w:rsidRPr="00725C39" w:rsidRDefault="00B82175" w:rsidP="00BC148D">
            <w:pPr>
              <w:rPr>
                <w:rFonts w:cs="Arial"/>
                <w:sz w:val="20"/>
              </w:rPr>
            </w:pPr>
          </w:p>
        </w:tc>
        <w:tc>
          <w:tcPr>
            <w:tcW w:w="638" w:type="pct"/>
          </w:tcPr>
          <w:p w:rsidR="00B82175" w:rsidRPr="00725C39" w:rsidRDefault="00B82175" w:rsidP="00BC148D">
            <w:pPr>
              <w:rPr>
                <w:rFonts w:cs="Arial"/>
                <w:sz w:val="20"/>
              </w:rPr>
            </w:pPr>
            <w:r w:rsidRPr="00725C39">
              <w:rPr>
                <w:rFonts w:cs="Arial"/>
                <w:sz w:val="20"/>
              </w:rPr>
              <w:t>Excluído</w:t>
            </w:r>
          </w:p>
        </w:tc>
        <w:tc>
          <w:tcPr>
            <w:tcW w:w="265" w:type="pct"/>
          </w:tcPr>
          <w:p w:rsidR="00B82175" w:rsidRPr="00725C39" w:rsidRDefault="00B82175" w:rsidP="00BC148D">
            <w:pPr>
              <w:rPr>
                <w:rFonts w:cs="Arial"/>
                <w:sz w:val="20"/>
              </w:rPr>
            </w:pPr>
            <w:r w:rsidRPr="00725C39">
              <w:rPr>
                <w:rFonts w:cs="Arial"/>
                <w:sz w:val="20"/>
              </w:rPr>
              <w:t>5</w:t>
            </w:r>
          </w:p>
        </w:tc>
        <w:tc>
          <w:tcPr>
            <w:tcW w:w="716" w:type="pct"/>
          </w:tcPr>
          <w:p w:rsidR="00B82175" w:rsidRPr="00725C39" w:rsidRDefault="00B82175" w:rsidP="004C0E45">
            <w:pPr>
              <w:jc w:val="center"/>
              <w:rPr>
                <w:rFonts w:cs="Arial"/>
                <w:sz w:val="20"/>
              </w:rPr>
            </w:pPr>
            <w:r w:rsidRPr="00725C39">
              <w:rPr>
                <w:rFonts w:cs="Arial"/>
                <w:sz w:val="20"/>
              </w:rPr>
              <w:t>0,4</w:t>
            </w:r>
          </w:p>
        </w:tc>
        <w:tc>
          <w:tcPr>
            <w:tcW w:w="647" w:type="pct"/>
            <w:vAlign w:val="center"/>
          </w:tcPr>
          <w:p w:rsidR="00B82175" w:rsidRPr="00725C39" w:rsidRDefault="00B82175" w:rsidP="00B82175">
            <w:pPr>
              <w:jc w:val="center"/>
              <w:rPr>
                <w:rFonts w:cs="Arial"/>
                <w:sz w:val="20"/>
              </w:rPr>
            </w:pPr>
            <w:r w:rsidRPr="00725C39">
              <w:rPr>
                <w:rFonts w:cs="Arial"/>
                <w:sz w:val="20"/>
              </w:rPr>
              <w:t>X</w:t>
            </w:r>
          </w:p>
        </w:tc>
        <w:tc>
          <w:tcPr>
            <w:tcW w:w="734" w:type="pct"/>
            <w:vAlign w:val="center"/>
          </w:tcPr>
          <w:p w:rsidR="00B82175" w:rsidRPr="00725C39" w:rsidRDefault="00B82175" w:rsidP="00B82175">
            <w:pPr>
              <w:jc w:val="center"/>
              <w:rPr>
                <w:rFonts w:cs="Arial"/>
                <w:sz w:val="20"/>
              </w:rPr>
            </w:pPr>
            <w:r w:rsidRPr="00725C39">
              <w:rPr>
                <w:rFonts w:cs="Arial"/>
                <w:sz w:val="20"/>
              </w:rPr>
              <w:t>X</w:t>
            </w:r>
          </w:p>
        </w:tc>
        <w:tc>
          <w:tcPr>
            <w:tcW w:w="400" w:type="pct"/>
          </w:tcPr>
          <w:p w:rsidR="00B82175" w:rsidRPr="00725C39" w:rsidRDefault="00B82175" w:rsidP="00BC148D">
            <w:pPr>
              <w:rPr>
                <w:rFonts w:cs="Arial"/>
                <w:sz w:val="20"/>
              </w:rPr>
            </w:pPr>
          </w:p>
        </w:tc>
      </w:tr>
      <w:tr w:rsidR="00B82175" w:rsidRPr="00725C39" w:rsidTr="00B82175">
        <w:tc>
          <w:tcPr>
            <w:tcW w:w="1601" w:type="pct"/>
            <w:vMerge w:val="restart"/>
            <w:vAlign w:val="center"/>
          </w:tcPr>
          <w:p w:rsidR="00B82175" w:rsidRPr="00725C39" w:rsidRDefault="00B82175" w:rsidP="00BC148D">
            <w:pPr>
              <w:rPr>
                <w:rFonts w:cs="Arial"/>
                <w:sz w:val="20"/>
              </w:rPr>
            </w:pPr>
          </w:p>
        </w:tc>
        <w:tc>
          <w:tcPr>
            <w:tcW w:w="638" w:type="pct"/>
          </w:tcPr>
          <w:p w:rsidR="00B82175" w:rsidRPr="00725C39" w:rsidRDefault="00B82175" w:rsidP="00BC148D">
            <w:pPr>
              <w:rPr>
                <w:rFonts w:cs="Arial"/>
                <w:sz w:val="20"/>
              </w:rPr>
            </w:pPr>
            <w:r w:rsidRPr="00725C39">
              <w:rPr>
                <w:rFonts w:cs="Arial"/>
                <w:sz w:val="20"/>
              </w:rPr>
              <w:t>Alterado</w:t>
            </w:r>
          </w:p>
        </w:tc>
        <w:tc>
          <w:tcPr>
            <w:tcW w:w="265" w:type="pct"/>
          </w:tcPr>
          <w:p w:rsidR="00B82175" w:rsidRPr="00725C39" w:rsidRDefault="00B82175" w:rsidP="00BC148D">
            <w:pPr>
              <w:rPr>
                <w:rFonts w:cs="Arial"/>
                <w:sz w:val="20"/>
              </w:rPr>
            </w:pPr>
          </w:p>
        </w:tc>
        <w:tc>
          <w:tcPr>
            <w:tcW w:w="716" w:type="pct"/>
          </w:tcPr>
          <w:p w:rsidR="00B82175" w:rsidRPr="00725C39" w:rsidRDefault="00B82175" w:rsidP="00507145">
            <w:pPr>
              <w:jc w:val="center"/>
              <w:rPr>
                <w:rFonts w:cs="Arial"/>
                <w:sz w:val="20"/>
              </w:rPr>
            </w:pPr>
            <w:r w:rsidRPr="00725C39">
              <w:rPr>
                <w:rFonts w:cs="Arial"/>
                <w:sz w:val="20"/>
              </w:rPr>
              <w:t>0,5 ou 0,75 ou 0,90</w:t>
            </w:r>
          </w:p>
        </w:tc>
        <w:tc>
          <w:tcPr>
            <w:tcW w:w="647" w:type="pct"/>
            <w:vAlign w:val="center"/>
          </w:tcPr>
          <w:p w:rsidR="00B82175" w:rsidRPr="00725C39" w:rsidRDefault="00B82175" w:rsidP="00B8217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34" w:type="pct"/>
            <w:vAlign w:val="center"/>
          </w:tcPr>
          <w:p w:rsidR="00B82175" w:rsidRPr="00725C39" w:rsidRDefault="00B82175" w:rsidP="00B8217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00" w:type="pct"/>
          </w:tcPr>
          <w:p w:rsidR="00B82175" w:rsidRPr="00725C39" w:rsidRDefault="00B82175" w:rsidP="00BC148D">
            <w:pPr>
              <w:rPr>
                <w:rFonts w:cs="Arial"/>
                <w:sz w:val="20"/>
              </w:rPr>
            </w:pPr>
          </w:p>
        </w:tc>
      </w:tr>
      <w:tr w:rsidR="00B82175" w:rsidRPr="00725C39" w:rsidTr="00B82175">
        <w:tc>
          <w:tcPr>
            <w:tcW w:w="1601" w:type="pct"/>
            <w:vMerge/>
            <w:tcBorders>
              <w:bottom w:val="single" w:sz="4" w:space="0" w:color="auto"/>
            </w:tcBorders>
          </w:tcPr>
          <w:p w:rsidR="00B82175" w:rsidRPr="00725C39" w:rsidRDefault="00B82175" w:rsidP="00BC148D">
            <w:pPr>
              <w:rPr>
                <w:rFonts w:cs="Arial"/>
              </w:rPr>
            </w:pP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:rsidR="00B82175" w:rsidRPr="00725C39" w:rsidRDefault="00B82175" w:rsidP="00BC148D">
            <w:pPr>
              <w:rPr>
                <w:rFonts w:cs="Arial"/>
                <w:sz w:val="20"/>
              </w:rPr>
            </w:pPr>
            <w:r w:rsidRPr="00725C39">
              <w:rPr>
                <w:rFonts w:cs="Arial"/>
                <w:sz w:val="20"/>
              </w:rPr>
              <w:t>Excluído</w:t>
            </w:r>
          </w:p>
        </w:tc>
        <w:tc>
          <w:tcPr>
            <w:tcW w:w="265" w:type="pct"/>
            <w:tcBorders>
              <w:bottom w:val="single" w:sz="4" w:space="0" w:color="auto"/>
            </w:tcBorders>
          </w:tcPr>
          <w:p w:rsidR="00B82175" w:rsidRPr="00725C39" w:rsidRDefault="00B82175" w:rsidP="00BC148D">
            <w:pPr>
              <w:rPr>
                <w:rFonts w:cs="Arial"/>
                <w:sz w:val="20"/>
              </w:rPr>
            </w:pP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B82175" w:rsidRPr="00725C39" w:rsidRDefault="00B82175" w:rsidP="00507145">
            <w:pPr>
              <w:jc w:val="center"/>
              <w:rPr>
                <w:rFonts w:cs="Arial"/>
                <w:sz w:val="20"/>
              </w:rPr>
            </w:pPr>
            <w:r w:rsidRPr="00725C39">
              <w:rPr>
                <w:rFonts w:cs="Arial"/>
                <w:sz w:val="20"/>
              </w:rPr>
              <w:t>0,4</w:t>
            </w:r>
          </w:p>
        </w:tc>
        <w:tc>
          <w:tcPr>
            <w:tcW w:w="647" w:type="pct"/>
            <w:tcBorders>
              <w:bottom w:val="single" w:sz="4" w:space="0" w:color="auto"/>
            </w:tcBorders>
            <w:vAlign w:val="center"/>
          </w:tcPr>
          <w:p w:rsidR="00B82175" w:rsidRPr="00725C39" w:rsidRDefault="00B82175" w:rsidP="00B8217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34" w:type="pct"/>
            <w:tcBorders>
              <w:bottom w:val="single" w:sz="4" w:space="0" w:color="auto"/>
            </w:tcBorders>
            <w:vAlign w:val="center"/>
          </w:tcPr>
          <w:p w:rsidR="00B82175" w:rsidRPr="00725C39" w:rsidRDefault="00B82175" w:rsidP="00B8217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400" w:type="pct"/>
            <w:tcBorders>
              <w:bottom w:val="single" w:sz="4" w:space="0" w:color="auto"/>
            </w:tcBorders>
          </w:tcPr>
          <w:p w:rsidR="00B82175" w:rsidRPr="00725C39" w:rsidRDefault="00B82175" w:rsidP="00BC148D">
            <w:pPr>
              <w:rPr>
                <w:rFonts w:cs="Arial"/>
                <w:sz w:val="20"/>
              </w:rPr>
            </w:pPr>
          </w:p>
        </w:tc>
      </w:tr>
      <w:tr w:rsidR="004940A0" w:rsidRPr="00725C39" w:rsidTr="00B82175">
        <w:tc>
          <w:tcPr>
            <w:tcW w:w="4600" w:type="pct"/>
            <w:gridSpan w:val="6"/>
            <w:shd w:val="pct15" w:color="auto" w:fill="auto"/>
          </w:tcPr>
          <w:p w:rsidR="004940A0" w:rsidRPr="00725C39" w:rsidRDefault="004940A0" w:rsidP="004C0E45">
            <w:pPr>
              <w:jc w:val="right"/>
              <w:rPr>
                <w:rFonts w:cs="Arial"/>
              </w:rPr>
            </w:pPr>
            <w:r w:rsidRPr="00725C39">
              <w:rPr>
                <w:rFonts w:cs="Arial"/>
              </w:rPr>
              <w:t>Total</w:t>
            </w:r>
            <w:r w:rsidR="00304BB3" w:rsidRPr="00725C39">
              <w:rPr>
                <w:rFonts w:cs="Arial"/>
              </w:rPr>
              <w:t xml:space="preserve"> Geral</w:t>
            </w:r>
            <w:r w:rsidR="00C32242" w:rsidRPr="00725C39">
              <w:rPr>
                <w:rFonts w:cs="Arial"/>
              </w:rPr>
              <w:t>(PF)</w:t>
            </w:r>
          </w:p>
        </w:tc>
        <w:tc>
          <w:tcPr>
            <w:tcW w:w="400" w:type="pct"/>
            <w:shd w:val="pct15" w:color="auto" w:fill="auto"/>
          </w:tcPr>
          <w:p w:rsidR="004940A0" w:rsidRPr="00725C39" w:rsidRDefault="004940A0" w:rsidP="00BC148D">
            <w:pPr>
              <w:jc w:val="right"/>
              <w:rPr>
                <w:rFonts w:cs="Arial"/>
              </w:rPr>
            </w:pPr>
          </w:p>
        </w:tc>
      </w:tr>
    </w:tbl>
    <w:p w:rsidR="00725C39" w:rsidRPr="00507145" w:rsidRDefault="00546C45" w:rsidP="00725C39">
      <w:pPr>
        <w:pStyle w:val="Instruo"/>
        <w:ind w:firstLine="426"/>
        <w:jc w:val="both"/>
        <w:rPr>
          <w:color w:val="1F497D"/>
          <w:sz w:val="18"/>
        </w:rPr>
      </w:pPr>
      <w:r w:rsidRPr="00507145">
        <w:rPr>
          <w:color w:val="1F497D"/>
          <w:sz w:val="18"/>
        </w:rPr>
        <w:t>[</w:t>
      </w:r>
    </w:p>
    <w:p w:rsidR="00513C7D" w:rsidRPr="00507145" w:rsidRDefault="00546C45" w:rsidP="00725C39">
      <w:pPr>
        <w:pStyle w:val="Instruo"/>
        <w:ind w:firstLine="426"/>
        <w:jc w:val="both"/>
        <w:rPr>
          <w:color w:val="1F497D"/>
          <w:sz w:val="18"/>
        </w:rPr>
      </w:pPr>
      <w:r w:rsidRPr="00507145">
        <w:rPr>
          <w:color w:val="1F497D"/>
          <w:sz w:val="18"/>
        </w:rPr>
        <w:t>0,5 para funcionalidade desenvolvida ou mantida por meio de projeto de melhoria pela empresa contratada</w:t>
      </w:r>
      <w:r w:rsidR="006D38C9" w:rsidRPr="00507145">
        <w:rPr>
          <w:color w:val="1F497D"/>
          <w:sz w:val="18"/>
        </w:rPr>
        <w:t>.</w:t>
      </w:r>
    </w:p>
    <w:p w:rsidR="00546C45" w:rsidRPr="00507145" w:rsidRDefault="00546C45" w:rsidP="00725C39">
      <w:pPr>
        <w:pStyle w:val="Instruo"/>
        <w:ind w:firstLine="426"/>
        <w:jc w:val="both"/>
        <w:rPr>
          <w:color w:val="1F497D"/>
          <w:sz w:val="18"/>
        </w:rPr>
      </w:pPr>
      <w:r w:rsidRPr="00507145">
        <w:rPr>
          <w:color w:val="1F497D"/>
          <w:sz w:val="18"/>
        </w:rPr>
        <w:t>0,</w:t>
      </w:r>
      <w:r w:rsidR="00B82175" w:rsidRPr="00507145">
        <w:rPr>
          <w:color w:val="1F497D"/>
          <w:sz w:val="18"/>
        </w:rPr>
        <w:t>7</w:t>
      </w:r>
      <w:r w:rsidRPr="00507145">
        <w:rPr>
          <w:color w:val="1F497D"/>
          <w:sz w:val="18"/>
        </w:rPr>
        <w:t>5 para funcionalidade de sistema não desenvolvida ou mantida por meio de projeto de melhoria pela empresa contratada e sem necessidade de redocumentação da funcionalidade</w:t>
      </w:r>
      <w:r w:rsidR="006D38C9" w:rsidRPr="00507145">
        <w:rPr>
          <w:color w:val="1F497D"/>
          <w:sz w:val="18"/>
        </w:rPr>
        <w:t>.</w:t>
      </w:r>
    </w:p>
    <w:p w:rsidR="00546C45" w:rsidRPr="00507145" w:rsidRDefault="00546C45" w:rsidP="00725C39">
      <w:pPr>
        <w:pStyle w:val="Instruo"/>
        <w:ind w:firstLine="426"/>
        <w:jc w:val="both"/>
        <w:rPr>
          <w:color w:val="1F497D"/>
          <w:sz w:val="18"/>
        </w:rPr>
      </w:pPr>
      <w:r w:rsidRPr="00507145">
        <w:rPr>
          <w:color w:val="1F497D"/>
          <w:sz w:val="18"/>
        </w:rPr>
        <w:t>0,</w:t>
      </w:r>
      <w:r w:rsidR="00B82175" w:rsidRPr="00507145">
        <w:rPr>
          <w:color w:val="1F497D"/>
          <w:sz w:val="18"/>
        </w:rPr>
        <w:t>9</w:t>
      </w:r>
      <w:r w:rsidRPr="00507145">
        <w:rPr>
          <w:color w:val="1F497D"/>
          <w:sz w:val="18"/>
        </w:rPr>
        <w:t>0 para funcionalidade não desenvolvida ou mantida por meio de um projeto de melhoria pela empresa contratada e com necessidade contratada e com necessidade de redocumentação da funcionalidade alterada.</w:t>
      </w:r>
    </w:p>
    <w:p w:rsidR="00B82175" w:rsidRPr="00507145" w:rsidRDefault="00546C45" w:rsidP="00725C39">
      <w:pPr>
        <w:pStyle w:val="Instruo"/>
        <w:ind w:left="426"/>
        <w:jc w:val="both"/>
        <w:rPr>
          <w:color w:val="1F497D"/>
          <w:sz w:val="18"/>
        </w:rPr>
      </w:pPr>
      <w:r w:rsidRPr="00507145">
        <w:rPr>
          <w:color w:val="1F497D"/>
          <w:sz w:val="18"/>
        </w:rPr>
        <w:t>0,</w:t>
      </w:r>
      <w:r w:rsidR="00B82175" w:rsidRPr="00507145">
        <w:rPr>
          <w:color w:val="1F497D"/>
          <w:sz w:val="18"/>
        </w:rPr>
        <w:t>4</w:t>
      </w:r>
      <w:r w:rsidRPr="00507145">
        <w:rPr>
          <w:color w:val="1F497D"/>
          <w:sz w:val="18"/>
        </w:rPr>
        <w:t>0 para funcionalidade excluída</w:t>
      </w:r>
      <w:r w:rsidR="006D38C9" w:rsidRPr="00507145">
        <w:rPr>
          <w:color w:val="1F497D"/>
          <w:sz w:val="18"/>
        </w:rPr>
        <w:t>.</w:t>
      </w:r>
      <w:r w:rsidR="00B82175" w:rsidRPr="00507145">
        <w:rPr>
          <w:color w:val="1F497D"/>
          <w:sz w:val="18"/>
        </w:rPr>
        <w:br/>
        <w:t xml:space="preserve">Total = x pontos de função * </w:t>
      </w:r>
      <w:r w:rsidR="00725C39" w:rsidRPr="00507145">
        <w:rPr>
          <w:color w:val="1F497D"/>
          <w:sz w:val="18"/>
        </w:rPr>
        <w:t>índice</w:t>
      </w:r>
      <w:r w:rsidR="00B82175" w:rsidRPr="00507145">
        <w:rPr>
          <w:color w:val="1F497D"/>
          <w:sz w:val="18"/>
        </w:rPr>
        <w:t xml:space="preserve"> multiplicador * (soma das % Fase/Disciplina)</w:t>
      </w:r>
    </w:p>
    <w:p w:rsidR="00546C45" w:rsidRPr="00507145" w:rsidRDefault="00546C45" w:rsidP="00725C39">
      <w:pPr>
        <w:pStyle w:val="Instruo"/>
        <w:ind w:firstLine="426"/>
        <w:jc w:val="both"/>
        <w:rPr>
          <w:color w:val="1F497D"/>
          <w:sz w:val="18"/>
        </w:rPr>
      </w:pPr>
      <w:r w:rsidRPr="00507145">
        <w:rPr>
          <w:color w:val="1F497D"/>
          <w:sz w:val="18"/>
        </w:rPr>
        <w:t>]</w:t>
      </w:r>
    </w:p>
    <w:p w:rsidR="00546C45" w:rsidRPr="00725C39" w:rsidRDefault="00546C45" w:rsidP="00452D15">
      <w:pPr>
        <w:pStyle w:val="STJNvel1"/>
        <w:numPr>
          <w:ilvl w:val="0"/>
          <w:numId w:val="0"/>
        </w:numPr>
        <w:ind w:left="360" w:hanging="360"/>
      </w:pPr>
    </w:p>
    <w:tbl>
      <w:tblPr>
        <w:tblW w:w="0" w:type="auto"/>
        <w:tblInd w:w="1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26"/>
        <w:gridCol w:w="3762"/>
      </w:tblGrid>
      <w:tr w:rsidR="000E5726" w:rsidRPr="00725C39">
        <w:tc>
          <w:tcPr>
            <w:tcW w:w="7088" w:type="dxa"/>
            <w:gridSpan w:val="2"/>
            <w:tcBorders>
              <w:bottom w:val="single" w:sz="4" w:space="0" w:color="auto"/>
            </w:tcBorders>
            <w:shd w:val="pct12" w:color="auto" w:fill="auto"/>
            <w:vAlign w:val="center"/>
          </w:tcPr>
          <w:p w:rsidR="000E5726" w:rsidRPr="00725C39" w:rsidRDefault="000E5726" w:rsidP="00304BB3">
            <w:pPr>
              <w:jc w:val="center"/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 xml:space="preserve">Total </w:t>
            </w:r>
            <w:r w:rsidR="00304BB3" w:rsidRPr="00725C39">
              <w:rPr>
                <w:rFonts w:cs="Arial"/>
                <w:b/>
              </w:rPr>
              <w:t>para</w:t>
            </w:r>
            <w:r w:rsidRPr="00725C39">
              <w:rPr>
                <w:rFonts w:cs="Arial"/>
                <w:b/>
              </w:rPr>
              <w:t xml:space="preserve"> </w:t>
            </w:r>
            <w:r w:rsidR="00304BB3" w:rsidRPr="00725C39">
              <w:rPr>
                <w:rFonts w:cs="Arial"/>
                <w:b/>
              </w:rPr>
              <w:t>Alteração e Exclusão</w:t>
            </w:r>
          </w:p>
        </w:tc>
      </w:tr>
      <w:tr w:rsidR="000E5726" w:rsidRPr="00725C39">
        <w:tc>
          <w:tcPr>
            <w:tcW w:w="3326" w:type="dxa"/>
            <w:shd w:val="pct12" w:color="auto" w:fill="auto"/>
          </w:tcPr>
          <w:p w:rsidR="000E5726" w:rsidRPr="00725C39" w:rsidRDefault="000E5726" w:rsidP="00BC148D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Em PF</w:t>
            </w:r>
          </w:p>
        </w:tc>
        <w:tc>
          <w:tcPr>
            <w:tcW w:w="3762" w:type="dxa"/>
            <w:shd w:val="pct12" w:color="auto" w:fill="auto"/>
          </w:tcPr>
          <w:p w:rsidR="000E5726" w:rsidRPr="00725C39" w:rsidRDefault="000E5726" w:rsidP="00BC148D">
            <w:pPr>
              <w:rPr>
                <w:rFonts w:cs="Arial"/>
                <w:b/>
              </w:rPr>
            </w:pPr>
            <w:r w:rsidRPr="00725C39">
              <w:rPr>
                <w:rFonts w:cs="Arial"/>
                <w:b/>
              </w:rPr>
              <w:t>Em R$</w:t>
            </w:r>
          </w:p>
        </w:tc>
      </w:tr>
      <w:tr w:rsidR="000E5726" w:rsidRPr="00725C39">
        <w:tc>
          <w:tcPr>
            <w:tcW w:w="3326" w:type="dxa"/>
          </w:tcPr>
          <w:p w:rsidR="000E5726" w:rsidRPr="00725C39" w:rsidRDefault="000E5726" w:rsidP="00AD6874">
            <w:pPr>
              <w:pStyle w:val="STJNvel1"/>
              <w:numPr>
                <w:ilvl w:val="0"/>
                <w:numId w:val="0"/>
              </w:numPr>
            </w:pPr>
          </w:p>
        </w:tc>
        <w:tc>
          <w:tcPr>
            <w:tcW w:w="3762" w:type="dxa"/>
          </w:tcPr>
          <w:p w:rsidR="000E5726" w:rsidRPr="00725C39" w:rsidRDefault="000E5726" w:rsidP="00AD6874">
            <w:pPr>
              <w:pStyle w:val="STJNvel1"/>
              <w:numPr>
                <w:ilvl w:val="0"/>
                <w:numId w:val="0"/>
              </w:numPr>
            </w:pPr>
          </w:p>
        </w:tc>
      </w:tr>
    </w:tbl>
    <w:p w:rsidR="00960214" w:rsidRPr="00725C39" w:rsidRDefault="00960214" w:rsidP="00960214">
      <w:pPr>
        <w:pStyle w:val="STJNvel1"/>
        <w:numPr>
          <w:ilvl w:val="0"/>
          <w:numId w:val="0"/>
        </w:numPr>
        <w:ind w:left="360" w:hanging="360"/>
      </w:pPr>
    </w:p>
    <w:p w:rsidR="00452D15" w:rsidRPr="00725C39" w:rsidRDefault="002A2EE8" w:rsidP="006D38C9">
      <w:pPr>
        <w:rPr>
          <w:rFonts w:cs="Arial"/>
        </w:rPr>
      </w:pPr>
      <w:r w:rsidRPr="00725C39">
        <w:rPr>
          <w:rFonts w:cs="Arial"/>
        </w:rPr>
        <w:tab/>
      </w:r>
      <w:r w:rsidR="006D38C9" w:rsidRPr="00725C39">
        <w:rPr>
          <w:rFonts w:cs="Arial"/>
        </w:rPr>
        <w:t xml:space="preserve">O </w:t>
      </w:r>
      <w:r w:rsidR="00B82175" w:rsidRPr="00725C39">
        <w:rPr>
          <w:rFonts w:cs="Arial"/>
        </w:rPr>
        <w:t>valor de ponto de função é R$ 83</w:t>
      </w:r>
      <w:r w:rsidR="006D38C9" w:rsidRPr="00725C39">
        <w:rPr>
          <w:rFonts w:cs="Arial"/>
        </w:rPr>
        <w:t xml:space="preserve">5,00 (Oitocentos e </w:t>
      </w:r>
      <w:r w:rsidR="00050563" w:rsidRPr="00725C39">
        <w:rPr>
          <w:rFonts w:cs="Arial"/>
        </w:rPr>
        <w:t>trinta</w:t>
      </w:r>
      <w:r w:rsidR="006D38C9" w:rsidRPr="00725C39">
        <w:rPr>
          <w:rFonts w:cs="Arial"/>
        </w:rPr>
        <w:t xml:space="preserve"> e cinco reais).</w:t>
      </w:r>
    </w:p>
    <w:p w:rsidR="006D38C9" w:rsidRPr="00725C39" w:rsidRDefault="006D38C9" w:rsidP="006D38C9">
      <w:pPr>
        <w:rPr>
          <w:rFonts w:cs="Arial"/>
        </w:rPr>
      </w:pPr>
    </w:p>
    <w:p w:rsidR="006B158B" w:rsidRPr="00725C39" w:rsidRDefault="00802A56" w:rsidP="006B158B">
      <w:pPr>
        <w:pStyle w:val="STJNvel1"/>
      </w:pPr>
      <w:bookmarkStart w:id="23" w:name="_Toc395105698"/>
      <w:r w:rsidRPr="00725C39">
        <w:t>Anexos</w:t>
      </w:r>
      <w:bookmarkEnd w:id="23"/>
    </w:p>
    <w:p w:rsidR="006B158B" w:rsidRPr="00507145" w:rsidRDefault="002A2EE8" w:rsidP="000E6FFD">
      <w:pPr>
        <w:rPr>
          <w:rFonts w:cs="Arial"/>
          <w:i/>
          <w:color w:val="1F497D"/>
          <w:sz w:val="18"/>
        </w:rPr>
      </w:pPr>
      <w:r w:rsidRPr="00507145">
        <w:rPr>
          <w:rFonts w:cs="Arial"/>
          <w:i/>
          <w:color w:val="1F497D"/>
          <w:sz w:val="18"/>
        </w:rPr>
        <w:t>[È obrigatório anexar dois documentos, caso a solicitação de mudança afete custo ou requisito</w:t>
      </w:r>
      <w:r w:rsidR="006B158B" w:rsidRPr="00507145">
        <w:rPr>
          <w:rFonts w:cs="Arial"/>
          <w:i/>
          <w:color w:val="1F497D"/>
          <w:sz w:val="18"/>
        </w:rPr>
        <w:t>:</w:t>
      </w:r>
    </w:p>
    <w:p w:rsidR="00DA51D4" w:rsidRPr="00507145" w:rsidRDefault="00DA51D4" w:rsidP="002A2EE8">
      <w:pPr>
        <w:numPr>
          <w:ilvl w:val="0"/>
          <w:numId w:val="43"/>
        </w:numPr>
        <w:rPr>
          <w:rFonts w:cs="Arial"/>
          <w:i/>
          <w:color w:val="1F497D"/>
          <w:sz w:val="18"/>
        </w:rPr>
      </w:pPr>
      <w:r w:rsidRPr="00507145">
        <w:rPr>
          <w:rFonts w:cs="Arial"/>
          <w:i/>
          <w:color w:val="1F497D"/>
          <w:sz w:val="18"/>
        </w:rPr>
        <w:t>Relatório de Contagem anterior a mudança</w:t>
      </w:r>
    </w:p>
    <w:p w:rsidR="006B158B" w:rsidRPr="00507145" w:rsidRDefault="006B158B" w:rsidP="002A2EE8">
      <w:pPr>
        <w:numPr>
          <w:ilvl w:val="0"/>
          <w:numId w:val="43"/>
        </w:numPr>
        <w:rPr>
          <w:rFonts w:cs="Arial"/>
          <w:i/>
          <w:color w:val="1F497D"/>
          <w:sz w:val="18"/>
        </w:rPr>
      </w:pPr>
      <w:r w:rsidRPr="00507145">
        <w:rPr>
          <w:rFonts w:cs="Arial"/>
          <w:i/>
          <w:color w:val="1F497D"/>
          <w:sz w:val="18"/>
        </w:rPr>
        <w:t xml:space="preserve">Relatório de Contagem com </w:t>
      </w:r>
      <w:proofErr w:type="spellStart"/>
      <w:r w:rsidRPr="00507145">
        <w:rPr>
          <w:rFonts w:cs="Arial"/>
          <w:i/>
          <w:color w:val="1F497D"/>
          <w:sz w:val="18"/>
        </w:rPr>
        <w:t>baseline</w:t>
      </w:r>
      <w:proofErr w:type="spellEnd"/>
      <w:r w:rsidRPr="00507145">
        <w:rPr>
          <w:rFonts w:cs="Arial"/>
          <w:i/>
          <w:color w:val="1F497D"/>
          <w:sz w:val="18"/>
        </w:rPr>
        <w:t xml:space="preserve"> atualizada pela Solicitação de Mudança.</w:t>
      </w:r>
      <w:r w:rsidR="002A2EE8" w:rsidRPr="00507145">
        <w:rPr>
          <w:rFonts w:cs="Arial"/>
          <w:i/>
          <w:color w:val="1F497D"/>
          <w:sz w:val="18"/>
        </w:rPr>
        <w:t>]</w:t>
      </w:r>
    </w:p>
    <w:p w:rsidR="000E6FFD" w:rsidRPr="00725C39" w:rsidRDefault="000E6FFD" w:rsidP="000E6FFD">
      <w:pPr>
        <w:rPr>
          <w:rFonts w:cs="Arial"/>
        </w:rPr>
      </w:pPr>
    </w:p>
    <w:p w:rsidR="0092127B" w:rsidRPr="00725C39" w:rsidRDefault="00690D34" w:rsidP="001B7C83">
      <w:pPr>
        <w:pStyle w:val="STJNvel1"/>
      </w:pPr>
      <w:bookmarkStart w:id="24" w:name="_Toc395105699"/>
      <w:r w:rsidRPr="00725C39">
        <w:t>Assinaturas</w:t>
      </w:r>
      <w:bookmarkEnd w:id="24"/>
    </w:p>
    <w:p w:rsidR="00C9599F" w:rsidRPr="00725C39" w:rsidRDefault="00C9599F" w:rsidP="00C9599F">
      <w:pPr>
        <w:pStyle w:val="Recuodecorpodetexto3"/>
        <w:rPr>
          <w:rFonts w:cs="Arial"/>
        </w:rPr>
      </w:pPr>
      <w:r w:rsidRPr="00725C39">
        <w:rPr>
          <w:rFonts w:cs="Arial"/>
        </w:rPr>
        <w:t>As partes assinam o presente documento, acordando com tudo estabelecido neste documento.</w:t>
      </w:r>
    </w:p>
    <w:p w:rsidR="00C9599F" w:rsidRPr="00725C39" w:rsidRDefault="00C9599F" w:rsidP="00C9599F">
      <w:pPr>
        <w:rPr>
          <w:rFonts w:cs="Arial"/>
          <w:lang w:eastAsia="en-US"/>
        </w:rPr>
      </w:pPr>
    </w:p>
    <w:p w:rsidR="005A108A" w:rsidRPr="00725C39" w:rsidRDefault="005A108A" w:rsidP="00C9599F">
      <w:pPr>
        <w:rPr>
          <w:rFonts w:cs="Arial"/>
        </w:rPr>
      </w:pPr>
    </w:p>
    <w:p w:rsidR="00C9599F" w:rsidRPr="00725C39" w:rsidRDefault="00C9599F" w:rsidP="00C9599F">
      <w:pPr>
        <w:jc w:val="right"/>
        <w:rPr>
          <w:rFonts w:cs="Arial"/>
          <w:b/>
          <w:bCs/>
          <w:i/>
          <w:iCs/>
        </w:rPr>
      </w:pPr>
      <w:r w:rsidRPr="00725C39">
        <w:rPr>
          <w:rFonts w:cs="Arial"/>
          <w:b/>
          <w:bCs/>
          <w:i/>
          <w:iCs/>
        </w:rPr>
        <w:t xml:space="preserve">Brasília, </w:t>
      </w:r>
      <w:r w:rsidRPr="00725C39">
        <w:rPr>
          <w:rFonts w:cs="Arial"/>
          <w:b/>
          <w:bCs/>
          <w:i/>
          <w:iCs/>
          <w:color w:val="FF0000"/>
        </w:rPr>
        <w:t>&lt;&lt;dia&gt;&gt;</w:t>
      </w:r>
      <w:r w:rsidRPr="00725C39">
        <w:rPr>
          <w:rFonts w:cs="Arial"/>
          <w:b/>
          <w:bCs/>
          <w:i/>
          <w:iCs/>
        </w:rPr>
        <w:t xml:space="preserve"> de </w:t>
      </w:r>
      <w:r w:rsidRPr="00725C39">
        <w:rPr>
          <w:rFonts w:cs="Arial"/>
          <w:b/>
          <w:bCs/>
          <w:i/>
          <w:iCs/>
          <w:color w:val="FF0000"/>
        </w:rPr>
        <w:t>&lt;&lt;mês&gt;</w:t>
      </w:r>
      <w:r w:rsidRPr="00725C39">
        <w:rPr>
          <w:rFonts w:cs="Arial"/>
          <w:b/>
          <w:bCs/>
          <w:i/>
          <w:iCs/>
        </w:rPr>
        <w:t xml:space="preserve"> de </w:t>
      </w:r>
      <w:r w:rsidRPr="00725C39">
        <w:rPr>
          <w:rFonts w:cs="Arial"/>
          <w:b/>
          <w:bCs/>
          <w:i/>
          <w:iCs/>
          <w:color w:val="FF0000"/>
        </w:rPr>
        <w:t>&lt;&lt;ano&gt;&gt;</w:t>
      </w:r>
    </w:p>
    <w:p w:rsidR="00C9599F" w:rsidRPr="00725C39" w:rsidRDefault="00C9599F" w:rsidP="00C9599F">
      <w:pPr>
        <w:jc w:val="right"/>
        <w:rPr>
          <w:rFonts w:cs="Arial"/>
          <w:b/>
          <w:bCs/>
          <w:i/>
          <w:iCs/>
        </w:rPr>
      </w:pPr>
    </w:p>
    <w:p w:rsidR="005A108A" w:rsidRPr="00725C39" w:rsidRDefault="005A108A" w:rsidP="00C9599F">
      <w:pPr>
        <w:jc w:val="right"/>
        <w:rPr>
          <w:rFonts w:cs="Arial"/>
          <w:b/>
          <w:bCs/>
          <w:i/>
          <w:iCs/>
        </w:rPr>
      </w:pPr>
    </w:p>
    <w:p w:rsidR="005A108A" w:rsidRPr="00725C39" w:rsidRDefault="005A108A" w:rsidP="00C9599F">
      <w:pPr>
        <w:jc w:val="right"/>
        <w:rPr>
          <w:rFonts w:cs="Arial"/>
          <w:b/>
          <w:bCs/>
          <w:i/>
          <w:iCs/>
        </w:rPr>
      </w:pPr>
    </w:p>
    <w:p w:rsidR="005A108A" w:rsidRPr="00725C39" w:rsidRDefault="005A108A" w:rsidP="00C9599F">
      <w:pPr>
        <w:jc w:val="right"/>
        <w:rPr>
          <w:rFonts w:cs="Arial"/>
          <w:b/>
          <w:bCs/>
          <w:i/>
          <w:iCs/>
        </w:rPr>
      </w:pPr>
    </w:p>
    <w:tbl>
      <w:tblPr>
        <w:tblW w:w="0" w:type="auto"/>
        <w:tblLook w:val="04A0"/>
      </w:tblPr>
      <w:tblGrid>
        <w:gridCol w:w="4890"/>
        <w:gridCol w:w="4890"/>
      </w:tblGrid>
      <w:tr w:rsidR="005A108A" w:rsidRPr="00725C39" w:rsidTr="004E6BB8">
        <w:tc>
          <w:tcPr>
            <w:tcW w:w="4890" w:type="dxa"/>
          </w:tcPr>
          <w:p w:rsidR="005A108A" w:rsidRPr="00725C39" w:rsidRDefault="005A108A" w:rsidP="005A108A">
            <w:pPr>
              <w:rPr>
                <w:rFonts w:cs="Arial"/>
                <w:bCs/>
                <w:iCs/>
              </w:rPr>
            </w:pPr>
            <w:r w:rsidRPr="00725C39">
              <w:rPr>
                <w:rFonts w:cs="Arial"/>
                <w:bCs/>
                <w:iCs/>
              </w:rPr>
              <w:t>_______________________________</w:t>
            </w:r>
          </w:p>
        </w:tc>
        <w:tc>
          <w:tcPr>
            <w:tcW w:w="4890" w:type="dxa"/>
          </w:tcPr>
          <w:p w:rsidR="005A108A" w:rsidRPr="00725C39" w:rsidRDefault="005A108A" w:rsidP="005A108A">
            <w:pPr>
              <w:rPr>
                <w:rFonts w:cs="Arial"/>
                <w:bCs/>
                <w:iCs/>
              </w:rPr>
            </w:pPr>
            <w:r w:rsidRPr="00725C39">
              <w:rPr>
                <w:rFonts w:cs="Arial"/>
                <w:bCs/>
                <w:iCs/>
              </w:rPr>
              <w:t>___________________________________</w:t>
            </w:r>
          </w:p>
        </w:tc>
      </w:tr>
      <w:tr w:rsidR="005A108A" w:rsidRPr="00725C39" w:rsidTr="004E6BB8">
        <w:trPr>
          <w:trHeight w:val="1846"/>
        </w:trPr>
        <w:tc>
          <w:tcPr>
            <w:tcW w:w="4890" w:type="dxa"/>
          </w:tcPr>
          <w:p w:rsidR="005A108A" w:rsidRPr="00725C39" w:rsidRDefault="005A108A" w:rsidP="004E6BB8">
            <w:pPr>
              <w:jc w:val="center"/>
              <w:rPr>
                <w:rFonts w:cs="Arial"/>
                <w:b/>
                <w:bCs/>
                <w:color w:val="FF0000"/>
                <w:lang w:val="pt-PT"/>
              </w:rPr>
            </w:pPr>
            <w:r w:rsidRPr="00725C39">
              <w:rPr>
                <w:rFonts w:cs="Arial"/>
                <w:b/>
                <w:bCs/>
                <w:color w:val="FF0000"/>
                <w:lang w:val="pt-PT"/>
              </w:rPr>
              <w:t>&lt;&lt;Nome&gt;&gt;</w:t>
            </w:r>
          </w:p>
          <w:p w:rsidR="005A108A" w:rsidRPr="00725C39" w:rsidRDefault="00B82175" w:rsidP="00B82175">
            <w:pPr>
              <w:jc w:val="center"/>
              <w:rPr>
                <w:rFonts w:cs="Arial"/>
                <w:bCs/>
                <w:iCs/>
              </w:rPr>
            </w:pPr>
            <w:r w:rsidRPr="00725C39">
              <w:rPr>
                <w:rFonts w:cs="Arial"/>
                <w:lang w:val="pt-PT"/>
              </w:rPr>
              <w:t>Preposto do Contrato - CTIS</w:t>
            </w:r>
          </w:p>
        </w:tc>
        <w:tc>
          <w:tcPr>
            <w:tcW w:w="4890" w:type="dxa"/>
          </w:tcPr>
          <w:p w:rsidR="005A108A" w:rsidRPr="00725C39" w:rsidRDefault="005A108A" w:rsidP="004E6BB8">
            <w:pPr>
              <w:jc w:val="center"/>
              <w:rPr>
                <w:rFonts w:cs="Arial"/>
                <w:b/>
                <w:bCs/>
                <w:color w:val="FF0000"/>
                <w:lang w:val="pt-PT"/>
              </w:rPr>
            </w:pPr>
            <w:r w:rsidRPr="00725C39">
              <w:rPr>
                <w:rFonts w:cs="Arial"/>
                <w:b/>
                <w:bCs/>
                <w:color w:val="FF0000"/>
                <w:lang w:val="pt-PT"/>
              </w:rPr>
              <w:t>&lt;&lt;Nome&gt;&gt;</w:t>
            </w:r>
          </w:p>
          <w:p w:rsidR="00E73747" w:rsidRPr="00E73747" w:rsidRDefault="00B82175" w:rsidP="00E73747">
            <w:pPr>
              <w:jc w:val="center"/>
              <w:rPr>
                <w:rFonts w:cs="Arial"/>
                <w:lang w:val="pt-PT"/>
              </w:rPr>
            </w:pPr>
            <w:r w:rsidRPr="00725C39">
              <w:rPr>
                <w:rFonts w:cs="Arial"/>
                <w:lang w:val="pt-PT"/>
              </w:rPr>
              <w:t>Gerente de Projeto do Contrato- CTIS</w:t>
            </w:r>
          </w:p>
        </w:tc>
      </w:tr>
    </w:tbl>
    <w:p w:rsidR="00863925" w:rsidRPr="00725C39" w:rsidRDefault="00863925" w:rsidP="00E73747">
      <w:pPr>
        <w:pStyle w:val="Corpodetexto"/>
        <w:ind w:left="0"/>
        <w:jc w:val="both"/>
        <w:rPr>
          <w:rFonts w:ascii="Arial" w:hAnsi="Arial" w:cs="Arial"/>
          <w:sz w:val="24"/>
        </w:rPr>
      </w:pPr>
    </w:p>
    <w:sectPr w:rsidR="00863925" w:rsidRPr="00725C39" w:rsidSect="00E96E73">
      <w:headerReference w:type="default" r:id="rId11"/>
      <w:footerReference w:type="default" r:id="rId12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F6C" w:rsidRDefault="005E1F6C">
      <w:r>
        <w:separator/>
      </w:r>
    </w:p>
  </w:endnote>
  <w:endnote w:type="continuationSeparator" w:id="0">
    <w:p w:rsidR="005E1F6C" w:rsidRDefault="005E1F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BE1615" w:rsidRPr="00CD3259">
      <w:trPr>
        <w:cantSplit/>
        <w:jc w:val="center"/>
      </w:trPr>
      <w:tc>
        <w:tcPr>
          <w:tcW w:w="8005" w:type="dxa"/>
        </w:tcPr>
        <w:p w:rsidR="00BE1615" w:rsidRPr="00CD3259" w:rsidRDefault="003E4C6C" w:rsidP="002B1DBC">
          <w:pPr>
            <w:pStyle w:val="Rodap"/>
            <w:ind w:right="360"/>
            <w:rPr>
              <w:sz w:val="20"/>
            </w:rPr>
          </w:pPr>
          <w:r w:rsidRPr="00CD3259">
            <w:rPr>
              <w:sz w:val="20"/>
            </w:rPr>
            <w:fldChar w:fldCharType="begin"/>
          </w:r>
          <w:r w:rsidR="00BE1615" w:rsidRPr="00CD3259">
            <w:rPr>
              <w:sz w:val="20"/>
            </w:rPr>
            <w:instrText xml:space="preserve"> FILENAME </w:instrText>
          </w:r>
          <w:r w:rsidRPr="00CD3259">
            <w:rPr>
              <w:sz w:val="20"/>
            </w:rPr>
            <w:fldChar w:fldCharType="separate"/>
          </w:r>
          <w:r w:rsidR="00BE1615">
            <w:rPr>
              <w:noProof/>
              <w:sz w:val="20"/>
            </w:rPr>
            <w:t>sisouv_solicitação_mudança.docx</w:t>
          </w:r>
          <w:r w:rsidRPr="00CD3259">
            <w:rPr>
              <w:sz w:val="20"/>
            </w:rPr>
            <w:fldChar w:fldCharType="end"/>
          </w:r>
        </w:p>
      </w:tc>
      <w:tc>
        <w:tcPr>
          <w:tcW w:w="1705" w:type="dxa"/>
          <w:vAlign w:val="center"/>
        </w:tcPr>
        <w:p w:rsidR="00BE1615" w:rsidRPr="00CD3259" w:rsidRDefault="00BE1615" w:rsidP="00433E4F">
          <w:pPr>
            <w:pStyle w:val="Rodap"/>
            <w:jc w:val="right"/>
            <w:rPr>
              <w:sz w:val="20"/>
            </w:rPr>
          </w:pPr>
          <w:r w:rsidRPr="00CD3259">
            <w:rPr>
              <w:sz w:val="20"/>
            </w:rPr>
            <w:t>Pág.</w:t>
          </w:r>
          <w:r w:rsidR="003E4C6C" w:rsidRPr="00CD3259">
            <w:rPr>
              <w:rStyle w:val="Nmerodepgina"/>
              <w:sz w:val="20"/>
            </w:rPr>
            <w:fldChar w:fldCharType="begin"/>
          </w:r>
          <w:r w:rsidRPr="00CD3259">
            <w:rPr>
              <w:rStyle w:val="Nmerodepgina"/>
              <w:sz w:val="20"/>
            </w:rPr>
            <w:instrText xml:space="preserve"> PAGE </w:instrText>
          </w:r>
          <w:r w:rsidR="003E4C6C" w:rsidRPr="00CD3259">
            <w:rPr>
              <w:rStyle w:val="Nmerodepgina"/>
              <w:sz w:val="20"/>
            </w:rPr>
            <w:fldChar w:fldCharType="separate"/>
          </w:r>
          <w:r w:rsidR="00B274BA">
            <w:rPr>
              <w:rStyle w:val="Nmerodepgina"/>
              <w:noProof/>
              <w:sz w:val="20"/>
            </w:rPr>
            <w:t>3</w:t>
          </w:r>
          <w:r w:rsidR="003E4C6C" w:rsidRPr="00CD3259">
            <w:rPr>
              <w:rStyle w:val="Nmerodepgina"/>
              <w:sz w:val="20"/>
            </w:rPr>
            <w:fldChar w:fldCharType="end"/>
          </w:r>
          <w:r w:rsidRPr="00CD3259">
            <w:rPr>
              <w:sz w:val="20"/>
            </w:rPr>
            <w:t xml:space="preserve"> de </w:t>
          </w:r>
          <w:r w:rsidR="003E4C6C" w:rsidRPr="00CD3259">
            <w:rPr>
              <w:sz w:val="20"/>
            </w:rPr>
            <w:fldChar w:fldCharType="begin"/>
          </w:r>
          <w:r w:rsidRPr="00CD3259">
            <w:rPr>
              <w:sz w:val="20"/>
            </w:rPr>
            <w:instrText xml:space="preserve"> NUMPAGES </w:instrText>
          </w:r>
          <w:r w:rsidR="003E4C6C" w:rsidRPr="00CD3259">
            <w:rPr>
              <w:sz w:val="20"/>
            </w:rPr>
            <w:fldChar w:fldCharType="separate"/>
          </w:r>
          <w:r w:rsidR="00B274BA">
            <w:rPr>
              <w:noProof/>
              <w:sz w:val="20"/>
            </w:rPr>
            <w:t>11</w:t>
          </w:r>
          <w:r w:rsidR="003E4C6C" w:rsidRPr="00CD3259">
            <w:rPr>
              <w:sz w:val="20"/>
            </w:rPr>
            <w:fldChar w:fldCharType="end"/>
          </w:r>
        </w:p>
      </w:tc>
    </w:tr>
  </w:tbl>
  <w:p w:rsidR="00BE1615" w:rsidRDefault="00BE1615" w:rsidP="004B6C85">
    <w:pPr>
      <w:pStyle w:val="Sumrio2"/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13" w:type="dxa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409"/>
      <w:gridCol w:w="2304"/>
    </w:tblGrid>
    <w:tr w:rsidR="00BE1615" w:rsidRPr="00CD3259">
      <w:trPr>
        <w:cantSplit/>
        <w:trHeight w:val="252"/>
        <w:jc w:val="center"/>
      </w:trPr>
      <w:tc>
        <w:tcPr>
          <w:tcW w:w="8006" w:type="dxa"/>
        </w:tcPr>
        <w:p w:rsidR="00BE1615" w:rsidRPr="00CD3259" w:rsidRDefault="003E4C6C" w:rsidP="00C949A4">
          <w:pPr>
            <w:pStyle w:val="Rodap"/>
            <w:ind w:right="360"/>
            <w:rPr>
              <w:sz w:val="20"/>
            </w:rPr>
          </w:pPr>
          <w:r w:rsidRPr="00CD3259">
            <w:rPr>
              <w:sz w:val="20"/>
            </w:rPr>
            <w:fldChar w:fldCharType="begin"/>
          </w:r>
          <w:r w:rsidR="00BE1615" w:rsidRPr="00CD3259">
            <w:rPr>
              <w:sz w:val="20"/>
            </w:rPr>
            <w:instrText xml:space="preserve"> FILENAME </w:instrText>
          </w:r>
          <w:r w:rsidRPr="00CD3259">
            <w:rPr>
              <w:sz w:val="20"/>
            </w:rPr>
            <w:fldChar w:fldCharType="separate"/>
          </w:r>
          <w:r w:rsidR="00BE1615">
            <w:rPr>
              <w:noProof/>
              <w:sz w:val="20"/>
            </w:rPr>
            <w:t>sisouv_solicitação_mudança.docx</w:t>
          </w:r>
          <w:r w:rsidRPr="00CD3259">
            <w:rPr>
              <w:sz w:val="20"/>
            </w:rPr>
            <w:fldChar w:fldCharType="end"/>
          </w:r>
        </w:p>
      </w:tc>
      <w:tc>
        <w:tcPr>
          <w:tcW w:w="2480" w:type="dxa"/>
          <w:vAlign w:val="center"/>
        </w:tcPr>
        <w:p w:rsidR="00BE1615" w:rsidRPr="00CD3259" w:rsidRDefault="00BE1615" w:rsidP="00C9599F">
          <w:pPr>
            <w:pStyle w:val="Rodap"/>
            <w:jc w:val="right"/>
            <w:rPr>
              <w:sz w:val="20"/>
            </w:rPr>
          </w:pPr>
          <w:r w:rsidRPr="00CD3259">
            <w:rPr>
              <w:sz w:val="20"/>
            </w:rPr>
            <w:t>Pág.</w:t>
          </w:r>
          <w:r w:rsidR="003E4C6C" w:rsidRPr="00CD3259">
            <w:rPr>
              <w:rStyle w:val="Nmerodepgina"/>
              <w:sz w:val="20"/>
            </w:rPr>
            <w:fldChar w:fldCharType="begin"/>
          </w:r>
          <w:r w:rsidRPr="00CD3259">
            <w:rPr>
              <w:rStyle w:val="Nmerodepgina"/>
              <w:sz w:val="20"/>
            </w:rPr>
            <w:instrText xml:space="preserve"> PAGE </w:instrText>
          </w:r>
          <w:r w:rsidR="003E4C6C" w:rsidRPr="00CD3259">
            <w:rPr>
              <w:rStyle w:val="Nmerodepgina"/>
              <w:sz w:val="20"/>
            </w:rPr>
            <w:fldChar w:fldCharType="separate"/>
          </w:r>
          <w:r w:rsidR="00B274BA">
            <w:rPr>
              <w:rStyle w:val="Nmerodepgina"/>
              <w:noProof/>
              <w:sz w:val="20"/>
            </w:rPr>
            <w:t>5</w:t>
          </w:r>
          <w:r w:rsidR="003E4C6C" w:rsidRPr="00CD3259">
            <w:rPr>
              <w:rStyle w:val="Nmerodepgina"/>
              <w:sz w:val="20"/>
            </w:rPr>
            <w:fldChar w:fldCharType="end"/>
          </w:r>
          <w:r w:rsidRPr="00CD3259">
            <w:rPr>
              <w:sz w:val="20"/>
            </w:rPr>
            <w:t xml:space="preserve"> de </w:t>
          </w:r>
          <w:r w:rsidR="003E4C6C" w:rsidRPr="00CD3259">
            <w:rPr>
              <w:sz w:val="20"/>
            </w:rPr>
            <w:fldChar w:fldCharType="begin"/>
          </w:r>
          <w:r w:rsidRPr="00CD3259">
            <w:rPr>
              <w:sz w:val="20"/>
            </w:rPr>
            <w:instrText xml:space="preserve"> NUMPAGES </w:instrText>
          </w:r>
          <w:r w:rsidR="003E4C6C" w:rsidRPr="00CD3259">
            <w:rPr>
              <w:sz w:val="20"/>
            </w:rPr>
            <w:fldChar w:fldCharType="separate"/>
          </w:r>
          <w:r w:rsidR="00B274BA">
            <w:rPr>
              <w:noProof/>
              <w:sz w:val="20"/>
            </w:rPr>
            <w:t>11</w:t>
          </w:r>
          <w:r w:rsidR="003E4C6C" w:rsidRPr="00CD3259">
            <w:rPr>
              <w:sz w:val="20"/>
            </w:rPr>
            <w:fldChar w:fldCharType="end"/>
          </w:r>
        </w:p>
      </w:tc>
    </w:tr>
  </w:tbl>
  <w:p w:rsidR="00BE1615" w:rsidRDefault="00BE1615" w:rsidP="004B6C85">
    <w:pPr>
      <w:pStyle w:val="Sumrio2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F6C" w:rsidRDefault="005E1F6C">
      <w:r>
        <w:separator/>
      </w:r>
    </w:p>
  </w:footnote>
  <w:footnote w:type="continuationSeparator" w:id="0">
    <w:p w:rsidR="005E1F6C" w:rsidRDefault="005E1F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615" w:rsidRDefault="00BE1615">
    <w:pPr>
      <w:pStyle w:val="Cabealho"/>
    </w:pPr>
    <w:r>
      <w:rPr>
        <w:noProof/>
      </w:rPr>
      <w:drawing>
        <wp:inline distT="0" distB="0" distL="0" distR="0">
          <wp:extent cx="619125" cy="552450"/>
          <wp:effectExtent l="1905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560"/>
      <w:gridCol w:w="7680"/>
      <w:gridCol w:w="600"/>
    </w:tblGrid>
    <w:tr w:rsidR="00BE1615">
      <w:trPr>
        <w:cantSplit/>
        <w:trHeight w:val="984"/>
      </w:trPr>
      <w:tc>
        <w:tcPr>
          <w:tcW w:w="1560" w:type="dxa"/>
          <w:vAlign w:val="center"/>
        </w:tcPr>
        <w:p w:rsidR="00BE1615" w:rsidRDefault="00BE1615">
          <w:pPr>
            <w:pStyle w:val="Cabealho"/>
            <w:rPr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619125" cy="552450"/>
                <wp:effectExtent l="19050" t="0" r="9525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80" w:type="dxa"/>
          <w:vAlign w:val="center"/>
        </w:tcPr>
        <w:p w:rsidR="00BE1615" w:rsidRDefault="00BE1615" w:rsidP="006E0FD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BE1615" w:rsidRDefault="00BE1615" w:rsidP="006E0FD1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 xml:space="preserve"> Solicitação de Mudança</w:t>
          </w:r>
        </w:p>
        <w:p w:rsidR="00BE1615" w:rsidRDefault="00BE1615">
          <w:pPr>
            <w:pStyle w:val="Cabealho"/>
            <w:tabs>
              <w:tab w:val="clear" w:pos="4419"/>
              <w:tab w:val="center" w:pos="3770"/>
            </w:tabs>
            <w:rPr>
              <w:b/>
            </w:rPr>
          </w:pPr>
        </w:p>
        <w:p w:rsidR="00BE1615" w:rsidRDefault="003E4C6C" w:rsidP="002B1DBC">
          <w:pPr>
            <w:pStyle w:val="Cabealho"/>
            <w:tabs>
              <w:tab w:val="clear" w:pos="4419"/>
              <w:tab w:val="center" w:pos="3770"/>
            </w:tabs>
            <w:jc w:val="center"/>
            <w:rPr>
              <w:sz w:val="16"/>
            </w:rPr>
          </w:pPr>
          <w:fldSimple w:instr=" DOCPROPERTY  SiglaNomeProjeto  \* MERGEFORMAT ">
            <w:r w:rsidR="00BE1615" w:rsidRPr="00577E75">
              <w:rPr>
                <w:b/>
              </w:rPr>
              <w:t>&lt;Sigla do Projeto&gt; -</w:t>
            </w:r>
            <w:r w:rsidR="00BE1615">
              <w:t xml:space="preserve"> &lt;Nome do Projeto&gt;</w:t>
            </w:r>
          </w:fldSimple>
        </w:p>
      </w:tc>
      <w:tc>
        <w:tcPr>
          <w:tcW w:w="600" w:type="dxa"/>
        </w:tcPr>
        <w:p w:rsidR="00BE1615" w:rsidRDefault="00BE1615">
          <w:pPr>
            <w:pStyle w:val="Cabealho"/>
            <w:tabs>
              <w:tab w:val="clear" w:pos="4419"/>
              <w:tab w:val="center" w:pos="3770"/>
            </w:tabs>
            <w:rPr>
              <w:b/>
            </w:rPr>
          </w:pPr>
        </w:p>
      </w:tc>
    </w:tr>
  </w:tbl>
  <w:p w:rsidR="00BE1615" w:rsidRDefault="00BE1615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560"/>
      <w:gridCol w:w="7680"/>
      <w:gridCol w:w="600"/>
    </w:tblGrid>
    <w:tr w:rsidR="00BE1615">
      <w:trPr>
        <w:cantSplit/>
        <w:trHeight w:val="984"/>
      </w:trPr>
      <w:tc>
        <w:tcPr>
          <w:tcW w:w="1560" w:type="dxa"/>
          <w:vAlign w:val="center"/>
        </w:tcPr>
        <w:p w:rsidR="00BE1615" w:rsidRDefault="00BE1615" w:rsidP="003634EB">
          <w:pPr>
            <w:pStyle w:val="Cabealho"/>
            <w:rPr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619125" cy="552450"/>
                <wp:effectExtent l="19050" t="0" r="9525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80" w:type="dxa"/>
          <w:vAlign w:val="center"/>
        </w:tcPr>
        <w:p w:rsidR="00BE1615" w:rsidRDefault="00BE1615" w:rsidP="003634EB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</w:p>
        <w:p w:rsidR="00BE1615" w:rsidRDefault="00BE1615" w:rsidP="003634EB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Solicitação de Mudança</w:t>
          </w:r>
        </w:p>
        <w:p w:rsidR="00BE1615" w:rsidRDefault="00BE1615" w:rsidP="003634EB">
          <w:pPr>
            <w:pStyle w:val="Cabealho"/>
            <w:tabs>
              <w:tab w:val="clear" w:pos="4419"/>
              <w:tab w:val="center" w:pos="3770"/>
            </w:tabs>
            <w:rPr>
              <w:b/>
            </w:rPr>
          </w:pPr>
        </w:p>
        <w:p w:rsidR="00BE1615" w:rsidRPr="000167B2" w:rsidRDefault="003E4C6C" w:rsidP="003634EB">
          <w:pPr>
            <w:pStyle w:val="Cabealho"/>
            <w:tabs>
              <w:tab w:val="clear" w:pos="4419"/>
              <w:tab w:val="center" w:pos="3770"/>
            </w:tabs>
            <w:jc w:val="center"/>
            <w:rPr>
              <w:b/>
              <w:color w:val="auto"/>
              <w:szCs w:val="24"/>
            </w:rPr>
          </w:pPr>
          <w:fldSimple w:instr=" DOCPROPERTY  SiglaNomeProjeto  \* MERGEFORMAT ">
            <w:r w:rsidR="00BE1615" w:rsidRPr="000167B2">
              <w:rPr>
                <w:b/>
                <w:color w:val="auto"/>
                <w:szCs w:val="24"/>
              </w:rPr>
              <w:t xml:space="preserve">SISOUV - </w:t>
            </w:r>
            <w:r w:rsidR="00BE1615" w:rsidRPr="000167B2">
              <w:rPr>
                <w:b/>
              </w:rPr>
              <w:t>Sistema de Ouvidoria</w:t>
            </w:r>
          </w:fldSimple>
        </w:p>
        <w:p w:rsidR="00BE1615" w:rsidRDefault="00BE1615" w:rsidP="003634EB">
          <w:pPr>
            <w:pStyle w:val="Cabealho"/>
            <w:tabs>
              <w:tab w:val="clear" w:pos="4419"/>
              <w:tab w:val="center" w:pos="3770"/>
            </w:tabs>
            <w:jc w:val="center"/>
            <w:rPr>
              <w:sz w:val="16"/>
            </w:rPr>
          </w:pPr>
        </w:p>
      </w:tc>
      <w:tc>
        <w:tcPr>
          <w:tcW w:w="600" w:type="dxa"/>
        </w:tcPr>
        <w:p w:rsidR="00BE1615" w:rsidRDefault="00BE1615" w:rsidP="003634EB">
          <w:pPr>
            <w:pStyle w:val="Cabealho"/>
            <w:tabs>
              <w:tab w:val="clear" w:pos="4419"/>
              <w:tab w:val="center" w:pos="3770"/>
            </w:tabs>
            <w:rPr>
              <w:b/>
            </w:rPr>
          </w:pPr>
        </w:p>
      </w:tc>
    </w:tr>
  </w:tbl>
  <w:p w:rsidR="00BE1615" w:rsidRDefault="00BE161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>
    <w:nsid w:val="FFFFFF89"/>
    <w:multiLevelType w:val="singleLevel"/>
    <w:tmpl w:val="FE9E821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>
    <w:nsid w:val="00000006"/>
    <w:multiLevelType w:val="singleLevel"/>
    <w:tmpl w:val="00000006"/>
    <w:name w:val="WW8Num14"/>
    <w:lvl w:ilvl="0">
      <w:start w:val="1"/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>
    <w:nsid w:val="01106819"/>
    <w:multiLevelType w:val="hybridMultilevel"/>
    <w:tmpl w:val="2814DE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3587EF5"/>
    <w:multiLevelType w:val="hybridMultilevel"/>
    <w:tmpl w:val="62420C3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42706F6"/>
    <w:multiLevelType w:val="hybridMultilevel"/>
    <w:tmpl w:val="21E00CA6"/>
    <w:lvl w:ilvl="0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04747C2A"/>
    <w:multiLevelType w:val="multilevel"/>
    <w:tmpl w:val="6CA8C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  <w:b/>
        <w:bCs/>
        <w:i w:val="0"/>
        <w:iCs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bCs/>
        <w:i w:val="0"/>
        <w:iCs w:val="0"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ascii="Arial" w:hAnsi="Arial" w:cs="Arial" w:hint="default"/>
        <w:b/>
        <w:bCs/>
        <w:i w:val="0"/>
        <w:iCs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04A559F1"/>
    <w:multiLevelType w:val="hybridMultilevel"/>
    <w:tmpl w:val="5F585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5F0B43"/>
    <w:multiLevelType w:val="hybridMultilevel"/>
    <w:tmpl w:val="D98A08A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1B3456AC"/>
    <w:multiLevelType w:val="hybridMultilevel"/>
    <w:tmpl w:val="862815F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BF949C9"/>
    <w:multiLevelType w:val="hybridMultilevel"/>
    <w:tmpl w:val="BA3070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495F68"/>
    <w:multiLevelType w:val="hybridMultilevel"/>
    <w:tmpl w:val="B3F8B27C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4CD7A41"/>
    <w:multiLevelType w:val="hybridMultilevel"/>
    <w:tmpl w:val="A310436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84B6FF9"/>
    <w:multiLevelType w:val="hybridMultilevel"/>
    <w:tmpl w:val="2E50328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pStyle w:val="NumberedNormal1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8EB0B39"/>
    <w:multiLevelType w:val="multilevel"/>
    <w:tmpl w:val="9974A2F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lvlText w:val="%1.%2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22"/>
        </w:tabs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17">
    <w:nsid w:val="2BCD23DC"/>
    <w:multiLevelType w:val="hybridMultilevel"/>
    <w:tmpl w:val="E96A137A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2C04523F"/>
    <w:multiLevelType w:val="multilevel"/>
    <w:tmpl w:val="88BAD7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31A53172"/>
    <w:multiLevelType w:val="hybridMultilevel"/>
    <w:tmpl w:val="CD7C9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F95200"/>
    <w:multiLevelType w:val="hybridMultilevel"/>
    <w:tmpl w:val="117C17BA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339A56C7"/>
    <w:multiLevelType w:val="hybridMultilevel"/>
    <w:tmpl w:val="B986DCBC"/>
    <w:lvl w:ilvl="0" w:tplc="0416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22">
    <w:nsid w:val="34015B2B"/>
    <w:multiLevelType w:val="hybridMultilevel"/>
    <w:tmpl w:val="9580FE4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64C48E2"/>
    <w:multiLevelType w:val="hybridMultilevel"/>
    <w:tmpl w:val="B7D6306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368D7D9E"/>
    <w:multiLevelType w:val="hybridMultilevel"/>
    <w:tmpl w:val="D8FA6A3E"/>
    <w:lvl w:ilvl="0" w:tplc="70DC36D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371A11D0"/>
    <w:multiLevelType w:val="multilevel"/>
    <w:tmpl w:val="108AE9B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B980841"/>
    <w:multiLevelType w:val="hybridMultilevel"/>
    <w:tmpl w:val="B8CAC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586FFD"/>
    <w:multiLevelType w:val="hybridMultilevel"/>
    <w:tmpl w:val="1B7CB68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45AC153E"/>
    <w:multiLevelType w:val="singleLevel"/>
    <w:tmpl w:val="04AC728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9">
    <w:nsid w:val="4B747551"/>
    <w:multiLevelType w:val="hybridMultilevel"/>
    <w:tmpl w:val="0038A3F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3825006"/>
    <w:multiLevelType w:val="hybridMultilevel"/>
    <w:tmpl w:val="8DD4A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BE2926"/>
    <w:multiLevelType w:val="hybridMultilevel"/>
    <w:tmpl w:val="EE749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053A01"/>
    <w:multiLevelType w:val="hybridMultilevel"/>
    <w:tmpl w:val="E160A68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7C3D8E"/>
    <w:multiLevelType w:val="hybridMultilevel"/>
    <w:tmpl w:val="4FC0F6F2"/>
    <w:lvl w:ilvl="0" w:tplc="04160005">
      <w:start w:val="1"/>
      <w:numFmt w:val="bullet"/>
      <w:pStyle w:val="Lista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6904D0F"/>
    <w:multiLevelType w:val="multilevel"/>
    <w:tmpl w:val="23221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CTMISNvel4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6">
    <w:nsid w:val="7AE60DF0"/>
    <w:multiLevelType w:val="hybridMultilevel"/>
    <w:tmpl w:val="C2C81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FC2A92"/>
    <w:multiLevelType w:val="hybridMultilevel"/>
    <w:tmpl w:val="66EAA65C"/>
    <w:lvl w:ilvl="0" w:tplc="2B163B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D9ADE3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CD6C5E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69E8F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CF2C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10E347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580C12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E9C658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09A30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0"/>
  </w:num>
  <w:num w:numId="4">
    <w:abstractNumId w:val="34"/>
  </w:num>
  <w:num w:numId="5">
    <w:abstractNumId w:val="16"/>
  </w:num>
  <w:num w:numId="6">
    <w:abstractNumId w:val="9"/>
  </w:num>
  <w:num w:numId="7">
    <w:abstractNumId w:val="5"/>
  </w:num>
  <w:num w:numId="8">
    <w:abstractNumId w:val="21"/>
  </w:num>
  <w:num w:numId="9">
    <w:abstractNumId w:val="13"/>
  </w:num>
  <w:num w:numId="10">
    <w:abstractNumId w:val="37"/>
  </w:num>
  <w:num w:numId="11">
    <w:abstractNumId w:val="22"/>
  </w:num>
  <w:num w:numId="12">
    <w:abstractNumId w:val="8"/>
  </w:num>
  <w:num w:numId="13">
    <w:abstractNumId w:val="23"/>
  </w:num>
  <w:num w:numId="14">
    <w:abstractNumId w:val="14"/>
  </w:num>
  <w:num w:numId="15">
    <w:abstractNumId w:val="27"/>
  </w:num>
  <w:num w:numId="16">
    <w:abstractNumId w:val="4"/>
  </w:num>
  <w:num w:numId="17">
    <w:abstractNumId w:val="29"/>
  </w:num>
  <w:num w:numId="18">
    <w:abstractNumId w:val="10"/>
  </w:num>
  <w:num w:numId="19">
    <w:abstractNumId w:val="32"/>
  </w:num>
  <w:num w:numId="20">
    <w:abstractNumId w:val="12"/>
  </w:num>
  <w:num w:numId="21">
    <w:abstractNumId w:val="20"/>
  </w:num>
  <w:num w:numId="22">
    <w:abstractNumId w:val="18"/>
  </w:num>
  <w:num w:numId="23">
    <w:abstractNumId w:val="7"/>
  </w:num>
  <w:num w:numId="24">
    <w:abstractNumId w:val="3"/>
  </w:num>
  <w:num w:numId="25">
    <w:abstractNumId w:val="25"/>
  </w:num>
  <w:num w:numId="26">
    <w:abstractNumId w:val="28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</w:num>
  <w:num w:numId="30">
    <w:abstractNumId w:val="6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</w:num>
  <w:num w:numId="33">
    <w:abstractNumId w:val="24"/>
  </w:num>
  <w:num w:numId="34">
    <w:abstractNumId w:val="17"/>
  </w:num>
  <w:num w:numId="35">
    <w:abstractNumId w:val="26"/>
  </w:num>
  <w:num w:numId="36">
    <w:abstractNumId w:val="19"/>
  </w:num>
  <w:num w:numId="37">
    <w:abstractNumId w:val="9"/>
  </w:num>
  <w:num w:numId="38">
    <w:abstractNumId w:val="9"/>
  </w:num>
  <w:num w:numId="39">
    <w:abstractNumId w:val="11"/>
  </w:num>
  <w:num w:numId="40">
    <w:abstractNumId w:val="30"/>
  </w:num>
  <w:num w:numId="41">
    <w:abstractNumId w:val="36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1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624BC"/>
    <w:rsid w:val="00001155"/>
    <w:rsid w:val="00001CF5"/>
    <w:rsid w:val="00004049"/>
    <w:rsid w:val="00005107"/>
    <w:rsid w:val="000055B1"/>
    <w:rsid w:val="000078E7"/>
    <w:rsid w:val="00007B35"/>
    <w:rsid w:val="00007DC2"/>
    <w:rsid w:val="000135BF"/>
    <w:rsid w:val="00014F96"/>
    <w:rsid w:val="000167B2"/>
    <w:rsid w:val="0001791E"/>
    <w:rsid w:val="00021399"/>
    <w:rsid w:val="00022F59"/>
    <w:rsid w:val="00023611"/>
    <w:rsid w:val="00023C83"/>
    <w:rsid w:val="000262CA"/>
    <w:rsid w:val="00027E3B"/>
    <w:rsid w:val="00030058"/>
    <w:rsid w:val="00030461"/>
    <w:rsid w:val="00030711"/>
    <w:rsid w:val="00034A84"/>
    <w:rsid w:val="00035A0D"/>
    <w:rsid w:val="00035FBF"/>
    <w:rsid w:val="00040A94"/>
    <w:rsid w:val="000443B4"/>
    <w:rsid w:val="00044B37"/>
    <w:rsid w:val="0004649A"/>
    <w:rsid w:val="00050563"/>
    <w:rsid w:val="000505FC"/>
    <w:rsid w:val="00053ADF"/>
    <w:rsid w:val="00053CFE"/>
    <w:rsid w:val="00053D69"/>
    <w:rsid w:val="00055229"/>
    <w:rsid w:val="000558EB"/>
    <w:rsid w:val="000611F0"/>
    <w:rsid w:val="00061AA5"/>
    <w:rsid w:val="00066842"/>
    <w:rsid w:val="0006783C"/>
    <w:rsid w:val="00070EB0"/>
    <w:rsid w:val="00071C29"/>
    <w:rsid w:val="00072C8B"/>
    <w:rsid w:val="000753EF"/>
    <w:rsid w:val="000755F4"/>
    <w:rsid w:val="00076103"/>
    <w:rsid w:val="00082935"/>
    <w:rsid w:val="00084E41"/>
    <w:rsid w:val="000867C2"/>
    <w:rsid w:val="0009020D"/>
    <w:rsid w:val="00090DED"/>
    <w:rsid w:val="000920BD"/>
    <w:rsid w:val="0009273E"/>
    <w:rsid w:val="00093BE0"/>
    <w:rsid w:val="00093DDA"/>
    <w:rsid w:val="00094965"/>
    <w:rsid w:val="00097473"/>
    <w:rsid w:val="00097EBB"/>
    <w:rsid w:val="000A0F68"/>
    <w:rsid w:val="000A2DB0"/>
    <w:rsid w:val="000A336F"/>
    <w:rsid w:val="000A3EC9"/>
    <w:rsid w:val="000A5B21"/>
    <w:rsid w:val="000A6151"/>
    <w:rsid w:val="000A6633"/>
    <w:rsid w:val="000B6436"/>
    <w:rsid w:val="000B705F"/>
    <w:rsid w:val="000B7BB2"/>
    <w:rsid w:val="000C0E30"/>
    <w:rsid w:val="000C315E"/>
    <w:rsid w:val="000C3894"/>
    <w:rsid w:val="000C3E8C"/>
    <w:rsid w:val="000C4DD0"/>
    <w:rsid w:val="000C72A5"/>
    <w:rsid w:val="000C72F4"/>
    <w:rsid w:val="000C7F42"/>
    <w:rsid w:val="000D086B"/>
    <w:rsid w:val="000D1F29"/>
    <w:rsid w:val="000D2150"/>
    <w:rsid w:val="000D5941"/>
    <w:rsid w:val="000D6930"/>
    <w:rsid w:val="000D6CD9"/>
    <w:rsid w:val="000E160D"/>
    <w:rsid w:val="000E2908"/>
    <w:rsid w:val="000E2E30"/>
    <w:rsid w:val="000E379D"/>
    <w:rsid w:val="000E5726"/>
    <w:rsid w:val="000E5EDF"/>
    <w:rsid w:val="000E6FFD"/>
    <w:rsid w:val="000E716A"/>
    <w:rsid w:val="000F1FF2"/>
    <w:rsid w:val="0010205C"/>
    <w:rsid w:val="00102C5A"/>
    <w:rsid w:val="0010392D"/>
    <w:rsid w:val="00104854"/>
    <w:rsid w:val="001049E8"/>
    <w:rsid w:val="0010542D"/>
    <w:rsid w:val="0010683B"/>
    <w:rsid w:val="001078BD"/>
    <w:rsid w:val="001114BB"/>
    <w:rsid w:val="00112791"/>
    <w:rsid w:val="00113FB2"/>
    <w:rsid w:val="0011427B"/>
    <w:rsid w:val="00116BC6"/>
    <w:rsid w:val="00117FFA"/>
    <w:rsid w:val="00120245"/>
    <w:rsid w:val="00120D66"/>
    <w:rsid w:val="00121F63"/>
    <w:rsid w:val="0012206D"/>
    <w:rsid w:val="001223A9"/>
    <w:rsid w:val="00122A69"/>
    <w:rsid w:val="0012472F"/>
    <w:rsid w:val="00124EFD"/>
    <w:rsid w:val="0012632F"/>
    <w:rsid w:val="001263FE"/>
    <w:rsid w:val="001315A6"/>
    <w:rsid w:val="0013203C"/>
    <w:rsid w:val="0013250A"/>
    <w:rsid w:val="00133CE4"/>
    <w:rsid w:val="001344F2"/>
    <w:rsid w:val="00135F14"/>
    <w:rsid w:val="001375EA"/>
    <w:rsid w:val="00140A95"/>
    <w:rsid w:val="00143C09"/>
    <w:rsid w:val="00146471"/>
    <w:rsid w:val="001508CB"/>
    <w:rsid w:val="00150FDA"/>
    <w:rsid w:val="00151E9E"/>
    <w:rsid w:val="00153461"/>
    <w:rsid w:val="001538D7"/>
    <w:rsid w:val="0015440C"/>
    <w:rsid w:val="00154CC2"/>
    <w:rsid w:val="00154FF8"/>
    <w:rsid w:val="0015514F"/>
    <w:rsid w:val="00155929"/>
    <w:rsid w:val="00156976"/>
    <w:rsid w:val="00156E64"/>
    <w:rsid w:val="00157084"/>
    <w:rsid w:val="001577A1"/>
    <w:rsid w:val="001606B9"/>
    <w:rsid w:val="001606E5"/>
    <w:rsid w:val="00160C06"/>
    <w:rsid w:val="00162B39"/>
    <w:rsid w:val="001630AC"/>
    <w:rsid w:val="00164DB4"/>
    <w:rsid w:val="0016587D"/>
    <w:rsid w:val="00166A4A"/>
    <w:rsid w:val="00166FAE"/>
    <w:rsid w:val="001727B8"/>
    <w:rsid w:val="001738EE"/>
    <w:rsid w:val="00173D85"/>
    <w:rsid w:val="0017578F"/>
    <w:rsid w:val="00177076"/>
    <w:rsid w:val="001777AA"/>
    <w:rsid w:val="001825AB"/>
    <w:rsid w:val="00183876"/>
    <w:rsid w:val="001845C8"/>
    <w:rsid w:val="001846C6"/>
    <w:rsid w:val="001847D5"/>
    <w:rsid w:val="00186F46"/>
    <w:rsid w:val="00191167"/>
    <w:rsid w:val="00191354"/>
    <w:rsid w:val="001923E9"/>
    <w:rsid w:val="0019765C"/>
    <w:rsid w:val="00197B88"/>
    <w:rsid w:val="001A1D90"/>
    <w:rsid w:val="001B13AD"/>
    <w:rsid w:val="001B41CA"/>
    <w:rsid w:val="001B5901"/>
    <w:rsid w:val="001B6296"/>
    <w:rsid w:val="001B7C83"/>
    <w:rsid w:val="001B7F0B"/>
    <w:rsid w:val="001C030B"/>
    <w:rsid w:val="001C3976"/>
    <w:rsid w:val="001D126D"/>
    <w:rsid w:val="001D2867"/>
    <w:rsid w:val="001D394D"/>
    <w:rsid w:val="001D3AB2"/>
    <w:rsid w:val="001D474F"/>
    <w:rsid w:val="001D483E"/>
    <w:rsid w:val="001D4F68"/>
    <w:rsid w:val="001D5085"/>
    <w:rsid w:val="001E05AB"/>
    <w:rsid w:val="001E0B66"/>
    <w:rsid w:val="001E1729"/>
    <w:rsid w:val="001E1A25"/>
    <w:rsid w:val="001E24A8"/>
    <w:rsid w:val="001E2B4F"/>
    <w:rsid w:val="001E421A"/>
    <w:rsid w:val="001E56B2"/>
    <w:rsid w:val="001E6172"/>
    <w:rsid w:val="001F0FE3"/>
    <w:rsid w:val="001F11BF"/>
    <w:rsid w:val="001F4D71"/>
    <w:rsid w:val="001F52F7"/>
    <w:rsid w:val="001F672D"/>
    <w:rsid w:val="00202DC9"/>
    <w:rsid w:val="00204211"/>
    <w:rsid w:val="00204E3F"/>
    <w:rsid w:val="00205411"/>
    <w:rsid w:val="00206482"/>
    <w:rsid w:val="00207168"/>
    <w:rsid w:val="00207B69"/>
    <w:rsid w:val="0021053F"/>
    <w:rsid w:val="0021149A"/>
    <w:rsid w:val="002117DD"/>
    <w:rsid w:val="002124C7"/>
    <w:rsid w:val="00213AC1"/>
    <w:rsid w:val="00216F57"/>
    <w:rsid w:val="002207D7"/>
    <w:rsid w:val="00220D82"/>
    <w:rsid w:val="00223057"/>
    <w:rsid w:val="00223B2D"/>
    <w:rsid w:val="00224067"/>
    <w:rsid w:val="00224EEE"/>
    <w:rsid w:val="00225BA6"/>
    <w:rsid w:val="00227CCC"/>
    <w:rsid w:val="0023348A"/>
    <w:rsid w:val="002341FB"/>
    <w:rsid w:val="00235532"/>
    <w:rsid w:val="00240C33"/>
    <w:rsid w:val="00241A5E"/>
    <w:rsid w:val="0024726F"/>
    <w:rsid w:val="0025074B"/>
    <w:rsid w:val="00253D90"/>
    <w:rsid w:val="00255B0E"/>
    <w:rsid w:val="0025784C"/>
    <w:rsid w:val="00260E3C"/>
    <w:rsid w:val="00262E7A"/>
    <w:rsid w:val="0026303A"/>
    <w:rsid w:val="00263666"/>
    <w:rsid w:val="00267422"/>
    <w:rsid w:val="002727DE"/>
    <w:rsid w:val="00272EF8"/>
    <w:rsid w:val="00273D6B"/>
    <w:rsid w:val="00274E1D"/>
    <w:rsid w:val="00276AD9"/>
    <w:rsid w:val="00277096"/>
    <w:rsid w:val="0028104A"/>
    <w:rsid w:val="00282B1C"/>
    <w:rsid w:val="0028338A"/>
    <w:rsid w:val="00284A31"/>
    <w:rsid w:val="00285322"/>
    <w:rsid w:val="002856D7"/>
    <w:rsid w:val="002867DD"/>
    <w:rsid w:val="00287E55"/>
    <w:rsid w:val="002915F1"/>
    <w:rsid w:val="00292C5F"/>
    <w:rsid w:val="00292C7E"/>
    <w:rsid w:val="00292DED"/>
    <w:rsid w:val="00293DE2"/>
    <w:rsid w:val="0029485E"/>
    <w:rsid w:val="00296DDA"/>
    <w:rsid w:val="002971E7"/>
    <w:rsid w:val="002A0292"/>
    <w:rsid w:val="002A02D8"/>
    <w:rsid w:val="002A10C3"/>
    <w:rsid w:val="002A14C7"/>
    <w:rsid w:val="002A19A4"/>
    <w:rsid w:val="002A241F"/>
    <w:rsid w:val="002A2EE8"/>
    <w:rsid w:val="002A6CB2"/>
    <w:rsid w:val="002A7F40"/>
    <w:rsid w:val="002B1021"/>
    <w:rsid w:val="002B1DA7"/>
    <w:rsid w:val="002B1DBC"/>
    <w:rsid w:val="002B1E78"/>
    <w:rsid w:val="002B5618"/>
    <w:rsid w:val="002B649D"/>
    <w:rsid w:val="002C090A"/>
    <w:rsid w:val="002C3838"/>
    <w:rsid w:val="002C40BC"/>
    <w:rsid w:val="002C72EB"/>
    <w:rsid w:val="002D48CE"/>
    <w:rsid w:val="002D7E2E"/>
    <w:rsid w:val="002E1BA0"/>
    <w:rsid w:val="002E216E"/>
    <w:rsid w:val="002E2FD9"/>
    <w:rsid w:val="002E58F8"/>
    <w:rsid w:val="002E7D71"/>
    <w:rsid w:val="002E7F04"/>
    <w:rsid w:val="002F0EAC"/>
    <w:rsid w:val="002F1C60"/>
    <w:rsid w:val="002F2C2C"/>
    <w:rsid w:val="002F339E"/>
    <w:rsid w:val="002F3720"/>
    <w:rsid w:val="002F6081"/>
    <w:rsid w:val="002F6AAA"/>
    <w:rsid w:val="002F7097"/>
    <w:rsid w:val="002F74DE"/>
    <w:rsid w:val="00303F43"/>
    <w:rsid w:val="0030411B"/>
    <w:rsid w:val="003048DB"/>
    <w:rsid w:val="00304BB3"/>
    <w:rsid w:val="00305526"/>
    <w:rsid w:val="003071B2"/>
    <w:rsid w:val="00311A27"/>
    <w:rsid w:val="00311A93"/>
    <w:rsid w:val="00313916"/>
    <w:rsid w:val="0031454E"/>
    <w:rsid w:val="0031471E"/>
    <w:rsid w:val="00316C70"/>
    <w:rsid w:val="00320190"/>
    <w:rsid w:val="003213FF"/>
    <w:rsid w:val="00322B7F"/>
    <w:rsid w:val="0032488D"/>
    <w:rsid w:val="00330F5D"/>
    <w:rsid w:val="00331D18"/>
    <w:rsid w:val="00333E1C"/>
    <w:rsid w:val="0033470C"/>
    <w:rsid w:val="00340D0A"/>
    <w:rsid w:val="00341C99"/>
    <w:rsid w:val="00342F6E"/>
    <w:rsid w:val="00343486"/>
    <w:rsid w:val="003449D0"/>
    <w:rsid w:val="00345FB8"/>
    <w:rsid w:val="00346504"/>
    <w:rsid w:val="00346E8E"/>
    <w:rsid w:val="00347E7E"/>
    <w:rsid w:val="00350161"/>
    <w:rsid w:val="00350A17"/>
    <w:rsid w:val="00351820"/>
    <w:rsid w:val="00351C9D"/>
    <w:rsid w:val="0035548E"/>
    <w:rsid w:val="00356E96"/>
    <w:rsid w:val="003572F6"/>
    <w:rsid w:val="00357389"/>
    <w:rsid w:val="00357B65"/>
    <w:rsid w:val="0036145B"/>
    <w:rsid w:val="003634EB"/>
    <w:rsid w:val="00364837"/>
    <w:rsid w:val="00365E98"/>
    <w:rsid w:val="00367A5D"/>
    <w:rsid w:val="00367F26"/>
    <w:rsid w:val="00370249"/>
    <w:rsid w:val="00374314"/>
    <w:rsid w:val="00381AB8"/>
    <w:rsid w:val="00382A4F"/>
    <w:rsid w:val="003832AF"/>
    <w:rsid w:val="00383CB8"/>
    <w:rsid w:val="0038555B"/>
    <w:rsid w:val="00387722"/>
    <w:rsid w:val="003923A4"/>
    <w:rsid w:val="003945DA"/>
    <w:rsid w:val="003946FA"/>
    <w:rsid w:val="003965B4"/>
    <w:rsid w:val="003A1D97"/>
    <w:rsid w:val="003A1DDF"/>
    <w:rsid w:val="003A3BC2"/>
    <w:rsid w:val="003A4971"/>
    <w:rsid w:val="003A51FE"/>
    <w:rsid w:val="003A5257"/>
    <w:rsid w:val="003B11D3"/>
    <w:rsid w:val="003B40BA"/>
    <w:rsid w:val="003B6C92"/>
    <w:rsid w:val="003C3AD3"/>
    <w:rsid w:val="003C4FCC"/>
    <w:rsid w:val="003C5000"/>
    <w:rsid w:val="003C587F"/>
    <w:rsid w:val="003C6D1A"/>
    <w:rsid w:val="003C77FB"/>
    <w:rsid w:val="003C7BBB"/>
    <w:rsid w:val="003D0511"/>
    <w:rsid w:val="003D554F"/>
    <w:rsid w:val="003D649D"/>
    <w:rsid w:val="003D70A5"/>
    <w:rsid w:val="003E068E"/>
    <w:rsid w:val="003E1C4D"/>
    <w:rsid w:val="003E31C7"/>
    <w:rsid w:val="003E3640"/>
    <w:rsid w:val="003E48A8"/>
    <w:rsid w:val="003E4C6C"/>
    <w:rsid w:val="003E5681"/>
    <w:rsid w:val="003F00F0"/>
    <w:rsid w:val="003F5061"/>
    <w:rsid w:val="003F517C"/>
    <w:rsid w:val="003F572B"/>
    <w:rsid w:val="0040320A"/>
    <w:rsid w:val="00403CD9"/>
    <w:rsid w:val="004076A5"/>
    <w:rsid w:val="00407802"/>
    <w:rsid w:val="004101EE"/>
    <w:rsid w:val="004157D6"/>
    <w:rsid w:val="004175CC"/>
    <w:rsid w:val="00417E6F"/>
    <w:rsid w:val="004208F1"/>
    <w:rsid w:val="00424826"/>
    <w:rsid w:val="00425508"/>
    <w:rsid w:val="00425E3F"/>
    <w:rsid w:val="00427897"/>
    <w:rsid w:val="00427B7F"/>
    <w:rsid w:val="00427C9D"/>
    <w:rsid w:val="00432280"/>
    <w:rsid w:val="00433B21"/>
    <w:rsid w:val="00433C8F"/>
    <w:rsid w:val="00433E4F"/>
    <w:rsid w:val="0043570E"/>
    <w:rsid w:val="00435CE5"/>
    <w:rsid w:val="00435F43"/>
    <w:rsid w:val="00436A22"/>
    <w:rsid w:val="00436C3C"/>
    <w:rsid w:val="00441085"/>
    <w:rsid w:val="004411F1"/>
    <w:rsid w:val="004418C5"/>
    <w:rsid w:val="00441A7A"/>
    <w:rsid w:val="0044221D"/>
    <w:rsid w:val="004431A2"/>
    <w:rsid w:val="00443378"/>
    <w:rsid w:val="00445119"/>
    <w:rsid w:val="004479BE"/>
    <w:rsid w:val="00450AC2"/>
    <w:rsid w:val="00451544"/>
    <w:rsid w:val="004515F0"/>
    <w:rsid w:val="00452D15"/>
    <w:rsid w:val="00462014"/>
    <w:rsid w:val="004624BC"/>
    <w:rsid w:val="00463381"/>
    <w:rsid w:val="00463C0C"/>
    <w:rsid w:val="0046520C"/>
    <w:rsid w:val="00465292"/>
    <w:rsid w:val="00465675"/>
    <w:rsid w:val="00470934"/>
    <w:rsid w:val="0047172A"/>
    <w:rsid w:val="00474131"/>
    <w:rsid w:val="00475C61"/>
    <w:rsid w:val="00477999"/>
    <w:rsid w:val="004838EF"/>
    <w:rsid w:val="004869E8"/>
    <w:rsid w:val="004927DF"/>
    <w:rsid w:val="004940A0"/>
    <w:rsid w:val="00494430"/>
    <w:rsid w:val="004956D5"/>
    <w:rsid w:val="00496A28"/>
    <w:rsid w:val="004A3BF4"/>
    <w:rsid w:val="004A633D"/>
    <w:rsid w:val="004B063F"/>
    <w:rsid w:val="004B0E4D"/>
    <w:rsid w:val="004B5959"/>
    <w:rsid w:val="004B6C85"/>
    <w:rsid w:val="004C0782"/>
    <w:rsid w:val="004C0E45"/>
    <w:rsid w:val="004C1CBF"/>
    <w:rsid w:val="004C1E7F"/>
    <w:rsid w:val="004C2AB7"/>
    <w:rsid w:val="004C2F7A"/>
    <w:rsid w:val="004C37C5"/>
    <w:rsid w:val="004C3E38"/>
    <w:rsid w:val="004C416F"/>
    <w:rsid w:val="004C4CED"/>
    <w:rsid w:val="004C5339"/>
    <w:rsid w:val="004C7DCA"/>
    <w:rsid w:val="004D1015"/>
    <w:rsid w:val="004D1287"/>
    <w:rsid w:val="004D15E5"/>
    <w:rsid w:val="004D4459"/>
    <w:rsid w:val="004D5F21"/>
    <w:rsid w:val="004D684C"/>
    <w:rsid w:val="004D72A2"/>
    <w:rsid w:val="004E1AFF"/>
    <w:rsid w:val="004E1D7E"/>
    <w:rsid w:val="004E2DAD"/>
    <w:rsid w:val="004E6B24"/>
    <w:rsid w:val="004E6BB8"/>
    <w:rsid w:val="004E7313"/>
    <w:rsid w:val="004E7847"/>
    <w:rsid w:val="004F2563"/>
    <w:rsid w:val="004F2FD2"/>
    <w:rsid w:val="004F56B6"/>
    <w:rsid w:val="004F635A"/>
    <w:rsid w:val="004F677C"/>
    <w:rsid w:val="0050031E"/>
    <w:rsid w:val="005009A0"/>
    <w:rsid w:val="00502DA4"/>
    <w:rsid w:val="00503469"/>
    <w:rsid w:val="00503D90"/>
    <w:rsid w:val="005050AA"/>
    <w:rsid w:val="00506058"/>
    <w:rsid w:val="005069D5"/>
    <w:rsid w:val="00506E4D"/>
    <w:rsid w:val="00507145"/>
    <w:rsid w:val="005074B6"/>
    <w:rsid w:val="00507F0B"/>
    <w:rsid w:val="00510FA8"/>
    <w:rsid w:val="00512500"/>
    <w:rsid w:val="00512824"/>
    <w:rsid w:val="00513C7D"/>
    <w:rsid w:val="0051451B"/>
    <w:rsid w:val="0051469D"/>
    <w:rsid w:val="005147FE"/>
    <w:rsid w:val="005156F8"/>
    <w:rsid w:val="00516B2D"/>
    <w:rsid w:val="005214CC"/>
    <w:rsid w:val="0052332C"/>
    <w:rsid w:val="0052477B"/>
    <w:rsid w:val="00525E4B"/>
    <w:rsid w:val="005304CE"/>
    <w:rsid w:val="00530C1D"/>
    <w:rsid w:val="00531D46"/>
    <w:rsid w:val="00532891"/>
    <w:rsid w:val="00534ECE"/>
    <w:rsid w:val="00536148"/>
    <w:rsid w:val="005378D0"/>
    <w:rsid w:val="005413DB"/>
    <w:rsid w:val="0054246E"/>
    <w:rsid w:val="00542850"/>
    <w:rsid w:val="005429B2"/>
    <w:rsid w:val="0054393A"/>
    <w:rsid w:val="005439C8"/>
    <w:rsid w:val="00546C45"/>
    <w:rsid w:val="0055366B"/>
    <w:rsid w:val="0055372D"/>
    <w:rsid w:val="00555063"/>
    <w:rsid w:val="005560C8"/>
    <w:rsid w:val="005573F9"/>
    <w:rsid w:val="00563B14"/>
    <w:rsid w:val="005650CE"/>
    <w:rsid w:val="005657AD"/>
    <w:rsid w:val="00566D03"/>
    <w:rsid w:val="00567363"/>
    <w:rsid w:val="00570CD8"/>
    <w:rsid w:val="0057131F"/>
    <w:rsid w:val="00571969"/>
    <w:rsid w:val="00571B65"/>
    <w:rsid w:val="00572AB2"/>
    <w:rsid w:val="00573BC5"/>
    <w:rsid w:val="005742B9"/>
    <w:rsid w:val="00575C2B"/>
    <w:rsid w:val="0057776C"/>
    <w:rsid w:val="00577A23"/>
    <w:rsid w:val="00577E75"/>
    <w:rsid w:val="00580454"/>
    <w:rsid w:val="00585A39"/>
    <w:rsid w:val="00585FD6"/>
    <w:rsid w:val="0058747B"/>
    <w:rsid w:val="00593E6A"/>
    <w:rsid w:val="00596651"/>
    <w:rsid w:val="0059724B"/>
    <w:rsid w:val="005A021D"/>
    <w:rsid w:val="005A108A"/>
    <w:rsid w:val="005A11D9"/>
    <w:rsid w:val="005A34DC"/>
    <w:rsid w:val="005A5A8E"/>
    <w:rsid w:val="005A5DB3"/>
    <w:rsid w:val="005B0513"/>
    <w:rsid w:val="005B25BE"/>
    <w:rsid w:val="005B60D7"/>
    <w:rsid w:val="005B6CFA"/>
    <w:rsid w:val="005B73DC"/>
    <w:rsid w:val="005B73EC"/>
    <w:rsid w:val="005C046E"/>
    <w:rsid w:val="005C0AC5"/>
    <w:rsid w:val="005C2663"/>
    <w:rsid w:val="005C5529"/>
    <w:rsid w:val="005C5765"/>
    <w:rsid w:val="005C66F2"/>
    <w:rsid w:val="005C7C3D"/>
    <w:rsid w:val="005C7C55"/>
    <w:rsid w:val="005C7F49"/>
    <w:rsid w:val="005D008E"/>
    <w:rsid w:val="005D0F61"/>
    <w:rsid w:val="005D4FBD"/>
    <w:rsid w:val="005D5A82"/>
    <w:rsid w:val="005D6159"/>
    <w:rsid w:val="005E112D"/>
    <w:rsid w:val="005E1F6C"/>
    <w:rsid w:val="005E501D"/>
    <w:rsid w:val="005E55C9"/>
    <w:rsid w:val="005E61EC"/>
    <w:rsid w:val="005F034E"/>
    <w:rsid w:val="005F0428"/>
    <w:rsid w:val="005F240E"/>
    <w:rsid w:val="005F2D4E"/>
    <w:rsid w:val="005F3611"/>
    <w:rsid w:val="005F5903"/>
    <w:rsid w:val="00600006"/>
    <w:rsid w:val="0060164D"/>
    <w:rsid w:val="006026D2"/>
    <w:rsid w:val="006101E3"/>
    <w:rsid w:val="0061170D"/>
    <w:rsid w:val="0061203C"/>
    <w:rsid w:val="006123D1"/>
    <w:rsid w:val="0061280F"/>
    <w:rsid w:val="00622437"/>
    <w:rsid w:val="00623063"/>
    <w:rsid w:val="006243CD"/>
    <w:rsid w:val="0062759F"/>
    <w:rsid w:val="00631149"/>
    <w:rsid w:val="006332F6"/>
    <w:rsid w:val="00633BD4"/>
    <w:rsid w:val="006351B9"/>
    <w:rsid w:val="00636CE7"/>
    <w:rsid w:val="006420B8"/>
    <w:rsid w:val="006442B2"/>
    <w:rsid w:val="00645D84"/>
    <w:rsid w:val="00645DFD"/>
    <w:rsid w:val="00645F76"/>
    <w:rsid w:val="0065090E"/>
    <w:rsid w:val="00652084"/>
    <w:rsid w:val="00653739"/>
    <w:rsid w:val="00654294"/>
    <w:rsid w:val="00654DD5"/>
    <w:rsid w:val="006566ED"/>
    <w:rsid w:val="006571FA"/>
    <w:rsid w:val="0065799E"/>
    <w:rsid w:val="00660191"/>
    <w:rsid w:val="006601C1"/>
    <w:rsid w:val="006608B2"/>
    <w:rsid w:val="00661447"/>
    <w:rsid w:val="006616F6"/>
    <w:rsid w:val="00661BA1"/>
    <w:rsid w:val="00664290"/>
    <w:rsid w:val="00664AC7"/>
    <w:rsid w:val="00667EC2"/>
    <w:rsid w:val="0067028F"/>
    <w:rsid w:val="00670F64"/>
    <w:rsid w:val="0067112B"/>
    <w:rsid w:val="00672BD3"/>
    <w:rsid w:val="00673350"/>
    <w:rsid w:val="00673354"/>
    <w:rsid w:val="006770D2"/>
    <w:rsid w:val="0068032A"/>
    <w:rsid w:val="00680CA1"/>
    <w:rsid w:val="006814E9"/>
    <w:rsid w:val="00682178"/>
    <w:rsid w:val="00682890"/>
    <w:rsid w:val="00682A84"/>
    <w:rsid w:val="00683CC0"/>
    <w:rsid w:val="006842B6"/>
    <w:rsid w:val="00684D07"/>
    <w:rsid w:val="00684D2B"/>
    <w:rsid w:val="00685100"/>
    <w:rsid w:val="006907D2"/>
    <w:rsid w:val="00690D34"/>
    <w:rsid w:val="006914B6"/>
    <w:rsid w:val="006916D6"/>
    <w:rsid w:val="0069211D"/>
    <w:rsid w:val="00697A2C"/>
    <w:rsid w:val="006A3783"/>
    <w:rsid w:val="006A48BE"/>
    <w:rsid w:val="006A52CD"/>
    <w:rsid w:val="006A5950"/>
    <w:rsid w:val="006A6004"/>
    <w:rsid w:val="006A624A"/>
    <w:rsid w:val="006A659F"/>
    <w:rsid w:val="006A66F1"/>
    <w:rsid w:val="006B1220"/>
    <w:rsid w:val="006B158B"/>
    <w:rsid w:val="006B1F24"/>
    <w:rsid w:val="006B32B6"/>
    <w:rsid w:val="006B46CD"/>
    <w:rsid w:val="006B6B46"/>
    <w:rsid w:val="006B785B"/>
    <w:rsid w:val="006C0D8C"/>
    <w:rsid w:val="006C1649"/>
    <w:rsid w:val="006C1EB7"/>
    <w:rsid w:val="006C2638"/>
    <w:rsid w:val="006C4238"/>
    <w:rsid w:val="006C4F35"/>
    <w:rsid w:val="006D0AD2"/>
    <w:rsid w:val="006D277F"/>
    <w:rsid w:val="006D2F1C"/>
    <w:rsid w:val="006D38C9"/>
    <w:rsid w:val="006D4C9D"/>
    <w:rsid w:val="006D715F"/>
    <w:rsid w:val="006E026B"/>
    <w:rsid w:val="006E0FD1"/>
    <w:rsid w:val="006E1118"/>
    <w:rsid w:val="006E1E15"/>
    <w:rsid w:val="006E3ED2"/>
    <w:rsid w:val="006E5E6B"/>
    <w:rsid w:val="006E64F3"/>
    <w:rsid w:val="006E6BB2"/>
    <w:rsid w:val="006F10C9"/>
    <w:rsid w:val="006F46AC"/>
    <w:rsid w:val="006F47FB"/>
    <w:rsid w:val="006F595F"/>
    <w:rsid w:val="006F6C8D"/>
    <w:rsid w:val="006F7934"/>
    <w:rsid w:val="006F7993"/>
    <w:rsid w:val="00700012"/>
    <w:rsid w:val="00705ECB"/>
    <w:rsid w:val="00705FD8"/>
    <w:rsid w:val="00707CDD"/>
    <w:rsid w:val="0071005A"/>
    <w:rsid w:val="00711198"/>
    <w:rsid w:val="0071445F"/>
    <w:rsid w:val="00714FF4"/>
    <w:rsid w:val="00716346"/>
    <w:rsid w:val="007179BF"/>
    <w:rsid w:val="00720E95"/>
    <w:rsid w:val="00723B96"/>
    <w:rsid w:val="00724728"/>
    <w:rsid w:val="007252A9"/>
    <w:rsid w:val="00725C39"/>
    <w:rsid w:val="00730567"/>
    <w:rsid w:val="00733652"/>
    <w:rsid w:val="007340C9"/>
    <w:rsid w:val="00734DF3"/>
    <w:rsid w:val="007350B8"/>
    <w:rsid w:val="00736510"/>
    <w:rsid w:val="00736D1D"/>
    <w:rsid w:val="0074048C"/>
    <w:rsid w:val="007419F0"/>
    <w:rsid w:val="00742151"/>
    <w:rsid w:val="00742D09"/>
    <w:rsid w:val="007430D8"/>
    <w:rsid w:val="00743DF0"/>
    <w:rsid w:val="0074457B"/>
    <w:rsid w:val="00746209"/>
    <w:rsid w:val="007471C3"/>
    <w:rsid w:val="007474EC"/>
    <w:rsid w:val="00747839"/>
    <w:rsid w:val="00750918"/>
    <w:rsid w:val="0075124C"/>
    <w:rsid w:val="00751BA8"/>
    <w:rsid w:val="00751F12"/>
    <w:rsid w:val="00752116"/>
    <w:rsid w:val="00752439"/>
    <w:rsid w:val="00753834"/>
    <w:rsid w:val="00760C6D"/>
    <w:rsid w:val="00761EAF"/>
    <w:rsid w:val="0076286D"/>
    <w:rsid w:val="00763050"/>
    <w:rsid w:val="007655AA"/>
    <w:rsid w:val="00765968"/>
    <w:rsid w:val="00772C4A"/>
    <w:rsid w:val="00772F70"/>
    <w:rsid w:val="00774947"/>
    <w:rsid w:val="00776B70"/>
    <w:rsid w:val="00776D86"/>
    <w:rsid w:val="00780BEC"/>
    <w:rsid w:val="0078102F"/>
    <w:rsid w:val="00783CD6"/>
    <w:rsid w:val="0078408D"/>
    <w:rsid w:val="00784C07"/>
    <w:rsid w:val="00785884"/>
    <w:rsid w:val="0078789A"/>
    <w:rsid w:val="0078792D"/>
    <w:rsid w:val="00790552"/>
    <w:rsid w:val="00793C14"/>
    <w:rsid w:val="00794131"/>
    <w:rsid w:val="00794491"/>
    <w:rsid w:val="00794893"/>
    <w:rsid w:val="00797DB3"/>
    <w:rsid w:val="007A3292"/>
    <w:rsid w:val="007A5E34"/>
    <w:rsid w:val="007B02BB"/>
    <w:rsid w:val="007B0AF2"/>
    <w:rsid w:val="007B0D09"/>
    <w:rsid w:val="007B1702"/>
    <w:rsid w:val="007B17FB"/>
    <w:rsid w:val="007B1D28"/>
    <w:rsid w:val="007B3618"/>
    <w:rsid w:val="007B487D"/>
    <w:rsid w:val="007B4D19"/>
    <w:rsid w:val="007B70BE"/>
    <w:rsid w:val="007C19B7"/>
    <w:rsid w:val="007C1F3F"/>
    <w:rsid w:val="007C3810"/>
    <w:rsid w:val="007C3F20"/>
    <w:rsid w:val="007C535B"/>
    <w:rsid w:val="007C5CBF"/>
    <w:rsid w:val="007C5CD0"/>
    <w:rsid w:val="007D2318"/>
    <w:rsid w:val="007D26C5"/>
    <w:rsid w:val="007D3C84"/>
    <w:rsid w:val="007D4CDC"/>
    <w:rsid w:val="007D54A1"/>
    <w:rsid w:val="007D5A4A"/>
    <w:rsid w:val="007D6AAE"/>
    <w:rsid w:val="007E0F87"/>
    <w:rsid w:val="007E286F"/>
    <w:rsid w:val="007E39F2"/>
    <w:rsid w:val="007E47E1"/>
    <w:rsid w:val="007E7130"/>
    <w:rsid w:val="007E75CE"/>
    <w:rsid w:val="007F0124"/>
    <w:rsid w:val="007F37BD"/>
    <w:rsid w:val="007F56B1"/>
    <w:rsid w:val="0080095D"/>
    <w:rsid w:val="00801828"/>
    <w:rsid w:val="00801F4F"/>
    <w:rsid w:val="00802391"/>
    <w:rsid w:val="00802A56"/>
    <w:rsid w:val="00804CA8"/>
    <w:rsid w:val="0080503A"/>
    <w:rsid w:val="00810E3B"/>
    <w:rsid w:val="008118AE"/>
    <w:rsid w:val="00820DCA"/>
    <w:rsid w:val="008265B7"/>
    <w:rsid w:val="00826F73"/>
    <w:rsid w:val="00826FD6"/>
    <w:rsid w:val="00827129"/>
    <w:rsid w:val="00831823"/>
    <w:rsid w:val="008332C0"/>
    <w:rsid w:val="008355BB"/>
    <w:rsid w:val="00836FB2"/>
    <w:rsid w:val="008379A1"/>
    <w:rsid w:val="0084047C"/>
    <w:rsid w:val="00840F7A"/>
    <w:rsid w:val="00843980"/>
    <w:rsid w:val="00844184"/>
    <w:rsid w:val="00845302"/>
    <w:rsid w:val="008454DE"/>
    <w:rsid w:val="008543B8"/>
    <w:rsid w:val="00856A85"/>
    <w:rsid w:val="008570F1"/>
    <w:rsid w:val="008577FD"/>
    <w:rsid w:val="00857CAA"/>
    <w:rsid w:val="00861ABD"/>
    <w:rsid w:val="00862F70"/>
    <w:rsid w:val="00863925"/>
    <w:rsid w:val="00863AF0"/>
    <w:rsid w:val="00870CE2"/>
    <w:rsid w:val="00873EB6"/>
    <w:rsid w:val="0087439F"/>
    <w:rsid w:val="00875DB2"/>
    <w:rsid w:val="00875DE8"/>
    <w:rsid w:val="008773C9"/>
    <w:rsid w:val="00877F99"/>
    <w:rsid w:val="0088045B"/>
    <w:rsid w:val="0088125A"/>
    <w:rsid w:val="00882814"/>
    <w:rsid w:val="00882BE2"/>
    <w:rsid w:val="008833A2"/>
    <w:rsid w:val="00883E90"/>
    <w:rsid w:val="00885FC9"/>
    <w:rsid w:val="008866D6"/>
    <w:rsid w:val="00887E05"/>
    <w:rsid w:val="008909FE"/>
    <w:rsid w:val="00893A35"/>
    <w:rsid w:val="008974AF"/>
    <w:rsid w:val="00897A5A"/>
    <w:rsid w:val="008A17DF"/>
    <w:rsid w:val="008A3781"/>
    <w:rsid w:val="008A6488"/>
    <w:rsid w:val="008A7E75"/>
    <w:rsid w:val="008A7FDA"/>
    <w:rsid w:val="008B0F81"/>
    <w:rsid w:val="008B19A6"/>
    <w:rsid w:val="008B5C79"/>
    <w:rsid w:val="008B7402"/>
    <w:rsid w:val="008B7A97"/>
    <w:rsid w:val="008C4190"/>
    <w:rsid w:val="008C41C2"/>
    <w:rsid w:val="008C712D"/>
    <w:rsid w:val="008C75F2"/>
    <w:rsid w:val="008C7B7A"/>
    <w:rsid w:val="008C7BDA"/>
    <w:rsid w:val="008C7C2B"/>
    <w:rsid w:val="008D08D7"/>
    <w:rsid w:val="008D2982"/>
    <w:rsid w:val="008D2BC5"/>
    <w:rsid w:val="008D50A8"/>
    <w:rsid w:val="008D532F"/>
    <w:rsid w:val="008D5B2D"/>
    <w:rsid w:val="008D63F2"/>
    <w:rsid w:val="008D7C16"/>
    <w:rsid w:val="008E282B"/>
    <w:rsid w:val="008E31D0"/>
    <w:rsid w:val="008E3A34"/>
    <w:rsid w:val="008E3CB1"/>
    <w:rsid w:val="008E4A4A"/>
    <w:rsid w:val="008E5494"/>
    <w:rsid w:val="008E554C"/>
    <w:rsid w:val="008E6939"/>
    <w:rsid w:val="008E770F"/>
    <w:rsid w:val="008E7ECE"/>
    <w:rsid w:val="008F01F2"/>
    <w:rsid w:val="008F102C"/>
    <w:rsid w:val="008F1633"/>
    <w:rsid w:val="008F22CE"/>
    <w:rsid w:val="008F27B5"/>
    <w:rsid w:val="008F27F2"/>
    <w:rsid w:val="008F33B0"/>
    <w:rsid w:val="008F4C17"/>
    <w:rsid w:val="008F5668"/>
    <w:rsid w:val="008F7214"/>
    <w:rsid w:val="0090134E"/>
    <w:rsid w:val="00901503"/>
    <w:rsid w:val="009047C5"/>
    <w:rsid w:val="0090507F"/>
    <w:rsid w:val="00906096"/>
    <w:rsid w:val="009115D9"/>
    <w:rsid w:val="00911C5A"/>
    <w:rsid w:val="00912161"/>
    <w:rsid w:val="00912506"/>
    <w:rsid w:val="0091293C"/>
    <w:rsid w:val="00912C83"/>
    <w:rsid w:val="00914B76"/>
    <w:rsid w:val="00915342"/>
    <w:rsid w:val="00915D51"/>
    <w:rsid w:val="009201C9"/>
    <w:rsid w:val="009206E3"/>
    <w:rsid w:val="00920CCF"/>
    <w:rsid w:val="00920DCD"/>
    <w:rsid w:val="0092127B"/>
    <w:rsid w:val="00921CB7"/>
    <w:rsid w:val="00921CC5"/>
    <w:rsid w:val="009220E3"/>
    <w:rsid w:val="00922B3D"/>
    <w:rsid w:val="00924E26"/>
    <w:rsid w:val="009279B4"/>
    <w:rsid w:val="00930426"/>
    <w:rsid w:val="009308AD"/>
    <w:rsid w:val="00930CDA"/>
    <w:rsid w:val="009320BC"/>
    <w:rsid w:val="00932DC6"/>
    <w:rsid w:val="009334AF"/>
    <w:rsid w:val="0093480D"/>
    <w:rsid w:val="00934FCC"/>
    <w:rsid w:val="00937281"/>
    <w:rsid w:val="00937E81"/>
    <w:rsid w:val="009404B8"/>
    <w:rsid w:val="0094217A"/>
    <w:rsid w:val="009422C1"/>
    <w:rsid w:val="0094300A"/>
    <w:rsid w:val="00945CCC"/>
    <w:rsid w:val="009460B3"/>
    <w:rsid w:val="009471C2"/>
    <w:rsid w:val="0095039B"/>
    <w:rsid w:val="00950E22"/>
    <w:rsid w:val="00951498"/>
    <w:rsid w:val="00954374"/>
    <w:rsid w:val="00957740"/>
    <w:rsid w:val="00957C56"/>
    <w:rsid w:val="0096018C"/>
    <w:rsid w:val="00960214"/>
    <w:rsid w:val="00960D3A"/>
    <w:rsid w:val="009614EE"/>
    <w:rsid w:val="00963952"/>
    <w:rsid w:val="00971C96"/>
    <w:rsid w:val="00973203"/>
    <w:rsid w:val="00975532"/>
    <w:rsid w:val="00975C02"/>
    <w:rsid w:val="00975F09"/>
    <w:rsid w:val="009839EC"/>
    <w:rsid w:val="00984BFD"/>
    <w:rsid w:val="00986A21"/>
    <w:rsid w:val="009874A9"/>
    <w:rsid w:val="009879B1"/>
    <w:rsid w:val="0099035E"/>
    <w:rsid w:val="009911AD"/>
    <w:rsid w:val="00992A31"/>
    <w:rsid w:val="00992C8A"/>
    <w:rsid w:val="00993F1C"/>
    <w:rsid w:val="00996CDD"/>
    <w:rsid w:val="00997BC8"/>
    <w:rsid w:val="009A0AEA"/>
    <w:rsid w:val="009A2FA0"/>
    <w:rsid w:val="009A39CD"/>
    <w:rsid w:val="009A3EBB"/>
    <w:rsid w:val="009A5FA5"/>
    <w:rsid w:val="009B0F23"/>
    <w:rsid w:val="009B41B5"/>
    <w:rsid w:val="009B4A28"/>
    <w:rsid w:val="009B6783"/>
    <w:rsid w:val="009B6BCD"/>
    <w:rsid w:val="009C222E"/>
    <w:rsid w:val="009C3552"/>
    <w:rsid w:val="009C3725"/>
    <w:rsid w:val="009C64C6"/>
    <w:rsid w:val="009D2993"/>
    <w:rsid w:val="009D6205"/>
    <w:rsid w:val="009D6A6E"/>
    <w:rsid w:val="009D739B"/>
    <w:rsid w:val="009D7D18"/>
    <w:rsid w:val="009E0D72"/>
    <w:rsid w:val="009E1404"/>
    <w:rsid w:val="009E3474"/>
    <w:rsid w:val="009E4CE3"/>
    <w:rsid w:val="009E67CE"/>
    <w:rsid w:val="009F1CF5"/>
    <w:rsid w:val="009F1F44"/>
    <w:rsid w:val="009F2238"/>
    <w:rsid w:val="009F2392"/>
    <w:rsid w:val="009F5382"/>
    <w:rsid w:val="009F55DB"/>
    <w:rsid w:val="009F64D6"/>
    <w:rsid w:val="00A010B0"/>
    <w:rsid w:val="00A01AD2"/>
    <w:rsid w:val="00A10C07"/>
    <w:rsid w:val="00A10E06"/>
    <w:rsid w:val="00A13742"/>
    <w:rsid w:val="00A14E6D"/>
    <w:rsid w:val="00A169D4"/>
    <w:rsid w:val="00A17E3A"/>
    <w:rsid w:val="00A206B9"/>
    <w:rsid w:val="00A231C4"/>
    <w:rsid w:val="00A26432"/>
    <w:rsid w:val="00A278F6"/>
    <w:rsid w:val="00A3172A"/>
    <w:rsid w:val="00A333AF"/>
    <w:rsid w:val="00A3366B"/>
    <w:rsid w:val="00A3498F"/>
    <w:rsid w:val="00A35466"/>
    <w:rsid w:val="00A35D29"/>
    <w:rsid w:val="00A35D82"/>
    <w:rsid w:val="00A35DCD"/>
    <w:rsid w:val="00A40463"/>
    <w:rsid w:val="00A41446"/>
    <w:rsid w:val="00A41936"/>
    <w:rsid w:val="00A41BDD"/>
    <w:rsid w:val="00A42C46"/>
    <w:rsid w:val="00A431B6"/>
    <w:rsid w:val="00A43E0E"/>
    <w:rsid w:val="00A44239"/>
    <w:rsid w:val="00A457BE"/>
    <w:rsid w:val="00A45A92"/>
    <w:rsid w:val="00A45E1C"/>
    <w:rsid w:val="00A52403"/>
    <w:rsid w:val="00A52AA0"/>
    <w:rsid w:val="00A57995"/>
    <w:rsid w:val="00A57AA6"/>
    <w:rsid w:val="00A62B5C"/>
    <w:rsid w:val="00A6345B"/>
    <w:rsid w:val="00A63695"/>
    <w:rsid w:val="00A63A30"/>
    <w:rsid w:val="00A67F30"/>
    <w:rsid w:val="00A72CA7"/>
    <w:rsid w:val="00A75AA9"/>
    <w:rsid w:val="00A77B0E"/>
    <w:rsid w:val="00A807AA"/>
    <w:rsid w:val="00A82666"/>
    <w:rsid w:val="00A838EE"/>
    <w:rsid w:val="00A85D21"/>
    <w:rsid w:val="00A86B7C"/>
    <w:rsid w:val="00A92823"/>
    <w:rsid w:val="00A945E5"/>
    <w:rsid w:val="00A94DA8"/>
    <w:rsid w:val="00A95B3D"/>
    <w:rsid w:val="00A95E4D"/>
    <w:rsid w:val="00A96A7F"/>
    <w:rsid w:val="00AA0E91"/>
    <w:rsid w:val="00AA11C7"/>
    <w:rsid w:val="00AA16C9"/>
    <w:rsid w:val="00AA2B85"/>
    <w:rsid w:val="00AA2FDA"/>
    <w:rsid w:val="00AA3868"/>
    <w:rsid w:val="00AA4FF6"/>
    <w:rsid w:val="00AA5989"/>
    <w:rsid w:val="00AA6E92"/>
    <w:rsid w:val="00AA71ED"/>
    <w:rsid w:val="00AA7AD8"/>
    <w:rsid w:val="00AB0E93"/>
    <w:rsid w:val="00AB1F0E"/>
    <w:rsid w:val="00AB2A8D"/>
    <w:rsid w:val="00AB3207"/>
    <w:rsid w:val="00AB7609"/>
    <w:rsid w:val="00AC2E6C"/>
    <w:rsid w:val="00AC59C0"/>
    <w:rsid w:val="00AC70D9"/>
    <w:rsid w:val="00AD03DB"/>
    <w:rsid w:val="00AD046F"/>
    <w:rsid w:val="00AD0936"/>
    <w:rsid w:val="00AD3587"/>
    <w:rsid w:val="00AD4C95"/>
    <w:rsid w:val="00AD6874"/>
    <w:rsid w:val="00AD6A40"/>
    <w:rsid w:val="00AE0F23"/>
    <w:rsid w:val="00AE160C"/>
    <w:rsid w:val="00AE2E8F"/>
    <w:rsid w:val="00AE3E4A"/>
    <w:rsid w:val="00AE5B2B"/>
    <w:rsid w:val="00AE7FA3"/>
    <w:rsid w:val="00AF4D3F"/>
    <w:rsid w:val="00AF4F78"/>
    <w:rsid w:val="00AF7BB1"/>
    <w:rsid w:val="00B04455"/>
    <w:rsid w:val="00B0606D"/>
    <w:rsid w:val="00B065BD"/>
    <w:rsid w:val="00B078B9"/>
    <w:rsid w:val="00B07E20"/>
    <w:rsid w:val="00B11EB7"/>
    <w:rsid w:val="00B15168"/>
    <w:rsid w:val="00B20805"/>
    <w:rsid w:val="00B24698"/>
    <w:rsid w:val="00B24C92"/>
    <w:rsid w:val="00B260D6"/>
    <w:rsid w:val="00B2612F"/>
    <w:rsid w:val="00B274BA"/>
    <w:rsid w:val="00B30C01"/>
    <w:rsid w:val="00B30C86"/>
    <w:rsid w:val="00B30F23"/>
    <w:rsid w:val="00B31384"/>
    <w:rsid w:val="00B3142B"/>
    <w:rsid w:val="00B31992"/>
    <w:rsid w:val="00B338C2"/>
    <w:rsid w:val="00B33B97"/>
    <w:rsid w:val="00B400A4"/>
    <w:rsid w:val="00B41529"/>
    <w:rsid w:val="00B43485"/>
    <w:rsid w:val="00B4364E"/>
    <w:rsid w:val="00B4497A"/>
    <w:rsid w:val="00B45BC9"/>
    <w:rsid w:val="00B4670C"/>
    <w:rsid w:val="00B51271"/>
    <w:rsid w:val="00B51B44"/>
    <w:rsid w:val="00B530A0"/>
    <w:rsid w:val="00B55657"/>
    <w:rsid w:val="00B56B3A"/>
    <w:rsid w:val="00B60888"/>
    <w:rsid w:val="00B6148B"/>
    <w:rsid w:val="00B61A1F"/>
    <w:rsid w:val="00B631C3"/>
    <w:rsid w:val="00B63B67"/>
    <w:rsid w:val="00B64452"/>
    <w:rsid w:val="00B71043"/>
    <w:rsid w:val="00B7118D"/>
    <w:rsid w:val="00B71199"/>
    <w:rsid w:val="00B71AFC"/>
    <w:rsid w:val="00B71EEA"/>
    <w:rsid w:val="00B722ED"/>
    <w:rsid w:val="00B73F82"/>
    <w:rsid w:val="00B74BB5"/>
    <w:rsid w:val="00B761A1"/>
    <w:rsid w:val="00B77990"/>
    <w:rsid w:val="00B82175"/>
    <w:rsid w:val="00B8288C"/>
    <w:rsid w:val="00B90379"/>
    <w:rsid w:val="00B90906"/>
    <w:rsid w:val="00B9099B"/>
    <w:rsid w:val="00B90F6E"/>
    <w:rsid w:val="00B91CBC"/>
    <w:rsid w:val="00B92865"/>
    <w:rsid w:val="00B92F50"/>
    <w:rsid w:val="00B93354"/>
    <w:rsid w:val="00B933A3"/>
    <w:rsid w:val="00B93437"/>
    <w:rsid w:val="00B94A53"/>
    <w:rsid w:val="00B959CD"/>
    <w:rsid w:val="00B97544"/>
    <w:rsid w:val="00B97665"/>
    <w:rsid w:val="00B976F0"/>
    <w:rsid w:val="00BA0E7D"/>
    <w:rsid w:val="00BA4976"/>
    <w:rsid w:val="00BA5EB9"/>
    <w:rsid w:val="00BA7408"/>
    <w:rsid w:val="00BA7685"/>
    <w:rsid w:val="00BB1BA4"/>
    <w:rsid w:val="00BB3005"/>
    <w:rsid w:val="00BB3662"/>
    <w:rsid w:val="00BB6F05"/>
    <w:rsid w:val="00BC11BB"/>
    <w:rsid w:val="00BC148D"/>
    <w:rsid w:val="00BC2415"/>
    <w:rsid w:val="00BC3F6D"/>
    <w:rsid w:val="00BC4E0C"/>
    <w:rsid w:val="00BC5743"/>
    <w:rsid w:val="00BC5B76"/>
    <w:rsid w:val="00BD2CB0"/>
    <w:rsid w:val="00BD2E86"/>
    <w:rsid w:val="00BD3528"/>
    <w:rsid w:val="00BD38AE"/>
    <w:rsid w:val="00BD46A5"/>
    <w:rsid w:val="00BD4C84"/>
    <w:rsid w:val="00BD706E"/>
    <w:rsid w:val="00BD7AC8"/>
    <w:rsid w:val="00BE08A6"/>
    <w:rsid w:val="00BE1250"/>
    <w:rsid w:val="00BE1615"/>
    <w:rsid w:val="00BE26AD"/>
    <w:rsid w:val="00BE2AEC"/>
    <w:rsid w:val="00BE2F1B"/>
    <w:rsid w:val="00BE4E66"/>
    <w:rsid w:val="00BE534B"/>
    <w:rsid w:val="00BE551B"/>
    <w:rsid w:val="00BE5C71"/>
    <w:rsid w:val="00BE79C0"/>
    <w:rsid w:val="00BF1182"/>
    <w:rsid w:val="00BF20CB"/>
    <w:rsid w:val="00BF2740"/>
    <w:rsid w:val="00BF35C8"/>
    <w:rsid w:val="00BF4BD6"/>
    <w:rsid w:val="00BF4D80"/>
    <w:rsid w:val="00BF57D0"/>
    <w:rsid w:val="00BF5CC2"/>
    <w:rsid w:val="00BF5DC6"/>
    <w:rsid w:val="00BF67FE"/>
    <w:rsid w:val="00BF6843"/>
    <w:rsid w:val="00BF6A1E"/>
    <w:rsid w:val="00C00C57"/>
    <w:rsid w:val="00C00E34"/>
    <w:rsid w:val="00C01BE7"/>
    <w:rsid w:val="00C02C91"/>
    <w:rsid w:val="00C038A5"/>
    <w:rsid w:val="00C05A89"/>
    <w:rsid w:val="00C070B1"/>
    <w:rsid w:val="00C108EB"/>
    <w:rsid w:val="00C129BC"/>
    <w:rsid w:val="00C12BCA"/>
    <w:rsid w:val="00C1314F"/>
    <w:rsid w:val="00C15B14"/>
    <w:rsid w:val="00C162A0"/>
    <w:rsid w:val="00C17ABC"/>
    <w:rsid w:val="00C21E28"/>
    <w:rsid w:val="00C22E64"/>
    <w:rsid w:val="00C2343D"/>
    <w:rsid w:val="00C234FF"/>
    <w:rsid w:val="00C24AE7"/>
    <w:rsid w:val="00C2552B"/>
    <w:rsid w:val="00C2737E"/>
    <w:rsid w:val="00C27F3B"/>
    <w:rsid w:val="00C3120F"/>
    <w:rsid w:val="00C32242"/>
    <w:rsid w:val="00C323CE"/>
    <w:rsid w:val="00C34507"/>
    <w:rsid w:val="00C3513D"/>
    <w:rsid w:val="00C35584"/>
    <w:rsid w:val="00C35E4C"/>
    <w:rsid w:val="00C4052D"/>
    <w:rsid w:val="00C40EDA"/>
    <w:rsid w:val="00C40F03"/>
    <w:rsid w:val="00C42A44"/>
    <w:rsid w:val="00C44B90"/>
    <w:rsid w:val="00C44CA5"/>
    <w:rsid w:val="00C4782D"/>
    <w:rsid w:val="00C536D1"/>
    <w:rsid w:val="00C54391"/>
    <w:rsid w:val="00C54454"/>
    <w:rsid w:val="00C566CF"/>
    <w:rsid w:val="00C568AF"/>
    <w:rsid w:val="00C57A41"/>
    <w:rsid w:val="00C60BD1"/>
    <w:rsid w:val="00C6290E"/>
    <w:rsid w:val="00C668A6"/>
    <w:rsid w:val="00C67AD0"/>
    <w:rsid w:val="00C67AE7"/>
    <w:rsid w:val="00C700E1"/>
    <w:rsid w:val="00C70393"/>
    <w:rsid w:val="00C705AF"/>
    <w:rsid w:val="00C71136"/>
    <w:rsid w:val="00C7229F"/>
    <w:rsid w:val="00C742D1"/>
    <w:rsid w:val="00C74343"/>
    <w:rsid w:val="00C76D60"/>
    <w:rsid w:val="00C803CF"/>
    <w:rsid w:val="00C815EE"/>
    <w:rsid w:val="00C81A2C"/>
    <w:rsid w:val="00C83FA3"/>
    <w:rsid w:val="00C8586B"/>
    <w:rsid w:val="00C93BD7"/>
    <w:rsid w:val="00C942BD"/>
    <w:rsid w:val="00C949A4"/>
    <w:rsid w:val="00C950A2"/>
    <w:rsid w:val="00C9599F"/>
    <w:rsid w:val="00CA041C"/>
    <w:rsid w:val="00CA08A6"/>
    <w:rsid w:val="00CA1133"/>
    <w:rsid w:val="00CA7463"/>
    <w:rsid w:val="00CB057E"/>
    <w:rsid w:val="00CB09C2"/>
    <w:rsid w:val="00CB0F2A"/>
    <w:rsid w:val="00CB623B"/>
    <w:rsid w:val="00CC53B7"/>
    <w:rsid w:val="00CC6ADD"/>
    <w:rsid w:val="00CD13B5"/>
    <w:rsid w:val="00CD22B8"/>
    <w:rsid w:val="00CD270A"/>
    <w:rsid w:val="00CD2B80"/>
    <w:rsid w:val="00CD2C7E"/>
    <w:rsid w:val="00CD3259"/>
    <w:rsid w:val="00CD3C3E"/>
    <w:rsid w:val="00CD40FD"/>
    <w:rsid w:val="00CD622E"/>
    <w:rsid w:val="00CD75D0"/>
    <w:rsid w:val="00CD781C"/>
    <w:rsid w:val="00CD7AF3"/>
    <w:rsid w:val="00CD7BE5"/>
    <w:rsid w:val="00CE0763"/>
    <w:rsid w:val="00CE1C2B"/>
    <w:rsid w:val="00CE2498"/>
    <w:rsid w:val="00CE249B"/>
    <w:rsid w:val="00CE424A"/>
    <w:rsid w:val="00CE4962"/>
    <w:rsid w:val="00CE5312"/>
    <w:rsid w:val="00CE7299"/>
    <w:rsid w:val="00CF0A00"/>
    <w:rsid w:val="00CF1119"/>
    <w:rsid w:val="00CF128D"/>
    <w:rsid w:val="00CF23D9"/>
    <w:rsid w:val="00CF2C9B"/>
    <w:rsid w:val="00CF7052"/>
    <w:rsid w:val="00D0447D"/>
    <w:rsid w:val="00D046AA"/>
    <w:rsid w:val="00D05D79"/>
    <w:rsid w:val="00D069C0"/>
    <w:rsid w:val="00D06C53"/>
    <w:rsid w:val="00D06D97"/>
    <w:rsid w:val="00D10213"/>
    <w:rsid w:val="00D112E4"/>
    <w:rsid w:val="00D13427"/>
    <w:rsid w:val="00D14628"/>
    <w:rsid w:val="00D151BC"/>
    <w:rsid w:val="00D171CF"/>
    <w:rsid w:val="00D172C1"/>
    <w:rsid w:val="00D20A7E"/>
    <w:rsid w:val="00D22678"/>
    <w:rsid w:val="00D229B0"/>
    <w:rsid w:val="00D245EE"/>
    <w:rsid w:val="00D26E40"/>
    <w:rsid w:val="00D30408"/>
    <w:rsid w:val="00D30E7B"/>
    <w:rsid w:val="00D31B64"/>
    <w:rsid w:val="00D32A35"/>
    <w:rsid w:val="00D32B39"/>
    <w:rsid w:val="00D425BD"/>
    <w:rsid w:val="00D426E6"/>
    <w:rsid w:val="00D43E66"/>
    <w:rsid w:val="00D46C29"/>
    <w:rsid w:val="00D5160E"/>
    <w:rsid w:val="00D54302"/>
    <w:rsid w:val="00D5442F"/>
    <w:rsid w:val="00D544AF"/>
    <w:rsid w:val="00D5597D"/>
    <w:rsid w:val="00D57D5B"/>
    <w:rsid w:val="00D60BD3"/>
    <w:rsid w:val="00D61609"/>
    <w:rsid w:val="00D6241B"/>
    <w:rsid w:val="00D63FCE"/>
    <w:rsid w:val="00D6499A"/>
    <w:rsid w:val="00D64CF3"/>
    <w:rsid w:val="00D67763"/>
    <w:rsid w:val="00D70012"/>
    <w:rsid w:val="00D71DDC"/>
    <w:rsid w:val="00D720FA"/>
    <w:rsid w:val="00D7441C"/>
    <w:rsid w:val="00D772DC"/>
    <w:rsid w:val="00D81CF4"/>
    <w:rsid w:val="00D82496"/>
    <w:rsid w:val="00D83CB9"/>
    <w:rsid w:val="00D90CAB"/>
    <w:rsid w:val="00D929A1"/>
    <w:rsid w:val="00D9334E"/>
    <w:rsid w:val="00D94A3B"/>
    <w:rsid w:val="00D95644"/>
    <w:rsid w:val="00D97241"/>
    <w:rsid w:val="00D97506"/>
    <w:rsid w:val="00D97B2D"/>
    <w:rsid w:val="00DA0511"/>
    <w:rsid w:val="00DA32E7"/>
    <w:rsid w:val="00DA3C21"/>
    <w:rsid w:val="00DA411D"/>
    <w:rsid w:val="00DA419C"/>
    <w:rsid w:val="00DA51D4"/>
    <w:rsid w:val="00DA67CD"/>
    <w:rsid w:val="00DB0B88"/>
    <w:rsid w:val="00DB14ED"/>
    <w:rsid w:val="00DB15C4"/>
    <w:rsid w:val="00DB4E96"/>
    <w:rsid w:val="00DB642D"/>
    <w:rsid w:val="00DC0DC7"/>
    <w:rsid w:val="00DC10B9"/>
    <w:rsid w:val="00DC5805"/>
    <w:rsid w:val="00DC73E7"/>
    <w:rsid w:val="00DC7778"/>
    <w:rsid w:val="00DD03A7"/>
    <w:rsid w:val="00DD2B78"/>
    <w:rsid w:val="00DD2E73"/>
    <w:rsid w:val="00DD3B41"/>
    <w:rsid w:val="00DD461F"/>
    <w:rsid w:val="00DD50DD"/>
    <w:rsid w:val="00DD7815"/>
    <w:rsid w:val="00DE20A1"/>
    <w:rsid w:val="00DE26F4"/>
    <w:rsid w:val="00DE3D5A"/>
    <w:rsid w:val="00DE6AEC"/>
    <w:rsid w:val="00DE706C"/>
    <w:rsid w:val="00DF0190"/>
    <w:rsid w:val="00DF01D1"/>
    <w:rsid w:val="00DF148F"/>
    <w:rsid w:val="00DF17D4"/>
    <w:rsid w:val="00DF2425"/>
    <w:rsid w:val="00DF2596"/>
    <w:rsid w:val="00DF2E95"/>
    <w:rsid w:val="00DF2EF5"/>
    <w:rsid w:val="00DF50A0"/>
    <w:rsid w:val="00DF69E9"/>
    <w:rsid w:val="00DF706A"/>
    <w:rsid w:val="00DF7446"/>
    <w:rsid w:val="00DF7983"/>
    <w:rsid w:val="00DF7AF1"/>
    <w:rsid w:val="00E00738"/>
    <w:rsid w:val="00E01416"/>
    <w:rsid w:val="00E03A3A"/>
    <w:rsid w:val="00E062F9"/>
    <w:rsid w:val="00E21470"/>
    <w:rsid w:val="00E2243F"/>
    <w:rsid w:val="00E26CBC"/>
    <w:rsid w:val="00E27283"/>
    <w:rsid w:val="00E30E11"/>
    <w:rsid w:val="00E331E6"/>
    <w:rsid w:val="00E346D1"/>
    <w:rsid w:val="00E35837"/>
    <w:rsid w:val="00E36926"/>
    <w:rsid w:val="00E42C40"/>
    <w:rsid w:val="00E4305A"/>
    <w:rsid w:val="00E43425"/>
    <w:rsid w:val="00E46A84"/>
    <w:rsid w:val="00E46B53"/>
    <w:rsid w:val="00E50A0C"/>
    <w:rsid w:val="00E50BF3"/>
    <w:rsid w:val="00E53280"/>
    <w:rsid w:val="00E53E27"/>
    <w:rsid w:val="00E54CEA"/>
    <w:rsid w:val="00E55B67"/>
    <w:rsid w:val="00E61951"/>
    <w:rsid w:val="00E61FCD"/>
    <w:rsid w:val="00E62792"/>
    <w:rsid w:val="00E63E89"/>
    <w:rsid w:val="00E672B0"/>
    <w:rsid w:val="00E6742C"/>
    <w:rsid w:val="00E73747"/>
    <w:rsid w:val="00E73C7A"/>
    <w:rsid w:val="00E749C4"/>
    <w:rsid w:val="00E7515D"/>
    <w:rsid w:val="00E7569B"/>
    <w:rsid w:val="00E76077"/>
    <w:rsid w:val="00E81164"/>
    <w:rsid w:val="00E82548"/>
    <w:rsid w:val="00E825B6"/>
    <w:rsid w:val="00E83487"/>
    <w:rsid w:val="00E83A97"/>
    <w:rsid w:val="00E861A8"/>
    <w:rsid w:val="00E90294"/>
    <w:rsid w:val="00E910BA"/>
    <w:rsid w:val="00E91952"/>
    <w:rsid w:val="00E936DC"/>
    <w:rsid w:val="00E93959"/>
    <w:rsid w:val="00E94DF1"/>
    <w:rsid w:val="00E960F7"/>
    <w:rsid w:val="00E96B73"/>
    <w:rsid w:val="00E96E73"/>
    <w:rsid w:val="00EA435B"/>
    <w:rsid w:val="00EA4EBF"/>
    <w:rsid w:val="00EA774B"/>
    <w:rsid w:val="00EA7B44"/>
    <w:rsid w:val="00EA7D8E"/>
    <w:rsid w:val="00EB4A7E"/>
    <w:rsid w:val="00EB6CD4"/>
    <w:rsid w:val="00EB7568"/>
    <w:rsid w:val="00EC0CB2"/>
    <w:rsid w:val="00EC2CDF"/>
    <w:rsid w:val="00EC30C9"/>
    <w:rsid w:val="00EC724D"/>
    <w:rsid w:val="00EC7E40"/>
    <w:rsid w:val="00ED3B26"/>
    <w:rsid w:val="00ED519F"/>
    <w:rsid w:val="00ED7C89"/>
    <w:rsid w:val="00EE4A38"/>
    <w:rsid w:val="00EE5553"/>
    <w:rsid w:val="00EE6949"/>
    <w:rsid w:val="00EF0850"/>
    <w:rsid w:val="00EF27C0"/>
    <w:rsid w:val="00EF4738"/>
    <w:rsid w:val="00EF71D4"/>
    <w:rsid w:val="00EF75BD"/>
    <w:rsid w:val="00EF7F1A"/>
    <w:rsid w:val="00F01AF7"/>
    <w:rsid w:val="00F024C4"/>
    <w:rsid w:val="00F032C7"/>
    <w:rsid w:val="00F049D7"/>
    <w:rsid w:val="00F04A4A"/>
    <w:rsid w:val="00F0580A"/>
    <w:rsid w:val="00F064AF"/>
    <w:rsid w:val="00F073EC"/>
    <w:rsid w:val="00F14A46"/>
    <w:rsid w:val="00F15DD7"/>
    <w:rsid w:val="00F1654E"/>
    <w:rsid w:val="00F2023B"/>
    <w:rsid w:val="00F21AFF"/>
    <w:rsid w:val="00F22FF4"/>
    <w:rsid w:val="00F27793"/>
    <w:rsid w:val="00F316F6"/>
    <w:rsid w:val="00F32BF4"/>
    <w:rsid w:val="00F34D8E"/>
    <w:rsid w:val="00F37002"/>
    <w:rsid w:val="00F41581"/>
    <w:rsid w:val="00F417A6"/>
    <w:rsid w:val="00F41AC4"/>
    <w:rsid w:val="00F420BF"/>
    <w:rsid w:val="00F42C2B"/>
    <w:rsid w:val="00F42D21"/>
    <w:rsid w:val="00F43C52"/>
    <w:rsid w:val="00F4497F"/>
    <w:rsid w:val="00F4550A"/>
    <w:rsid w:val="00F50ADA"/>
    <w:rsid w:val="00F51CC7"/>
    <w:rsid w:val="00F53659"/>
    <w:rsid w:val="00F540E9"/>
    <w:rsid w:val="00F55BBA"/>
    <w:rsid w:val="00F62295"/>
    <w:rsid w:val="00F63567"/>
    <w:rsid w:val="00F643DD"/>
    <w:rsid w:val="00F66396"/>
    <w:rsid w:val="00F674E4"/>
    <w:rsid w:val="00F67B12"/>
    <w:rsid w:val="00F701F8"/>
    <w:rsid w:val="00F708D8"/>
    <w:rsid w:val="00F72F83"/>
    <w:rsid w:val="00F73A8C"/>
    <w:rsid w:val="00F73CC6"/>
    <w:rsid w:val="00F7499A"/>
    <w:rsid w:val="00F75850"/>
    <w:rsid w:val="00F80214"/>
    <w:rsid w:val="00F80A84"/>
    <w:rsid w:val="00F81424"/>
    <w:rsid w:val="00F821CF"/>
    <w:rsid w:val="00F8380C"/>
    <w:rsid w:val="00F84942"/>
    <w:rsid w:val="00F877AC"/>
    <w:rsid w:val="00F87D36"/>
    <w:rsid w:val="00F91C61"/>
    <w:rsid w:val="00F92AC6"/>
    <w:rsid w:val="00F93B18"/>
    <w:rsid w:val="00F94357"/>
    <w:rsid w:val="00F945B6"/>
    <w:rsid w:val="00F96854"/>
    <w:rsid w:val="00F97FB7"/>
    <w:rsid w:val="00FA2D0A"/>
    <w:rsid w:val="00FA4B8D"/>
    <w:rsid w:val="00FA54F3"/>
    <w:rsid w:val="00FA6794"/>
    <w:rsid w:val="00FA6BCE"/>
    <w:rsid w:val="00FA791E"/>
    <w:rsid w:val="00FB0D1A"/>
    <w:rsid w:val="00FB34E3"/>
    <w:rsid w:val="00FB458E"/>
    <w:rsid w:val="00FB5791"/>
    <w:rsid w:val="00FB5EF2"/>
    <w:rsid w:val="00FB6063"/>
    <w:rsid w:val="00FC0795"/>
    <w:rsid w:val="00FC1266"/>
    <w:rsid w:val="00FC46E4"/>
    <w:rsid w:val="00FC4BF1"/>
    <w:rsid w:val="00FC58EA"/>
    <w:rsid w:val="00FC5B0B"/>
    <w:rsid w:val="00FC5F98"/>
    <w:rsid w:val="00FC627E"/>
    <w:rsid w:val="00FC72E8"/>
    <w:rsid w:val="00FC7A32"/>
    <w:rsid w:val="00FD183C"/>
    <w:rsid w:val="00FD37D0"/>
    <w:rsid w:val="00FD425E"/>
    <w:rsid w:val="00FD5A7B"/>
    <w:rsid w:val="00FD6F36"/>
    <w:rsid w:val="00FD7522"/>
    <w:rsid w:val="00FD7DDB"/>
    <w:rsid w:val="00FE218C"/>
    <w:rsid w:val="00FE24ED"/>
    <w:rsid w:val="00FE3611"/>
    <w:rsid w:val="00FE3BF0"/>
    <w:rsid w:val="00FE3F9F"/>
    <w:rsid w:val="00FE5826"/>
    <w:rsid w:val="00FE7909"/>
    <w:rsid w:val="00FF0D9F"/>
    <w:rsid w:val="00FF1822"/>
    <w:rsid w:val="00FF2D99"/>
    <w:rsid w:val="00FF5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0214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F80214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F80214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F80214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F80214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F80214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aliases w:val="Título Atividade"/>
    <w:basedOn w:val="Normal"/>
    <w:next w:val="Normal"/>
    <w:qFormat/>
    <w:rsid w:val="00F80214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color w:val="auto"/>
      <w:sz w:val="22"/>
      <w:lang w:val="en-US" w:eastAsia="en-US"/>
    </w:rPr>
  </w:style>
  <w:style w:type="paragraph" w:styleId="Ttulo7">
    <w:name w:val="heading 7"/>
    <w:basedOn w:val="Normal"/>
    <w:next w:val="Normal"/>
    <w:qFormat/>
    <w:rsid w:val="00F80214"/>
    <w:pPr>
      <w:widowControl w:val="0"/>
      <w:spacing w:before="240" w:after="60" w:line="240" w:lineRule="atLeast"/>
      <w:outlineLvl w:val="6"/>
    </w:pPr>
    <w:rPr>
      <w:rFonts w:ascii="Times New Roman" w:hAnsi="Times New Roman"/>
      <w:color w:val="auto"/>
      <w:sz w:val="20"/>
      <w:lang w:val="en-US" w:eastAsia="en-US"/>
    </w:rPr>
  </w:style>
  <w:style w:type="paragraph" w:styleId="Ttulo8">
    <w:name w:val="heading 8"/>
    <w:basedOn w:val="Normal"/>
    <w:next w:val="Normal"/>
    <w:qFormat/>
    <w:rsid w:val="00F80214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color w:val="auto"/>
      <w:sz w:val="20"/>
      <w:lang w:val="en-US" w:eastAsia="en-US"/>
    </w:rPr>
  </w:style>
  <w:style w:type="paragraph" w:styleId="Ttulo9">
    <w:name w:val="heading 9"/>
    <w:basedOn w:val="Normal"/>
    <w:next w:val="Normal"/>
    <w:qFormat/>
    <w:rsid w:val="00F80214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color w:val="auto"/>
      <w:sz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8021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F80214"/>
    <w:pPr>
      <w:tabs>
        <w:tab w:val="center" w:pos="4419"/>
        <w:tab w:val="right" w:pos="8838"/>
      </w:tabs>
    </w:pPr>
  </w:style>
  <w:style w:type="character" w:styleId="Nmerodepgina">
    <w:name w:val="page number"/>
    <w:rsid w:val="00F80214"/>
    <w:rPr>
      <w:sz w:val="16"/>
    </w:rPr>
  </w:style>
  <w:style w:type="paragraph" w:styleId="Ttulo">
    <w:name w:val="Title"/>
    <w:basedOn w:val="Normal"/>
    <w:next w:val="Normal"/>
    <w:qFormat/>
    <w:rsid w:val="00F80214"/>
    <w:pPr>
      <w:widowControl w:val="0"/>
      <w:jc w:val="center"/>
    </w:pPr>
    <w:rPr>
      <w:b/>
      <w:color w:val="auto"/>
      <w:sz w:val="36"/>
      <w:lang w:val="en-US" w:eastAsia="en-US"/>
    </w:rPr>
  </w:style>
  <w:style w:type="paragraph" w:customStyle="1" w:styleId="CTMISInstrues">
    <w:name w:val="CTM/IS Instruções"/>
    <w:autoRedefine/>
    <w:rsid w:val="00292C5F"/>
    <w:pPr>
      <w:tabs>
        <w:tab w:val="left" w:pos="960"/>
        <w:tab w:val="right" w:pos="7970"/>
      </w:tabs>
      <w:spacing w:before="60" w:after="60"/>
      <w:jc w:val="center"/>
    </w:pPr>
    <w:rPr>
      <w:rFonts w:ascii="Arial" w:hAnsi="Arial" w:cs="Arial"/>
      <w:iCs/>
    </w:rPr>
  </w:style>
  <w:style w:type="character" w:styleId="HiperlinkVisitado">
    <w:name w:val="FollowedHyperlink"/>
    <w:rsid w:val="00F80214"/>
    <w:rPr>
      <w:color w:val="800080"/>
      <w:u w:val="single"/>
    </w:rPr>
  </w:style>
  <w:style w:type="paragraph" w:customStyle="1" w:styleId="CTMISCorpo1">
    <w:name w:val="CTM/IS Corpo 1"/>
    <w:autoRedefine/>
    <w:rsid w:val="00794893"/>
    <w:pPr>
      <w:spacing w:before="120"/>
      <w:ind w:firstLine="425"/>
      <w:jc w:val="both"/>
    </w:pPr>
    <w:rPr>
      <w:rFonts w:ascii="Arial" w:hAnsi="Arial"/>
    </w:rPr>
  </w:style>
  <w:style w:type="paragraph" w:customStyle="1" w:styleId="CTMISNvel4">
    <w:name w:val="CTM/IS Nível 4"/>
    <w:next w:val="CTMISCorpo1"/>
    <w:autoRedefine/>
    <w:rsid w:val="00F80214"/>
    <w:pPr>
      <w:numPr>
        <w:ilvl w:val="3"/>
        <w:numId w:val="1"/>
      </w:numPr>
      <w:tabs>
        <w:tab w:val="left" w:pos="840"/>
      </w:tabs>
      <w:spacing w:before="120"/>
      <w:jc w:val="both"/>
    </w:pPr>
    <w:rPr>
      <w:rFonts w:ascii="Arial" w:hAnsi="Arial"/>
      <w:noProof/>
    </w:rPr>
  </w:style>
  <w:style w:type="paragraph" w:customStyle="1" w:styleId="CTMISNvel1">
    <w:name w:val="CTM/IS Nível 1"/>
    <w:next w:val="CTMISNvel2"/>
    <w:autoRedefine/>
    <w:rsid w:val="00F80214"/>
    <w:pPr>
      <w:keepNext/>
      <w:numPr>
        <w:numId w:val="2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CTMISNvel2">
    <w:name w:val="CTM/IS Nível 2"/>
    <w:next w:val="CTMISNvel3"/>
    <w:autoRedefine/>
    <w:rsid w:val="00F80214"/>
    <w:pPr>
      <w:keepNext/>
      <w:numPr>
        <w:ilvl w:val="1"/>
        <w:numId w:val="5"/>
      </w:numPr>
      <w:spacing w:before="180"/>
      <w:jc w:val="both"/>
    </w:pPr>
    <w:rPr>
      <w:rFonts w:ascii="Arial" w:hAnsi="Arial" w:cs="Arial"/>
      <w:b/>
      <w:i/>
    </w:rPr>
  </w:style>
  <w:style w:type="paragraph" w:customStyle="1" w:styleId="CTMISNvel3">
    <w:name w:val="CTM/IS Nível 3"/>
    <w:next w:val="CTMISCorpo1"/>
    <w:autoRedefine/>
    <w:rsid w:val="00F80214"/>
    <w:pPr>
      <w:tabs>
        <w:tab w:val="left" w:pos="720"/>
      </w:tabs>
      <w:jc w:val="both"/>
    </w:pPr>
    <w:rPr>
      <w:rFonts w:ascii="Arial" w:hAnsi="Arial"/>
      <w:noProof/>
      <w:sz w:val="24"/>
    </w:rPr>
  </w:style>
  <w:style w:type="paragraph" w:customStyle="1" w:styleId="CTMISTabela">
    <w:name w:val="CTM/IS Tabela"/>
    <w:autoRedefine/>
    <w:rsid w:val="00E21470"/>
    <w:pPr>
      <w:spacing w:before="60" w:after="60"/>
    </w:pPr>
    <w:rPr>
      <w:rFonts w:ascii="Arial" w:eastAsia="MS Mincho" w:hAnsi="Arial" w:cs="Arial"/>
      <w:b/>
      <w:lang w:val="en-US"/>
    </w:rPr>
  </w:style>
  <w:style w:type="paragraph" w:customStyle="1" w:styleId="CTMISCorpo2">
    <w:name w:val="CTM/IS Corpo 2"/>
    <w:autoRedefine/>
    <w:rsid w:val="00F80214"/>
    <w:pPr>
      <w:spacing w:before="120"/>
      <w:ind w:firstLine="567"/>
      <w:jc w:val="both"/>
    </w:pPr>
    <w:rPr>
      <w:rFonts w:ascii="Arial" w:hAnsi="Arial" w:cs="Arial"/>
    </w:rPr>
  </w:style>
  <w:style w:type="paragraph" w:customStyle="1" w:styleId="CTMISCorpo3">
    <w:name w:val="CTM/IS Corpo 3"/>
    <w:autoRedefine/>
    <w:rsid w:val="00F80214"/>
    <w:pPr>
      <w:spacing w:before="120"/>
      <w:ind w:firstLine="720"/>
      <w:jc w:val="both"/>
    </w:pPr>
    <w:rPr>
      <w:rFonts w:ascii="Arial" w:hAnsi="Arial" w:cs="Arial"/>
      <w:lang w:val="en-US"/>
    </w:rPr>
  </w:style>
  <w:style w:type="paragraph" w:customStyle="1" w:styleId="CTMISCorpo4">
    <w:name w:val="CTM/IS Corpo 4"/>
    <w:autoRedefine/>
    <w:rsid w:val="00F80214"/>
    <w:pPr>
      <w:spacing w:before="120"/>
      <w:ind w:firstLine="840"/>
      <w:jc w:val="both"/>
    </w:pPr>
    <w:rPr>
      <w:rFonts w:ascii="Arial" w:hAnsi="Arial" w:cs="Arial"/>
      <w:lang w:val="en-US"/>
    </w:rPr>
  </w:style>
  <w:style w:type="paragraph" w:styleId="Sumrio1">
    <w:name w:val="toc 1"/>
    <w:basedOn w:val="Normal"/>
    <w:next w:val="Normal"/>
    <w:uiPriority w:val="39"/>
    <w:rsid w:val="00F80214"/>
    <w:pPr>
      <w:spacing w:before="120"/>
    </w:pPr>
    <w:rPr>
      <w:rFonts w:ascii="Times New Roman" w:hAnsi="Times New Roman"/>
      <w:b/>
      <w:i/>
    </w:rPr>
  </w:style>
  <w:style w:type="paragraph" w:styleId="Sumrio2">
    <w:name w:val="toc 2"/>
    <w:basedOn w:val="Normal"/>
    <w:next w:val="Normal"/>
    <w:uiPriority w:val="39"/>
    <w:rsid w:val="00F80214"/>
    <w:pPr>
      <w:spacing w:before="120"/>
      <w:ind w:left="240"/>
    </w:pPr>
    <w:rPr>
      <w:rFonts w:ascii="Times New Roman" w:hAnsi="Times New Roman"/>
      <w:b/>
    </w:rPr>
  </w:style>
  <w:style w:type="paragraph" w:styleId="Sumrio3">
    <w:name w:val="toc 3"/>
    <w:basedOn w:val="Normal"/>
    <w:next w:val="Normal"/>
    <w:uiPriority w:val="39"/>
    <w:rsid w:val="00F80214"/>
    <w:pPr>
      <w:ind w:left="480"/>
    </w:pPr>
    <w:rPr>
      <w:rFonts w:ascii="Times New Roman" w:hAnsi="Times New Roman"/>
    </w:rPr>
  </w:style>
  <w:style w:type="paragraph" w:styleId="Sumrio4">
    <w:name w:val="toc 4"/>
    <w:basedOn w:val="Normal"/>
    <w:next w:val="Normal"/>
    <w:semiHidden/>
    <w:rsid w:val="00F80214"/>
    <w:pPr>
      <w:ind w:left="720"/>
    </w:pPr>
    <w:rPr>
      <w:rFonts w:ascii="Times New Roman" w:hAnsi="Times New Roman"/>
    </w:rPr>
  </w:style>
  <w:style w:type="paragraph" w:styleId="Sumrio5">
    <w:name w:val="toc 5"/>
    <w:basedOn w:val="Normal"/>
    <w:next w:val="Normal"/>
    <w:semiHidden/>
    <w:rsid w:val="00F80214"/>
    <w:pPr>
      <w:ind w:left="960"/>
    </w:pPr>
    <w:rPr>
      <w:rFonts w:ascii="Times New Roman" w:hAnsi="Times New Roman"/>
    </w:rPr>
  </w:style>
  <w:style w:type="paragraph" w:styleId="Sumrio6">
    <w:name w:val="toc 6"/>
    <w:basedOn w:val="Normal"/>
    <w:next w:val="Normal"/>
    <w:semiHidden/>
    <w:rsid w:val="00F80214"/>
    <w:pPr>
      <w:ind w:left="1200"/>
    </w:pPr>
    <w:rPr>
      <w:rFonts w:ascii="Times New Roman" w:hAnsi="Times New Roman"/>
    </w:rPr>
  </w:style>
  <w:style w:type="paragraph" w:styleId="Sumrio7">
    <w:name w:val="toc 7"/>
    <w:basedOn w:val="Normal"/>
    <w:next w:val="Normal"/>
    <w:semiHidden/>
    <w:rsid w:val="00F80214"/>
    <w:pPr>
      <w:ind w:left="1440"/>
    </w:pPr>
    <w:rPr>
      <w:rFonts w:ascii="Times New Roman" w:hAnsi="Times New Roman"/>
    </w:rPr>
  </w:style>
  <w:style w:type="paragraph" w:styleId="Sumrio8">
    <w:name w:val="toc 8"/>
    <w:basedOn w:val="Normal"/>
    <w:next w:val="Normal"/>
    <w:semiHidden/>
    <w:rsid w:val="00F80214"/>
    <w:pPr>
      <w:ind w:left="1680"/>
    </w:pPr>
    <w:rPr>
      <w:rFonts w:ascii="Times New Roman" w:hAnsi="Times New Roman"/>
    </w:rPr>
  </w:style>
  <w:style w:type="paragraph" w:styleId="Sumrio9">
    <w:name w:val="toc 9"/>
    <w:basedOn w:val="Normal"/>
    <w:next w:val="Normal"/>
    <w:semiHidden/>
    <w:rsid w:val="00F80214"/>
    <w:pPr>
      <w:ind w:left="1920"/>
    </w:pPr>
    <w:rPr>
      <w:rFonts w:ascii="Times New Roman" w:hAnsi="Times New Roman"/>
    </w:rPr>
  </w:style>
  <w:style w:type="character" w:styleId="Hyperlink">
    <w:name w:val="Hyperlink"/>
    <w:uiPriority w:val="99"/>
    <w:rsid w:val="00F80214"/>
    <w:rPr>
      <w:color w:val="0000FF"/>
      <w:u w:val="single"/>
    </w:rPr>
  </w:style>
  <w:style w:type="paragraph" w:styleId="Corpodetexto2">
    <w:name w:val="Body Text 2"/>
    <w:basedOn w:val="Normal"/>
    <w:rsid w:val="00F80214"/>
    <w:pPr>
      <w:ind w:right="215"/>
      <w:jc w:val="both"/>
    </w:pPr>
    <w:rPr>
      <w:color w:val="auto"/>
      <w:sz w:val="18"/>
    </w:rPr>
  </w:style>
  <w:style w:type="paragraph" w:styleId="Recuodecorpodetexto">
    <w:name w:val="Body Text Indent"/>
    <w:basedOn w:val="Normal"/>
    <w:rsid w:val="00F80214"/>
    <w:pPr>
      <w:ind w:left="340" w:firstLine="140"/>
      <w:jc w:val="both"/>
    </w:pPr>
    <w:rPr>
      <w:rFonts w:cs="Arial"/>
      <w:sz w:val="20"/>
    </w:rPr>
  </w:style>
  <w:style w:type="paragraph" w:styleId="Recuodecorpodetexto2">
    <w:name w:val="Body Text Indent 2"/>
    <w:basedOn w:val="Normal"/>
    <w:link w:val="Recuodecorpodetexto2Char"/>
    <w:rsid w:val="00F80214"/>
    <w:pPr>
      <w:spacing w:line="360" w:lineRule="auto"/>
      <w:ind w:firstLine="708"/>
      <w:jc w:val="both"/>
    </w:pPr>
    <w:rPr>
      <w:rFonts w:cs="Arial"/>
      <w:color w:val="auto"/>
      <w:szCs w:val="24"/>
    </w:rPr>
  </w:style>
  <w:style w:type="paragraph" w:styleId="Corpodetexto">
    <w:name w:val="Body Text"/>
    <w:basedOn w:val="Normal"/>
    <w:rsid w:val="00F80214"/>
    <w:pPr>
      <w:spacing w:after="120" w:line="240" w:lineRule="atLeast"/>
      <w:ind w:left="720"/>
    </w:pPr>
    <w:rPr>
      <w:rFonts w:ascii="Times New Roman" w:hAnsi="Times New Roman"/>
      <w:color w:val="auto"/>
      <w:sz w:val="20"/>
    </w:rPr>
  </w:style>
  <w:style w:type="paragraph" w:styleId="NormalWeb">
    <w:name w:val="Normal (Web)"/>
    <w:basedOn w:val="Normal"/>
    <w:rsid w:val="00F80214"/>
    <w:pPr>
      <w:spacing w:before="100" w:beforeAutospacing="1" w:after="100" w:afterAutospacing="1"/>
    </w:pPr>
    <w:rPr>
      <w:rFonts w:ascii="Times New Roman" w:hAnsi="Times New Roman"/>
      <w:color w:val="auto"/>
      <w:szCs w:val="24"/>
      <w:lang w:val="en-US" w:eastAsia="en-US"/>
    </w:rPr>
  </w:style>
  <w:style w:type="paragraph" w:styleId="Textodebalo">
    <w:name w:val="Balloon Text"/>
    <w:basedOn w:val="Normal"/>
    <w:semiHidden/>
    <w:rsid w:val="00F80214"/>
    <w:rPr>
      <w:rFonts w:ascii="Tahoma" w:hAnsi="Tahoma" w:cs="Tahoma"/>
      <w:sz w:val="16"/>
      <w:szCs w:val="16"/>
    </w:rPr>
  </w:style>
  <w:style w:type="paragraph" w:styleId="Textoembloco">
    <w:name w:val="Block Text"/>
    <w:basedOn w:val="Normal"/>
    <w:rsid w:val="00F80214"/>
    <w:pPr>
      <w:ind w:left="180" w:right="-702" w:hanging="30"/>
      <w:jc w:val="both"/>
    </w:pPr>
    <w:rPr>
      <w:rFonts w:cs="Arial"/>
      <w:color w:val="auto"/>
      <w:szCs w:val="24"/>
    </w:rPr>
  </w:style>
  <w:style w:type="paragraph" w:customStyle="1" w:styleId="infoblue">
    <w:name w:val="infoblue"/>
    <w:basedOn w:val="Normal"/>
    <w:rsid w:val="00F80214"/>
    <w:pPr>
      <w:spacing w:after="120" w:line="240" w:lineRule="atLeast"/>
    </w:pPr>
    <w:rPr>
      <w:rFonts w:ascii="Times New Roman" w:eastAsia="Arial Unicode MS" w:hAnsi="Times New Roman"/>
      <w:i/>
      <w:iCs/>
      <w:color w:val="0000FF"/>
      <w:sz w:val="20"/>
    </w:rPr>
  </w:style>
  <w:style w:type="paragraph" w:styleId="Recuodecorpodetexto3">
    <w:name w:val="Body Text Indent 3"/>
    <w:basedOn w:val="Normal"/>
    <w:rsid w:val="00F80214"/>
    <w:pPr>
      <w:ind w:firstLine="360"/>
      <w:jc w:val="both"/>
    </w:pPr>
  </w:style>
  <w:style w:type="paragraph" w:styleId="Corpodetexto3">
    <w:name w:val="Body Text 3"/>
    <w:basedOn w:val="Normal"/>
    <w:rsid w:val="00F80214"/>
    <w:pPr>
      <w:jc w:val="both"/>
    </w:pPr>
  </w:style>
  <w:style w:type="paragraph" w:customStyle="1" w:styleId="Instruo">
    <w:name w:val="Instrução"/>
    <w:basedOn w:val="Normal"/>
    <w:next w:val="Normal"/>
    <w:rsid w:val="00F80214"/>
    <w:rPr>
      <w:rFonts w:cs="Arial"/>
      <w:i/>
      <w:color w:val="0000FF"/>
      <w:sz w:val="20"/>
    </w:rPr>
  </w:style>
  <w:style w:type="paragraph" w:styleId="Assuntodocomentrio">
    <w:name w:val="annotation subject"/>
    <w:basedOn w:val="Textodecomentrio"/>
    <w:next w:val="Textodecomentrio"/>
    <w:semiHidden/>
    <w:rsid w:val="00F80214"/>
    <w:rPr>
      <w:b/>
      <w:bCs/>
    </w:rPr>
  </w:style>
  <w:style w:type="paragraph" w:styleId="Textodecomentrio">
    <w:name w:val="annotation text"/>
    <w:basedOn w:val="Normal"/>
    <w:semiHidden/>
    <w:rsid w:val="00F80214"/>
    <w:pPr>
      <w:jc w:val="both"/>
    </w:pPr>
    <w:rPr>
      <w:rFonts w:cs="Arial"/>
      <w:sz w:val="20"/>
    </w:rPr>
  </w:style>
  <w:style w:type="paragraph" w:styleId="Lista">
    <w:name w:val="List"/>
    <w:basedOn w:val="Normal"/>
    <w:rsid w:val="00F80214"/>
    <w:pPr>
      <w:numPr>
        <w:numId w:val="4"/>
      </w:numPr>
      <w:spacing w:before="80" w:after="240"/>
      <w:jc w:val="both"/>
    </w:pPr>
    <w:rPr>
      <w:color w:val="auto"/>
      <w:sz w:val="20"/>
      <w:lang w:eastAsia="en-US"/>
    </w:rPr>
  </w:style>
  <w:style w:type="paragraph" w:customStyle="1" w:styleId="STJCorpo1">
    <w:name w:val="STJ Corpo 1"/>
    <w:basedOn w:val="Normal"/>
    <w:rsid w:val="00F80214"/>
    <w:pPr>
      <w:ind w:firstLine="851"/>
      <w:jc w:val="both"/>
    </w:pPr>
    <w:rPr>
      <w:rFonts w:cs="Arial"/>
      <w:bCs/>
    </w:rPr>
  </w:style>
  <w:style w:type="paragraph" w:customStyle="1" w:styleId="STJNvel1">
    <w:name w:val="STJ Nível 1"/>
    <w:basedOn w:val="Ttulo1"/>
    <w:rsid w:val="00F80214"/>
    <w:pPr>
      <w:numPr>
        <w:numId w:val="6"/>
      </w:numPr>
      <w:spacing w:after="240"/>
    </w:pPr>
    <w:rPr>
      <w:rFonts w:ascii="Arial" w:hAnsi="Arial" w:cs="Arial"/>
      <w:bCs/>
      <w:smallCaps/>
      <w:sz w:val="26"/>
    </w:rPr>
  </w:style>
  <w:style w:type="paragraph" w:customStyle="1" w:styleId="STJNvel2">
    <w:name w:val="STJ Nível 2"/>
    <w:basedOn w:val="Ttulo2"/>
    <w:rsid w:val="00F80214"/>
    <w:pPr>
      <w:numPr>
        <w:ilvl w:val="1"/>
        <w:numId w:val="6"/>
      </w:numPr>
      <w:spacing w:after="240"/>
    </w:pPr>
    <w:rPr>
      <w:rFonts w:ascii="Arial" w:hAnsi="Arial" w:cs="Arial"/>
      <w:bCs/>
      <w:sz w:val="24"/>
    </w:rPr>
  </w:style>
  <w:style w:type="paragraph" w:customStyle="1" w:styleId="STJNvel3">
    <w:name w:val="STJ Nível 3"/>
    <w:basedOn w:val="Ttulo3"/>
    <w:rsid w:val="00F80214"/>
    <w:pPr>
      <w:numPr>
        <w:ilvl w:val="2"/>
        <w:numId w:val="6"/>
      </w:numPr>
      <w:spacing w:after="120"/>
    </w:pPr>
    <w:rPr>
      <w:rFonts w:ascii="Arial" w:hAnsi="Arial" w:cs="Arial"/>
      <w:bCs/>
      <w:i/>
      <w:sz w:val="22"/>
    </w:rPr>
  </w:style>
  <w:style w:type="paragraph" w:styleId="Commarcadores">
    <w:name w:val="List Bullet"/>
    <w:basedOn w:val="Normal"/>
    <w:autoRedefine/>
    <w:rsid w:val="00F80214"/>
    <w:pPr>
      <w:numPr>
        <w:numId w:val="3"/>
      </w:numPr>
    </w:pPr>
  </w:style>
  <w:style w:type="paragraph" w:styleId="Legenda">
    <w:name w:val="caption"/>
    <w:basedOn w:val="Normal"/>
    <w:next w:val="Normal"/>
    <w:qFormat/>
    <w:rsid w:val="00B15168"/>
    <w:pPr>
      <w:spacing w:before="120" w:after="120"/>
      <w:jc w:val="center"/>
    </w:pPr>
    <w:rPr>
      <w:b/>
      <w:bCs/>
      <w:color w:val="auto"/>
      <w:sz w:val="20"/>
    </w:rPr>
  </w:style>
  <w:style w:type="paragraph" w:customStyle="1" w:styleId="CabealhodeTabela">
    <w:name w:val="Cabeçalho de Tabela"/>
    <w:basedOn w:val="Normal"/>
    <w:rsid w:val="0021053F"/>
    <w:pPr>
      <w:jc w:val="both"/>
    </w:pPr>
    <w:rPr>
      <w:rFonts w:cs="Arial"/>
      <w:b/>
      <w:bCs/>
      <w:color w:val="auto"/>
      <w:sz w:val="22"/>
      <w:szCs w:val="24"/>
    </w:rPr>
  </w:style>
  <w:style w:type="paragraph" w:customStyle="1" w:styleId="CorpodeTabela">
    <w:name w:val="Corpo de Tabela"/>
    <w:basedOn w:val="CabealhodeTabela"/>
    <w:rsid w:val="0021053F"/>
    <w:rPr>
      <w:b w:val="0"/>
      <w:bCs w:val="0"/>
    </w:rPr>
  </w:style>
  <w:style w:type="paragraph" w:styleId="MapadoDocumento">
    <w:name w:val="Document Map"/>
    <w:basedOn w:val="Normal"/>
    <w:semiHidden/>
    <w:rsid w:val="00F0580A"/>
    <w:pPr>
      <w:shd w:val="clear" w:color="auto" w:fill="000080"/>
    </w:pPr>
    <w:rPr>
      <w:rFonts w:ascii="Tahoma" w:hAnsi="Tahoma" w:cs="Tahoma"/>
      <w:sz w:val="20"/>
    </w:rPr>
  </w:style>
  <w:style w:type="paragraph" w:customStyle="1" w:styleId="CorpodetextoArial">
    <w:name w:val="Corpo de texto + Arial"/>
    <w:aliases w:val="12 pt,Justificado,Primeira linha:  0,63 cm + Não Negri..."/>
    <w:basedOn w:val="STJNvel3"/>
    <w:rsid w:val="00DC0DC7"/>
    <w:pPr>
      <w:numPr>
        <w:ilvl w:val="0"/>
        <w:numId w:val="0"/>
      </w:numPr>
      <w:ind w:left="720"/>
      <w:jc w:val="center"/>
    </w:pPr>
  </w:style>
  <w:style w:type="paragraph" w:customStyle="1" w:styleId="NormalJustificado">
    <w:name w:val="Normal + Justificado"/>
    <w:aliases w:val="À esquerda:  1,27 cm"/>
    <w:basedOn w:val="CorpodetextoArial"/>
    <w:rsid w:val="00D5597D"/>
    <w:pPr>
      <w:jc w:val="left"/>
    </w:pPr>
    <w:rPr>
      <w:b w:val="0"/>
      <w:i w:val="0"/>
      <w:iCs/>
      <w:color w:val="0000FF"/>
      <w:sz w:val="20"/>
    </w:rPr>
  </w:style>
  <w:style w:type="table" w:styleId="Tabelacomgrade">
    <w:name w:val="Table Grid"/>
    <w:basedOn w:val="Tabelanormal"/>
    <w:rsid w:val="00FB3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link w:val="Cabealho"/>
    <w:uiPriority w:val="99"/>
    <w:rsid w:val="00BA4976"/>
    <w:rPr>
      <w:rFonts w:ascii="Arial" w:hAnsi="Arial"/>
      <w:color w:val="000000"/>
      <w:sz w:val="24"/>
    </w:rPr>
  </w:style>
  <w:style w:type="paragraph" w:customStyle="1" w:styleId="NumberedNormal1">
    <w:name w:val="Numbered Normal 1"/>
    <w:basedOn w:val="Normal"/>
    <w:uiPriority w:val="99"/>
    <w:rsid w:val="00DE3D5A"/>
    <w:pPr>
      <w:numPr>
        <w:ilvl w:val="1"/>
        <w:numId w:val="2"/>
      </w:numPr>
      <w:spacing w:after="120" w:line="360" w:lineRule="auto"/>
      <w:jc w:val="both"/>
    </w:pPr>
    <w:rPr>
      <w:rFonts w:cs="Arial"/>
      <w:b/>
      <w:bCs/>
      <w:color w:val="auto"/>
      <w:szCs w:val="24"/>
      <w:lang w:eastAsia="en-US"/>
    </w:rPr>
  </w:style>
  <w:style w:type="character" w:customStyle="1" w:styleId="Recuodecorpodetexto2Char">
    <w:name w:val="Recuo de corpo de texto 2 Char"/>
    <w:link w:val="Recuodecorpodetexto2"/>
    <w:rsid w:val="00DE3D5A"/>
    <w:rPr>
      <w:rFonts w:ascii="Arial" w:hAnsi="Arial" w:cs="Arial"/>
      <w:sz w:val="24"/>
      <w:szCs w:val="24"/>
    </w:rPr>
  </w:style>
  <w:style w:type="character" w:customStyle="1" w:styleId="RodapChar">
    <w:name w:val="Rodapé Char"/>
    <w:link w:val="Rodap"/>
    <w:uiPriority w:val="99"/>
    <w:rsid w:val="006B785B"/>
    <w:rPr>
      <w:rFonts w:ascii="Arial" w:hAnsi="Arial"/>
      <w:color w:val="000000"/>
      <w:sz w:val="24"/>
    </w:rPr>
  </w:style>
  <w:style w:type="paragraph" w:customStyle="1" w:styleId="Contedodatabela">
    <w:name w:val="Conteúdo da tabela"/>
    <w:basedOn w:val="Corpodetexto"/>
    <w:rsid w:val="002B1DBC"/>
    <w:pPr>
      <w:widowControl w:val="0"/>
      <w:suppressLineNumbers/>
      <w:suppressAutoHyphens/>
      <w:spacing w:line="240" w:lineRule="auto"/>
      <w:ind w:left="0"/>
      <w:jc w:val="both"/>
    </w:pPr>
    <w:rPr>
      <w:rFonts w:ascii="Nimbus Roman No9 L" w:eastAsia="Bitstream Vera Sans" w:hAnsi="Nimbus Roman No9 L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5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56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anne.felicio\Downloads\%255bsiglasistema%255d_somu_solicita&#231;&#227;o_de_mudan&#231;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8E59F-79CA-4851-9FA6-F17D638A2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%5bsiglasistema%5d_somu_solicitação_de_mudança.dot</Template>
  <TotalTime>326</TotalTime>
  <Pages>1</Pages>
  <Words>1693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Solicitação de Mudança</vt:lpstr>
    </vt:vector>
  </TitlesOfParts>
  <Manager>Secretaria de Tecnologia da Informação</Manager>
  <Company>Superior Tribunal de Justiça</Company>
  <LinksUpToDate>false</LinksUpToDate>
  <CharactersWithSpaces>10816</CharactersWithSpaces>
  <SharedDoc>false</SharedDoc>
  <HLinks>
    <vt:vector size="138" baseType="variant">
      <vt:variant>
        <vt:i4>1507377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_Toc393967773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_Toc393967772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_Toc393967771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_Toc393967770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_Toc393967769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_Toc393967768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_Toc393967767</vt:lpwstr>
      </vt:variant>
      <vt:variant>
        <vt:i4>1441841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_Toc393967766</vt:lpwstr>
      </vt:variant>
      <vt:variant>
        <vt:i4>1441841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_Toc393967765</vt:lpwstr>
      </vt:variant>
      <vt:variant>
        <vt:i4>1441841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_Toc393967764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_Toc393967763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_Toc393967762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_Toc393967761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_Toc393967760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_Toc393967759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_Toc393967758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_Toc393967757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_Toc393967756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_Toc393967755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_Toc393967754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_Toc393967753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_Toc393967752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_Toc393967751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creator>rayanne.felicio</dc:creator>
  <cp:lastModifiedBy>maria.passini</cp:lastModifiedBy>
  <cp:revision>10</cp:revision>
  <cp:lastPrinted>2014-09-23T13:40:00Z</cp:lastPrinted>
  <dcterms:created xsi:type="dcterms:W3CDTF">2014-09-22T21:13:00Z</dcterms:created>
  <dcterms:modified xsi:type="dcterms:W3CDTF">2014-09-29T21:38:00Z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