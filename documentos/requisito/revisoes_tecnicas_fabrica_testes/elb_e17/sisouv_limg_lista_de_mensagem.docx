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>Projeto Sistema de Ouvidoria</w:t>
      </w: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 xml:space="preserve">Lista de Mensagens </w:t>
      </w:r>
    </w:p>
    <w:p w:rsidR="00B4646D" w:rsidRPr="00B4646D" w:rsidRDefault="008F632F" w:rsidP="00B4646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Versão 0.1</w:t>
      </w:r>
      <w:r w:rsidR="00905543">
        <w:rPr>
          <w:rFonts w:cs="Arial"/>
          <w:b/>
          <w:sz w:val="32"/>
          <w:szCs w:val="32"/>
        </w:rPr>
        <w:t>2</w:t>
      </w: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03/04/2014</w:t>
            </w:r>
          </w:p>
        </w:tc>
        <w:tc>
          <w:tcPr>
            <w:tcW w:w="1558" w:type="dxa"/>
          </w:tcPr>
          <w:p w:rsidR="00B4646D" w:rsidRPr="009A0481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0.00</w:t>
            </w:r>
          </w:p>
        </w:tc>
        <w:tc>
          <w:tcPr>
            <w:tcW w:w="3687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documento.</w:t>
            </w:r>
          </w:p>
        </w:tc>
        <w:tc>
          <w:tcPr>
            <w:tcW w:w="2233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Gisele Siqueira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25/04/2014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0.01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0.02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>Atualização do documento conforme Parecer técnico da RSI encaminhado no dia 29/05/2014.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 de acordo com os casos de uso da iteração 02</w:t>
            </w:r>
            <w:r w:rsidR="009D5173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B4646D" w:rsidRPr="001E09A8" w:rsidRDefault="00B4646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 xml:space="preserve">Inclusão da mensagem de confirmação </w:t>
            </w:r>
            <w:r w:rsidRPr="001E09A8">
              <w:rPr>
                <w:rFonts w:eastAsia="Times New Roman" w:cs="Arial"/>
                <w:szCs w:val="20"/>
                <w:lang w:eastAsia="pt-BR"/>
              </w:rPr>
              <w:t>MSG035</w:t>
            </w:r>
            <w:r>
              <w:rPr>
                <w:rFonts w:eastAsia="Times New Roman" w:cs="Arial"/>
                <w:szCs w:val="20"/>
                <w:lang w:eastAsia="pt-BR"/>
              </w:rPr>
              <w:t>.</w:t>
            </w:r>
          </w:p>
          <w:p w:rsidR="00B4646D" w:rsidRPr="001E09A8" w:rsidRDefault="00B4646D" w:rsidP="000E3B23">
            <w:pPr>
              <w:rPr>
                <w:lang w:eastAsia="pt-BR"/>
              </w:rPr>
            </w:pPr>
            <w:r w:rsidRPr="001E09A8">
              <w:rPr>
                <w:rFonts w:eastAsia="Times New Roman" w:cs="Arial"/>
                <w:szCs w:val="20"/>
                <w:lang w:eastAsia="pt-BR"/>
              </w:rPr>
              <w:t>Atualização do documento conforme revisão realizada pela equipe de qualidade.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0032AD" w:rsidRPr="002F2BD3" w:rsidTr="007E2384">
        <w:trPr>
          <w:trHeight w:val="340"/>
          <w:jc w:val="center"/>
        </w:trPr>
        <w:tc>
          <w:tcPr>
            <w:tcW w:w="1506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24/07/2014</w:t>
            </w:r>
          </w:p>
        </w:tc>
        <w:tc>
          <w:tcPr>
            <w:tcW w:w="1558" w:type="dxa"/>
          </w:tcPr>
          <w:p w:rsidR="000032AD" w:rsidRDefault="000032A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0.05</w:t>
            </w:r>
          </w:p>
        </w:tc>
        <w:tc>
          <w:tcPr>
            <w:tcW w:w="3687" w:type="dxa"/>
          </w:tcPr>
          <w:p w:rsidR="000032AD" w:rsidRDefault="000032A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>Inclusão da mensagem de erro MSG037</w:t>
            </w:r>
            <w:r w:rsidR="009D5173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  <w:tc>
          <w:tcPr>
            <w:tcW w:w="2233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425434" w:rsidRPr="002F2BD3" w:rsidTr="004F5FDD">
        <w:trPr>
          <w:trHeight w:val="340"/>
          <w:jc w:val="center"/>
        </w:trPr>
        <w:tc>
          <w:tcPr>
            <w:tcW w:w="1506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30/07/2014</w:t>
            </w:r>
          </w:p>
        </w:tc>
        <w:tc>
          <w:tcPr>
            <w:tcW w:w="1558" w:type="dxa"/>
          </w:tcPr>
          <w:p w:rsidR="00425434" w:rsidRDefault="00425434" w:rsidP="0042543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Parecer técnico da RSI encaminhado no dia </w:t>
            </w:r>
            <w:r>
              <w:rPr>
                <w:i w:val="0"/>
                <w:color w:val="auto"/>
              </w:rPr>
              <w:t>18</w:t>
            </w:r>
            <w:r w:rsidRPr="00D02DFE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Pr="00D02DFE">
              <w:rPr>
                <w:i w:val="0"/>
                <w:color w:val="auto"/>
              </w:rPr>
              <w:t>/2014.</w:t>
            </w:r>
          </w:p>
        </w:tc>
        <w:tc>
          <w:tcPr>
            <w:tcW w:w="2233" w:type="dxa"/>
          </w:tcPr>
          <w:p w:rsidR="00425434" w:rsidRDefault="00425434" w:rsidP="004F5FD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4E2BE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4E2BE0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</w:t>
            </w:r>
            <w:r>
              <w:rPr>
                <w:i w:val="0"/>
                <w:color w:val="auto"/>
              </w:rPr>
              <w:t>reunião junto a RSI.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5044BA" w:rsidRPr="002F2BD3" w:rsidTr="007C48C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Pr="00D02DFE" w:rsidRDefault="005044BA" w:rsidP="007C48C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MSG039.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1857FD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</w:t>
            </w:r>
            <w:r w:rsidR="001857FD">
              <w:rPr>
                <w:i w:val="0"/>
                <w:color w:val="auto"/>
                <w:lang w:val="pt-PT"/>
              </w:rPr>
              <w:t>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1857FD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5044BA">
              <w:rPr>
                <w:i w:val="0"/>
                <w:color w:val="auto"/>
              </w:rPr>
              <w:t>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Pr="00D02DFE" w:rsidRDefault="001857FD" w:rsidP="005044BA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5044BA">
              <w:rPr>
                <w:i w:val="0"/>
                <w:color w:val="auto"/>
              </w:rPr>
              <w:t>41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972BC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5044BA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8F632F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MSG042 e MSG043.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>
            <w:r w:rsidRPr="001F7D3F">
              <w:t xml:space="preserve">Carolina </w:t>
            </w:r>
            <w:proofErr w:type="spellStart"/>
            <w:r w:rsidRPr="001F7D3F">
              <w:t>Figuerêdo</w:t>
            </w:r>
            <w:proofErr w:type="spellEnd"/>
            <w:r w:rsidRPr="001F7D3F">
              <w:t xml:space="preserve"> Guimarães</w:t>
            </w:r>
          </w:p>
        </w:tc>
      </w:tr>
      <w:tr w:rsidR="00905543" w:rsidRPr="002F2BD3" w:rsidTr="004F3BFD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14/08/2014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MSG044.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r w:rsidRPr="001F7D3F">
              <w:t xml:space="preserve">Carolina </w:t>
            </w:r>
            <w:proofErr w:type="spellStart"/>
            <w:r w:rsidRPr="001F7D3F">
              <w:t>Figuerêdo</w:t>
            </w:r>
            <w:proofErr w:type="spellEnd"/>
            <w:r w:rsidRPr="001F7D3F">
              <w:t xml:space="preserve"> Guimarães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905543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09/09</w:t>
            </w:r>
            <w:r w:rsidR="00EB6947">
              <w:rPr>
                <w:i w:val="0"/>
                <w:color w:val="auto"/>
                <w:lang w:val="pt-PT"/>
              </w:rPr>
              <w:t>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90554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  <w:r w:rsidR="00905543">
              <w:rPr>
                <w:i w:val="0"/>
                <w:color w:val="auto"/>
              </w:rPr>
              <w:t>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905543" w:rsidP="008F632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de acordo com o parecer técnico da RSI encaminhado no dia 09/09.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905543">
            <w:r>
              <w:t>Maria Luiza Castro Passini</w:t>
            </w:r>
          </w:p>
        </w:tc>
      </w:tr>
    </w:tbl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9D1FDF" w:rsidRDefault="00A91381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8047259" w:history="1">
        <w:r w:rsidR="009D1FDF" w:rsidRPr="001E442E">
          <w:rPr>
            <w:rStyle w:val="Hyperlink"/>
            <w:noProof/>
          </w:rPr>
          <w:t>1.</w:t>
        </w:r>
        <w:r w:rsidR="009D1FDF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D1FDF" w:rsidRPr="001E442E">
          <w:rPr>
            <w:rStyle w:val="Hyperlink"/>
            <w:noProof/>
          </w:rPr>
          <w:t>Introdução</w:t>
        </w:r>
        <w:r w:rsidR="009D1FDF">
          <w:rPr>
            <w:noProof/>
            <w:webHidden/>
          </w:rPr>
          <w:tab/>
        </w:r>
        <w:r w:rsidR="009D1FDF">
          <w:rPr>
            <w:noProof/>
            <w:webHidden/>
          </w:rPr>
          <w:fldChar w:fldCharType="begin"/>
        </w:r>
        <w:r w:rsidR="009D1FDF">
          <w:rPr>
            <w:noProof/>
            <w:webHidden/>
          </w:rPr>
          <w:instrText xml:space="preserve"> PAGEREF _Toc398047259 \h </w:instrText>
        </w:r>
        <w:r w:rsidR="009D1FDF">
          <w:rPr>
            <w:noProof/>
            <w:webHidden/>
          </w:rPr>
        </w:r>
        <w:r w:rsidR="009D1FDF">
          <w:rPr>
            <w:noProof/>
            <w:webHidden/>
          </w:rPr>
          <w:fldChar w:fldCharType="separate"/>
        </w:r>
        <w:r w:rsidR="009D1FDF">
          <w:rPr>
            <w:noProof/>
            <w:webHidden/>
          </w:rPr>
          <w:t>4</w:t>
        </w:r>
        <w:r w:rsidR="009D1FDF">
          <w:rPr>
            <w:noProof/>
            <w:webHidden/>
          </w:rPr>
          <w:fldChar w:fldCharType="end"/>
        </w:r>
      </w:hyperlink>
    </w:p>
    <w:p w:rsidR="009D1FDF" w:rsidRDefault="009D1FDF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0" w:history="1">
        <w:r w:rsidRPr="001E442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E442E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_Toc398047260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FDF" w:rsidRDefault="009D1FD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1" w:history="1">
        <w:r w:rsidRPr="001E442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E442E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_Toc398047261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FDF" w:rsidRDefault="009D1FD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2" w:history="1">
        <w:r w:rsidRPr="001E442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E442E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_Toc398047262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FDF" w:rsidRDefault="009D1FD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3" w:history="1">
        <w:r w:rsidRPr="001E442E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E442E">
          <w:rPr>
            <w:rStyle w:val="Hyperlink"/>
            <w:rFonts w:cs="Arial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_Toc398047263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A91381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8047259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8047260"/>
      <w:r>
        <w:t>Finalidade</w:t>
      </w:r>
      <w:bookmarkEnd w:id="1"/>
    </w:p>
    <w:p w:rsidR="00B4646D" w:rsidRPr="001E09A8" w:rsidRDefault="00B4646D" w:rsidP="00B4646D">
      <w:pPr>
        <w:spacing w:before="240"/>
      </w:pPr>
      <w:r>
        <w:t xml:space="preserve">Este documento define as mensagens apresentadas no projeto </w:t>
      </w:r>
      <w:r w:rsidRPr="001E09A8">
        <w:rPr>
          <w:b/>
        </w:rPr>
        <w:t>SISOUV – Sistema de Ouvidoria</w:t>
      </w:r>
      <w:r w:rsidR="00024027">
        <w:rPr>
          <w:b/>
        </w:rPr>
        <w:t>.</w:t>
      </w:r>
    </w:p>
    <w:p w:rsidR="00F762CC" w:rsidRDefault="00286F99" w:rsidP="00F0699E">
      <w:pPr>
        <w:pStyle w:val="Estilo1"/>
      </w:pPr>
      <w:bookmarkStart w:id="2" w:name="_Toc398047261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1"/>
        <w:gridCol w:w="5957"/>
        <w:gridCol w:w="1522"/>
      </w:tblGrid>
      <w:tr w:rsidR="00C968C4" w:rsidTr="00A569E1">
        <w:tc>
          <w:tcPr>
            <w:tcW w:w="1241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57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4646D" w:rsidRPr="009D6ED9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Usuário não cadastrado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9D6ED9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Senha inválida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960EF0" w:rsidP="00960EF0">
            <w:pPr>
              <w:spacing w:after="0"/>
              <w:jc w:val="left"/>
            </w:pPr>
            <w:r>
              <w:t>O campo %nome do campo% é o</w:t>
            </w:r>
            <w:r w:rsidR="00B4646D" w:rsidRPr="009D6ED9">
              <w:t>brigatório</w:t>
            </w:r>
            <w:r w:rsidR="00B4646D"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proofErr w:type="spellStart"/>
            <w:r w:rsidRPr="009D6ED9">
              <w:t>E-mail</w:t>
            </w:r>
            <w:proofErr w:type="spellEnd"/>
            <w:r w:rsidRPr="009D6ED9">
              <w:t xml:space="preserve"> Inválido. Favor verificar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Dado não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Alerta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CPF inválido!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proofErr w:type="spellStart"/>
            <w:r>
              <w:t>E-mail</w:t>
            </w:r>
            <w:proofErr w:type="spellEnd"/>
            <w:r>
              <w:t xml:space="preserve"> não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4C7CB7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 w:line="240" w:lineRule="auto"/>
              <w:jc w:val="left"/>
            </w:pPr>
            <w:r>
              <w:t>CEP inválido. Favor verificar!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Tr="00B4646D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Dados atualizados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B4646D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O número da sua manifestação foi gerado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Nenhum registro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Visualizar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Alterar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Excluir P</w:t>
            </w:r>
            <w:r>
              <w:rPr>
                <w:szCs w:val="20"/>
              </w:rPr>
              <w:t>e</w:t>
            </w:r>
            <w:r w:rsidRPr="00041EB4">
              <w:rPr>
                <w:szCs w:val="20"/>
              </w:rPr>
              <w:t>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0E3B23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Perfil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Perfil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Perfil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682EF8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Perfil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>Deseja realmente alterar o perfil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 xml:space="preserve">Existem usuários associados a este perfil. Favor desassociar </w:t>
            </w:r>
            <w:r>
              <w:lastRenderedPageBreak/>
              <w:t>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bookmarkStart w:id="3" w:name="_Ref384648615"/>
            <w:r w:rsidRPr="00682EF8">
              <w:rPr>
                <w:szCs w:val="20"/>
              </w:rPr>
              <w:t>Informe pelo menos um critério de pesquisa</w:t>
            </w:r>
            <w:bookmarkEnd w:id="3"/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9D1FDF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9D1FDF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9D1FDF">
        <w:tc>
          <w:tcPr>
            <w:tcW w:w="1241" w:type="dxa"/>
            <w:vAlign w:val="bottom"/>
          </w:tcPr>
          <w:p w:rsidR="00B4646D" w:rsidRPr="00041EB4" w:rsidRDefault="00B4646D" w:rsidP="009D1FDF">
            <w:pPr>
              <w:pStyle w:val="Mensagem"/>
              <w:spacing w:before="0" w:after="0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9D1FDF">
            <w:pPr>
              <w:spacing w:before="240" w:after="0"/>
              <w:jc w:val="left"/>
            </w:pPr>
            <w:r w:rsidRPr="009D1FDF">
              <w:rPr>
                <w:szCs w:val="20"/>
              </w:rPr>
              <w:t>Existem usuários associados a este Órgão.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9D1FDF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9D1FDF">
            <w:pPr>
              <w:pStyle w:val="Mensagem"/>
              <w:spacing w:before="0" w:after="0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9D1FDF">
            <w:pPr>
              <w:spacing w:before="240"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Órgão/Unidade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>
              <w:t xml:space="preserve">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 w:rsidRPr="00041EB4">
              <w:rPr>
                <w:szCs w:val="20"/>
              </w:rPr>
              <w:t xml:space="preserve">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Usuários associados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34687E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Funcionalidades associadas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Deseja realmente alterar o Órgão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Confirmação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Deseja realmente excluir este registro?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Confirmação</w:t>
            </w:r>
          </w:p>
        </w:tc>
      </w:tr>
      <w:tr w:rsidR="000032AD" w:rsidTr="00B4646D">
        <w:tc>
          <w:tcPr>
            <w:tcW w:w="1241" w:type="dxa"/>
            <w:vAlign w:val="bottom"/>
          </w:tcPr>
          <w:p w:rsidR="000032AD" w:rsidRPr="00041EB4" w:rsidRDefault="000032A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0032AD" w:rsidRDefault="000032AD" w:rsidP="000E3B23">
            <w:pPr>
              <w:spacing w:after="0"/>
              <w:jc w:val="left"/>
            </w:pPr>
            <w:r>
              <w:t>Número de manifestação não gerado.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0032AD" w:rsidRDefault="000032AD" w:rsidP="000E3B23">
            <w:pPr>
              <w:spacing w:after="0"/>
              <w:jc w:val="left"/>
            </w:pPr>
            <w:r>
              <w:t>Erro</w:t>
            </w:r>
          </w:p>
        </w:tc>
      </w:tr>
      <w:tr w:rsidR="00C37ED5" w:rsidTr="00C37ED5">
        <w:tc>
          <w:tcPr>
            <w:tcW w:w="1241" w:type="dxa"/>
            <w:vAlign w:val="bottom"/>
          </w:tcPr>
          <w:p w:rsidR="00C37ED5" w:rsidRPr="00041EB4" w:rsidRDefault="00C37ED5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C37ED5" w:rsidRDefault="00C37ED5" w:rsidP="00C37ED5">
            <w:pPr>
              <w:spacing w:after="0"/>
              <w:jc w:val="left"/>
            </w:pPr>
            <w:r w:rsidRPr="00C37ED5">
              <w:t>Selecione pelo menos um servidor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C37ED5" w:rsidRDefault="00C37ED5" w:rsidP="0042675C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1857FD" w:rsidTr="00C37ED5">
        <w:tc>
          <w:tcPr>
            <w:tcW w:w="1241" w:type="dxa"/>
            <w:vAlign w:val="bottom"/>
          </w:tcPr>
          <w:p w:rsidR="001857FD" w:rsidRPr="00041EB4" w:rsidRDefault="001857F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1857FD" w:rsidRPr="00C37ED5" w:rsidRDefault="001857FD" w:rsidP="00C37ED5">
            <w:pPr>
              <w:spacing w:after="0"/>
              <w:jc w:val="left"/>
            </w:pPr>
            <w:r>
              <w:t>Houve um erro no banco de dados.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1857FD" w:rsidRDefault="001857FD" w:rsidP="0042675C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F8430C" w:rsidTr="00C37ED5">
        <w:tc>
          <w:tcPr>
            <w:tcW w:w="1241" w:type="dxa"/>
            <w:vAlign w:val="bottom"/>
          </w:tcPr>
          <w:p w:rsidR="00F8430C" w:rsidRPr="00041EB4" w:rsidRDefault="00F8430C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F8430C" w:rsidRDefault="00F8430C" w:rsidP="009D1FDF">
            <w:pPr>
              <w:spacing w:before="240" w:after="0"/>
              <w:jc w:val="left"/>
            </w:pPr>
            <w:r>
              <w:t xml:space="preserve">Houve um erro ao salvar os dados, essa manifestação não pôde ser vinculada ao usuário </w:t>
            </w:r>
            <w:proofErr w:type="spellStart"/>
            <w:r>
              <w:t>logado</w:t>
            </w:r>
            <w:proofErr w:type="spellEnd"/>
            <w:r>
              <w:t>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F8430C" w:rsidRDefault="00F8430C" w:rsidP="0042675C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5044BA" w:rsidTr="00C37ED5">
        <w:tc>
          <w:tcPr>
            <w:tcW w:w="1241" w:type="dxa"/>
            <w:vAlign w:val="bottom"/>
          </w:tcPr>
          <w:p w:rsidR="005044BA" w:rsidRPr="00041EB4" w:rsidRDefault="005044BA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5044BA" w:rsidRDefault="005044BA" w:rsidP="00F8430C">
            <w:pPr>
              <w:spacing w:after="0"/>
              <w:jc w:val="left"/>
            </w:pPr>
            <w:r w:rsidRPr="005044BA">
              <w:t>Não há palavras-chave para essa manifestação.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5044BA" w:rsidRDefault="005044BA" w:rsidP="0042675C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A273FF" w:rsidRPr="008F632F" w:rsidTr="00C37ED5">
        <w:tc>
          <w:tcPr>
            <w:tcW w:w="1241" w:type="dxa"/>
            <w:vAlign w:val="bottom"/>
          </w:tcPr>
          <w:p w:rsidR="00A273FF" w:rsidRPr="008F632F" w:rsidRDefault="00A273F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F8430C">
            <w:pPr>
              <w:spacing w:after="0"/>
              <w:jc w:val="left"/>
            </w:pPr>
            <w:r w:rsidRPr="008F632F">
              <w:t>Excluído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42675C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  <w:tr w:rsidR="00A273FF" w:rsidRPr="008F632F" w:rsidTr="00C37ED5">
        <w:tc>
          <w:tcPr>
            <w:tcW w:w="1241" w:type="dxa"/>
            <w:vAlign w:val="bottom"/>
          </w:tcPr>
          <w:p w:rsidR="00A273FF" w:rsidRPr="008F632F" w:rsidRDefault="00A273F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F8430C">
            <w:pPr>
              <w:spacing w:after="0"/>
              <w:jc w:val="left"/>
            </w:pPr>
            <w:r w:rsidRPr="008F632F">
              <w:t>Arquivo não permitido.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42675C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Alerta</w:t>
            </w:r>
          </w:p>
        </w:tc>
      </w:tr>
      <w:tr w:rsidR="00EB6947" w:rsidTr="00C37ED5">
        <w:tc>
          <w:tcPr>
            <w:tcW w:w="1241" w:type="dxa"/>
            <w:vAlign w:val="bottom"/>
          </w:tcPr>
          <w:p w:rsidR="00EB6947" w:rsidRPr="008F632F" w:rsidRDefault="00EB6947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B6947" w:rsidRPr="008F632F" w:rsidRDefault="00EB6947" w:rsidP="00F8430C">
            <w:pPr>
              <w:spacing w:after="0"/>
              <w:jc w:val="left"/>
            </w:pPr>
            <w:r w:rsidRPr="008F632F">
              <w:t>Manifestação analisada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B6947" w:rsidRPr="008F632F" w:rsidRDefault="00EB6947" w:rsidP="0042675C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proofErr w:type="spellStart"/>
      <w:r w:rsidR="00641C5E">
        <w:rPr>
          <w:sz w:val="16"/>
        </w:rPr>
        <w:t>H</w:t>
      </w:r>
      <w:r w:rsidR="00573D60">
        <w:rPr>
          <w:sz w:val="16"/>
        </w:rPr>
        <w:t>int</w:t>
      </w:r>
      <w:proofErr w:type="spellEnd"/>
    </w:p>
    <w:p w:rsidR="00525A3F" w:rsidRDefault="007E6996" w:rsidP="00F0699E">
      <w:pPr>
        <w:pStyle w:val="Estilo1"/>
      </w:pPr>
      <w:bookmarkStart w:id="4" w:name="_Toc398047262"/>
      <w:r>
        <w:t>Referência</w:t>
      </w:r>
      <w:r w:rsidR="00525A3F">
        <w:t>s</w:t>
      </w:r>
      <w:bookmarkEnd w:id="4"/>
    </w:p>
    <w:p w:rsidR="009D5FCD" w:rsidRPr="004D3A6E" w:rsidRDefault="004D3A6E" w:rsidP="00B4646D">
      <w:pPr>
        <w:numPr>
          <w:ilvl w:val="0"/>
          <w:numId w:val="41"/>
        </w:numPr>
        <w:spacing w:after="0"/>
      </w:pPr>
      <w:r w:rsidRPr="004D3A6E">
        <w:t>Casos de Uso</w:t>
      </w:r>
      <w:r w:rsidR="00B4646D">
        <w:t>.</w:t>
      </w:r>
    </w:p>
    <w:p w:rsidR="004D3A6E" w:rsidRDefault="00AB6804" w:rsidP="00B4646D">
      <w:pPr>
        <w:numPr>
          <w:ilvl w:val="0"/>
          <w:numId w:val="41"/>
        </w:numPr>
        <w:spacing w:after="0"/>
      </w:pPr>
      <w:r>
        <w:t>Protótipos</w:t>
      </w:r>
      <w:r w:rsidR="00B4646D">
        <w:t>.</w:t>
      </w:r>
    </w:p>
    <w:p w:rsidR="00B4646D" w:rsidRDefault="00B4646D" w:rsidP="00B4646D">
      <w:pPr>
        <w:numPr>
          <w:ilvl w:val="0"/>
          <w:numId w:val="41"/>
        </w:numPr>
        <w:spacing w:after="0"/>
      </w:pPr>
      <w:r>
        <w:t>Especificação de Tela.</w:t>
      </w:r>
    </w:p>
    <w:p w:rsidR="00F244C4" w:rsidRDefault="00F244C4" w:rsidP="00B4646D">
      <w:pPr>
        <w:spacing w:after="0"/>
        <w:ind w:left="720"/>
      </w:pPr>
    </w:p>
    <w:p w:rsidR="00151CCC" w:rsidRPr="00606523" w:rsidRDefault="00151CCC" w:rsidP="00151CCC">
      <w:pPr>
        <w:pStyle w:val="Estilo1"/>
        <w:rPr>
          <w:rFonts w:cs="Arial"/>
        </w:rPr>
      </w:pPr>
      <w:bookmarkStart w:id="5" w:name="_Toc347478617"/>
      <w:bookmarkStart w:id="6" w:name="_Toc362969783"/>
      <w:bookmarkStart w:id="7" w:name="_Toc366082567"/>
      <w:bookmarkStart w:id="8" w:name="_Toc366749911"/>
      <w:bookmarkStart w:id="9" w:name="_Toc366750220"/>
      <w:bookmarkStart w:id="10" w:name="_Toc398047263"/>
      <w:r w:rsidRPr="00606523">
        <w:rPr>
          <w:rFonts w:cs="Arial"/>
        </w:rPr>
        <w:t>Assinaturas</w:t>
      </w:r>
      <w:bookmarkEnd w:id="5"/>
      <w:bookmarkEnd w:id="6"/>
      <w:bookmarkEnd w:id="7"/>
      <w:bookmarkEnd w:id="8"/>
      <w:bookmarkEnd w:id="9"/>
      <w:bookmarkEnd w:id="10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624"/>
        <w:gridCol w:w="4280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Thaíssa da Silveira Nascimento Matos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Demandante</w:t>
            </w:r>
            <w:r w:rsidRPr="00B4646D">
              <w:br/>
              <w:t>Ouvidoria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Deusdete Alves Paixão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Líder Técnico</w:t>
            </w:r>
            <w:r w:rsidRPr="00B4646D">
              <w:br/>
              <w:t>STJ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979" w:rsidRDefault="008A7979" w:rsidP="00D43E2F">
      <w:pPr>
        <w:spacing w:after="0" w:line="240" w:lineRule="auto"/>
      </w:pPr>
      <w:r>
        <w:separator/>
      </w:r>
    </w:p>
  </w:endnote>
  <w:endnote w:type="continuationSeparator" w:id="0">
    <w:p w:rsidR="008A7979" w:rsidRDefault="008A7979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B4646D" w:rsidP="005F3EA6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SISOUV</w:t>
          </w:r>
          <w:r w:rsidR="007E2384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="007E2384"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A91381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A91381" w:rsidRPr="00E37E0F">
            <w:rPr>
              <w:rFonts w:cs="Arial"/>
              <w:sz w:val="16"/>
              <w:szCs w:val="16"/>
            </w:rPr>
            <w:fldChar w:fldCharType="separate"/>
          </w:r>
          <w:r w:rsidR="009D1FDF">
            <w:rPr>
              <w:rFonts w:cs="Arial"/>
              <w:noProof/>
              <w:sz w:val="16"/>
              <w:szCs w:val="16"/>
            </w:rPr>
            <w:t>3</w:t>
          </w:r>
          <w:r w:rsidR="00A91381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9D1FDF" w:rsidRPr="009D1FDF">
              <w:rPr>
                <w:rFonts w:cs="Arial"/>
                <w:noProof/>
                <w:sz w:val="16"/>
                <w:szCs w:val="16"/>
              </w:rPr>
              <w:t>6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979" w:rsidRDefault="008A7979" w:rsidP="00D43E2F">
      <w:pPr>
        <w:spacing w:after="0" w:line="240" w:lineRule="auto"/>
      </w:pPr>
      <w:r>
        <w:separator/>
      </w:r>
    </w:p>
  </w:footnote>
  <w:footnote w:type="continuationSeparator" w:id="0">
    <w:p w:rsidR="008A7979" w:rsidRDefault="008A7979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B4646D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 xml:space="preserve">Sistema </w:t>
          </w:r>
          <w:r w:rsidR="00B4646D">
            <w:rPr>
              <w:rFonts w:cs="Arial"/>
              <w:sz w:val="16"/>
              <w:szCs w:val="16"/>
            </w:rPr>
            <w:t>de Ouvidoria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9D5173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0.</w:t>
          </w:r>
          <w:r w:rsidR="00905543">
            <w:rPr>
              <w:rFonts w:cs="Arial"/>
              <w:sz w:val="16"/>
              <w:szCs w:val="16"/>
            </w:rPr>
            <w:t>12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A80CB4"/>
    <w:multiLevelType w:val="hybridMultilevel"/>
    <w:tmpl w:val="EC066276"/>
    <w:lvl w:ilvl="0" w:tplc="9E1070FE">
      <w:start w:val="1"/>
      <w:numFmt w:val="decimalZero"/>
      <w:pStyle w:val="Mensagem"/>
      <w:lvlText w:val="MSG0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4" w:hanging="360"/>
      </w:pPr>
    </w:lvl>
    <w:lvl w:ilvl="2" w:tplc="0416001B" w:tentative="1">
      <w:start w:val="1"/>
      <w:numFmt w:val="lowerRoman"/>
      <w:lvlText w:val="%3."/>
      <w:lvlJc w:val="right"/>
      <w:pPr>
        <w:ind w:left="1024" w:hanging="180"/>
      </w:pPr>
    </w:lvl>
    <w:lvl w:ilvl="3" w:tplc="0416000F" w:tentative="1">
      <w:start w:val="1"/>
      <w:numFmt w:val="decimal"/>
      <w:lvlText w:val="%4."/>
      <w:lvlJc w:val="left"/>
      <w:pPr>
        <w:ind w:left="1744" w:hanging="360"/>
      </w:pPr>
    </w:lvl>
    <w:lvl w:ilvl="4" w:tplc="04160019" w:tentative="1">
      <w:start w:val="1"/>
      <w:numFmt w:val="lowerLetter"/>
      <w:lvlText w:val="%5."/>
      <w:lvlJc w:val="left"/>
      <w:pPr>
        <w:ind w:left="2464" w:hanging="360"/>
      </w:pPr>
    </w:lvl>
    <w:lvl w:ilvl="5" w:tplc="0416001B" w:tentative="1">
      <w:start w:val="1"/>
      <w:numFmt w:val="lowerRoman"/>
      <w:lvlText w:val="%6."/>
      <w:lvlJc w:val="right"/>
      <w:pPr>
        <w:ind w:left="3184" w:hanging="180"/>
      </w:pPr>
    </w:lvl>
    <w:lvl w:ilvl="6" w:tplc="0416000F" w:tentative="1">
      <w:start w:val="1"/>
      <w:numFmt w:val="decimal"/>
      <w:lvlText w:val="%7."/>
      <w:lvlJc w:val="left"/>
      <w:pPr>
        <w:ind w:left="3904" w:hanging="360"/>
      </w:pPr>
    </w:lvl>
    <w:lvl w:ilvl="7" w:tplc="04160019" w:tentative="1">
      <w:start w:val="1"/>
      <w:numFmt w:val="lowerLetter"/>
      <w:lvlText w:val="%8."/>
      <w:lvlJc w:val="left"/>
      <w:pPr>
        <w:ind w:left="4624" w:hanging="360"/>
      </w:pPr>
    </w:lvl>
    <w:lvl w:ilvl="8" w:tplc="0416001B" w:tentative="1">
      <w:start w:val="1"/>
      <w:numFmt w:val="lowerRoman"/>
      <w:lvlText w:val="%9."/>
      <w:lvlJc w:val="right"/>
      <w:pPr>
        <w:ind w:left="5344" w:hanging="180"/>
      </w:pPr>
    </w:lvl>
  </w:abstractNum>
  <w:abstractNum w:abstractNumId="17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DB3A28"/>
    <w:multiLevelType w:val="hybridMultilevel"/>
    <w:tmpl w:val="7CEA88B4"/>
    <w:lvl w:ilvl="0" w:tplc="7056EB4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3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7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35"/>
  </w:num>
  <w:num w:numId="5">
    <w:abstractNumId w:val="20"/>
  </w:num>
  <w:num w:numId="6">
    <w:abstractNumId w:val="25"/>
  </w:num>
  <w:num w:numId="7">
    <w:abstractNumId w:val="23"/>
  </w:num>
  <w:num w:numId="8">
    <w:abstractNumId w:val="31"/>
  </w:num>
  <w:num w:numId="9">
    <w:abstractNumId w:val="32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2"/>
  </w:num>
  <w:num w:numId="15">
    <w:abstractNumId w:val="29"/>
  </w:num>
  <w:num w:numId="16">
    <w:abstractNumId w:val="26"/>
  </w:num>
  <w:num w:numId="17">
    <w:abstractNumId w:val="17"/>
  </w:num>
  <w:num w:numId="18">
    <w:abstractNumId w:val="9"/>
  </w:num>
  <w:num w:numId="19">
    <w:abstractNumId w:val="15"/>
  </w:num>
  <w:num w:numId="20">
    <w:abstractNumId w:val="34"/>
  </w:num>
  <w:num w:numId="21">
    <w:abstractNumId w:val="3"/>
  </w:num>
  <w:num w:numId="22">
    <w:abstractNumId w:val="28"/>
  </w:num>
  <w:num w:numId="23">
    <w:abstractNumId w:val="5"/>
  </w:num>
  <w:num w:numId="24">
    <w:abstractNumId w:val="30"/>
  </w:num>
  <w:num w:numId="25">
    <w:abstractNumId w:val="8"/>
  </w:num>
  <w:num w:numId="26">
    <w:abstractNumId w:val="21"/>
  </w:num>
  <w:num w:numId="27">
    <w:abstractNumId w:val="21"/>
  </w:num>
  <w:num w:numId="28">
    <w:abstractNumId w:val="27"/>
  </w:num>
  <w:num w:numId="29">
    <w:abstractNumId w:val="36"/>
  </w:num>
  <w:num w:numId="30">
    <w:abstractNumId w:val="36"/>
  </w:num>
  <w:num w:numId="31">
    <w:abstractNumId w:val="37"/>
  </w:num>
  <w:num w:numId="32">
    <w:abstractNumId w:val="21"/>
  </w:num>
  <w:num w:numId="33">
    <w:abstractNumId w:val="4"/>
  </w:num>
  <w:num w:numId="34">
    <w:abstractNumId w:val="10"/>
  </w:num>
  <w:num w:numId="35">
    <w:abstractNumId w:val="14"/>
  </w:num>
  <w:num w:numId="36">
    <w:abstractNumId w:val="22"/>
  </w:num>
  <w:num w:numId="37">
    <w:abstractNumId w:val="0"/>
  </w:num>
  <w:num w:numId="38">
    <w:abstractNumId w:val="33"/>
  </w:num>
  <w:num w:numId="39">
    <w:abstractNumId w:val="12"/>
  </w:num>
  <w:num w:numId="40">
    <w:abstractNumId w:val="16"/>
  </w:num>
  <w:num w:numId="41">
    <w:abstractNumId w:val="18"/>
  </w:num>
  <w:num w:numId="42">
    <w:abstractNumId w:val="6"/>
  </w:num>
  <w:num w:numId="4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192514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032AD"/>
    <w:rsid w:val="000210E9"/>
    <w:rsid w:val="00024027"/>
    <w:rsid w:val="0002786A"/>
    <w:rsid w:val="00033785"/>
    <w:rsid w:val="000375A6"/>
    <w:rsid w:val="00061133"/>
    <w:rsid w:val="0006703D"/>
    <w:rsid w:val="00075694"/>
    <w:rsid w:val="000759D3"/>
    <w:rsid w:val="000862D9"/>
    <w:rsid w:val="00086CD5"/>
    <w:rsid w:val="000A59AF"/>
    <w:rsid w:val="000B1667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857FD"/>
    <w:rsid w:val="001926A9"/>
    <w:rsid w:val="001941F0"/>
    <w:rsid w:val="001A26B4"/>
    <w:rsid w:val="001A37DF"/>
    <w:rsid w:val="001A59F6"/>
    <w:rsid w:val="001B04EF"/>
    <w:rsid w:val="001C0267"/>
    <w:rsid w:val="001C6F31"/>
    <w:rsid w:val="001D475A"/>
    <w:rsid w:val="001E1985"/>
    <w:rsid w:val="001E2753"/>
    <w:rsid w:val="001E551A"/>
    <w:rsid w:val="001E6AB6"/>
    <w:rsid w:val="001F64DF"/>
    <w:rsid w:val="001F7357"/>
    <w:rsid w:val="0021771D"/>
    <w:rsid w:val="00224B29"/>
    <w:rsid w:val="00226964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2523"/>
    <w:rsid w:val="002A7936"/>
    <w:rsid w:val="002B0952"/>
    <w:rsid w:val="002B147A"/>
    <w:rsid w:val="002B63D8"/>
    <w:rsid w:val="002C263F"/>
    <w:rsid w:val="002C3BE1"/>
    <w:rsid w:val="002C633E"/>
    <w:rsid w:val="002D1BD2"/>
    <w:rsid w:val="002D6C78"/>
    <w:rsid w:val="002E0956"/>
    <w:rsid w:val="002E31A0"/>
    <w:rsid w:val="002E7740"/>
    <w:rsid w:val="002F2B55"/>
    <w:rsid w:val="002F2BD3"/>
    <w:rsid w:val="002F3E04"/>
    <w:rsid w:val="00302A6D"/>
    <w:rsid w:val="00306EAA"/>
    <w:rsid w:val="00306F3E"/>
    <w:rsid w:val="003214A5"/>
    <w:rsid w:val="0033027B"/>
    <w:rsid w:val="00331B6C"/>
    <w:rsid w:val="0033607B"/>
    <w:rsid w:val="0034687E"/>
    <w:rsid w:val="00346F1D"/>
    <w:rsid w:val="003511DD"/>
    <w:rsid w:val="00357525"/>
    <w:rsid w:val="00364878"/>
    <w:rsid w:val="0036586D"/>
    <w:rsid w:val="003677AA"/>
    <w:rsid w:val="00367FCF"/>
    <w:rsid w:val="0038368B"/>
    <w:rsid w:val="0038412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B5617"/>
    <w:rsid w:val="003C083D"/>
    <w:rsid w:val="003D20DB"/>
    <w:rsid w:val="003D6BC2"/>
    <w:rsid w:val="003D7707"/>
    <w:rsid w:val="003E419F"/>
    <w:rsid w:val="003E70FD"/>
    <w:rsid w:val="003F4CC5"/>
    <w:rsid w:val="003F6E00"/>
    <w:rsid w:val="003F709D"/>
    <w:rsid w:val="00403CE6"/>
    <w:rsid w:val="00407A9E"/>
    <w:rsid w:val="00414D7B"/>
    <w:rsid w:val="00425434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7617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E2BE0"/>
    <w:rsid w:val="004F7305"/>
    <w:rsid w:val="005005BC"/>
    <w:rsid w:val="00501B25"/>
    <w:rsid w:val="0050352A"/>
    <w:rsid w:val="00503A7B"/>
    <w:rsid w:val="005044BA"/>
    <w:rsid w:val="005132F5"/>
    <w:rsid w:val="0051501D"/>
    <w:rsid w:val="0051534D"/>
    <w:rsid w:val="00525A3F"/>
    <w:rsid w:val="00527EB9"/>
    <w:rsid w:val="00527FEF"/>
    <w:rsid w:val="00536252"/>
    <w:rsid w:val="00542CE7"/>
    <w:rsid w:val="005435AA"/>
    <w:rsid w:val="005457BF"/>
    <w:rsid w:val="005460AE"/>
    <w:rsid w:val="00550993"/>
    <w:rsid w:val="005511AA"/>
    <w:rsid w:val="00551937"/>
    <w:rsid w:val="00564A0D"/>
    <w:rsid w:val="00573567"/>
    <w:rsid w:val="00573D60"/>
    <w:rsid w:val="00576D8C"/>
    <w:rsid w:val="005802A9"/>
    <w:rsid w:val="00587A40"/>
    <w:rsid w:val="00591093"/>
    <w:rsid w:val="00593F28"/>
    <w:rsid w:val="005B1798"/>
    <w:rsid w:val="005C3805"/>
    <w:rsid w:val="005C5950"/>
    <w:rsid w:val="005D2C4C"/>
    <w:rsid w:val="005D3330"/>
    <w:rsid w:val="005D41D2"/>
    <w:rsid w:val="005D41D9"/>
    <w:rsid w:val="005D4D5D"/>
    <w:rsid w:val="005D5EBB"/>
    <w:rsid w:val="005E02DD"/>
    <w:rsid w:val="005E3241"/>
    <w:rsid w:val="005F059E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17753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930CA"/>
    <w:rsid w:val="00697212"/>
    <w:rsid w:val="006A5817"/>
    <w:rsid w:val="006A696A"/>
    <w:rsid w:val="006B471F"/>
    <w:rsid w:val="006B60D0"/>
    <w:rsid w:val="006C2779"/>
    <w:rsid w:val="006C3D9F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0C26"/>
    <w:rsid w:val="007D15B4"/>
    <w:rsid w:val="007D1B01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8E1"/>
    <w:rsid w:val="008A7979"/>
    <w:rsid w:val="008C13C5"/>
    <w:rsid w:val="008C56C3"/>
    <w:rsid w:val="008D003E"/>
    <w:rsid w:val="008D46F1"/>
    <w:rsid w:val="008E4560"/>
    <w:rsid w:val="008E54D4"/>
    <w:rsid w:val="008E6E68"/>
    <w:rsid w:val="008F492E"/>
    <w:rsid w:val="008F565E"/>
    <w:rsid w:val="008F632F"/>
    <w:rsid w:val="008F6996"/>
    <w:rsid w:val="00905543"/>
    <w:rsid w:val="00907553"/>
    <w:rsid w:val="00911E15"/>
    <w:rsid w:val="0092108E"/>
    <w:rsid w:val="0092737B"/>
    <w:rsid w:val="00933F75"/>
    <w:rsid w:val="00935A17"/>
    <w:rsid w:val="00941D5B"/>
    <w:rsid w:val="00942956"/>
    <w:rsid w:val="00944E81"/>
    <w:rsid w:val="00960EF0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1FDF"/>
    <w:rsid w:val="009D5173"/>
    <w:rsid w:val="009D5381"/>
    <w:rsid w:val="009D5FCD"/>
    <w:rsid w:val="009E4342"/>
    <w:rsid w:val="009E6ECF"/>
    <w:rsid w:val="009E767F"/>
    <w:rsid w:val="009E7D56"/>
    <w:rsid w:val="009F3875"/>
    <w:rsid w:val="009F6BF7"/>
    <w:rsid w:val="00A0149C"/>
    <w:rsid w:val="00A06BBB"/>
    <w:rsid w:val="00A06EDE"/>
    <w:rsid w:val="00A10C4D"/>
    <w:rsid w:val="00A20CC6"/>
    <w:rsid w:val="00A218E0"/>
    <w:rsid w:val="00A21FA2"/>
    <w:rsid w:val="00A273FF"/>
    <w:rsid w:val="00A30536"/>
    <w:rsid w:val="00A37E46"/>
    <w:rsid w:val="00A41135"/>
    <w:rsid w:val="00A545FC"/>
    <w:rsid w:val="00A562C2"/>
    <w:rsid w:val="00A569E1"/>
    <w:rsid w:val="00A60336"/>
    <w:rsid w:val="00A654A0"/>
    <w:rsid w:val="00A6704A"/>
    <w:rsid w:val="00A735D7"/>
    <w:rsid w:val="00A91381"/>
    <w:rsid w:val="00A93303"/>
    <w:rsid w:val="00A95440"/>
    <w:rsid w:val="00A9608A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42789"/>
    <w:rsid w:val="00B4646D"/>
    <w:rsid w:val="00B50580"/>
    <w:rsid w:val="00B521F3"/>
    <w:rsid w:val="00B53430"/>
    <w:rsid w:val="00B60968"/>
    <w:rsid w:val="00B6184F"/>
    <w:rsid w:val="00B6685C"/>
    <w:rsid w:val="00B74BDD"/>
    <w:rsid w:val="00B75987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0B60"/>
    <w:rsid w:val="00C25256"/>
    <w:rsid w:val="00C375C3"/>
    <w:rsid w:val="00C378B7"/>
    <w:rsid w:val="00C37ED5"/>
    <w:rsid w:val="00C4000B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C2EDE"/>
    <w:rsid w:val="00CD28AA"/>
    <w:rsid w:val="00CE3D29"/>
    <w:rsid w:val="00CF0577"/>
    <w:rsid w:val="00CF5079"/>
    <w:rsid w:val="00D0376D"/>
    <w:rsid w:val="00D05062"/>
    <w:rsid w:val="00D0661D"/>
    <w:rsid w:val="00D10209"/>
    <w:rsid w:val="00D237A7"/>
    <w:rsid w:val="00D25EBD"/>
    <w:rsid w:val="00D26CCA"/>
    <w:rsid w:val="00D40A88"/>
    <w:rsid w:val="00D434D1"/>
    <w:rsid w:val="00D43E2F"/>
    <w:rsid w:val="00D47643"/>
    <w:rsid w:val="00D53BD5"/>
    <w:rsid w:val="00D54C32"/>
    <w:rsid w:val="00D552CD"/>
    <w:rsid w:val="00D55404"/>
    <w:rsid w:val="00D603EB"/>
    <w:rsid w:val="00D641E7"/>
    <w:rsid w:val="00D648D0"/>
    <w:rsid w:val="00D64B7E"/>
    <w:rsid w:val="00D66FE0"/>
    <w:rsid w:val="00D7080F"/>
    <w:rsid w:val="00D74DC3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629E"/>
    <w:rsid w:val="00DD03D4"/>
    <w:rsid w:val="00DD2B32"/>
    <w:rsid w:val="00DD3D06"/>
    <w:rsid w:val="00DD4798"/>
    <w:rsid w:val="00DD584D"/>
    <w:rsid w:val="00DE613B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3CC8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6642"/>
    <w:rsid w:val="00E7720F"/>
    <w:rsid w:val="00E820AF"/>
    <w:rsid w:val="00E86931"/>
    <w:rsid w:val="00E87273"/>
    <w:rsid w:val="00E87F19"/>
    <w:rsid w:val="00E91092"/>
    <w:rsid w:val="00E93BDC"/>
    <w:rsid w:val="00EA1958"/>
    <w:rsid w:val="00EB6947"/>
    <w:rsid w:val="00EB7D60"/>
    <w:rsid w:val="00EB7E51"/>
    <w:rsid w:val="00EC2E91"/>
    <w:rsid w:val="00EC7AC0"/>
    <w:rsid w:val="00EC7DDF"/>
    <w:rsid w:val="00EE31E9"/>
    <w:rsid w:val="00EE5F35"/>
    <w:rsid w:val="00EE6359"/>
    <w:rsid w:val="00EF0389"/>
    <w:rsid w:val="00EF6D09"/>
    <w:rsid w:val="00EF7115"/>
    <w:rsid w:val="00F01F59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8430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link w:val="InstruoChar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B4646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B4646D"/>
    <w:rPr>
      <w:rFonts w:ascii="Arial" w:eastAsia="Times New Roman" w:hAnsi="Arial"/>
      <w:b/>
      <w:sz w:val="36"/>
      <w:lang w:val="en-US" w:eastAsia="en-US"/>
    </w:rPr>
  </w:style>
  <w:style w:type="paragraph" w:customStyle="1" w:styleId="Mensagem">
    <w:name w:val="Mensagem"/>
    <w:basedOn w:val="PargrafodaLista"/>
    <w:link w:val="MensagemChar"/>
    <w:qFormat/>
    <w:rsid w:val="00B4646D"/>
    <w:pPr>
      <w:numPr>
        <w:numId w:val="40"/>
      </w:numPr>
      <w:spacing w:before="120" w:after="120"/>
    </w:pPr>
    <w:rPr>
      <w:b/>
    </w:rPr>
  </w:style>
  <w:style w:type="character" w:customStyle="1" w:styleId="MensagemChar">
    <w:name w:val="Mensagem Char"/>
    <w:basedOn w:val="Fontepargpadro"/>
    <w:link w:val="Mensagem"/>
    <w:rsid w:val="00B4646D"/>
    <w:rPr>
      <w:rFonts w:ascii="Arial" w:hAnsi="Arial"/>
      <w:b/>
      <w:szCs w:val="22"/>
      <w:lang w:eastAsia="en-US"/>
    </w:rPr>
  </w:style>
  <w:style w:type="character" w:customStyle="1" w:styleId="InstruoChar">
    <w:name w:val="Instrução Char"/>
    <w:basedOn w:val="Fontepargpadro"/>
    <w:link w:val="Instruo"/>
    <w:rsid w:val="00C37ED5"/>
    <w:rPr>
      <w:rFonts w:ascii="Arial" w:eastAsia="Times New Roman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D095138-EC8A-4548-89B6-DBC05F31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8</TotalTime>
  <Pages>6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4295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maria.passini</cp:lastModifiedBy>
  <cp:revision>7</cp:revision>
  <cp:lastPrinted>2011-01-03T14:18:00Z</cp:lastPrinted>
  <dcterms:created xsi:type="dcterms:W3CDTF">2014-08-22T19:06:00Z</dcterms:created>
  <dcterms:modified xsi:type="dcterms:W3CDTF">2014-09-09T20:33:00Z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