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E83E0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CB0245" w:rsidRPr="009B646B" w:rsidRDefault="00CB024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CB0245" w:rsidRPr="00B324BC" w:rsidRDefault="00CB024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B0245" w:rsidRDefault="00CB024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CB0245" w:rsidRPr="00EC0C81" w:rsidRDefault="00CB024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Gerenciar Perfil</w:t>
                  </w:r>
                </w:p>
                <w:p w:rsidR="00CB0245" w:rsidRPr="00B324BC" w:rsidRDefault="00CB024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B0245" w:rsidRPr="009B646B" w:rsidRDefault="00CB024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4D234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5</w:t>
                  </w:r>
                </w:p>
                <w:p w:rsidR="00CB0245" w:rsidRDefault="00CB0245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6"/>
        <w:gridCol w:w="993"/>
        <w:gridCol w:w="4241"/>
        <w:gridCol w:w="2040"/>
      </w:tblGrid>
      <w:tr w:rsidR="00203AE9" w:rsidRPr="001F3F4E" w:rsidTr="006C6B1B">
        <w:trPr>
          <w:jc w:val="center"/>
        </w:trPr>
        <w:tc>
          <w:tcPr>
            <w:tcW w:w="1606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93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 w:rsidTr="006C6B1B">
        <w:trPr>
          <w:jc w:val="center"/>
        </w:trPr>
        <w:tc>
          <w:tcPr>
            <w:tcW w:w="1606" w:type="dxa"/>
          </w:tcPr>
          <w:p w:rsidR="00203AE9" w:rsidRPr="00873131" w:rsidRDefault="004B3A46" w:rsidP="004B3A4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93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B55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2F139D" w:rsidTr="006C6B1B">
        <w:trPr>
          <w:jc w:val="center"/>
        </w:trPr>
        <w:tc>
          <w:tcPr>
            <w:tcW w:w="1606" w:type="dxa"/>
          </w:tcPr>
          <w:p w:rsidR="002F139D" w:rsidRDefault="002F139D" w:rsidP="004B3A4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06/06/2014</w:t>
            </w:r>
          </w:p>
        </w:tc>
        <w:tc>
          <w:tcPr>
            <w:tcW w:w="993" w:type="dxa"/>
          </w:tcPr>
          <w:p w:rsidR="002F139D" w:rsidRPr="00873131" w:rsidRDefault="002F139D" w:rsidP="002F139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</w:tcPr>
          <w:p w:rsidR="002F139D" w:rsidRPr="00873131" w:rsidRDefault="002F139D" w:rsidP="002F139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 orientação dos clientes</w:t>
            </w:r>
            <w:r w:rsidR="00FB55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F139D" w:rsidRPr="00873131" w:rsidRDefault="002F139D" w:rsidP="00AF4F6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9657AC" w:rsidTr="006C6B1B">
        <w:trPr>
          <w:jc w:val="center"/>
        </w:trPr>
        <w:tc>
          <w:tcPr>
            <w:tcW w:w="1606" w:type="dxa"/>
          </w:tcPr>
          <w:p w:rsidR="009657AC" w:rsidRDefault="009657AC" w:rsidP="004B3A4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93" w:type="dxa"/>
          </w:tcPr>
          <w:p w:rsidR="009657AC" w:rsidRDefault="009657AC" w:rsidP="002F139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</w:tcPr>
          <w:p w:rsidR="009657AC" w:rsidRDefault="009657AC" w:rsidP="002F139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FB55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657AC" w:rsidRDefault="009657AC" w:rsidP="00AF4F6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FE5F75" w:rsidTr="006C6B1B">
        <w:trPr>
          <w:jc w:val="center"/>
        </w:trPr>
        <w:tc>
          <w:tcPr>
            <w:tcW w:w="1606" w:type="dxa"/>
          </w:tcPr>
          <w:p w:rsidR="00FE5F75" w:rsidRDefault="00CD76BE" w:rsidP="004B3A4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FE5F75">
              <w:rPr>
                <w:b w:val="0"/>
                <w:lang w:val="pt-BR"/>
              </w:rPr>
              <w:t>/</w:t>
            </w:r>
            <w:r w:rsidR="00B27D3E">
              <w:rPr>
                <w:b w:val="0"/>
                <w:lang w:val="pt-BR"/>
              </w:rPr>
              <w:t>0</w:t>
            </w:r>
            <w:r w:rsidR="00FE5F75">
              <w:rPr>
                <w:b w:val="0"/>
                <w:lang w:val="pt-BR"/>
              </w:rPr>
              <w:t>6/2014</w:t>
            </w:r>
          </w:p>
        </w:tc>
        <w:tc>
          <w:tcPr>
            <w:tcW w:w="993" w:type="dxa"/>
          </w:tcPr>
          <w:p w:rsidR="00FE5F75" w:rsidRPr="00873131" w:rsidRDefault="00FE5F75" w:rsidP="005E30C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</w:tcPr>
          <w:p w:rsidR="00FE5F75" w:rsidRPr="00873131" w:rsidRDefault="00FE5F75" w:rsidP="005E30C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 orientação dos clientes</w:t>
            </w:r>
            <w:r w:rsidR="00FB55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E5F75" w:rsidRPr="00873131" w:rsidRDefault="00FE5F75" w:rsidP="005E30C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4D2349" w:rsidTr="004F5FDD">
        <w:trPr>
          <w:jc w:val="center"/>
        </w:trPr>
        <w:tc>
          <w:tcPr>
            <w:tcW w:w="1606" w:type="dxa"/>
          </w:tcPr>
          <w:p w:rsidR="004D2349" w:rsidRDefault="004D234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93" w:type="dxa"/>
          </w:tcPr>
          <w:p w:rsidR="004D2349" w:rsidRDefault="004D234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</w:tcPr>
          <w:p w:rsidR="004D2349" w:rsidRDefault="004D234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mensagem de confirmação MSG035.</w:t>
            </w:r>
          </w:p>
          <w:p w:rsidR="004D2349" w:rsidRDefault="004D2349" w:rsidP="004F5FDD">
            <w:pPr>
              <w:pStyle w:val="CTMISTabela"/>
              <w:rPr>
                <w:b w:val="0"/>
                <w:lang w:val="pt-BR"/>
              </w:rPr>
            </w:pPr>
            <w:r w:rsidRPr="00CB0245"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</w:tcPr>
          <w:p w:rsidR="004D2349" w:rsidRPr="00CB0245" w:rsidRDefault="004D234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4D2349" w:rsidTr="006C6B1B">
        <w:trPr>
          <w:jc w:val="center"/>
        </w:trPr>
        <w:tc>
          <w:tcPr>
            <w:tcW w:w="1606" w:type="dxa"/>
          </w:tcPr>
          <w:p w:rsidR="004D2349" w:rsidRDefault="00655799" w:rsidP="004D234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4D2349">
              <w:rPr>
                <w:b w:val="0"/>
                <w:lang w:val="pt-BR"/>
              </w:rPr>
              <w:t>/07/2014</w:t>
            </w:r>
          </w:p>
        </w:tc>
        <w:tc>
          <w:tcPr>
            <w:tcW w:w="993" w:type="dxa"/>
          </w:tcPr>
          <w:p w:rsidR="004D2349" w:rsidRDefault="004D2349" w:rsidP="004D234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</w:tcPr>
          <w:p w:rsidR="004D2349" w:rsidRDefault="004D2349" w:rsidP="005E30C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Atualizado conforme parecer técnico da RSI do dia 24/07/2014.</w:t>
            </w:r>
          </w:p>
        </w:tc>
        <w:tc>
          <w:tcPr>
            <w:tcW w:w="2040" w:type="dxa"/>
          </w:tcPr>
          <w:p w:rsidR="004D2349" w:rsidRPr="00873131" w:rsidRDefault="004D2349" w:rsidP="004F5FD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1D7538" w:rsidRDefault="00E83E0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886174" w:history="1">
        <w:r w:rsidR="001D7538" w:rsidRPr="0059561E">
          <w:rPr>
            <w:rStyle w:val="Hyperlink"/>
          </w:rPr>
          <w:t>1.</w:t>
        </w:r>
        <w:r w:rsidR="001D7538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1D7538" w:rsidRPr="0059561E">
          <w:rPr>
            <w:rStyle w:val="Hyperlink"/>
          </w:rPr>
          <w:t>INTRODUÇÃO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1886175" w:history="1">
        <w:r w:rsidR="001D7538" w:rsidRPr="0059561E">
          <w:rPr>
            <w:rStyle w:val="Hyperlink"/>
            <w:lang w:val="pt-PT"/>
          </w:rPr>
          <w:t>2.</w:t>
        </w:r>
        <w:r w:rsidR="001D7538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1D7538" w:rsidRPr="0059561E">
          <w:rPr>
            <w:rStyle w:val="Hyperlink"/>
            <w:lang w:val="pt-PT"/>
          </w:rPr>
          <w:t>Detalhamento da Apresentação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76" w:history="1">
        <w:r w:rsidR="001D7538" w:rsidRPr="0059561E">
          <w:rPr>
            <w:rStyle w:val="Hyperlink"/>
          </w:rPr>
          <w:t>2.1</w:t>
        </w:r>
        <w:r w:rsidR="001D7538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1D7538" w:rsidRPr="0059561E">
          <w:rPr>
            <w:rStyle w:val="Hyperlink"/>
            <w:lang w:val="pt-PT"/>
          </w:rPr>
          <w:t>Usuário</w:t>
        </w:r>
        <w:r w:rsidR="001D7538" w:rsidRPr="0059561E">
          <w:rPr>
            <w:rStyle w:val="Hyperlink"/>
          </w:rPr>
          <w:t>s / Atores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77" w:history="1">
        <w:r w:rsidR="001D7538" w:rsidRPr="0059561E">
          <w:rPr>
            <w:rStyle w:val="Hyperlink"/>
          </w:rPr>
          <w:t>2.2</w:t>
        </w:r>
        <w:r w:rsidR="001D7538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1D7538" w:rsidRPr="0059561E">
          <w:rPr>
            <w:rStyle w:val="Hyperlink"/>
          </w:rPr>
          <w:t>Perfil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78" w:history="1">
        <w:r w:rsidR="001D7538" w:rsidRPr="0059561E">
          <w:rPr>
            <w:rStyle w:val="Hyperlink"/>
          </w:rPr>
          <w:t>2.2.1. Tela Consultar Perfil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79" w:history="1">
        <w:r w:rsidR="001D7538" w:rsidRPr="0059561E">
          <w:rPr>
            <w:rStyle w:val="Hyperlink"/>
          </w:rPr>
          <w:t>2.2.2. Tela Incluir Perfil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80" w:history="1">
        <w:r w:rsidR="001D7538" w:rsidRPr="0059561E">
          <w:rPr>
            <w:rStyle w:val="Hyperlink"/>
          </w:rPr>
          <w:t>2.2.3. Tela Visualizar Perfil por Funcionalidades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81" w:history="1">
        <w:r w:rsidR="001D7538" w:rsidRPr="0059561E">
          <w:rPr>
            <w:rStyle w:val="Hyperlink"/>
          </w:rPr>
          <w:t>2.2.4. Tela Visualizar Perfil por Associados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82" w:history="1">
        <w:r w:rsidR="001D7538" w:rsidRPr="0059561E">
          <w:rPr>
            <w:rStyle w:val="Hyperlink"/>
          </w:rPr>
          <w:t>2.2.5. Tela Alterar Perfil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7538" w:rsidRDefault="00E83E0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6183" w:history="1">
        <w:r w:rsidR="001D7538" w:rsidRPr="0059561E">
          <w:rPr>
            <w:rStyle w:val="Hyperlink"/>
          </w:rPr>
          <w:t>2.2.6. Tela Excluir Perfil</w:t>
        </w:r>
        <w:r w:rsidR="001D7538">
          <w:rPr>
            <w:webHidden/>
          </w:rPr>
          <w:tab/>
        </w:r>
        <w:r>
          <w:rPr>
            <w:webHidden/>
          </w:rPr>
          <w:fldChar w:fldCharType="begin"/>
        </w:r>
        <w:r w:rsidR="001D7538">
          <w:rPr>
            <w:webHidden/>
          </w:rPr>
          <w:instrText xml:space="preserve"> PAGEREF _Toc391886183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753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E2036" w:rsidRDefault="00E83E0A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1886174"/>
      <w:r>
        <w:lastRenderedPageBreak/>
        <w:t>INTRODUÇÃO</w:t>
      </w:r>
      <w:bookmarkEnd w:id="0"/>
      <w:bookmarkEnd w:id="1"/>
    </w:p>
    <w:p w:rsidR="00AA1D89" w:rsidRPr="00A5164B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1518F9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1518F9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DD19E5" w:rsidRDefault="001A7205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p w:rsidR="001E2036" w:rsidRDefault="001E2036">
      <w:pPr>
        <w:pStyle w:val="STJNvel1"/>
        <w:rPr>
          <w:lang w:val="pt-PT"/>
        </w:rPr>
      </w:pPr>
      <w:bookmarkStart w:id="2" w:name="_Toc391886175"/>
      <w:r>
        <w:rPr>
          <w:lang w:val="pt-PT"/>
        </w:rPr>
        <w:t>Detalhamento da Apresentação</w:t>
      </w:r>
      <w:bookmarkEnd w:id="2"/>
    </w:p>
    <w:p w:rsidR="00B166D3" w:rsidRPr="00B166D3" w:rsidRDefault="00B166D3" w:rsidP="00B166D3">
      <w:r w:rsidRPr="009609DC">
        <w:rPr>
          <w:color w:val="auto"/>
        </w:rPr>
        <w:t xml:space="preserve">As ações que serão executadas nas </w:t>
      </w:r>
      <w:r w:rsidR="001518F9">
        <w:rPr>
          <w:color w:val="auto"/>
        </w:rPr>
        <w:t>Tela</w:t>
      </w:r>
      <w:r>
        <w:rPr>
          <w:color w:val="auto"/>
        </w:rPr>
        <w:t>s serão as seguintes: Consultar</w:t>
      </w:r>
      <w:r w:rsidRPr="009609DC">
        <w:rPr>
          <w:color w:val="auto"/>
        </w:rPr>
        <w:t xml:space="preserve">, Incluir, Alterar, Excluir, Visualizar </w:t>
      </w:r>
      <w:r w:rsidR="00FE5F75">
        <w:rPr>
          <w:color w:val="auto"/>
        </w:rPr>
        <w:t>p</w:t>
      </w:r>
      <w:r w:rsidR="0076230B">
        <w:rPr>
          <w:color w:val="auto"/>
        </w:rPr>
        <w:t>erfis de acesso ao sistema.</w:t>
      </w:r>
    </w:p>
    <w:p w:rsidR="00AA1D89" w:rsidRDefault="00AA1D89" w:rsidP="001D4ED4">
      <w:pPr>
        <w:pStyle w:val="Instruo"/>
        <w:jc w:val="both"/>
        <w:rPr>
          <w:i w:val="0"/>
          <w:color w:val="auto"/>
        </w:rPr>
      </w:pPr>
    </w:p>
    <w:p w:rsidR="001E2036" w:rsidRDefault="001E2036" w:rsidP="0073562D">
      <w:pPr>
        <w:pStyle w:val="STJNvel2"/>
      </w:pPr>
      <w:bookmarkStart w:id="3" w:name="_Toc391886176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B57161" w:rsidRPr="00A37F98" w:rsidRDefault="001D4ED4" w:rsidP="00B57161">
      <w:pPr>
        <w:pStyle w:val="Instruo"/>
        <w:jc w:val="both"/>
        <w:rPr>
          <w:lang w:val="pt-PT"/>
        </w:rPr>
      </w:pPr>
      <w:r w:rsidRPr="001D4ED4">
        <w:rPr>
          <w:i w:val="0"/>
          <w:iCs/>
          <w:color w:val="auto"/>
        </w:rPr>
        <w:t>Usuário Interno</w:t>
      </w:r>
      <w:r w:rsidR="00C54E74">
        <w:rPr>
          <w:i w:val="0"/>
          <w:iCs/>
          <w:color w:val="auto"/>
        </w:rPr>
        <w:t xml:space="preserve">: </w:t>
      </w:r>
      <w:r w:rsidR="00FB5552">
        <w:rPr>
          <w:i w:val="0"/>
          <w:iCs/>
          <w:color w:val="auto"/>
        </w:rPr>
        <w:t>S</w:t>
      </w:r>
      <w:r w:rsidR="003120F2">
        <w:rPr>
          <w:i w:val="0"/>
          <w:iCs/>
          <w:color w:val="auto"/>
        </w:rPr>
        <w:t>ervidores do STJ</w:t>
      </w:r>
      <w:r w:rsidR="00B57161">
        <w:rPr>
          <w:i w:val="0"/>
          <w:iCs/>
          <w:color w:val="auto"/>
        </w:rPr>
        <w:t xml:space="preserve"> com </w:t>
      </w:r>
      <w:r w:rsidR="00B57161" w:rsidRPr="00246D75">
        <w:rPr>
          <w:iCs/>
          <w:color w:val="auto"/>
        </w:rPr>
        <w:t>perfil de administrador</w:t>
      </w:r>
      <w:r w:rsidR="00CF7608">
        <w:rPr>
          <w:i w:val="0"/>
          <w:iCs/>
          <w:color w:val="auto"/>
        </w:rPr>
        <w:t xml:space="preserve"> </w:t>
      </w:r>
      <w:r w:rsidR="00B57161">
        <w:rPr>
          <w:i w:val="0"/>
          <w:iCs/>
          <w:color w:val="auto"/>
        </w:rPr>
        <w:t>responsável pela</w:t>
      </w:r>
      <w:r w:rsidR="00FE5F75">
        <w:rPr>
          <w:i w:val="0"/>
          <w:iCs/>
          <w:color w:val="auto"/>
        </w:rPr>
        <w:t xml:space="preserve"> consulta,</w:t>
      </w:r>
      <w:r w:rsidR="00B57161">
        <w:rPr>
          <w:i w:val="0"/>
          <w:iCs/>
          <w:color w:val="auto"/>
        </w:rPr>
        <w:t xml:space="preserve"> </w:t>
      </w:r>
      <w:r w:rsidR="00B57161" w:rsidRPr="00A37F98">
        <w:rPr>
          <w:i w:val="0"/>
          <w:color w:val="auto"/>
        </w:rPr>
        <w:t xml:space="preserve">inclusão, alteração e exclusão </w:t>
      </w:r>
      <w:r w:rsidR="0076230B">
        <w:rPr>
          <w:i w:val="0"/>
          <w:color w:val="auto"/>
        </w:rPr>
        <w:t>nesta funcionalidade.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1886177"/>
      <w:r w:rsidR="003120F2">
        <w:t>Perfil</w:t>
      </w:r>
      <w:bookmarkEnd w:id="4"/>
    </w:p>
    <w:p w:rsidR="001A7205" w:rsidRDefault="001B00B2" w:rsidP="002A2303">
      <w:pPr>
        <w:pStyle w:val="STJNivel3"/>
      </w:pPr>
      <w:bookmarkStart w:id="5" w:name="_Toc391886178"/>
      <w:r w:rsidRPr="0097716C">
        <w:t>2</w:t>
      </w:r>
      <w:r w:rsidR="001E2036" w:rsidRPr="0097716C">
        <w:t xml:space="preserve">.2.1. </w:t>
      </w:r>
      <w:r w:rsidR="001518F9">
        <w:t>Tela</w:t>
      </w:r>
      <w:r w:rsidR="001E2036" w:rsidRPr="0097716C">
        <w:t xml:space="preserve"> </w:t>
      </w:r>
      <w:r w:rsidR="00F5509B">
        <w:t>Consultar</w:t>
      </w:r>
      <w:r w:rsidR="004B3A46">
        <w:t xml:space="preserve"> Perfil</w:t>
      </w:r>
      <w:bookmarkEnd w:id="5"/>
    </w:p>
    <w:p w:rsidR="00142AFE" w:rsidRDefault="00142AFE" w:rsidP="002F139D">
      <w:pPr>
        <w:pStyle w:val="Instruo"/>
        <w:jc w:val="center"/>
        <w:rPr>
          <w:i w:val="0"/>
          <w:color w:val="auto"/>
        </w:rPr>
      </w:pPr>
      <w:bookmarkStart w:id="6" w:name="_Toc388362883"/>
      <w:bookmarkEnd w:id="6"/>
    </w:p>
    <w:p w:rsidR="00751346" w:rsidRPr="00751346" w:rsidRDefault="008A3376" w:rsidP="002F139D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788025" cy="4839335"/>
            <wp:effectExtent l="19050" t="0" r="3175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8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9D" w:rsidRDefault="002F139D" w:rsidP="002F139D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AE4E21" w:rsidRDefault="00AE4E21" w:rsidP="002F139D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F5509B">
        <w:rPr>
          <w:i w:val="0"/>
          <w:color w:val="auto"/>
        </w:rPr>
        <w:t>Consultar</w:t>
      </w:r>
      <w:r w:rsidR="00C54E74">
        <w:rPr>
          <w:i w:val="0"/>
          <w:color w:val="auto"/>
        </w:rPr>
        <w:t xml:space="preserve"> Perfi</w:t>
      </w:r>
      <w:r w:rsidR="004B3A46">
        <w:rPr>
          <w:i w:val="0"/>
          <w:color w:val="auto"/>
        </w:rPr>
        <w:t>l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4D10A2" w:rsidRDefault="004D10A2" w:rsidP="002F139D">
      <w:pPr>
        <w:jc w:val="center"/>
      </w:pPr>
    </w:p>
    <w:p w:rsidR="004D10A2" w:rsidRPr="004D10A2" w:rsidRDefault="004D10A2" w:rsidP="002F139D">
      <w:pPr>
        <w:jc w:val="center"/>
      </w:pPr>
    </w:p>
    <w:p w:rsidR="00AE4E21" w:rsidRDefault="00AE4E21" w:rsidP="002A2303">
      <w:pPr>
        <w:pStyle w:val="Titulo4"/>
      </w:pPr>
      <w:r>
        <w:t>Regras de Apresentação</w:t>
      </w:r>
    </w:p>
    <w:p w:rsidR="00983780" w:rsidRPr="00983780" w:rsidRDefault="00983780" w:rsidP="00983780">
      <w:pPr>
        <w:pStyle w:val="Titulo4"/>
        <w:numPr>
          <w:ilvl w:val="0"/>
          <w:numId w:val="0"/>
        </w:numPr>
        <w:rPr>
          <w:b w:val="0"/>
        </w:rPr>
      </w:pPr>
      <w:r>
        <w:tab/>
      </w:r>
      <w:r>
        <w:rPr>
          <w:b w:val="0"/>
        </w:rPr>
        <w:t xml:space="preserve">A seguir, todas as </w:t>
      </w:r>
      <w:r w:rsidR="001518F9">
        <w:rPr>
          <w:b w:val="0"/>
        </w:rPr>
        <w:t>Tela</w:t>
      </w:r>
      <w:r>
        <w:rPr>
          <w:b w:val="0"/>
        </w:rPr>
        <w:t xml:space="preserve">s apresentadas são disponibilizadas logo abaixo da mesma </w:t>
      </w:r>
      <w:r w:rsidR="001518F9">
        <w:rPr>
          <w:b w:val="0"/>
        </w:rPr>
        <w:t>Tela</w:t>
      </w:r>
      <w:r>
        <w:rPr>
          <w:b w:val="0"/>
        </w:rPr>
        <w:t xml:space="preserve"> Consultar Perfil.</w:t>
      </w:r>
    </w:p>
    <w:p w:rsidR="003D7D06" w:rsidRDefault="003D7D06" w:rsidP="003D7D06"/>
    <w:p w:rsidR="0076230B" w:rsidRDefault="0076230B" w:rsidP="0076230B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acionar o ícone </w:t>
      </w:r>
      <w:r w:rsidR="002F139D">
        <w:rPr>
          <w:color w:val="auto"/>
        </w:rPr>
        <w:t>"</w:t>
      </w:r>
      <w:r w:rsidRPr="009609DC">
        <w:rPr>
          <w:color w:val="auto"/>
        </w:rPr>
        <w:t>Visualizar</w:t>
      </w:r>
      <w:r w:rsidR="002F139D">
        <w:rPr>
          <w:color w:val="auto"/>
        </w:rPr>
        <w:t>"</w:t>
      </w:r>
      <w:r w:rsidRPr="009609DC">
        <w:rPr>
          <w:color w:val="auto"/>
        </w:rPr>
        <w:t xml:space="preserve">, o sistema apresenta a </w:t>
      </w:r>
      <w:r w:rsidR="001518F9">
        <w:rPr>
          <w:color w:val="auto"/>
        </w:rPr>
        <w:t>Tela</w:t>
      </w:r>
      <w:r w:rsidRPr="009609DC">
        <w:rPr>
          <w:color w:val="auto"/>
        </w:rPr>
        <w:t xml:space="preserve"> Visualizar </w:t>
      </w:r>
      <w:r>
        <w:rPr>
          <w:color w:val="auto"/>
        </w:rPr>
        <w:t>Perfil</w:t>
      </w:r>
      <w:r w:rsidRPr="009609DC">
        <w:rPr>
          <w:color w:val="auto"/>
        </w:rPr>
        <w:t>.</w:t>
      </w:r>
    </w:p>
    <w:p w:rsidR="0076230B" w:rsidRPr="009609DC" w:rsidRDefault="0076230B" w:rsidP="0076230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ícone </w:t>
      </w:r>
      <w:r w:rsidR="002F139D">
        <w:rPr>
          <w:i w:val="0"/>
          <w:color w:val="auto"/>
        </w:rPr>
        <w:t>"</w:t>
      </w:r>
      <w:r w:rsidRPr="009609DC">
        <w:rPr>
          <w:i w:val="0"/>
          <w:color w:val="auto"/>
        </w:rPr>
        <w:t>Alterar</w:t>
      </w:r>
      <w:r w:rsidR="002F139D">
        <w:rPr>
          <w:i w:val="0"/>
          <w:color w:val="auto"/>
        </w:rPr>
        <w:t>"</w:t>
      </w:r>
      <w:r w:rsidRPr="009609DC">
        <w:rPr>
          <w:i w:val="0"/>
          <w:color w:val="auto"/>
        </w:rPr>
        <w:t>, o sistema apresenta</w:t>
      </w:r>
      <w:r w:rsidR="00FE5F75"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 xml:space="preserve">a </w:t>
      </w:r>
      <w:r w:rsidR="001518F9">
        <w:rPr>
          <w:i w:val="0"/>
          <w:color w:val="auto"/>
        </w:rPr>
        <w:t>Tela</w:t>
      </w:r>
      <w:r w:rsidRPr="009609DC">
        <w:rPr>
          <w:i w:val="0"/>
          <w:color w:val="auto"/>
        </w:rPr>
        <w:t xml:space="preserve"> Alterar </w:t>
      </w:r>
      <w:r>
        <w:rPr>
          <w:i w:val="0"/>
          <w:color w:val="auto"/>
        </w:rPr>
        <w:t>Perfil</w:t>
      </w:r>
      <w:r w:rsidRPr="009609DC">
        <w:rPr>
          <w:i w:val="0"/>
          <w:color w:val="auto"/>
        </w:rPr>
        <w:t>.</w:t>
      </w:r>
    </w:p>
    <w:p w:rsidR="0076230B" w:rsidRDefault="0076230B" w:rsidP="0076230B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acionar o ícone </w:t>
      </w:r>
      <w:r w:rsidR="002F139D">
        <w:rPr>
          <w:color w:val="auto"/>
        </w:rPr>
        <w:t>"</w:t>
      </w:r>
      <w:r w:rsidRPr="009609DC">
        <w:rPr>
          <w:color w:val="auto"/>
        </w:rPr>
        <w:t>Excluir</w:t>
      </w:r>
      <w:r w:rsidR="002F139D">
        <w:rPr>
          <w:color w:val="auto"/>
        </w:rPr>
        <w:t>"</w:t>
      </w:r>
      <w:r w:rsidRPr="009609DC">
        <w:rPr>
          <w:color w:val="auto"/>
        </w:rPr>
        <w:t xml:space="preserve">, o sistema apresenta a </w:t>
      </w:r>
      <w:r w:rsidR="001518F9">
        <w:rPr>
          <w:color w:val="auto"/>
        </w:rPr>
        <w:t>Tela</w:t>
      </w:r>
      <w:r w:rsidRPr="009609DC">
        <w:rPr>
          <w:color w:val="auto"/>
        </w:rPr>
        <w:t xml:space="preserve"> Excluir </w:t>
      </w:r>
      <w:r>
        <w:rPr>
          <w:color w:val="auto"/>
        </w:rPr>
        <w:t>Perfil</w:t>
      </w:r>
      <w:r w:rsidRPr="009609DC">
        <w:rPr>
          <w:color w:val="auto"/>
        </w:rPr>
        <w:t>.</w:t>
      </w:r>
    </w:p>
    <w:p w:rsidR="008E57F9" w:rsidRPr="0076230B" w:rsidRDefault="008E57F9" w:rsidP="008E57F9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"</w:t>
      </w:r>
      <w:r w:rsidRPr="009609DC">
        <w:rPr>
          <w:i w:val="0"/>
          <w:color w:val="auto"/>
        </w:rPr>
        <w:t>Incluir</w:t>
      </w:r>
      <w:r>
        <w:rPr>
          <w:i w:val="0"/>
          <w:color w:val="auto"/>
        </w:rPr>
        <w:t>"</w:t>
      </w:r>
      <w:r w:rsidRPr="009609DC">
        <w:rPr>
          <w:i w:val="0"/>
          <w:color w:val="auto"/>
        </w:rPr>
        <w:t>, o sistema apresenta</w:t>
      </w:r>
      <w:r w:rsidR="00FE5F75"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 xml:space="preserve">a </w:t>
      </w:r>
      <w:r w:rsidR="001518F9">
        <w:rPr>
          <w:i w:val="0"/>
          <w:color w:val="auto"/>
        </w:rPr>
        <w:t>Tela</w:t>
      </w:r>
      <w:r w:rsidRPr="009609DC">
        <w:rPr>
          <w:i w:val="0"/>
          <w:color w:val="auto"/>
        </w:rPr>
        <w:t xml:space="preserve"> Incluir </w:t>
      </w:r>
      <w:r>
        <w:rPr>
          <w:i w:val="0"/>
          <w:color w:val="auto"/>
        </w:rPr>
        <w:t>Perfil</w:t>
      </w:r>
      <w:r w:rsidRPr="009609DC">
        <w:rPr>
          <w:i w:val="0"/>
          <w:color w:val="auto"/>
        </w:rPr>
        <w:t>.</w:t>
      </w:r>
    </w:p>
    <w:p w:rsidR="008E57F9" w:rsidRPr="009609DC" w:rsidRDefault="008E57F9" w:rsidP="008E57F9">
      <w:pPr>
        <w:pStyle w:val="PargrafodaLista"/>
        <w:rPr>
          <w:color w:val="auto"/>
        </w:rPr>
      </w:pPr>
    </w:p>
    <w:p w:rsidR="00AE4E21" w:rsidRDefault="00AE4E21" w:rsidP="002A2303">
      <w:pPr>
        <w:pStyle w:val="Titulo4"/>
      </w:pPr>
      <w:r>
        <w:t>Exceções</w:t>
      </w:r>
    </w:p>
    <w:p w:rsidR="00AE4E21" w:rsidRPr="00A958FF" w:rsidRDefault="00AE4E21" w:rsidP="00AE4E21">
      <w:r>
        <w:tab/>
      </w:r>
      <w:r w:rsidRPr="005D1120">
        <w:rPr>
          <w:i/>
        </w:rPr>
        <w:t>Não se aplica</w:t>
      </w:r>
      <w:r>
        <w:t>.</w:t>
      </w:r>
    </w:p>
    <w:p w:rsidR="00AE4E21" w:rsidRDefault="00AE4E21" w:rsidP="002A2303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AE4E21" w:rsidTr="00171B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D1FE4" w:rsidRPr="007E1F29" w:rsidTr="00B93CC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Pr="009657AC" w:rsidRDefault="001D1FE4" w:rsidP="005E30C8">
            <w:pPr>
              <w:jc w:val="center"/>
              <w:rPr>
                <w:iCs/>
                <w:color w:val="auto"/>
                <w:sz w:val="16"/>
                <w:szCs w:val="16"/>
              </w:rPr>
            </w:pPr>
            <w:r>
              <w:rPr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Default="001D1FE4" w:rsidP="005E30C8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FB5552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1D1FE4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1D1FE4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Pr="009657AC" w:rsidRDefault="001D1FE4" w:rsidP="001A3919">
            <w:pPr>
              <w:jc w:val="center"/>
              <w:rPr>
                <w:iCs/>
                <w:color w:val="auto"/>
                <w:sz w:val="16"/>
                <w:szCs w:val="16"/>
              </w:rPr>
            </w:pPr>
            <w:r>
              <w:rPr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1D1FE4" w:rsidRPr="007E1F29" w:rsidTr="00B93CC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Pr="009657AC" w:rsidRDefault="001D1FE4" w:rsidP="005E30C8">
            <w:pPr>
              <w:jc w:val="center"/>
              <w:rPr>
                <w:iCs/>
                <w:color w:val="auto"/>
                <w:sz w:val="16"/>
                <w:szCs w:val="16"/>
              </w:rPr>
            </w:pPr>
            <w:r>
              <w:rPr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8B46E5" w:rsidRDefault="001D1FE4" w:rsidP="008B46E5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7538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50</w:t>
            </w:r>
            <w:r w:rsidR="001D1FE4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1D1FE4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Pr="009657AC" w:rsidRDefault="001D1FE4" w:rsidP="001A3919">
            <w:pPr>
              <w:jc w:val="center"/>
              <w:rPr>
                <w:iCs/>
                <w:color w:val="auto"/>
                <w:sz w:val="16"/>
                <w:szCs w:val="16"/>
              </w:rPr>
            </w:pPr>
            <w:r>
              <w:rPr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5E30C8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1D1FE4" w:rsidRPr="007E1F29" w:rsidTr="001A391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043603" w:rsidRDefault="001D1FE4" w:rsidP="001A391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Números das páginas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1D1FE4" w:rsidRDefault="001D1FE4" w:rsidP="001A3919">
            <w:r>
              <w:rPr>
                <w:i/>
                <w:iCs/>
                <w:color w:val="auto"/>
                <w:sz w:val="16"/>
                <w:szCs w:val="16"/>
              </w:rPr>
              <w:t>Apresenta o número de páginas de acordo o número de registros</w:t>
            </w:r>
            <w:r w:rsidRPr="00C11C81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1D1FE4" w:rsidRPr="007E1F29" w:rsidTr="001A391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043603" w:rsidRDefault="001D1FE4" w:rsidP="001A391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1D1FE4" w:rsidRDefault="001D1FE4" w:rsidP="001A3919">
            <w:r w:rsidRPr="00C11C81">
              <w:rPr>
                <w:i/>
                <w:iCs/>
                <w:color w:val="auto"/>
                <w:sz w:val="16"/>
                <w:szCs w:val="16"/>
              </w:rPr>
              <w:t>Totaliza o número de registros.</w:t>
            </w:r>
          </w:p>
        </w:tc>
      </w:tr>
      <w:tr w:rsidR="001D1FE4" w:rsidRPr="007E1F29" w:rsidTr="00B93CC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8B46E5" w:rsidRDefault="001D1FE4" w:rsidP="008B46E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B46E5">
              <w:rPr>
                <w:i/>
                <w:color w:val="auto"/>
                <w:sz w:val="16"/>
                <w:szCs w:val="16"/>
              </w:rPr>
              <w:t>Ícone</w:t>
            </w:r>
            <w:r w:rsidRPr="008B46E5">
              <w:rPr>
                <w:i/>
                <w:iCs/>
                <w:color w:val="auto"/>
                <w:sz w:val="16"/>
                <w:szCs w:val="16"/>
              </w:rPr>
              <w:t xml:space="preserve"> Visualizar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8119EF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D1FE4" w:rsidRPr="008119EF" w:rsidRDefault="001D1FE4" w:rsidP="00B93CC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MSG1</w:t>
            </w: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1D1FE4" w:rsidRPr="008119EF" w:rsidRDefault="001D1FE4" w:rsidP="00C6332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Ao ser acionado o sistema apresenta a </w:t>
            </w:r>
            <w:r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="00C63327">
              <w:rPr>
                <w:i/>
                <w:iCs/>
                <w:color w:val="auto"/>
                <w:sz w:val="16"/>
                <w:szCs w:val="16"/>
              </w:rPr>
              <w:t xml:space="preserve"> Visualizar Perfil por Funcionalidade - </w:t>
            </w:r>
            <w:r w:rsidR="00FB5552">
              <w:rPr>
                <w:i/>
                <w:iCs/>
                <w:color w:val="auto"/>
                <w:sz w:val="16"/>
                <w:szCs w:val="16"/>
              </w:rPr>
              <w:t>2.2.3 ou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C63327">
              <w:rPr>
                <w:i/>
                <w:iCs/>
                <w:color w:val="auto"/>
                <w:sz w:val="16"/>
                <w:szCs w:val="16"/>
              </w:rPr>
              <w:t xml:space="preserve">Tela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Visualizar </w:t>
            </w:r>
            <w:r>
              <w:rPr>
                <w:i/>
                <w:iCs/>
                <w:color w:val="auto"/>
                <w:sz w:val="16"/>
                <w:szCs w:val="16"/>
              </w:rPr>
              <w:t>Perf</w:t>
            </w:r>
            <w:r w:rsidR="00C63327">
              <w:rPr>
                <w:i/>
                <w:iCs/>
                <w:color w:val="auto"/>
                <w:sz w:val="16"/>
                <w:szCs w:val="16"/>
              </w:rPr>
              <w:t>il por Associados – 2.2.4</w:t>
            </w:r>
          </w:p>
        </w:tc>
      </w:tr>
      <w:tr w:rsidR="001D1FE4" w:rsidRPr="007E1F29" w:rsidTr="00B93CC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8B46E5" w:rsidRDefault="001D1FE4" w:rsidP="00B93CCE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B46E5">
              <w:rPr>
                <w:i/>
                <w:color w:val="auto"/>
                <w:sz w:val="16"/>
                <w:szCs w:val="16"/>
              </w:rPr>
              <w:t xml:space="preserve">Ícone </w:t>
            </w:r>
            <w:r w:rsidRPr="008B46E5">
              <w:rPr>
                <w:i/>
                <w:iCs/>
                <w:color w:val="auto"/>
                <w:sz w:val="16"/>
                <w:szCs w:val="16"/>
              </w:rPr>
              <w:t>Alterar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8119EF" w:rsidRDefault="001D1FE4" w:rsidP="00B93CC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D1FE4" w:rsidRDefault="001D1FE4" w:rsidP="008119E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MSG1</w:t>
            </w: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1D1FE4" w:rsidRPr="008119EF" w:rsidRDefault="001D1FE4" w:rsidP="00EB15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Ao ser acionado o sistema apresenta a </w:t>
            </w:r>
            <w:r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fldSimple w:instr=" REF _Ref385342112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2.2.3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Alterar </w:t>
            </w:r>
            <w:r>
              <w:rPr>
                <w:i/>
                <w:iCs/>
                <w:color w:val="auto"/>
                <w:sz w:val="16"/>
                <w:szCs w:val="16"/>
              </w:rPr>
              <w:t>Perfil.</w:t>
            </w:r>
          </w:p>
        </w:tc>
      </w:tr>
      <w:tr w:rsidR="001D1FE4" w:rsidRPr="007E1F29" w:rsidTr="00171BF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8B46E5" w:rsidRDefault="001D1FE4" w:rsidP="00CE52B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B46E5">
              <w:rPr>
                <w:i/>
                <w:color w:val="auto"/>
                <w:sz w:val="16"/>
                <w:szCs w:val="16"/>
              </w:rPr>
              <w:t xml:space="preserve">Ícone </w:t>
            </w:r>
            <w:r w:rsidRPr="008B46E5">
              <w:rPr>
                <w:i/>
                <w:iCs/>
                <w:color w:val="auto"/>
                <w:sz w:val="16"/>
                <w:szCs w:val="16"/>
              </w:rPr>
              <w:t>Excluir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1D1FE4" w:rsidP="001A391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8119EF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D1FE4" w:rsidRPr="008119EF" w:rsidRDefault="001D1FE4" w:rsidP="001B49B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MSG1</w:t>
            </w:r>
            <w:r w:rsidR="00A82298">
              <w:rPr>
                <w:i/>
                <w:iCs/>
                <w:color w:val="auto"/>
                <w:sz w:val="16"/>
                <w:szCs w:val="16"/>
              </w:rPr>
              <w:t>3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1D1FE4" w:rsidRPr="008119EF" w:rsidRDefault="001D1FE4" w:rsidP="00D2519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Ao ser acionado o sistema apresenta a </w:t>
            </w:r>
            <w:r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fldSimple w:instr=" REF _Ref385342130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2.2.6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Excluir </w:t>
            </w:r>
            <w:r>
              <w:rPr>
                <w:i/>
                <w:iCs/>
                <w:color w:val="auto"/>
                <w:sz w:val="16"/>
                <w:szCs w:val="16"/>
              </w:rPr>
              <w:t>Perfil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1D1FE4" w:rsidRPr="007E1F29" w:rsidTr="00171BF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8B46E5" w:rsidRDefault="001D1FE4" w:rsidP="004D10A2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B46E5">
              <w:rPr>
                <w:i/>
                <w:iCs/>
                <w:color w:val="auto"/>
                <w:sz w:val="16"/>
                <w:szCs w:val="16"/>
              </w:rPr>
              <w:t>Botão Incluir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D1FE4" w:rsidRPr="00246D75" w:rsidRDefault="001D1FE4" w:rsidP="00246D7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Cs/>
                <w:color w:val="auto"/>
                <w:sz w:val="16"/>
                <w:szCs w:val="16"/>
              </w:rPr>
              <w:t xml:space="preserve">- </w:t>
            </w:r>
            <w:r w:rsidRPr="00246D75">
              <w:rPr>
                <w:i/>
                <w:iCs/>
                <w:color w:val="auto"/>
                <w:sz w:val="16"/>
                <w:szCs w:val="16"/>
              </w:rPr>
              <w:t xml:space="preserve">O sistema apresenta a </w:t>
            </w:r>
            <w:r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246D75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fldSimple w:instr=" REF _Ref385342130 \r \h  \* MERGEFORMAT ">
              <w:r w:rsidRPr="00246D75">
                <w:rPr>
                  <w:i/>
                  <w:iCs/>
                  <w:color w:val="auto"/>
                  <w:sz w:val="16"/>
                  <w:szCs w:val="16"/>
                </w:rPr>
                <w:t>2.2.2</w:t>
              </w:r>
            </w:fldSimple>
            <w:r w:rsidRPr="00246D75">
              <w:rPr>
                <w:i/>
                <w:iCs/>
                <w:color w:val="auto"/>
                <w:sz w:val="16"/>
                <w:szCs w:val="16"/>
              </w:rPr>
              <w:t xml:space="preserve"> - Incluir Perfil.</w:t>
            </w:r>
          </w:p>
          <w:p w:rsidR="001D1FE4" w:rsidRPr="007E1F29" w:rsidRDefault="001D1FE4" w:rsidP="006E6FF0">
            <w:pPr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1D1FE4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D1FE4" w:rsidRPr="007E5E04" w:rsidRDefault="001D1FE4" w:rsidP="00AE4E2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lastRenderedPageBreak/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5B3E28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D1FE4" w:rsidRPr="007E5E04" w:rsidRDefault="001D1FE4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5B3E28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D1FE4" w:rsidRPr="007E5E04" w:rsidRDefault="001D1FE4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BE1732">
              <w:rPr>
                <w:b/>
                <w:sz w:val="16"/>
                <w:szCs w:val="16"/>
              </w:rPr>
              <w:t xml:space="preserve">– </w:t>
            </w:r>
            <w:r w:rsidRPr="007E5E04">
              <w:rPr>
                <w:sz w:val="16"/>
                <w:szCs w:val="16"/>
              </w:rPr>
              <w:t xml:space="preserve">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D1FE4" w:rsidRPr="007E5E04" w:rsidRDefault="001D1FE4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>
              <w:rPr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D1FE4" w:rsidRPr="007E5E04" w:rsidRDefault="001D1FE4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BE1732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5B3E28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D1FE4" w:rsidRPr="007E5E04" w:rsidRDefault="001D1FE4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 xml:space="preserve">dd/mm/yyyy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1D1FE4" w:rsidRPr="007E5E04" w:rsidRDefault="001D1FE4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D1FE4" w:rsidRPr="007E5E04" w:rsidRDefault="001D1FE4" w:rsidP="00AE4E21">
            <w:pPr>
              <w:rPr>
                <w:sz w:val="16"/>
                <w:szCs w:val="16"/>
              </w:rPr>
            </w:pPr>
          </w:p>
          <w:p w:rsidR="001D1FE4" w:rsidRPr="007E5E04" w:rsidRDefault="001D1FE4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D1FE4" w:rsidRPr="007E5E04" w:rsidRDefault="001D1FE4" w:rsidP="00AE4E21">
            <w:pPr>
              <w:ind w:left="1093" w:hanging="1093"/>
              <w:rPr>
                <w:sz w:val="16"/>
                <w:szCs w:val="16"/>
              </w:rPr>
            </w:pPr>
          </w:p>
          <w:p w:rsidR="001D1FE4" w:rsidRDefault="001D1FE4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50B47" w:rsidRDefault="00C50B47" w:rsidP="002A2303">
      <w:pPr>
        <w:pStyle w:val="STJNivel3"/>
      </w:pPr>
    </w:p>
    <w:p w:rsidR="004B3A46" w:rsidRDefault="004B3A46" w:rsidP="002A2303">
      <w:pPr>
        <w:pStyle w:val="STJNivel3"/>
      </w:pPr>
      <w:bookmarkStart w:id="11" w:name="_Toc391886179"/>
      <w:r w:rsidRPr="002A2303">
        <w:t>2.2.2.</w:t>
      </w:r>
      <w:r w:rsidRPr="0097716C">
        <w:t xml:space="preserve"> </w:t>
      </w:r>
      <w:r w:rsidR="001518F9">
        <w:t>Tela</w:t>
      </w:r>
      <w:r w:rsidRPr="0097716C">
        <w:t xml:space="preserve"> </w:t>
      </w:r>
      <w:r>
        <w:t>Incluir Perfil</w:t>
      </w:r>
      <w:bookmarkEnd w:id="11"/>
    </w:p>
    <w:p w:rsidR="004B3A46" w:rsidRDefault="004B3A46" w:rsidP="004B3A46">
      <w:pPr>
        <w:pStyle w:val="Instruo"/>
        <w:rPr>
          <w:i w:val="0"/>
          <w:color w:val="auto"/>
        </w:rPr>
      </w:pPr>
    </w:p>
    <w:p w:rsidR="004B3A46" w:rsidRDefault="004B3A46" w:rsidP="004B3A46">
      <w:pPr>
        <w:pStyle w:val="Instruo"/>
        <w:jc w:val="center"/>
        <w:rPr>
          <w:i w:val="0"/>
          <w:color w:val="auto"/>
        </w:rPr>
      </w:pPr>
    </w:p>
    <w:p w:rsidR="004B3A46" w:rsidRPr="00751346" w:rsidRDefault="008A3376" w:rsidP="00983780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495290" cy="1440815"/>
            <wp:effectExtent l="1905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80" w:rsidRDefault="00983780" w:rsidP="002A2303">
      <w:pPr>
        <w:pStyle w:val="Instruo"/>
        <w:ind w:firstLine="1560"/>
        <w:jc w:val="center"/>
        <w:rPr>
          <w:i w:val="0"/>
          <w:color w:val="auto"/>
        </w:rPr>
      </w:pPr>
    </w:p>
    <w:p w:rsidR="002A2303" w:rsidRPr="002A2303" w:rsidRDefault="004B3A46" w:rsidP="002A2303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 w:rsidR="007A7F04">
        <w:rPr>
          <w:i w:val="0"/>
          <w:color w:val="auto"/>
        </w:rPr>
        <w:t>2</w:t>
      </w:r>
      <w:r w:rsidRPr="00751346">
        <w:rPr>
          <w:i w:val="0"/>
          <w:color w:val="auto"/>
        </w:rPr>
        <w:t xml:space="preserve"> -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>
        <w:rPr>
          <w:i w:val="0"/>
          <w:color w:val="auto"/>
        </w:rPr>
        <w:t>Incluir Perfil</w:t>
      </w:r>
      <w:r w:rsidR="007A7F04">
        <w:rPr>
          <w:i w:val="0"/>
          <w:color w:val="auto"/>
        </w:rPr>
        <w:t>.</w:t>
      </w:r>
    </w:p>
    <w:p w:rsidR="000F1E9D" w:rsidRPr="009609DC" w:rsidRDefault="000F1E9D" w:rsidP="00A270DE">
      <w:pPr>
        <w:pStyle w:val="Ttulo4"/>
        <w:numPr>
          <w:ilvl w:val="0"/>
          <w:numId w:val="9"/>
        </w:numPr>
      </w:pPr>
      <w:r w:rsidRPr="009609DC">
        <w:t>Regras de Apresentação</w:t>
      </w:r>
    </w:p>
    <w:p w:rsidR="000F1E9D" w:rsidRDefault="000F1E9D" w:rsidP="00A270DE">
      <w:pPr>
        <w:pStyle w:val="Instruo"/>
        <w:numPr>
          <w:ilvl w:val="0"/>
          <w:numId w:val="8"/>
        </w:numPr>
        <w:jc w:val="both"/>
        <w:rPr>
          <w:i w:val="0"/>
          <w:color w:val="auto"/>
        </w:rPr>
      </w:pPr>
      <w:r w:rsidRPr="007A7F04">
        <w:rPr>
          <w:i w:val="0"/>
          <w:color w:val="auto"/>
        </w:rPr>
        <w:t xml:space="preserve">Ao acionar o botão </w:t>
      </w:r>
      <w:r w:rsidR="00D90B4E">
        <w:rPr>
          <w:i w:val="0"/>
          <w:color w:val="auto"/>
        </w:rPr>
        <w:t>"</w:t>
      </w:r>
      <w:r>
        <w:rPr>
          <w:i w:val="0"/>
          <w:color w:val="auto"/>
        </w:rPr>
        <w:t>Salvar</w:t>
      </w:r>
      <w:r w:rsidR="00D90B4E">
        <w:rPr>
          <w:i w:val="0"/>
          <w:color w:val="auto"/>
        </w:rPr>
        <w:t>"</w:t>
      </w:r>
      <w:r w:rsidRPr="007A7F04">
        <w:rPr>
          <w:i w:val="0"/>
          <w:color w:val="auto"/>
        </w:rPr>
        <w:t xml:space="preserve">, o sistema </w:t>
      </w:r>
      <w:r w:rsidR="00B93CCE">
        <w:rPr>
          <w:i w:val="0"/>
          <w:color w:val="auto"/>
        </w:rPr>
        <w:t xml:space="preserve">grava as informações digitadas e </w:t>
      </w:r>
      <w:r w:rsidR="00AF4F62">
        <w:rPr>
          <w:i w:val="0"/>
          <w:color w:val="auto"/>
        </w:rPr>
        <w:t xml:space="preserve">atualiza a lista de perfis da </w:t>
      </w:r>
      <w:r w:rsidR="001518F9">
        <w:rPr>
          <w:i w:val="0"/>
          <w:color w:val="auto"/>
        </w:rPr>
        <w:t>Tela</w:t>
      </w:r>
      <w:r w:rsidR="00B93CCE">
        <w:rPr>
          <w:i w:val="0"/>
          <w:color w:val="auto"/>
        </w:rPr>
        <w:t xml:space="preserve"> </w:t>
      </w:r>
      <w:r w:rsidR="00F5509B">
        <w:rPr>
          <w:i w:val="0"/>
          <w:color w:val="auto"/>
        </w:rPr>
        <w:t>Consultar</w:t>
      </w:r>
      <w:r w:rsidR="00B93CCE">
        <w:rPr>
          <w:i w:val="0"/>
          <w:color w:val="auto"/>
        </w:rPr>
        <w:t xml:space="preserve"> Perfil com a</w:t>
      </w:r>
      <w:r w:rsidR="003532BA">
        <w:rPr>
          <w:i w:val="0"/>
          <w:color w:val="auto"/>
        </w:rPr>
        <w:t>s</w:t>
      </w:r>
      <w:r w:rsidR="00B93CCE">
        <w:rPr>
          <w:i w:val="0"/>
          <w:color w:val="auto"/>
        </w:rPr>
        <w:t xml:space="preserve"> informaç</w:t>
      </w:r>
      <w:r w:rsidR="003532BA">
        <w:rPr>
          <w:i w:val="0"/>
          <w:color w:val="auto"/>
        </w:rPr>
        <w:t>ões atualizadas.</w:t>
      </w:r>
      <w:r w:rsidR="00B93CCE">
        <w:rPr>
          <w:i w:val="0"/>
          <w:color w:val="auto"/>
        </w:rPr>
        <w:t xml:space="preserve">  </w:t>
      </w:r>
    </w:p>
    <w:p w:rsidR="000F1E9D" w:rsidRPr="000F1E9D" w:rsidRDefault="000F1E9D" w:rsidP="00A270DE">
      <w:pPr>
        <w:pStyle w:val="Instruo"/>
        <w:numPr>
          <w:ilvl w:val="0"/>
          <w:numId w:val="8"/>
        </w:numPr>
        <w:jc w:val="both"/>
        <w:rPr>
          <w:i w:val="0"/>
          <w:color w:val="auto"/>
        </w:rPr>
      </w:pPr>
      <w:r w:rsidRPr="007A7F04">
        <w:rPr>
          <w:i w:val="0"/>
          <w:color w:val="auto"/>
        </w:rPr>
        <w:t xml:space="preserve">Ao acionar o botão </w:t>
      </w:r>
      <w:r w:rsidR="00D90B4E">
        <w:rPr>
          <w:i w:val="0"/>
          <w:color w:val="auto"/>
        </w:rPr>
        <w:t>"Voltar"</w:t>
      </w:r>
      <w:r w:rsidRPr="007A7F04">
        <w:rPr>
          <w:i w:val="0"/>
          <w:color w:val="auto"/>
        </w:rPr>
        <w:t xml:space="preserve">, o sistema retorna para a </w:t>
      </w:r>
      <w:r w:rsidR="001518F9">
        <w:rPr>
          <w:i w:val="0"/>
          <w:color w:val="auto"/>
        </w:rPr>
        <w:t>Tela</w:t>
      </w:r>
      <w:r w:rsidR="00956B13" w:rsidRPr="00751346">
        <w:rPr>
          <w:i w:val="0"/>
          <w:color w:val="auto"/>
        </w:rPr>
        <w:t xml:space="preserve"> </w:t>
      </w:r>
      <w:r w:rsidR="00F5509B">
        <w:rPr>
          <w:i w:val="0"/>
          <w:color w:val="auto"/>
        </w:rPr>
        <w:t>Consultar</w:t>
      </w:r>
      <w:r w:rsidR="00956B13">
        <w:rPr>
          <w:i w:val="0"/>
          <w:color w:val="auto"/>
        </w:rPr>
        <w:t xml:space="preserve"> Perfil</w:t>
      </w:r>
      <w:r w:rsidRPr="007A7F04">
        <w:rPr>
          <w:i w:val="0"/>
          <w:color w:val="auto"/>
        </w:rPr>
        <w:t>.</w:t>
      </w:r>
    </w:p>
    <w:p w:rsidR="000F1E9D" w:rsidRPr="009609DC" w:rsidRDefault="000F1E9D" w:rsidP="00A270DE">
      <w:pPr>
        <w:pStyle w:val="Ttulo4"/>
        <w:numPr>
          <w:ilvl w:val="0"/>
          <w:numId w:val="9"/>
        </w:numPr>
      </w:pPr>
      <w:r w:rsidRPr="009609DC">
        <w:t>Exceções</w:t>
      </w:r>
    </w:p>
    <w:p w:rsidR="000F1E9D" w:rsidRPr="009609DC" w:rsidRDefault="000F1E9D" w:rsidP="000F1E9D">
      <w:pPr>
        <w:pStyle w:val="Instruo"/>
        <w:ind w:left="720"/>
        <w:jc w:val="both"/>
        <w:rPr>
          <w:i w:val="0"/>
          <w:color w:val="auto"/>
        </w:rPr>
      </w:pPr>
      <w:r w:rsidRPr="005D1120">
        <w:rPr>
          <w:color w:val="auto"/>
        </w:rPr>
        <w:t>Não se aplica</w:t>
      </w:r>
      <w:r w:rsidRPr="009609DC">
        <w:rPr>
          <w:i w:val="0"/>
          <w:color w:val="auto"/>
        </w:rPr>
        <w:t>.</w:t>
      </w:r>
    </w:p>
    <w:p w:rsidR="000F1E9D" w:rsidRPr="009609DC" w:rsidRDefault="000F1E9D" w:rsidP="00A270DE">
      <w:pPr>
        <w:pStyle w:val="Ttulo4"/>
        <w:numPr>
          <w:ilvl w:val="0"/>
          <w:numId w:val="9"/>
        </w:numPr>
      </w:pPr>
      <w:r w:rsidRPr="009609DC"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4B3A46" w:rsidTr="006E6FF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B3A46" w:rsidRDefault="004B3A46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F5509B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F5509B" w:rsidRPr="00C10BA8" w:rsidRDefault="00F5509B" w:rsidP="006E6FF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10BA8"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509B" w:rsidRPr="00304445" w:rsidRDefault="001D7538" w:rsidP="001D753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50</w:t>
            </w:r>
            <w:r w:rsidR="00F5509B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F5509B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F5509B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F5509B" w:rsidRPr="00C10BA8" w:rsidRDefault="00F5509B" w:rsidP="006E6FF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10BA8"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509B" w:rsidRDefault="00C63327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F5509B">
              <w:rPr>
                <w:i/>
                <w:iCs/>
                <w:color w:val="auto"/>
                <w:sz w:val="16"/>
                <w:szCs w:val="16"/>
              </w:rPr>
              <w:t>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11154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F5509B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509B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F5509B" w:rsidRPr="00C10BA8" w:rsidRDefault="00F5509B" w:rsidP="006E6FF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10BA8"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509B" w:rsidRPr="007E1F29" w:rsidRDefault="00C63327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  <w:r w:rsidR="00F5509B">
              <w:rPr>
                <w:i/>
                <w:iCs/>
                <w:color w:val="auto"/>
                <w:sz w:val="16"/>
                <w:szCs w:val="16"/>
              </w:rPr>
              <w:t>0/</w:t>
            </w:r>
            <w:r w:rsidR="00F5509B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F5509B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5509B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509B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F5509B" w:rsidRPr="00C10BA8" w:rsidRDefault="00F5509B" w:rsidP="002A230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10BA8">
              <w:rPr>
                <w:i/>
                <w:iCs/>
                <w:color w:val="auto"/>
                <w:sz w:val="16"/>
                <w:szCs w:val="16"/>
              </w:rPr>
              <w:t>Botão 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F5509B" w:rsidRDefault="00F550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5509B" w:rsidRDefault="009657AC" w:rsidP="001B49B2">
            <w:pPr>
              <w:tabs>
                <w:tab w:val="left" w:pos="185"/>
              </w:tabs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="00F5509B">
              <w:rPr>
                <w:i/>
                <w:iCs/>
                <w:color w:val="auto"/>
                <w:sz w:val="16"/>
                <w:szCs w:val="16"/>
              </w:rPr>
              <w:t>Grava dados no sistema</w:t>
            </w:r>
            <w:r w:rsidR="00D2519B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F5509B" w:rsidRPr="007E1F29" w:rsidRDefault="00F5509B" w:rsidP="00C374CC">
            <w:pPr>
              <w:tabs>
                <w:tab w:val="left" w:pos="185"/>
              </w:tabs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Sucesso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MSG1</w:t>
            </w:r>
            <w:r w:rsidR="00C374CC">
              <w:rPr>
                <w:i/>
                <w:iCs/>
                <w:color w:val="auto"/>
                <w:sz w:val="16"/>
                <w:szCs w:val="16"/>
              </w:rPr>
              <w:t>4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</w:tc>
      </w:tr>
      <w:tr w:rsidR="00F5509B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509B" w:rsidRDefault="00C10BA8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F5509B" w:rsidRPr="00C10BA8" w:rsidRDefault="00F5509B" w:rsidP="00D5086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10BA8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509B" w:rsidRPr="00304445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F5509B" w:rsidRDefault="00C10BA8" w:rsidP="00C10BA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5509B" w:rsidRPr="007E1F29" w:rsidRDefault="00F5509B" w:rsidP="006E6FF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Retorna para 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Consultar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 Perfil</w:t>
            </w:r>
          </w:p>
        </w:tc>
      </w:tr>
      <w:tr w:rsidR="00F5509B" w:rsidTr="006E6FF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F5509B" w:rsidRPr="00C10BA8" w:rsidRDefault="00F5509B" w:rsidP="006E6FF0">
            <w:pPr>
              <w:rPr>
                <w:sz w:val="16"/>
                <w:szCs w:val="16"/>
              </w:rPr>
            </w:pPr>
            <w:r w:rsidRPr="00C10BA8">
              <w:rPr>
                <w:sz w:val="16"/>
                <w:szCs w:val="16"/>
              </w:rPr>
              <w:lastRenderedPageBreak/>
              <w:t>Máscaras</w:t>
            </w:r>
            <w:r w:rsidR="00C63327">
              <w:rPr>
                <w:sz w:val="16"/>
                <w:szCs w:val="16"/>
              </w:rPr>
              <w:t xml:space="preserve">: </w:t>
            </w:r>
            <w:r w:rsidRPr="00C10BA8">
              <w:rPr>
                <w:b/>
                <w:bCs/>
                <w:sz w:val="16"/>
                <w:szCs w:val="16"/>
              </w:rPr>
              <w:t>LC</w:t>
            </w:r>
            <w:r w:rsidRPr="00C10BA8">
              <w:rPr>
                <w:sz w:val="16"/>
                <w:szCs w:val="16"/>
              </w:rPr>
              <w:t xml:space="preserve"> – Caracteres Caixa Baixa, </w:t>
            </w:r>
            <w:r w:rsidRPr="00C10BA8">
              <w:rPr>
                <w:b/>
                <w:bCs/>
                <w:sz w:val="16"/>
                <w:szCs w:val="16"/>
              </w:rPr>
              <w:t>UC</w:t>
            </w:r>
            <w:r w:rsidRPr="00C10BA8">
              <w:rPr>
                <w:sz w:val="16"/>
                <w:szCs w:val="16"/>
              </w:rPr>
              <w:t xml:space="preserve"> –</w:t>
            </w:r>
            <w:r w:rsidR="00212856">
              <w:rPr>
                <w:sz w:val="16"/>
                <w:szCs w:val="16"/>
              </w:rPr>
              <w:t xml:space="preserve"> </w:t>
            </w:r>
            <w:r w:rsidRPr="00C10BA8">
              <w:rPr>
                <w:sz w:val="16"/>
                <w:szCs w:val="16"/>
              </w:rPr>
              <w:t xml:space="preserve">Caracteres Caixa Alta, </w:t>
            </w:r>
            <w:r w:rsidRPr="00C10BA8">
              <w:rPr>
                <w:b/>
                <w:bCs/>
                <w:sz w:val="16"/>
                <w:szCs w:val="16"/>
              </w:rPr>
              <w:t>CS</w:t>
            </w:r>
            <w:r w:rsidRPr="00C10BA8">
              <w:rPr>
                <w:sz w:val="16"/>
                <w:szCs w:val="16"/>
              </w:rPr>
              <w:t xml:space="preserve"> – Ignora Caixa </w:t>
            </w:r>
          </w:p>
          <w:p w:rsidR="00F5509B" w:rsidRPr="00C10BA8" w:rsidRDefault="00F5509B" w:rsidP="006E6FF0">
            <w:pPr>
              <w:rPr>
                <w:sz w:val="16"/>
                <w:szCs w:val="16"/>
              </w:rPr>
            </w:pPr>
            <w:r w:rsidRPr="00C10BA8">
              <w:rPr>
                <w:b/>
                <w:bCs/>
                <w:sz w:val="16"/>
                <w:szCs w:val="16"/>
              </w:rPr>
              <w:t>CE –</w:t>
            </w:r>
            <w:r w:rsidRPr="00C10BA8">
              <w:rPr>
                <w:sz w:val="16"/>
                <w:szCs w:val="16"/>
              </w:rPr>
              <w:t xml:space="preserve"> Aceita Caracteres </w:t>
            </w:r>
            <w:r w:rsidR="00212856" w:rsidRPr="00C10BA8">
              <w:rPr>
                <w:sz w:val="16"/>
                <w:szCs w:val="16"/>
              </w:rPr>
              <w:t xml:space="preserve">Especiais, </w:t>
            </w:r>
            <w:r w:rsidRPr="00C10BA8">
              <w:rPr>
                <w:b/>
                <w:bCs/>
                <w:sz w:val="16"/>
                <w:szCs w:val="16"/>
              </w:rPr>
              <w:t xml:space="preserve">NE – </w:t>
            </w:r>
            <w:r w:rsidRPr="00C10BA8">
              <w:rPr>
                <w:sz w:val="16"/>
                <w:szCs w:val="16"/>
              </w:rPr>
              <w:t>Não Aceita Caracteres Especiais</w:t>
            </w:r>
          </w:p>
          <w:p w:rsidR="00F5509B" w:rsidRPr="00C10BA8" w:rsidRDefault="00F5509B" w:rsidP="006E6FF0">
            <w:pPr>
              <w:rPr>
                <w:sz w:val="16"/>
                <w:szCs w:val="16"/>
              </w:rPr>
            </w:pPr>
            <w:r w:rsidRPr="00C10BA8">
              <w:rPr>
                <w:b/>
                <w:bCs/>
                <w:sz w:val="16"/>
                <w:szCs w:val="16"/>
              </w:rPr>
              <w:t>CA</w:t>
            </w:r>
            <w:r w:rsidRPr="00C10BA8">
              <w:rPr>
                <w:sz w:val="16"/>
                <w:szCs w:val="16"/>
              </w:rPr>
              <w:t xml:space="preserve"> </w:t>
            </w:r>
            <w:r w:rsidRPr="00C10BA8">
              <w:rPr>
                <w:b/>
                <w:sz w:val="16"/>
                <w:szCs w:val="16"/>
              </w:rPr>
              <w:t>–</w:t>
            </w:r>
            <w:r w:rsidRPr="00C10BA8">
              <w:rPr>
                <w:sz w:val="16"/>
                <w:szCs w:val="16"/>
              </w:rPr>
              <w:t xml:space="preserve"> Aceita Caracteres Acentuados, </w:t>
            </w:r>
            <w:r w:rsidRPr="00C10BA8">
              <w:rPr>
                <w:b/>
                <w:bCs/>
                <w:sz w:val="16"/>
                <w:szCs w:val="16"/>
              </w:rPr>
              <w:t>NA</w:t>
            </w:r>
            <w:r w:rsidRPr="00C10BA8">
              <w:rPr>
                <w:sz w:val="16"/>
                <w:szCs w:val="16"/>
              </w:rPr>
              <w:t xml:space="preserve"> – Não Aceita Caracteres Acentuados</w:t>
            </w:r>
          </w:p>
          <w:p w:rsidR="00F5509B" w:rsidRPr="00C10BA8" w:rsidRDefault="00F5509B" w:rsidP="006E6FF0">
            <w:pPr>
              <w:rPr>
                <w:sz w:val="16"/>
                <w:szCs w:val="16"/>
              </w:rPr>
            </w:pPr>
            <w:r w:rsidRPr="00C10BA8">
              <w:rPr>
                <w:b/>
                <w:bCs/>
                <w:sz w:val="16"/>
                <w:szCs w:val="16"/>
              </w:rPr>
              <w:t xml:space="preserve">VN – </w:t>
            </w:r>
            <w:r w:rsidRPr="00C10BA8">
              <w:rPr>
                <w:sz w:val="16"/>
                <w:szCs w:val="16"/>
              </w:rPr>
              <w:t xml:space="preserve">Valores Inteiros, </w:t>
            </w:r>
            <w:r w:rsidRPr="00C10BA8">
              <w:rPr>
                <w:b/>
                <w:bCs/>
                <w:sz w:val="16"/>
                <w:szCs w:val="16"/>
              </w:rPr>
              <w:t>VD</w:t>
            </w:r>
            <w:r w:rsidRPr="00C10BA8">
              <w:rPr>
                <w:sz w:val="16"/>
                <w:szCs w:val="16"/>
              </w:rPr>
              <w:t xml:space="preserve"> – Valores com Casas Decimais</w:t>
            </w:r>
          </w:p>
          <w:p w:rsidR="00F5509B" w:rsidRPr="00C10BA8" w:rsidRDefault="00F5509B" w:rsidP="006E6FF0">
            <w:pPr>
              <w:rPr>
                <w:sz w:val="16"/>
                <w:szCs w:val="16"/>
              </w:rPr>
            </w:pPr>
            <w:r w:rsidRPr="00C10BA8">
              <w:rPr>
                <w:b/>
                <w:bCs/>
                <w:sz w:val="16"/>
                <w:szCs w:val="16"/>
              </w:rPr>
              <w:t xml:space="preserve">DT– </w:t>
            </w:r>
            <w:r w:rsidRPr="00C10BA8">
              <w:rPr>
                <w:bCs/>
                <w:sz w:val="16"/>
                <w:szCs w:val="16"/>
              </w:rPr>
              <w:t xml:space="preserve">Data </w:t>
            </w:r>
            <w:r w:rsidRPr="00C10BA8">
              <w:rPr>
                <w:sz w:val="16"/>
                <w:szCs w:val="16"/>
              </w:rPr>
              <w:t>(dd/mm/yyyy),</w:t>
            </w:r>
            <w:r w:rsidR="00212856" w:rsidRPr="00C10BA8">
              <w:rPr>
                <w:sz w:val="16"/>
                <w:szCs w:val="16"/>
              </w:rPr>
              <w:t xml:space="preserve"> </w:t>
            </w:r>
            <w:r w:rsidRPr="00C10BA8">
              <w:rPr>
                <w:b/>
                <w:bCs/>
                <w:sz w:val="16"/>
                <w:szCs w:val="16"/>
              </w:rPr>
              <w:t>MA</w:t>
            </w:r>
            <w:r w:rsidRPr="00C10BA8">
              <w:rPr>
                <w:sz w:val="16"/>
                <w:szCs w:val="16"/>
              </w:rPr>
              <w:t xml:space="preserve"> – Mês/Ano (mm/yyyy) </w:t>
            </w:r>
          </w:p>
          <w:p w:rsidR="00F5509B" w:rsidRPr="00C10BA8" w:rsidRDefault="00F5509B" w:rsidP="006E6FF0">
            <w:pPr>
              <w:rPr>
                <w:sz w:val="16"/>
                <w:szCs w:val="16"/>
                <w:lang w:val="en-US"/>
              </w:rPr>
            </w:pPr>
            <w:r w:rsidRPr="00C10B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C10BA8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C10BA8">
              <w:rPr>
                <w:sz w:val="16"/>
                <w:szCs w:val="16"/>
                <w:lang w:val="en-US"/>
              </w:rPr>
              <w:t xml:space="preserve"> (dd/mm/yyyy </w:t>
            </w:r>
            <w:proofErr w:type="spellStart"/>
            <w:r w:rsidRPr="00C10BA8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C10BA8">
              <w:rPr>
                <w:sz w:val="16"/>
                <w:szCs w:val="16"/>
                <w:lang w:val="en-US"/>
              </w:rPr>
              <w:t xml:space="preserve">), </w:t>
            </w:r>
            <w:r w:rsidRPr="00C10B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C10BA8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C10BA8">
              <w:rPr>
                <w:sz w:val="16"/>
                <w:szCs w:val="16"/>
                <w:lang w:val="en-US"/>
              </w:rPr>
              <w:t xml:space="preserve"> (99:99), </w:t>
            </w:r>
          </w:p>
          <w:p w:rsidR="00F5509B" w:rsidRPr="00C10BA8" w:rsidRDefault="00F5509B" w:rsidP="006E6FF0">
            <w:pPr>
              <w:rPr>
                <w:sz w:val="16"/>
                <w:szCs w:val="16"/>
              </w:rPr>
            </w:pPr>
            <w:r w:rsidRPr="00C10BA8">
              <w:rPr>
                <w:b/>
                <w:bCs/>
                <w:sz w:val="16"/>
                <w:szCs w:val="16"/>
              </w:rPr>
              <w:t xml:space="preserve">Link – </w:t>
            </w:r>
            <w:r w:rsidRPr="00C10BA8">
              <w:rPr>
                <w:sz w:val="16"/>
                <w:szCs w:val="16"/>
              </w:rPr>
              <w:t xml:space="preserve">Link para outra Página, </w:t>
            </w:r>
            <w:r w:rsidRPr="00C10BA8">
              <w:rPr>
                <w:b/>
                <w:bCs/>
                <w:sz w:val="16"/>
                <w:szCs w:val="16"/>
              </w:rPr>
              <w:t>URL –</w:t>
            </w:r>
            <w:r w:rsidRPr="00C10BA8">
              <w:rPr>
                <w:sz w:val="16"/>
                <w:szCs w:val="16"/>
              </w:rPr>
              <w:t xml:space="preserve"> Endereços Internet</w:t>
            </w:r>
          </w:p>
          <w:p w:rsidR="00F5509B" w:rsidRPr="00C10BA8" w:rsidRDefault="00F5509B" w:rsidP="006E6FF0">
            <w:pPr>
              <w:rPr>
                <w:sz w:val="16"/>
                <w:szCs w:val="16"/>
              </w:rPr>
            </w:pPr>
          </w:p>
          <w:p w:rsidR="00F5509B" w:rsidRPr="00C10BA8" w:rsidRDefault="00F5509B" w:rsidP="006E6FF0">
            <w:pPr>
              <w:ind w:left="1093" w:hanging="1093"/>
              <w:rPr>
                <w:sz w:val="16"/>
                <w:szCs w:val="16"/>
              </w:rPr>
            </w:pPr>
            <w:r w:rsidRPr="00C10BA8">
              <w:rPr>
                <w:sz w:val="16"/>
                <w:szCs w:val="16"/>
              </w:rPr>
              <w:t xml:space="preserve">Informação BD: deverá constar o </w:t>
            </w:r>
            <w:r w:rsidRPr="00C10BA8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C10BA8">
              <w:rPr>
                <w:sz w:val="16"/>
                <w:szCs w:val="16"/>
              </w:rPr>
              <w:t xml:space="preserve"> e sua respectiva </w:t>
            </w:r>
            <w:r w:rsidRPr="00C10BA8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C10B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C10BA8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C10BA8">
              <w:rPr>
                <w:sz w:val="16"/>
                <w:szCs w:val="16"/>
              </w:rPr>
              <w:t xml:space="preserve"> e </w:t>
            </w:r>
            <w:r w:rsidRPr="00C10BA8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C10BA8">
              <w:rPr>
                <w:sz w:val="16"/>
                <w:szCs w:val="16"/>
              </w:rPr>
              <w:t xml:space="preserve"> da informação. Para este último deve-se usar </w:t>
            </w:r>
            <w:r w:rsidRPr="00C10BA8">
              <w:rPr>
                <w:b/>
                <w:bCs/>
                <w:sz w:val="16"/>
                <w:szCs w:val="16"/>
              </w:rPr>
              <w:t>A –</w:t>
            </w:r>
            <w:r w:rsidRPr="00C10BA8">
              <w:rPr>
                <w:sz w:val="16"/>
                <w:szCs w:val="16"/>
              </w:rPr>
              <w:t xml:space="preserve"> Alfanumérico, </w:t>
            </w:r>
            <w:r w:rsidRPr="00C10BA8">
              <w:rPr>
                <w:b/>
                <w:bCs/>
                <w:sz w:val="16"/>
                <w:szCs w:val="16"/>
              </w:rPr>
              <w:t xml:space="preserve">N </w:t>
            </w:r>
            <w:r w:rsidRPr="00C10BA8">
              <w:rPr>
                <w:sz w:val="16"/>
                <w:szCs w:val="16"/>
              </w:rPr>
              <w:t xml:space="preserve">– Numérico, </w:t>
            </w:r>
            <w:r w:rsidRPr="00C10BA8">
              <w:rPr>
                <w:b/>
                <w:bCs/>
                <w:sz w:val="16"/>
                <w:szCs w:val="16"/>
              </w:rPr>
              <w:t xml:space="preserve">I – </w:t>
            </w:r>
            <w:r w:rsidRPr="00C10BA8">
              <w:rPr>
                <w:sz w:val="16"/>
                <w:szCs w:val="16"/>
              </w:rPr>
              <w:t xml:space="preserve">Inteiro, </w:t>
            </w:r>
            <w:r w:rsidRPr="00C10BA8">
              <w:rPr>
                <w:b/>
                <w:bCs/>
                <w:sz w:val="16"/>
                <w:szCs w:val="16"/>
              </w:rPr>
              <w:t>D –</w:t>
            </w:r>
            <w:r w:rsidRPr="00C10BA8">
              <w:rPr>
                <w:sz w:val="16"/>
                <w:szCs w:val="16"/>
              </w:rPr>
              <w:t xml:space="preserve"> Decimal, </w:t>
            </w:r>
            <w:r w:rsidRPr="00C10BA8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C10BA8">
              <w:rPr>
                <w:sz w:val="16"/>
                <w:szCs w:val="16"/>
              </w:rPr>
              <w:t>TimeStamp</w:t>
            </w:r>
            <w:proofErr w:type="spellEnd"/>
            <w:r w:rsidRPr="00C10BA8">
              <w:rPr>
                <w:sz w:val="16"/>
                <w:szCs w:val="16"/>
              </w:rPr>
              <w:t xml:space="preserve">, </w:t>
            </w:r>
            <w:r w:rsidRPr="00C10BA8">
              <w:rPr>
                <w:b/>
                <w:bCs/>
                <w:sz w:val="16"/>
                <w:szCs w:val="16"/>
              </w:rPr>
              <w:t xml:space="preserve">DT – </w:t>
            </w:r>
            <w:r w:rsidRPr="00C10BA8">
              <w:rPr>
                <w:sz w:val="16"/>
                <w:szCs w:val="16"/>
              </w:rPr>
              <w:t>Data</w:t>
            </w:r>
          </w:p>
          <w:p w:rsidR="00F5509B" w:rsidRPr="00C10BA8" w:rsidRDefault="00F5509B" w:rsidP="006E6FF0">
            <w:pPr>
              <w:ind w:left="1093" w:hanging="1093"/>
              <w:rPr>
                <w:sz w:val="16"/>
                <w:szCs w:val="16"/>
              </w:rPr>
            </w:pPr>
          </w:p>
          <w:p w:rsidR="00F5509B" w:rsidRPr="00C10BA8" w:rsidRDefault="00F5509B" w:rsidP="006E6FF0">
            <w:pPr>
              <w:rPr>
                <w:sz w:val="22"/>
              </w:rPr>
            </w:pPr>
            <w:r w:rsidRPr="00C10BA8">
              <w:rPr>
                <w:sz w:val="16"/>
                <w:szCs w:val="16"/>
              </w:rPr>
              <w:t xml:space="preserve">Não se Aplica: </w:t>
            </w:r>
            <w:r w:rsidRPr="00C10B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B3A46" w:rsidRPr="001A4EFF" w:rsidRDefault="004B3A46" w:rsidP="002A2303">
      <w:pPr>
        <w:pStyle w:val="STJNivel3"/>
      </w:pPr>
    </w:p>
    <w:p w:rsidR="00B166D3" w:rsidRDefault="00B166D3" w:rsidP="002A2303">
      <w:pPr>
        <w:pStyle w:val="STJNivel3"/>
      </w:pPr>
      <w:bookmarkStart w:id="12" w:name="_Toc388973249"/>
      <w:bookmarkStart w:id="13" w:name="_Toc391886180"/>
      <w:r w:rsidRPr="0097716C">
        <w:t>2.2.</w:t>
      </w:r>
      <w:r>
        <w:t>3</w:t>
      </w:r>
      <w:r w:rsidRPr="0097716C">
        <w:t xml:space="preserve">. </w:t>
      </w:r>
      <w:r w:rsidR="001518F9">
        <w:t>Tela</w:t>
      </w:r>
      <w:r w:rsidRPr="0097716C">
        <w:t xml:space="preserve"> </w:t>
      </w:r>
      <w:bookmarkEnd w:id="12"/>
      <w:r>
        <w:t xml:space="preserve">Visualizar </w:t>
      </w:r>
      <w:r w:rsidR="007D5864">
        <w:t>Perfil por Funcionalidades</w:t>
      </w:r>
      <w:bookmarkEnd w:id="13"/>
    </w:p>
    <w:p w:rsidR="00B166D3" w:rsidRDefault="00B166D3" w:rsidP="00B166D3">
      <w:pPr>
        <w:pStyle w:val="Instruo"/>
        <w:jc w:val="center"/>
        <w:rPr>
          <w:i w:val="0"/>
          <w:noProof/>
          <w:color w:val="auto"/>
        </w:rPr>
      </w:pPr>
    </w:p>
    <w:p w:rsidR="00970B3D" w:rsidRPr="00970B3D" w:rsidRDefault="008A3376" w:rsidP="00970B3D">
      <w:pPr>
        <w:jc w:val="center"/>
      </w:pPr>
      <w:r>
        <w:rPr>
          <w:noProof/>
        </w:rPr>
        <w:drawing>
          <wp:inline distT="0" distB="0" distL="0" distR="0">
            <wp:extent cx="4140835" cy="3390265"/>
            <wp:effectExtent l="19050" t="0" r="0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D3" w:rsidRPr="00751346" w:rsidRDefault="00B166D3" w:rsidP="00B166D3">
      <w:pPr>
        <w:pStyle w:val="Instruo"/>
        <w:ind w:firstLine="1560"/>
        <w:jc w:val="center"/>
        <w:rPr>
          <w:i w:val="0"/>
          <w:color w:val="auto"/>
        </w:rPr>
      </w:pPr>
    </w:p>
    <w:p w:rsidR="00B166D3" w:rsidRPr="00751346" w:rsidRDefault="00B166D3" w:rsidP="00B166D3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 w:rsidR="00F448E6">
        <w:rPr>
          <w:i w:val="0"/>
          <w:color w:val="auto"/>
        </w:rPr>
        <w:t>3</w:t>
      </w:r>
      <w:r w:rsidRPr="00751346">
        <w:rPr>
          <w:i w:val="0"/>
          <w:color w:val="auto"/>
        </w:rPr>
        <w:t xml:space="preserve"> -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>
        <w:rPr>
          <w:i w:val="0"/>
          <w:color w:val="auto"/>
        </w:rPr>
        <w:t>Visualizar Perfil</w:t>
      </w:r>
      <w:r w:rsidR="007D5864">
        <w:rPr>
          <w:i w:val="0"/>
          <w:color w:val="auto"/>
        </w:rPr>
        <w:t xml:space="preserve"> por Funcionalidades</w:t>
      </w:r>
    </w:p>
    <w:p w:rsidR="000F1E9D" w:rsidRDefault="000F1E9D" w:rsidP="00A270DE">
      <w:pPr>
        <w:pStyle w:val="Ttulo4"/>
        <w:numPr>
          <w:ilvl w:val="0"/>
          <w:numId w:val="11"/>
        </w:numPr>
      </w:pPr>
      <w:r w:rsidRPr="009609DC">
        <w:t>Regras de Apresentação</w:t>
      </w:r>
    </w:p>
    <w:p w:rsidR="00C65BE0" w:rsidRDefault="00F5509B" w:rsidP="00C65BE0">
      <w:r>
        <w:tab/>
      </w:r>
      <w:r w:rsidR="00C65BE0">
        <w:t xml:space="preserve">O sistema apresenta as funcionalidades </w:t>
      </w:r>
      <w:r>
        <w:t xml:space="preserve">e os associados </w:t>
      </w:r>
      <w:r w:rsidR="00C63327">
        <w:t>relacionado</w:t>
      </w:r>
      <w:r w:rsidR="00C65BE0">
        <w:t>s ao perfil sem possibilidade de edição.</w:t>
      </w:r>
    </w:p>
    <w:p w:rsidR="00C65BE0" w:rsidRPr="00C65BE0" w:rsidRDefault="00C65BE0" w:rsidP="00C65BE0"/>
    <w:p w:rsidR="000B09C7" w:rsidRDefault="000F1E9D" w:rsidP="00A270DE">
      <w:pPr>
        <w:pStyle w:val="Instruo"/>
        <w:numPr>
          <w:ilvl w:val="0"/>
          <w:numId w:val="10"/>
        </w:numPr>
        <w:jc w:val="both"/>
        <w:rPr>
          <w:i w:val="0"/>
          <w:color w:val="auto"/>
        </w:rPr>
      </w:pPr>
      <w:r w:rsidRPr="00F5509B">
        <w:rPr>
          <w:i w:val="0"/>
          <w:color w:val="auto"/>
        </w:rPr>
        <w:t xml:space="preserve">Ao acionar o </w:t>
      </w:r>
      <w:r w:rsidR="00C63327" w:rsidRPr="00C63327">
        <w:rPr>
          <w:color w:val="auto"/>
        </w:rPr>
        <w:t xml:space="preserve">radio </w:t>
      </w:r>
      <w:proofErr w:type="spellStart"/>
      <w:r w:rsidR="00C63327" w:rsidRPr="00C63327">
        <w:rPr>
          <w:color w:val="auto"/>
        </w:rPr>
        <w:t>button</w:t>
      </w:r>
      <w:proofErr w:type="spellEnd"/>
      <w:r w:rsidRPr="00F5509B">
        <w:rPr>
          <w:i w:val="0"/>
          <w:color w:val="auto"/>
        </w:rPr>
        <w:t xml:space="preserve"> “</w:t>
      </w:r>
      <w:r w:rsidR="00F5509B" w:rsidRPr="00F5509B">
        <w:rPr>
          <w:i w:val="0"/>
          <w:color w:val="auto"/>
        </w:rPr>
        <w:t>Funcionalidades</w:t>
      </w:r>
      <w:r w:rsidR="00956B13" w:rsidRPr="00F5509B">
        <w:rPr>
          <w:i w:val="0"/>
          <w:color w:val="auto"/>
        </w:rPr>
        <w:t xml:space="preserve">” o sistema apresenta </w:t>
      </w:r>
      <w:r w:rsidR="00970B3D">
        <w:rPr>
          <w:i w:val="0"/>
          <w:color w:val="auto"/>
        </w:rPr>
        <w:t xml:space="preserve">a lista de </w:t>
      </w:r>
      <w:r w:rsidR="007D5864">
        <w:rPr>
          <w:i w:val="0"/>
          <w:color w:val="auto"/>
        </w:rPr>
        <w:t>Perfil por Funcionalidades</w:t>
      </w:r>
      <w:r w:rsidR="000B09C7">
        <w:rPr>
          <w:i w:val="0"/>
          <w:color w:val="auto"/>
        </w:rPr>
        <w:t>.</w:t>
      </w:r>
    </w:p>
    <w:p w:rsidR="000B09C7" w:rsidRPr="000B09C7" w:rsidRDefault="00F5509B" w:rsidP="00A270DE">
      <w:pPr>
        <w:pStyle w:val="Instruo"/>
        <w:numPr>
          <w:ilvl w:val="0"/>
          <w:numId w:val="10"/>
        </w:numPr>
        <w:jc w:val="both"/>
        <w:rPr>
          <w:i w:val="0"/>
          <w:color w:val="auto"/>
        </w:rPr>
      </w:pPr>
      <w:r w:rsidRPr="000B09C7">
        <w:rPr>
          <w:i w:val="0"/>
          <w:color w:val="auto"/>
        </w:rPr>
        <w:t xml:space="preserve">Ao acionar o </w:t>
      </w:r>
      <w:r w:rsidR="00C63327">
        <w:rPr>
          <w:color w:val="auto"/>
        </w:rPr>
        <w:t xml:space="preserve">radio </w:t>
      </w:r>
      <w:proofErr w:type="spellStart"/>
      <w:r w:rsidR="00C63327">
        <w:rPr>
          <w:color w:val="auto"/>
        </w:rPr>
        <w:t>button</w:t>
      </w:r>
      <w:proofErr w:type="spellEnd"/>
      <w:r w:rsidRPr="000B09C7">
        <w:rPr>
          <w:i w:val="0"/>
          <w:color w:val="auto"/>
        </w:rPr>
        <w:t xml:space="preserve"> “Associados” o sistema apresenta </w:t>
      </w:r>
      <w:r w:rsidR="000B09C7" w:rsidRPr="000B09C7">
        <w:rPr>
          <w:i w:val="0"/>
          <w:color w:val="auto"/>
        </w:rPr>
        <w:t xml:space="preserve">a </w:t>
      </w:r>
      <w:r w:rsidR="001518F9">
        <w:rPr>
          <w:i w:val="0"/>
          <w:color w:val="auto"/>
        </w:rPr>
        <w:t>Tela</w:t>
      </w:r>
      <w:r w:rsidR="000B09C7" w:rsidRPr="000B09C7">
        <w:rPr>
          <w:i w:val="0"/>
          <w:color w:val="auto"/>
        </w:rPr>
        <w:t xml:space="preserve"> Visualizar </w:t>
      </w:r>
      <w:r w:rsidR="00C63327">
        <w:rPr>
          <w:i w:val="0"/>
          <w:color w:val="auto"/>
        </w:rPr>
        <w:t xml:space="preserve">Perfil por </w:t>
      </w:r>
      <w:r w:rsidR="000B09C7" w:rsidRPr="000B09C7">
        <w:rPr>
          <w:i w:val="0"/>
          <w:color w:val="auto"/>
        </w:rPr>
        <w:t>Associados</w:t>
      </w:r>
      <w:r w:rsidR="00C63327">
        <w:rPr>
          <w:i w:val="0"/>
          <w:color w:val="auto"/>
        </w:rPr>
        <w:t>.</w:t>
      </w:r>
    </w:p>
    <w:p w:rsidR="00F5509B" w:rsidRPr="009609DC" w:rsidRDefault="00F5509B" w:rsidP="00A270DE">
      <w:pPr>
        <w:pStyle w:val="Instruo"/>
        <w:numPr>
          <w:ilvl w:val="0"/>
          <w:numId w:val="10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</w:t>
      </w:r>
      <w:r>
        <w:rPr>
          <w:i w:val="0"/>
          <w:color w:val="auto"/>
        </w:rPr>
        <w:t xml:space="preserve">Voltar” o sistema apresenta a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>
        <w:rPr>
          <w:i w:val="0"/>
          <w:color w:val="auto"/>
        </w:rPr>
        <w:t>Consultar Perfil.</w:t>
      </w:r>
    </w:p>
    <w:p w:rsidR="00F5509B" w:rsidRPr="00F5509B" w:rsidRDefault="00F5509B" w:rsidP="00F5509B"/>
    <w:p w:rsidR="000F1E9D" w:rsidRPr="009609DC" w:rsidRDefault="000F1E9D" w:rsidP="00A270DE">
      <w:pPr>
        <w:pStyle w:val="Ttulo4"/>
        <w:numPr>
          <w:ilvl w:val="0"/>
          <w:numId w:val="11"/>
        </w:numPr>
      </w:pPr>
      <w:r w:rsidRPr="009609DC">
        <w:t>Exceções</w:t>
      </w:r>
    </w:p>
    <w:p w:rsidR="000F1E9D" w:rsidRPr="005D1120" w:rsidRDefault="000F1E9D" w:rsidP="000F1E9D">
      <w:pPr>
        <w:pStyle w:val="Instruo"/>
        <w:ind w:left="720"/>
        <w:jc w:val="both"/>
        <w:rPr>
          <w:color w:val="auto"/>
        </w:rPr>
      </w:pPr>
      <w:r w:rsidRPr="005D1120">
        <w:rPr>
          <w:color w:val="auto"/>
        </w:rPr>
        <w:t>Não se aplica.</w:t>
      </w:r>
    </w:p>
    <w:p w:rsidR="000F1E9D" w:rsidRPr="009609DC" w:rsidRDefault="000F1E9D" w:rsidP="00A270DE">
      <w:pPr>
        <w:pStyle w:val="Ttulo4"/>
        <w:numPr>
          <w:ilvl w:val="0"/>
          <w:numId w:val="11"/>
        </w:numPr>
      </w:pPr>
      <w:r w:rsidRPr="009609DC">
        <w:t>Itens de Controle</w:t>
      </w:r>
    </w:p>
    <w:p w:rsidR="00B166D3" w:rsidRDefault="00B166D3" w:rsidP="00B166D3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B166D3" w:rsidTr="006E6FF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003AE4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0B09C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C63327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Radio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button</w:t>
            </w:r>
            <w:proofErr w:type="spellEnd"/>
            <w:r w:rsidR="00003AE4">
              <w:rPr>
                <w:i/>
                <w:iCs/>
                <w:color w:val="auto"/>
                <w:sz w:val="16"/>
                <w:szCs w:val="16"/>
              </w:rPr>
              <w:t xml:space="preserve"> Funcionalidades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6332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Apresenta 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0B09C7">
              <w:rPr>
                <w:color w:val="auto"/>
              </w:rPr>
              <w:t xml:space="preserve"> </w:t>
            </w:r>
            <w:r w:rsidRPr="000B09C7">
              <w:rPr>
                <w:i/>
                <w:iCs/>
                <w:color w:val="auto"/>
                <w:sz w:val="16"/>
                <w:szCs w:val="16"/>
              </w:rPr>
              <w:t>Visualizar Perfi</w:t>
            </w:r>
            <w:r w:rsidR="00C63327">
              <w:rPr>
                <w:i/>
                <w:iCs/>
                <w:color w:val="auto"/>
                <w:sz w:val="16"/>
                <w:szCs w:val="16"/>
              </w:rPr>
              <w:t xml:space="preserve">l por Funcionalidades </w:t>
            </w:r>
          </w:p>
        </w:tc>
      </w:tr>
      <w:tr w:rsidR="00003AE4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043603" w:rsidRDefault="00C63327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Radio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button</w:t>
            </w:r>
            <w:proofErr w:type="spellEnd"/>
            <w:r w:rsidR="00003AE4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003AE4">
              <w:rPr>
                <w:i/>
                <w:color w:val="auto"/>
                <w:sz w:val="16"/>
                <w:szCs w:val="16"/>
              </w:rPr>
              <w:t>Associados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6332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Apresenta 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0B09C7">
              <w:rPr>
                <w:color w:val="auto"/>
              </w:rPr>
              <w:t xml:space="preserve"> </w:t>
            </w:r>
            <w:r w:rsidRPr="000B09C7">
              <w:rPr>
                <w:i/>
                <w:iCs/>
                <w:color w:val="auto"/>
                <w:sz w:val="16"/>
                <w:szCs w:val="16"/>
              </w:rPr>
              <w:t>Visualizar Perfi</w:t>
            </w:r>
            <w:r w:rsidR="00C63327">
              <w:rPr>
                <w:i/>
                <w:iCs/>
                <w:color w:val="auto"/>
                <w:sz w:val="16"/>
                <w:szCs w:val="16"/>
              </w:rPr>
              <w:t>l por Associados</w:t>
            </w:r>
          </w:p>
        </w:tc>
      </w:tr>
      <w:tr w:rsidR="00003AE4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043603" w:rsidRDefault="00003AE4" w:rsidP="0011154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Lista de Funcionalidades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0B09C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B27D3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C63327" w:rsidP="00B27D3E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Funcionalidade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B27D3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C63327" w:rsidP="00B27D3E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Incluir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B27D3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C63327" w:rsidP="00B27D3E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Excluir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63327" w:rsidRPr="007E1F29" w:rsidTr="00B27D3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3327" w:rsidRDefault="00C63327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C63327" w:rsidRDefault="00C63327" w:rsidP="00B27D3E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Alterar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C63327" w:rsidRPr="007E1F29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C63327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63327" w:rsidRPr="007E1F29" w:rsidTr="00212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3327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C63327" w:rsidRDefault="00C63327" w:rsidP="002126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Consultar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C63327" w:rsidRPr="007E1F29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C63327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63327" w:rsidRPr="007E1F29" w:rsidTr="00B27D3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3327" w:rsidRDefault="00C63327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C63327" w:rsidRDefault="00C63327" w:rsidP="00B27D3E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Imprimir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C63327" w:rsidRPr="007E1F29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C63327" w:rsidRDefault="00C63327" w:rsidP="00C6332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3327" w:rsidRPr="00304445" w:rsidRDefault="00C63327" w:rsidP="002126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D1FE4" w:rsidRPr="007E1F29" w:rsidTr="001A391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C63327" w:rsidP="00003AE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043603" w:rsidRDefault="001D1FE4" w:rsidP="0011154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Números das páginas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C63327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1D1FE4" w:rsidRDefault="001D1FE4" w:rsidP="001A3919">
            <w:r>
              <w:rPr>
                <w:i/>
                <w:iCs/>
                <w:color w:val="auto"/>
                <w:sz w:val="16"/>
                <w:szCs w:val="16"/>
              </w:rPr>
              <w:t>Apresenta o número de páginas de acordo o número de registros</w:t>
            </w:r>
            <w:r w:rsidRPr="00C11C81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1D1FE4" w:rsidRPr="007E1F29" w:rsidTr="001A391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FE4" w:rsidRDefault="00C63327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1D1FE4" w:rsidRPr="00043603" w:rsidRDefault="001D1FE4" w:rsidP="0011154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D1FE4" w:rsidRPr="00304445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1D1FE4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5E30C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D1FE4" w:rsidRDefault="00C63327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D1FE4" w:rsidRPr="007E1F29" w:rsidRDefault="001D1FE4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1D1FE4" w:rsidRDefault="001D1FE4" w:rsidP="001A3919">
            <w:r w:rsidRPr="00C11C81">
              <w:rPr>
                <w:i/>
                <w:iCs/>
                <w:color w:val="auto"/>
                <w:sz w:val="16"/>
                <w:szCs w:val="16"/>
              </w:rPr>
              <w:t>Totaliza o número de registros.</w:t>
            </w:r>
          </w:p>
        </w:tc>
      </w:tr>
      <w:tr w:rsidR="00003AE4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C63327" w:rsidP="00C65BE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003AE4" w:rsidP="000F1E9D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C63327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0B09C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Retorna para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Consultar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 Perfil</w:t>
            </w:r>
          </w:p>
        </w:tc>
      </w:tr>
      <w:tr w:rsidR="00C65BE0" w:rsidTr="006E6FF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65BE0" w:rsidRDefault="00C65BE0" w:rsidP="006E6FF0">
            <w:pPr>
              <w:rPr>
                <w:sz w:val="22"/>
              </w:rPr>
            </w:pP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 w:rsidR="00C63327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C81812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C81812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BE1732">
              <w:rPr>
                <w:b/>
                <w:sz w:val="16"/>
                <w:szCs w:val="16"/>
              </w:rPr>
              <w:t xml:space="preserve">– </w:t>
            </w:r>
            <w:r w:rsidRPr="007E5E04">
              <w:rPr>
                <w:sz w:val="16"/>
                <w:szCs w:val="16"/>
              </w:rPr>
              <w:t xml:space="preserve">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="00BE1732">
              <w:rPr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</w:t>
            </w:r>
            <w:r w:rsidR="00BE1732">
              <w:rPr>
                <w:b/>
                <w:bCs/>
                <w:sz w:val="16"/>
                <w:szCs w:val="16"/>
              </w:rPr>
              <w:t xml:space="preserve">– </w:t>
            </w:r>
            <w:r w:rsidR="00BE1732" w:rsidRPr="00BE1732">
              <w:rPr>
                <w:bCs/>
                <w:sz w:val="16"/>
                <w:szCs w:val="16"/>
              </w:rPr>
              <w:t>Data</w:t>
            </w:r>
            <w:r w:rsidR="00BE1732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C81812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65BE0" w:rsidRPr="007E5E04" w:rsidRDefault="00C65BE0" w:rsidP="006E6FF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</w:t>
            </w:r>
            <w:r w:rsidR="00BE1732">
              <w:rPr>
                <w:sz w:val="16"/>
                <w:szCs w:val="16"/>
                <w:lang w:val="en-US"/>
              </w:rPr>
              <w:t xml:space="preserve">dd/mm/yyyy </w:t>
            </w:r>
            <w:proofErr w:type="spellStart"/>
            <w:r w:rsidR="00BE1732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</w:p>
          <w:p w:rsidR="00C65BE0" w:rsidRPr="007E5E04" w:rsidRDefault="00C65BE0" w:rsidP="006E6FF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65BE0" w:rsidRPr="007E5E04" w:rsidRDefault="00C65BE0" w:rsidP="006E6FF0">
            <w:pPr>
              <w:ind w:left="1093" w:hanging="1093"/>
              <w:rPr>
                <w:sz w:val="16"/>
                <w:szCs w:val="16"/>
              </w:rPr>
            </w:pPr>
          </w:p>
          <w:p w:rsidR="00C65BE0" w:rsidRDefault="00C65BE0" w:rsidP="006E6FF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D16" w:rsidRDefault="00C10D16" w:rsidP="0011154B">
      <w:pPr>
        <w:pStyle w:val="STJNivel3"/>
        <w:keepLines/>
      </w:pPr>
    </w:p>
    <w:p w:rsidR="0011154B" w:rsidRDefault="0011154B" w:rsidP="0011154B">
      <w:pPr>
        <w:pStyle w:val="STJNivel3"/>
        <w:keepLines/>
      </w:pPr>
    </w:p>
    <w:p w:rsidR="0011154B" w:rsidRDefault="0011154B" w:rsidP="0011154B">
      <w:pPr>
        <w:pStyle w:val="STJNivel3"/>
        <w:keepLines/>
        <w:sectPr w:rsidR="0011154B" w:rsidSect="00200361">
          <w:type w:val="continuous"/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</w:p>
    <w:p w:rsidR="00B166D3" w:rsidRDefault="00B166D3" w:rsidP="002A2303">
      <w:pPr>
        <w:pStyle w:val="STJNivel3"/>
      </w:pPr>
      <w:bookmarkStart w:id="14" w:name="_Toc391886181"/>
      <w:r w:rsidRPr="0097716C">
        <w:lastRenderedPageBreak/>
        <w:t>2.2.</w:t>
      </w:r>
      <w:r>
        <w:t>4</w:t>
      </w:r>
      <w:r w:rsidRPr="0097716C">
        <w:t xml:space="preserve">. </w:t>
      </w:r>
      <w:r w:rsidR="001518F9">
        <w:t>Tela</w:t>
      </w:r>
      <w:r w:rsidRPr="0097716C">
        <w:t xml:space="preserve"> </w:t>
      </w:r>
      <w:r w:rsidR="0011154B">
        <w:t xml:space="preserve">Visualizar </w:t>
      </w:r>
      <w:r>
        <w:t>Perfil</w:t>
      </w:r>
      <w:r w:rsidR="007D5864">
        <w:t xml:space="preserve"> por Associados</w:t>
      </w:r>
      <w:bookmarkEnd w:id="14"/>
    </w:p>
    <w:p w:rsidR="00B166D3" w:rsidRDefault="00B166D3" w:rsidP="00B166D3">
      <w:pPr>
        <w:pStyle w:val="Instruo"/>
        <w:rPr>
          <w:i w:val="0"/>
          <w:color w:val="auto"/>
        </w:rPr>
      </w:pPr>
    </w:p>
    <w:p w:rsidR="00B166D3" w:rsidRPr="00751346" w:rsidRDefault="008A3376" w:rsidP="00956B13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736590" cy="4615180"/>
            <wp:effectExtent l="1905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13" w:rsidRDefault="00956B13" w:rsidP="00956B13">
      <w:pPr>
        <w:pStyle w:val="Instruo"/>
        <w:ind w:firstLine="1560"/>
        <w:jc w:val="center"/>
        <w:rPr>
          <w:i w:val="0"/>
          <w:color w:val="auto"/>
        </w:rPr>
      </w:pPr>
    </w:p>
    <w:p w:rsidR="00B166D3" w:rsidRPr="00751346" w:rsidRDefault="00B166D3" w:rsidP="00956B13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 w:rsidR="00F448E6">
        <w:rPr>
          <w:i w:val="0"/>
          <w:color w:val="auto"/>
        </w:rPr>
        <w:t>4</w:t>
      </w:r>
      <w:r w:rsidRPr="00751346">
        <w:rPr>
          <w:i w:val="0"/>
          <w:color w:val="auto"/>
        </w:rPr>
        <w:t xml:space="preserve"> -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11154B">
        <w:rPr>
          <w:i w:val="0"/>
          <w:color w:val="auto"/>
        </w:rPr>
        <w:t xml:space="preserve">Visualizar </w:t>
      </w:r>
      <w:r>
        <w:rPr>
          <w:i w:val="0"/>
          <w:color w:val="auto"/>
        </w:rPr>
        <w:t>Perfil</w:t>
      </w:r>
      <w:r w:rsidR="007D5864">
        <w:rPr>
          <w:i w:val="0"/>
          <w:color w:val="auto"/>
        </w:rPr>
        <w:t xml:space="preserve"> por Associados</w:t>
      </w:r>
      <w:r w:rsidRPr="00751346">
        <w:rPr>
          <w:i w:val="0"/>
          <w:color w:val="auto"/>
        </w:rPr>
        <w:t>.</w:t>
      </w:r>
    </w:p>
    <w:p w:rsidR="000F1E9D" w:rsidRPr="009609DC" w:rsidRDefault="000F1E9D" w:rsidP="00655799">
      <w:pPr>
        <w:pStyle w:val="Ttulo4"/>
        <w:numPr>
          <w:ilvl w:val="0"/>
          <w:numId w:val="13"/>
        </w:numPr>
      </w:pPr>
      <w:r w:rsidRPr="009609DC">
        <w:t>Regras de Apresentação</w:t>
      </w:r>
    </w:p>
    <w:p w:rsidR="00970B3D" w:rsidRDefault="005902C8" w:rsidP="00A270DE">
      <w:pPr>
        <w:pStyle w:val="Instruo"/>
        <w:numPr>
          <w:ilvl w:val="0"/>
          <w:numId w:val="16"/>
        </w:numPr>
        <w:jc w:val="both"/>
        <w:rPr>
          <w:i w:val="0"/>
          <w:color w:val="auto"/>
        </w:rPr>
      </w:pPr>
      <w:r w:rsidRPr="00970B3D">
        <w:rPr>
          <w:i w:val="0"/>
          <w:color w:val="auto"/>
        </w:rPr>
        <w:t>Ao acionar o</w:t>
      </w:r>
      <w:r w:rsidR="009A3BC4">
        <w:rPr>
          <w:i w:val="0"/>
          <w:color w:val="auto"/>
        </w:rPr>
        <w:t xml:space="preserve"> </w:t>
      </w:r>
      <w:r w:rsidR="00C63327">
        <w:rPr>
          <w:color w:val="auto"/>
        </w:rPr>
        <w:t xml:space="preserve">radio </w:t>
      </w:r>
      <w:proofErr w:type="spellStart"/>
      <w:r w:rsidR="00C63327">
        <w:rPr>
          <w:color w:val="auto"/>
        </w:rPr>
        <w:t>button</w:t>
      </w:r>
      <w:proofErr w:type="spellEnd"/>
      <w:r w:rsidRPr="00970B3D">
        <w:rPr>
          <w:i w:val="0"/>
          <w:color w:val="auto"/>
        </w:rPr>
        <w:t xml:space="preserve"> “Funcionalidades” o sistema apresenta a</w:t>
      </w:r>
      <w:r w:rsidR="00970B3D" w:rsidRPr="00970B3D">
        <w:rPr>
          <w:i w:val="0"/>
          <w:color w:val="auto"/>
        </w:rPr>
        <w:t xml:space="preserve"> </w:t>
      </w:r>
      <w:r w:rsidR="001518F9">
        <w:rPr>
          <w:i w:val="0"/>
          <w:color w:val="auto"/>
        </w:rPr>
        <w:t>Tela</w:t>
      </w:r>
      <w:r w:rsidRPr="00970B3D">
        <w:rPr>
          <w:i w:val="0"/>
          <w:color w:val="auto"/>
        </w:rPr>
        <w:t xml:space="preserve"> </w:t>
      </w:r>
      <w:r w:rsidR="00970B3D">
        <w:rPr>
          <w:i w:val="0"/>
          <w:color w:val="auto"/>
        </w:rPr>
        <w:t xml:space="preserve">Visualizar </w:t>
      </w:r>
      <w:r w:rsidR="007D5864">
        <w:rPr>
          <w:i w:val="0"/>
          <w:color w:val="auto"/>
        </w:rPr>
        <w:t>Perfil por Funcionalidades</w:t>
      </w:r>
      <w:r w:rsidR="00970B3D">
        <w:rPr>
          <w:i w:val="0"/>
          <w:color w:val="auto"/>
        </w:rPr>
        <w:t>.</w:t>
      </w:r>
    </w:p>
    <w:p w:rsidR="005902C8" w:rsidRPr="00970B3D" w:rsidRDefault="005902C8" w:rsidP="00A270DE">
      <w:pPr>
        <w:pStyle w:val="Instruo"/>
        <w:numPr>
          <w:ilvl w:val="0"/>
          <w:numId w:val="16"/>
        </w:numPr>
        <w:jc w:val="both"/>
        <w:rPr>
          <w:i w:val="0"/>
          <w:color w:val="auto"/>
        </w:rPr>
      </w:pPr>
      <w:r w:rsidRPr="00970B3D">
        <w:rPr>
          <w:i w:val="0"/>
          <w:color w:val="auto"/>
        </w:rPr>
        <w:t xml:space="preserve">Ao acionar o </w:t>
      </w:r>
      <w:r w:rsidR="00C63327">
        <w:rPr>
          <w:color w:val="auto"/>
        </w:rPr>
        <w:t xml:space="preserve">radio </w:t>
      </w:r>
      <w:proofErr w:type="spellStart"/>
      <w:r w:rsidR="00C63327">
        <w:rPr>
          <w:color w:val="auto"/>
        </w:rPr>
        <w:t>button</w:t>
      </w:r>
      <w:proofErr w:type="spellEnd"/>
      <w:r w:rsidRPr="00970B3D">
        <w:rPr>
          <w:i w:val="0"/>
          <w:color w:val="auto"/>
        </w:rPr>
        <w:t xml:space="preserve"> “Associados” o sistema apresenta </w:t>
      </w:r>
      <w:r w:rsidR="00970B3D">
        <w:rPr>
          <w:i w:val="0"/>
          <w:color w:val="auto"/>
        </w:rPr>
        <w:t>os servidores a</w:t>
      </w:r>
      <w:r w:rsidRPr="00970B3D">
        <w:rPr>
          <w:i w:val="0"/>
          <w:color w:val="auto"/>
        </w:rPr>
        <w:t xml:space="preserve">ssociados do </w:t>
      </w:r>
      <w:r w:rsidR="00970B3D">
        <w:rPr>
          <w:i w:val="0"/>
          <w:color w:val="auto"/>
        </w:rPr>
        <w:t>p</w:t>
      </w:r>
      <w:r w:rsidRPr="00970B3D">
        <w:rPr>
          <w:i w:val="0"/>
          <w:color w:val="auto"/>
        </w:rPr>
        <w:t>erfil.</w:t>
      </w:r>
    </w:p>
    <w:p w:rsidR="005902C8" w:rsidRPr="009609DC" w:rsidRDefault="005902C8" w:rsidP="00A270DE">
      <w:pPr>
        <w:pStyle w:val="Instruo"/>
        <w:numPr>
          <w:ilvl w:val="0"/>
          <w:numId w:val="16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</w:t>
      </w:r>
      <w:r>
        <w:rPr>
          <w:i w:val="0"/>
          <w:color w:val="auto"/>
        </w:rPr>
        <w:t xml:space="preserve">Voltar” o sistema apresenta a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>
        <w:rPr>
          <w:i w:val="0"/>
          <w:color w:val="auto"/>
        </w:rPr>
        <w:t>Consultar Perfil.</w:t>
      </w:r>
    </w:p>
    <w:p w:rsidR="005902C8" w:rsidRPr="00F5509B" w:rsidRDefault="005902C8" w:rsidP="005902C8"/>
    <w:p w:rsidR="000F1E9D" w:rsidRPr="009609DC" w:rsidRDefault="000F1E9D" w:rsidP="00A270DE">
      <w:pPr>
        <w:pStyle w:val="Ttulo4"/>
        <w:numPr>
          <w:ilvl w:val="0"/>
          <w:numId w:val="13"/>
        </w:numPr>
      </w:pPr>
      <w:r w:rsidRPr="009609DC">
        <w:t>Exceções</w:t>
      </w:r>
    </w:p>
    <w:p w:rsidR="000F1E9D" w:rsidRPr="005D1120" w:rsidRDefault="000F1E9D" w:rsidP="000F1E9D">
      <w:pPr>
        <w:pStyle w:val="Instruo"/>
        <w:ind w:left="720"/>
        <w:jc w:val="both"/>
        <w:rPr>
          <w:color w:val="auto"/>
        </w:rPr>
      </w:pPr>
      <w:r w:rsidRPr="005D1120">
        <w:rPr>
          <w:color w:val="auto"/>
        </w:rPr>
        <w:t>Não se aplica.</w:t>
      </w:r>
    </w:p>
    <w:p w:rsidR="00003AE4" w:rsidRDefault="00003AE4" w:rsidP="00003AE4"/>
    <w:p w:rsidR="004E25CC" w:rsidRDefault="004E25CC" w:rsidP="00003AE4"/>
    <w:p w:rsidR="004E25CC" w:rsidRDefault="004E25CC" w:rsidP="00003AE4"/>
    <w:p w:rsidR="004E25CC" w:rsidRDefault="004E25CC" w:rsidP="00003AE4"/>
    <w:p w:rsidR="004E25CC" w:rsidRDefault="004E25CC" w:rsidP="00003AE4"/>
    <w:p w:rsidR="004E25CC" w:rsidRDefault="004E25CC" w:rsidP="00003AE4"/>
    <w:p w:rsidR="004E25CC" w:rsidRDefault="004E25CC" w:rsidP="00003AE4"/>
    <w:p w:rsidR="004E25CC" w:rsidRDefault="004E25CC" w:rsidP="00003AE4"/>
    <w:p w:rsidR="004E25CC" w:rsidRDefault="004E25CC" w:rsidP="00003AE4"/>
    <w:p w:rsidR="000F1E9D" w:rsidRPr="009609DC" w:rsidRDefault="000F1E9D" w:rsidP="00A270DE">
      <w:pPr>
        <w:pStyle w:val="Ttulo4"/>
        <w:numPr>
          <w:ilvl w:val="0"/>
          <w:numId w:val="13"/>
        </w:numPr>
      </w:pPr>
      <w:r w:rsidRPr="009609DC">
        <w:lastRenderedPageBreak/>
        <w:t>Itens de Controle</w:t>
      </w:r>
    </w:p>
    <w:p w:rsidR="00B166D3" w:rsidRDefault="00B166D3" w:rsidP="00B166D3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B166D3" w:rsidTr="006E6FF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C63327" w:rsidP="00003A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Radio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button</w:t>
            </w:r>
            <w:proofErr w:type="spellEnd"/>
            <w:r w:rsidR="00003AE4">
              <w:rPr>
                <w:i/>
                <w:iCs/>
                <w:color w:val="auto"/>
                <w:sz w:val="16"/>
                <w:szCs w:val="16"/>
              </w:rPr>
              <w:t xml:space="preserve"> Funcionalidades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D753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Apresenta 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0B09C7">
              <w:rPr>
                <w:color w:val="auto"/>
              </w:rPr>
              <w:t xml:space="preserve"> </w:t>
            </w:r>
            <w:r w:rsidRPr="000B09C7">
              <w:rPr>
                <w:i/>
                <w:iCs/>
                <w:color w:val="auto"/>
                <w:sz w:val="16"/>
                <w:szCs w:val="16"/>
              </w:rPr>
              <w:t>Visualizar Perfi</w:t>
            </w:r>
            <w:r w:rsidR="00C63327">
              <w:rPr>
                <w:i/>
                <w:iCs/>
                <w:color w:val="auto"/>
                <w:sz w:val="16"/>
                <w:szCs w:val="16"/>
              </w:rPr>
              <w:t>l por Funcionalidades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043603" w:rsidRDefault="00C63327" w:rsidP="00003A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Radio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button</w:t>
            </w:r>
            <w:proofErr w:type="spellEnd"/>
            <w:r w:rsidR="00003AE4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003AE4">
              <w:rPr>
                <w:i/>
                <w:color w:val="auto"/>
                <w:sz w:val="16"/>
                <w:szCs w:val="16"/>
              </w:rPr>
              <w:t>Associados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1D753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Apresenta 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0B09C7">
              <w:rPr>
                <w:color w:val="auto"/>
              </w:rPr>
              <w:t xml:space="preserve"> </w:t>
            </w:r>
            <w:r w:rsidRPr="000B09C7">
              <w:rPr>
                <w:i/>
                <w:iCs/>
                <w:color w:val="auto"/>
                <w:sz w:val="16"/>
                <w:szCs w:val="16"/>
              </w:rPr>
              <w:t>Visualizar Perfil</w:t>
            </w:r>
            <w:r w:rsidR="001D7538">
              <w:rPr>
                <w:i/>
                <w:iCs/>
                <w:color w:val="auto"/>
                <w:sz w:val="16"/>
                <w:szCs w:val="16"/>
              </w:rPr>
              <w:t xml:space="preserve"> por Associados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043603" w:rsidRDefault="00003AE4" w:rsidP="00003A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 xml:space="preserve">Lista de </w:t>
            </w:r>
            <w:r w:rsidR="001D7538">
              <w:rPr>
                <w:i/>
                <w:color w:val="auto"/>
                <w:sz w:val="16"/>
                <w:szCs w:val="16"/>
              </w:rPr>
              <w:t>Associados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003AE4" w:rsidP="00003AE4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Servidor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003AE4" w:rsidP="00003AE4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Default="00003AE4" w:rsidP="00003AE4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Unidade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B27D3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043603" w:rsidRDefault="00003AE4" w:rsidP="00003A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Números das páginas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043603" w:rsidRDefault="00003AE4" w:rsidP="00003A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03AE4" w:rsidRPr="007E1F29" w:rsidTr="00C076F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3AE4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3AE4" w:rsidRPr="00003AE4" w:rsidRDefault="00003AE4" w:rsidP="00003A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03AE4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03AE4" w:rsidRPr="00304445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3AE4" w:rsidRDefault="00003AE4" w:rsidP="00B27D3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3AE4" w:rsidRPr="007E1F29" w:rsidRDefault="00003AE4" w:rsidP="00C076F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Retorna para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Consultar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 Perfil</w:t>
            </w:r>
          </w:p>
        </w:tc>
      </w:tr>
      <w:tr w:rsidR="00003AE4" w:rsidTr="006E6FF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03AE4" w:rsidRPr="007E5E04" w:rsidRDefault="00003AE4" w:rsidP="006E6FF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 w:rsidR="001D7538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CE13ED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003AE4" w:rsidRPr="007E5E04" w:rsidRDefault="00003AE4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CE13ED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003AE4" w:rsidRPr="007E5E04" w:rsidRDefault="00003AE4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BE1732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003AE4" w:rsidRPr="007E5E04" w:rsidRDefault="00003AE4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>
              <w:rPr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003AE4" w:rsidRPr="007E5E04" w:rsidRDefault="00003AE4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BE1732">
              <w:rPr>
                <w:bCs/>
                <w:sz w:val="16"/>
                <w:szCs w:val="16"/>
              </w:rPr>
              <w:t xml:space="preserve">Data </w:t>
            </w:r>
            <w:r w:rsidRPr="007E5E04">
              <w:rPr>
                <w:sz w:val="16"/>
                <w:szCs w:val="16"/>
              </w:rPr>
              <w:t>(dd/mm/yyyy),</w:t>
            </w:r>
            <w:r w:rsidR="00CE13ED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003AE4" w:rsidRPr="007E5E04" w:rsidRDefault="00003AE4" w:rsidP="006E6FF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 xml:space="preserve">dd/mm/yyyy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003AE4" w:rsidRPr="007E5E04" w:rsidRDefault="00003AE4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003AE4" w:rsidRPr="007E5E04" w:rsidRDefault="00003AE4" w:rsidP="006E6FF0">
            <w:pPr>
              <w:rPr>
                <w:sz w:val="16"/>
                <w:szCs w:val="16"/>
              </w:rPr>
            </w:pPr>
          </w:p>
          <w:p w:rsidR="00003AE4" w:rsidRPr="007E5E04" w:rsidRDefault="00003AE4" w:rsidP="006E6FF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003AE4" w:rsidRPr="007E5E04" w:rsidRDefault="00003AE4" w:rsidP="006E6FF0">
            <w:pPr>
              <w:ind w:left="1093" w:hanging="1093"/>
              <w:rPr>
                <w:sz w:val="16"/>
                <w:szCs w:val="16"/>
              </w:rPr>
            </w:pPr>
          </w:p>
          <w:p w:rsidR="00003AE4" w:rsidRDefault="00003AE4" w:rsidP="006E6FF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0B09C7" w:rsidRDefault="000B09C7" w:rsidP="0011154B">
      <w:pPr>
        <w:pStyle w:val="STJNivel3"/>
      </w:pPr>
    </w:p>
    <w:p w:rsidR="0011154B" w:rsidRDefault="0011154B" w:rsidP="0011154B">
      <w:pPr>
        <w:pStyle w:val="STJNivel3"/>
      </w:pPr>
      <w:bookmarkStart w:id="15" w:name="_Toc391886182"/>
      <w:r w:rsidRPr="0097716C">
        <w:t>2.2.</w:t>
      </w:r>
      <w:r>
        <w:t>5</w:t>
      </w:r>
      <w:r w:rsidRPr="0097716C">
        <w:t xml:space="preserve">. </w:t>
      </w:r>
      <w:r w:rsidR="001518F9">
        <w:t>Tela</w:t>
      </w:r>
      <w:r w:rsidRPr="0097716C">
        <w:t xml:space="preserve"> </w:t>
      </w:r>
      <w:r>
        <w:t>Alterar Perfil</w:t>
      </w:r>
      <w:bookmarkEnd w:id="15"/>
    </w:p>
    <w:p w:rsidR="0011154B" w:rsidRDefault="0011154B" w:rsidP="0011154B">
      <w:pPr>
        <w:pStyle w:val="Instruo"/>
        <w:rPr>
          <w:i w:val="0"/>
          <w:color w:val="auto"/>
        </w:rPr>
      </w:pPr>
    </w:p>
    <w:p w:rsidR="0011154B" w:rsidRPr="00751346" w:rsidRDefault="008A3376" w:rsidP="0011154B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434330" cy="1518285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54B" w:rsidRDefault="0011154B" w:rsidP="0011154B">
      <w:pPr>
        <w:pStyle w:val="Instruo"/>
        <w:ind w:firstLine="1560"/>
        <w:jc w:val="center"/>
        <w:rPr>
          <w:i w:val="0"/>
          <w:color w:val="auto"/>
        </w:rPr>
      </w:pPr>
    </w:p>
    <w:p w:rsidR="0011154B" w:rsidRDefault="0011154B" w:rsidP="0011154B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 w:rsidR="00E20B9A">
        <w:rPr>
          <w:i w:val="0"/>
          <w:color w:val="auto"/>
        </w:rPr>
        <w:t>5</w:t>
      </w:r>
      <w:r w:rsidRPr="00751346">
        <w:rPr>
          <w:i w:val="0"/>
          <w:color w:val="auto"/>
        </w:rPr>
        <w:t xml:space="preserve"> -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>
        <w:rPr>
          <w:i w:val="0"/>
          <w:color w:val="auto"/>
        </w:rPr>
        <w:t>Alterar Perfil</w:t>
      </w:r>
      <w:r w:rsidRPr="00751346">
        <w:rPr>
          <w:i w:val="0"/>
          <w:color w:val="auto"/>
        </w:rPr>
        <w:t>.</w:t>
      </w:r>
    </w:p>
    <w:p w:rsidR="00003AE4" w:rsidRPr="00003AE4" w:rsidRDefault="00003AE4" w:rsidP="00003AE4"/>
    <w:p w:rsidR="0011154B" w:rsidRPr="009609DC" w:rsidRDefault="0011154B" w:rsidP="00655799">
      <w:pPr>
        <w:pStyle w:val="Ttulo4"/>
        <w:numPr>
          <w:ilvl w:val="0"/>
          <w:numId w:val="18"/>
        </w:numPr>
      </w:pPr>
      <w:r w:rsidRPr="009609DC">
        <w:lastRenderedPageBreak/>
        <w:t>Regras de Apresentação</w:t>
      </w:r>
    </w:p>
    <w:p w:rsidR="0011154B" w:rsidRPr="001B49B2" w:rsidRDefault="0011154B" w:rsidP="00A270DE">
      <w:pPr>
        <w:pStyle w:val="Instruo"/>
        <w:numPr>
          <w:ilvl w:val="0"/>
          <w:numId w:val="12"/>
        </w:numPr>
        <w:jc w:val="both"/>
        <w:rPr>
          <w:i w:val="0"/>
          <w:color w:val="auto"/>
        </w:rPr>
      </w:pPr>
      <w:r w:rsidRPr="001B49B2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"</w:t>
      </w:r>
      <w:r w:rsidR="004D2349">
        <w:rPr>
          <w:i w:val="0"/>
          <w:color w:val="auto"/>
        </w:rPr>
        <w:t>Salvar</w:t>
      </w:r>
      <w:r>
        <w:rPr>
          <w:i w:val="0"/>
          <w:color w:val="auto"/>
        </w:rPr>
        <w:t>"</w:t>
      </w:r>
      <w:r w:rsidRPr="001B49B2">
        <w:rPr>
          <w:i w:val="0"/>
          <w:color w:val="auto"/>
        </w:rPr>
        <w:t>, o sistema salva o registro</w:t>
      </w:r>
      <w:r>
        <w:rPr>
          <w:i w:val="0"/>
          <w:color w:val="auto"/>
        </w:rPr>
        <w:t>.</w:t>
      </w:r>
    </w:p>
    <w:p w:rsidR="0011154B" w:rsidRPr="00956B13" w:rsidRDefault="0011154B" w:rsidP="00A270DE">
      <w:pPr>
        <w:pStyle w:val="PargrafodaLista"/>
        <w:numPr>
          <w:ilvl w:val="0"/>
          <w:numId w:val="12"/>
        </w:numPr>
        <w:rPr>
          <w:color w:val="auto"/>
        </w:rPr>
      </w:pPr>
      <w:r w:rsidRPr="001B49B2">
        <w:rPr>
          <w:color w:val="auto"/>
        </w:rPr>
        <w:t xml:space="preserve">Ao acionar o botão </w:t>
      </w:r>
      <w:r>
        <w:rPr>
          <w:color w:val="auto"/>
        </w:rPr>
        <w:t>"</w:t>
      </w:r>
      <w:r w:rsidRPr="001B49B2">
        <w:rPr>
          <w:color w:val="auto"/>
        </w:rPr>
        <w:t>Voltar</w:t>
      </w:r>
      <w:r>
        <w:rPr>
          <w:color w:val="auto"/>
        </w:rPr>
        <w:t>"</w:t>
      </w:r>
      <w:r w:rsidRPr="001B49B2">
        <w:rPr>
          <w:color w:val="auto"/>
        </w:rPr>
        <w:t xml:space="preserve">, o sistema retorna para a </w:t>
      </w:r>
      <w:r w:rsidR="001518F9">
        <w:rPr>
          <w:color w:val="auto"/>
        </w:rPr>
        <w:t>Tela</w:t>
      </w:r>
      <w:r w:rsidRPr="001B49B2">
        <w:rPr>
          <w:color w:val="auto"/>
        </w:rPr>
        <w:t xml:space="preserve"> </w:t>
      </w:r>
      <w:r>
        <w:rPr>
          <w:color w:val="auto"/>
        </w:rPr>
        <w:t>Consultar</w:t>
      </w:r>
      <w:r w:rsidRPr="001B49B2">
        <w:rPr>
          <w:color w:val="auto"/>
        </w:rPr>
        <w:t xml:space="preserve"> Perfil.</w:t>
      </w:r>
    </w:p>
    <w:p w:rsidR="0011154B" w:rsidRPr="009609DC" w:rsidRDefault="0011154B" w:rsidP="00655799">
      <w:pPr>
        <w:pStyle w:val="Ttulo4"/>
        <w:numPr>
          <w:ilvl w:val="0"/>
          <w:numId w:val="18"/>
        </w:numPr>
      </w:pPr>
      <w:r w:rsidRPr="009609DC">
        <w:t>Exceções</w:t>
      </w:r>
    </w:p>
    <w:p w:rsidR="0011154B" w:rsidRPr="005D1120" w:rsidRDefault="0011154B" w:rsidP="0011154B">
      <w:pPr>
        <w:pStyle w:val="Instruo"/>
        <w:ind w:left="720"/>
        <w:jc w:val="both"/>
        <w:rPr>
          <w:color w:val="auto"/>
        </w:rPr>
      </w:pPr>
      <w:r w:rsidRPr="005D1120">
        <w:rPr>
          <w:color w:val="auto"/>
        </w:rPr>
        <w:t>Não se aplica.</w:t>
      </w:r>
    </w:p>
    <w:p w:rsidR="00714B66" w:rsidRDefault="00714B66" w:rsidP="00714B66"/>
    <w:p w:rsidR="0011154B" w:rsidRPr="009609DC" w:rsidRDefault="0011154B" w:rsidP="00655799">
      <w:pPr>
        <w:pStyle w:val="Ttulo4"/>
        <w:numPr>
          <w:ilvl w:val="0"/>
          <w:numId w:val="18"/>
        </w:numPr>
      </w:pPr>
      <w:r w:rsidRPr="009609DC">
        <w:t>Itens de Controle</w:t>
      </w:r>
    </w:p>
    <w:p w:rsidR="0011154B" w:rsidRDefault="0011154B" w:rsidP="0011154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11154B" w:rsidTr="0011154B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1154B" w:rsidRDefault="0011154B" w:rsidP="0011154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714B66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14B66" w:rsidRDefault="00714B66" w:rsidP="00C076F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4D2349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714B66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4B66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14B66" w:rsidRDefault="00714B66" w:rsidP="00714B6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Sigla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14B66" w:rsidRPr="00304445" w:rsidRDefault="001D7538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714B66">
              <w:rPr>
                <w:i/>
                <w:iCs/>
                <w:color w:val="auto"/>
                <w:sz w:val="16"/>
                <w:szCs w:val="16"/>
              </w:rPr>
              <w:t>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4D2349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714B66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4B66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14B66" w:rsidRDefault="00714B66" w:rsidP="0011154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14B66" w:rsidRPr="00304445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C076F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714B66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4B66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14B66" w:rsidRPr="00003AE4" w:rsidRDefault="00714B66" w:rsidP="00C764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003AE4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 w:rsidR="00C764E7">
              <w:rPr>
                <w:i/>
                <w:iCs/>
                <w:color w:val="auto"/>
                <w:sz w:val="16"/>
                <w:szCs w:val="16"/>
              </w:rPr>
              <w:t>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14B66" w:rsidRPr="00304445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14B66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15E4" w:rsidRDefault="00EB15E4" w:rsidP="00EB15E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Confirmação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>18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EB15E4" w:rsidRDefault="00EB15E4" w:rsidP="00D2519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>15;</w:t>
            </w:r>
          </w:p>
          <w:p w:rsidR="00D2519B" w:rsidRPr="007E1F29" w:rsidRDefault="00D2519B" w:rsidP="00D2519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-Atualiza os dados no sistema.</w:t>
            </w:r>
          </w:p>
        </w:tc>
      </w:tr>
      <w:tr w:rsidR="00714B66" w:rsidRPr="007E1F29" w:rsidTr="0011154B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4B66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14B66" w:rsidRPr="00003AE4" w:rsidRDefault="00714B66" w:rsidP="0011154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003AE4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14B66" w:rsidRPr="00304445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14B66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4B66" w:rsidRPr="007E1F29" w:rsidRDefault="00714B66" w:rsidP="0011154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57DC7">
              <w:rPr>
                <w:i/>
                <w:iCs/>
                <w:color w:val="auto"/>
                <w:sz w:val="16"/>
                <w:szCs w:val="16"/>
              </w:rPr>
              <w:t>Retorna para</w:t>
            </w:r>
            <w:r w:rsidR="001D7538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Consultar</w:t>
            </w: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 Perfil.</w:t>
            </w:r>
          </w:p>
        </w:tc>
      </w:tr>
      <w:tr w:rsidR="00714B66" w:rsidTr="0011154B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14B66" w:rsidRPr="007E5E04" w:rsidRDefault="00714B66" w:rsidP="0011154B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 w:rsidR="001D7538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54507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714B66" w:rsidRPr="007E5E04" w:rsidRDefault="00714B66" w:rsidP="0011154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54507E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714B66" w:rsidRPr="007E5E04" w:rsidRDefault="00714B66" w:rsidP="0011154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BE1732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714B66" w:rsidRPr="007E5E04" w:rsidRDefault="00714B66" w:rsidP="0011154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>
              <w:rPr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714B66" w:rsidRPr="007E5E04" w:rsidRDefault="00714B66" w:rsidP="0011154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BE1732">
              <w:rPr>
                <w:bCs/>
                <w:sz w:val="16"/>
                <w:szCs w:val="16"/>
              </w:rPr>
              <w:t xml:space="preserve">Data </w:t>
            </w:r>
            <w:r w:rsidRPr="007E5E04">
              <w:rPr>
                <w:sz w:val="16"/>
                <w:szCs w:val="16"/>
              </w:rPr>
              <w:t>(dd/mm/yyyy),</w:t>
            </w:r>
            <w:r w:rsidR="0054507E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714B66" w:rsidRPr="007E5E04" w:rsidRDefault="00714B66" w:rsidP="0011154B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 xml:space="preserve">dd/mm/yyyy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714B66" w:rsidRPr="007E5E04" w:rsidRDefault="00714B66" w:rsidP="0011154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714B66" w:rsidRPr="007E5E04" w:rsidRDefault="00714B66" w:rsidP="0011154B">
            <w:pPr>
              <w:rPr>
                <w:sz w:val="16"/>
                <w:szCs w:val="16"/>
              </w:rPr>
            </w:pPr>
          </w:p>
          <w:p w:rsidR="00714B66" w:rsidRPr="007E5E04" w:rsidRDefault="00714B66" w:rsidP="0011154B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714B66" w:rsidRPr="007E5E04" w:rsidRDefault="00714B66" w:rsidP="0011154B">
            <w:pPr>
              <w:ind w:left="1093" w:hanging="1093"/>
              <w:rPr>
                <w:sz w:val="16"/>
                <w:szCs w:val="16"/>
              </w:rPr>
            </w:pPr>
          </w:p>
          <w:p w:rsidR="00714B66" w:rsidRDefault="00714B66" w:rsidP="0011154B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5C7FA4" w:rsidRDefault="005C7FA4" w:rsidP="002A2303">
      <w:pPr>
        <w:pStyle w:val="STJNivel3"/>
      </w:pPr>
    </w:p>
    <w:p w:rsidR="00B166D3" w:rsidRDefault="00B166D3" w:rsidP="002A2303">
      <w:pPr>
        <w:pStyle w:val="STJNivel3"/>
      </w:pPr>
      <w:bookmarkStart w:id="16" w:name="_Toc391886183"/>
      <w:r w:rsidRPr="0097716C">
        <w:t>2.2.</w:t>
      </w:r>
      <w:r w:rsidR="0011154B">
        <w:t>6</w:t>
      </w:r>
      <w:r w:rsidRPr="0097716C">
        <w:t xml:space="preserve">. </w:t>
      </w:r>
      <w:r w:rsidR="001518F9">
        <w:t>Tela</w:t>
      </w:r>
      <w:r w:rsidRPr="0097716C">
        <w:t xml:space="preserve"> </w:t>
      </w:r>
      <w:r>
        <w:t>Excluir Perfil</w:t>
      </w:r>
      <w:bookmarkEnd w:id="16"/>
    </w:p>
    <w:p w:rsidR="00B166D3" w:rsidRDefault="008A3376" w:rsidP="00C764E7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348605" cy="1483995"/>
            <wp:effectExtent l="19050" t="0" r="444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4E7" w:rsidRPr="00C764E7" w:rsidRDefault="00C764E7" w:rsidP="00C764E7"/>
    <w:p w:rsidR="00B166D3" w:rsidRPr="00751346" w:rsidRDefault="00B166D3" w:rsidP="00B166D3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 w:rsidR="00E20B9A">
        <w:rPr>
          <w:i w:val="0"/>
          <w:color w:val="auto"/>
        </w:rPr>
        <w:t>6</w:t>
      </w:r>
      <w:r w:rsidRPr="00751346">
        <w:rPr>
          <w:i w:val="0"/>
          <w:color w:val="auto"/>
        </w:rPr>
        <w:t xml:space="preserve"> - </w:t>
      </w:r>
      <w:r w:rsidR="001518F9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>
        <w:rPr>
          <w:i w:val="0"/>
          <w:color w:val="auto"/>
        </w:rPr>
        <w:t>Excluir Perfil</w:t>
      </w:r>
      <w:r w:rsidRPr="00751346">
        <w:rPr>
          <w:i w:val="0"/>
          <w:color w:val="auto"/>
        </w:rPr>
        <w:t>.</w:t>
      </w:r>
    </w:p>
    <w:p w:rsidR="00956B13" w:rsidRDefault="000F1E9D" w:rsidP="00A270DE">
      <w:pPr>
        <w:pStyle w:val="Ttulo4"/>
        <w:numPr>
          <w:ilvl w:val="0"/>
          <w:numId w:val="15"/>
        </w:numPr>
      </w:pPr>
      <w:r w:rsidRPr="009609DC">
        <w:lastRenderedPageBreak/>
        <w:t>Regras de Apresentação</w:t>
      </w:r>
    </w:p>
    <w:p w:rsidR="00B16F36" w:rsidRDefault="00B16F36" w:rsidP="00B16F36"/>
    <w:p w:rsidR="00B16F36" w:rsidRPr="00B16F36" w:rsidRDefault="00B16F36" w:rsidP="00B16F36">
      <w:r>
        <w:tab/>
        <w:t>Ao acionar o ícone excluir é apresentada a janela modal com as opções sim ou não.</w:t>
      </w:r>
    </w:p>
    <w:p w:rsidR="00956B13" w:rsidRPr="00956B13" w:rsidRDefault="00956B13" w:rsidP="00956B13"/>
    <w:p w:rsidR="001D7538" w:rsidRPr="001D7538" w:rsidRDefault="00956B13" w:rsidP="001D7538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1D7538">
        <w:rPr>
          <w:i w:val="0"/>
          <w:color w:val="auto"/>
        </w:rPr>
        <w:t xml:space="preserve">Ao acionar o botão </w:t>
      </w:r>
      <w:r w:rsidR="00C10D16" w:rsidRPr="001D7538">
        <w:rPr>
          <w:i w:val="0"/>
          <w:color w:val="auto"/>
        </w:rPr>
        <w:t>"</w:t>
      </w:r>
      <w:r w:rsidR="006538EA" w:rsidRPr="001D7538">
        <w:rPr>
          <w:i w:val="0"/>
          <w:color w:val="auto"/>
        </w:rPr>
        <w:t>Sim</w:t>
      </w:r>
      <w:r w:rsidR="00C10D16" w:rsidRPr="001D7538">
        <w:rPr>
          <w:i w:val="0"/>
          <w:color w:val="auto"/>
        </w:rPr>
        <w:t>"</w:t>
      </w:r>
      <w:r w:rsidRPr="001D7538">
        <w:rPr>
          <w:i w:val="0"/>
          <w:color w:val="auto"/>
        </w:rPr>
        <w:t>, o sistema exclui o registro</w:t>
      </w:r>
      <w:r w:rsidR="001B49B2" w:rsidRPr="001D7538">
        <w:rPr>
          <w:i w:val="0"/>
          <w:color w:val="auto"/>
        </w:rPr>
        <w:t>.</w:t>
      </w:r>
    </w:p>
    <w:p w:rsidR="00956B13" w:rsidRDefault="00956B13" w:rsidP="00A270DE">
      <w:pPr>
        <w:pStyle w:val="PargrafodaLista"/>
        <w:numPr>
          <w:ilvl w:val="0"/>
          <w:numId w:val="14"/>
        </w:numPr>
        <w:rPr>
          <w:color w:val="auto"/>
        </w:rPr>
      </w:pPr>
      <w:r w:rsidRPr="00956B13">
        <w:rPr>
          <w:color w:val="auto"/>
        </w:rPr>
        <w:t xml:space="preserve">Ao acionar o botão </w:t>
      </w:r>
      <w:r w:rsidR="00C10D16">
        <w:rPr>
          <w:color w:val="auto"/>
        </w:rPr>
        <w:t>"</w:t>
      </w:r>
      <w:r w:rsidR="006538EA">
        <w:rPr>
          <w:color w:val="auto"/>
        </w:rPr>
        <w:t>Não</w:t>
      </w:r>
      <w:r w:rsidR="00C10D16">
        <w:rPr>
          <w:color w:val="auto"/>
        </w:rPr>
        <w:t>"</w:t>
      </w:r>
      <w:r w:rsidRPr="00956B13">
        <w:rPr>
          <w:color w:val="auto"/>
        </w:rPr>
        <w:t xml:space="preserve">, o sistema </w:t>
      </w:r>
      <w:r w:rsidR="00C10D16">
        <w:rPr>
          <w:color w:val="auto"/>
        </w:rPr>
        <w:t>retorna</w:t>
      </w:r>
      <w:r w:rsidRPr="00956B13">
        <w:rPr>
          <w:color w:val="auto"/>
        </w:rPr>
        <w:t xml:space="preserve"> para a </w:t>
      </w:r>
      <w:r w:rsidR="001518F9">
        <w:rPr>
          <w:color w:val="auto"/>
        </w:rPr>
        <w:t>Tela</w:t>
      </w:r>
      <w:r w:rsidRPr="00956B13">
        <w:rPr>
          <w:color w:val="auto"/>
        </w:rPr>
        <w:t xml:space="preserve"> </w:t>
      </w:r>
      <w:r w:rsidR="00F5509B">
        <w:rPr>
          <w:color w:val="auto"/>
        </w:rPr>
        <w:t>Consultar</w:t>
      </w:r>
      <w:r w:rsidRPr="00956B13">
        <w:rPr>
          <w:color w:val="auto"/>
        </w:rPr>
        <w:t xml:space="preserve"> Perfil</w:t>
      </w:r>
      <w:r>
        <w:rPr>
          <w:color w:val="auto"/>
        </w:rPr>
        <w:t>.</w:t>
      </w:r>
    </w:p>
    <w:p w:rsidR="000F1E9D" w:rsidRPr="009609DC" w:rsidRDefault="000F1E9D" w:rsidP="00956B13">
      <w:pPr>
        <w:pStyle w:val="PargrafodaLista"/>
        <w:rPr>
          <w:color w:val="auto"/>
        </w:rPr>
      </w:pPr>
    </w:p>
    <w:p w:rsidR="000F1E9D" w:rsidRPr="009609DC" w:rsidRDefault="000F1E9D" w:rsidP="00A270DE">
      <w:pPr>
        <w:pStyle w:val="Ttulo4"/>
        <w:numPr>
          <w:ilvl w:val="0"/>
          <w:numId w:val="15"/>
        </w:numPr>
      </w:pPr>
      <w:r w:rsidRPr="009609DC">
        <w:t>Exceções</w:t>
      </w:r>
    </w:p>
    <w:p w:rsidR="000F1E9D" w:rsidRPr="005D1120" w:rsidRDefault="000F1E9D" w:rsidP="000F1E9D">
      <w:pPr>
        <w:pStyle w:val="Instruo"/>
        <w:ind w:left="720"/>
        <w:jc w:val="both"/>
        <w:rPr>
          <w:color w:val="auto"/>
        </w:rPr>
      </w:pPr>
      <w:r w:rsidRPr="005D1120">
        <w:rPr>
          <w:color w:val="auto"/>
        </w:rPr>
        <w:t>Não se aplica.</w:t>
      </w:r>
    </w:p>
    <w:p w:rsidR="00B166D3" w:rsidRDefault="000F1E9D" w:rsidP="00A270DE">
      <w:pPr>
        <w:pStyle w:val="Ttulo4"/>
        <w:numPr>
          <w:ilvl w:val="0"/>
          <w:numId w:val="15"/>
        </w:numPr>
      </w:pPr>
      <w:r w:rsidRPr="009609DC"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B166D3" w:rsidTr="006E6FF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B166D3" w:rsidRDefault="00B166D3" w:rsidP="006E6FF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2519B" w:rsidRPr="007E1F29" w:rsidTr="00EE36A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D2519B" w:rsidRDefault="00D2519B" w:rsidP="00EE36A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Mensagem de exclusão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EE36A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2519B" w:rsidRPr="007E1F29" w:rsidRDefault="00D2519B" w:rsidP="001D753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 Aprese</w:t>
            </w:r>
            <w:r w:rsidR="001D7538">
              <w:rPr>
                <w:i/>
                <w:iCs/>
                <w:color w:val="auto"/>
                <w:sz w:val="16"/>
                <w:szCs w:val="16"/>
              </w:rPr>
              <w:t>nta a mensagem de Alerta - MSG035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</w:tc>
      </w:tr>
      <w:tr w:rsidR="00C65BE0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E0" w:rsidRDefault="00D251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C65BE0" w:rsidRPr="00B16F36" w:rsidRDefault="00C65BE0" w:rsidP="006538EA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6F36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 w:rsidR="006538EA" w:rsidRPr="00B16F36">
              <w:rPr>
                <w:i/>
                <w:iCs/>
                <w:color w:val="auto"/>
                <w:sz w:val="16"/>
                <w:szCs w:val="16"/>
              </w:rPr>
              <w:t>Sim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5BE0" w:rsidRPr="00304445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C65BE0" w:rsidRDefault="00D251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2519B" w:rsidRDefault="00D2519B" w:rsidP="00D2519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 Exclui o registro;</w:t>
            </w:r>
          </w:p>
          <w:p w:rsidR="00C65BE0" w:rsidRPr="007E1F29" w:rsidRDefault="00D2519B" w:rsidP="00D2519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- MSG</w:t>
            </w:r>
            <w:r>
              <w:rPr>
                <w:i/>
                <w:iCs/>
                <w:color w:val="auto"/>
                <w:sz w:val="16"/>
                <w:szCs w:val="16"/>
              </w:rPr>
              <w:t>016;</w:t>
            </w:r>
            <w:r w:rsidR="0027324D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</w:tr>
      <w:tr w:rsidR="00C65BE0" w:rsidRPr="007E1F29" w:rsidTr="006E6FF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E0" w:rsidRDefault="00D2519B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C65BE0" w:rsidRPr="00B16F36" w:rsidRDefault="00C65BE0" w:rsidP="006538EA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6F36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 w:rsidR="006538EA" w:rsidRPr="00B16F36">
              <w:rPr>
                <w:i/>
                <w:iCs/>
                <w:color w:val="auto"/>
                <w:sz w:val="16"/>
                <w:szCs w:val="16"/>
              </w:rPr>
              <w:t>Não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5BE0" w:rsidRPr="00304445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C65BE0" w:rsidRDefault="00D2519B" w:rsidP="0011154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E0" w:rsidRPr="007E1F29" w:rsidRDefault="00C65BE0" w:rsidP="006E6FF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E0" w:rsidRPr="00357DC7" w:rsidRDefault="00C65BE0" w:rsidP="00357D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57DC7">
              <w:rPr>
                <w:i/>
                <w:iCs/>
                <w:color w:val="auto"/>
                <w:sz w:val="16"/>
                <w:szCs w:val="16"/>
              </w:rPr>
              <w:t>Retorna para</w:t>
            </w:r>
            <w:r w:rsidR="001D7538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a </w:t>
            </w:r>
            <w:r w:rsidR="001518F9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F5509B">
              <w:rPr>
                <w:i/>
                <w:iCs/>
                <w:color w:val="auto"/>
                <w:sz w:val="16"/>
                <w:szCs w:val="16"/>
              </w:rPr>
              <w:t>Consultar</w:t>
            </w: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 Perfil.</w:t>
            </w:r>
          </w:p>
        </w:tc>
      </w:tr>
      <w:tr w:rsidR="00C65BE0" w:rsidTr="006E6FF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 w:rsidR="001D7538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C50B47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C50B47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BE1732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="00BE1732">
              <w:rPr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</w:t>
            </w:r>
            <w:r w:rsidR="00BE1732">
              <w:rPr>
                <w:b/>
                <w:bCs/>
                <w:sz w:val="16"/>
                <w:szCs w:val="16"/>
              </w:rPr>
              <w:t xml:space="preserve">– </w:t>
            </w:r>
            <w:r w:rsidR="00BE1732" w:rsidRPr="00BE1732">
              <w:rPr>
                <w:bCs/>
                <w:sz w:val="16"/>
                <w:szCs w:val="16"/>
              </w:rPr>
              <w:t>Data</w:t>
            </w:r>
            <w:r w:rsidR="00BE1732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C50B47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65BE0" w:rsidRPr="007E5E04" w:rsidRDefault="00C65BE0" w:rsidP="006E6FF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</w:t>
            </w:r>
            <w:r w:rsidR="00BE1732">
              <w:rPr>
                <w:sz w:val="16"/>
                <w:szCs w:val="16"/>
                <w:lang w:val="en-US"/>
              </w:rPr>
              <w:t xml:space="preserve">dd/mm/yyyy </w:t>
            </w:r>
            <w:proofErr w:type="spellStart"/>
            <w:r w:rsidR="00BE1732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65BE0" w:rsidRPr="007E5E04" w:rsidRDefault="00C65BE0" w:rsidP="006E6FF0">
            <w:pPr>
              <w:rPr>
                <w:sz w:val="16"/>
                <w:szCs w:val="16"/>
              </w:rPr>
            </w:pPr>
          </w:p>
          <w:p w:rsidR="00C65BE0" w:rsidRPr="007E5E04" w:rsidRDefault="00C65BE0" w:rsidP="006E6FF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65BE0" w:rsidRPr="007E5E04" w:rsidRDefault="00C65BE0" w:rsidP="006E6FF0">
            <w:pPr>
              <w:ind w:left="1093" w:hanging="1093"/>
              <w:rPr>
                <w:sz w:val="16"/>
                <w:szCs w:val="16"/>
              </w:rPr>
            </w:pPr>
          </w:p>
          <w:p w:rsidR="00C65BE0" w:rsidRDefault="00C65BE0" w:rsidP="006E6FF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B166D3" w:rsidRPr="001A4EFF" w:rsidRDefault="00B166D3" w:rsidP="002A2303">
      <w:pPr>
        <w:pStyle w:val="STJNivel3"/>
      </w:pPr>
    </w:p>
    <w:p w:rsidR="00B166D3" w:rsidRPr="001A4EFF" w:rsidRDefault="00B166D3" w:rsidP="002A2303">
      <w:pPr>
        <w:pStyle w:val="STJNivel3"/>
      </w:pPr>
    </w:p>
    <w:p w:rsidR="00B166D3" w:rsidRPr="001A4EFF" w:rsidRDefault="00B166D3" w:rsidP="002A2303">
      <w:pPr>
        <w:pStyle w:val="STJNivel3"/>
      </w:pPr>
    </w:p>
    <w:p w:rsidR="001A4EFF" w:rsidRPr="001A4EFF" w:rsidRDefault="001A4EFF" w:rsidP="002A2303">
      <w:pPr>
        <w:pStyle w:val="STJNivel3"/>
      </w:pPr>
    </w:p>
    <w:sectPr w:rsidR="001A4EFF" w:rsidRPr="001A4EFF" w:rsidSect="0011154B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286" w:rsidRDefault="004B2286">
      <w:r>
        <w:separator/>
      </w:r>
    </w:p>
  </w:endnote>
  <w:endnote w:type="continuationSeparator" w:id="0">
    <w:p w:rsidR="004B2286" w:rsidRDefault="004B2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245" w:rsidRDefault="00CB0245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CB0245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B0245" w:rsidRDefault="00CB0245">
          <w:proofErr w:type="spellStart"/>
          <w:r>
            <w:t>Politec</w:t>
          </w:r>
          <w:proofErr w:type="spellEnd"/>
          <w:r>
            <w:t xml:space="preserve"> Ltda.</w:t>
          </w:r>
        </w:p>
        <w:p w:rsidR="00CB0245" w:rsidRDefault="00CB0245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B0245" w:rsidRDefault="00CB0245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B0245" w:rsidRDefault="00CB0245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CB0245" w:rsidRDefault="00CB024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245" w:rsidRDefault="00CB0245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CB0245">
      <w:trPr>
        <w:cantSplit/>
        <w:jc w:val="center"/>
      </w:trPr>
      <w:tc>
        <w:tcPr>
          <w:tcW w:w="8005" w:type="dxa"/>
        </w:tcPr>
        <w:p w:rsidR="00CB0245" w:rsidRDefault="00E83E0A" w:rsidP="001A7205">
          <w:pPr>
            <w:pStyle w:val="Rodap"/>
            <w:ind w:right="360"/>
          </w:pPr>
          <w:fldSimple w:instr=" FILENAME ">
            <w:r w:rsidR="00CB0245">
              <w:rPr>
                <w:noProof/>
              </w:rPr>
              <w:t>sisouv_este_it006_gerenciar_perfil</w:t>
            </w:r>
          </w:fldSimple>
        </w:p>
      </w:tc>
      <w:tc>
        <w:tcPr>
          <w:tcW w:w="1705" w:type="dxa"/>
          <w:vAlign w:val="center"/>
        </w:tcPr>
        <w:p w:rsidR="00CB0245" w:rsidRPr="00203AE9" w:rsidRDefault="00CB0245" w:rsidP="00007E61">
          <w:pPr>
            <w:pStyle w:val="Rodap"/>
            <w:jc w:val="right"/>
          </w:pPr>
          <w:r w:rsidRPr="00203AE9">
            <w:t>Pág.</w:t>
          </w:r>
          <w:r w:rsidR="00E83E0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E83E0A">
            <w:rPr>
              <w:rStyle w:val="Nmerodepgina"/>
              <w:sz w:val="20"/>
            </w:rPr>
            <w:fldChar w:fldCharType="separate"/>
          </w:r>
          <w:r w:rsidR="005D1120">
            <w:rPr>
              <w:rStyle w:val="Nmerodepgina"/>
              <w:noProof/>
              <w:sz w:val="20"/>
            </w:rPr>
            <w:t>12</w:t>
          </w:r>
          <w:r w:rsidR="00E83E0A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5D1120">
              <w:rPr>
                <w:noProof/>
              </w:rPr>
              <w:t>12</w:t>
            </w:r>
          </w:fldSimple>
        </w:p>
      </w:tc>
    </w:tr>
  </w:tbl>
  <w:p w:rsidR="00CB0245" w:rsidRDefault="00CB02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286" w:rsidRDefault="004B2286">
      <w:r>
        <w:separator/>
      </w:r>
    </w:p>
  </w:footnote>
  <w:footnote w:type="continuationSeparator" w:id="0">
    <w:p w:rsidR="004B2286" w:rsidRDefault="004B2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245" w:rsidRDefault="00E83E0A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614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LBtQ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" filled="f" stroked="f">
          <v:textbox>
            <w:txbxContent>
              <w:p w:rsidR="00CB0245" w:rsidRPr="00EF182A" w:rsidRDefault="00E83E0A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CB0245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CB0245"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B0245"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CB0245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CB0245" w:rsidRDefault="00CB0245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CB0245" w:rsidRDefault="00CB0245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CB0245" w:rsidRDefault="00CB0245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1pt;height:34.35pt" o:ole="">
                <v:imagedata r:id="rId1" o:title=""/>
              </v:shape>
              <o:OLEObject Type="Embed" ProgID="Word.Picture.8" ShapeID="_x0000_i1025" DrawAspect="Content" ObjectID="_1468397637" r:id="rId2"/>
            </w:object>
          </w:r>
        </w:p>
      </w:tc>
    </w:tr>
  </w:tbl>
  <w:p w:rsidR="00CB0245" w:rsidRDefault="00CB024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CB0245">
      <w:trPr>
        <w:cantSplit/>
        <w:trHeight w:val="575"/>
        <w:jc w:val="center"/>
      </w:trPr>
      <w:tc>
        <w:tcPr>
          <w:tcW w:w="720" w:type="pct"/>
          <w:vAlign w:val="center"/>
        </w:tcPr>
        <w:p w:rsidR="00CB0245" w:rsidRDefault="00CB0245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CB0245" w:rsidRDefault="00CB0245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CB0245" w:rsidRPr="00B444D2" w:rsidRDefault="00CB0245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Gerenciar Perfil</w:t>
          </w:r>
        </w:p>
        <w:p w:rsidR="00CB0245" w:rsidRDefault="00E83E0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E83E0A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6145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>
                  <w:txbxContent>
                    <w:p w:rsidR="00CB0245" w:rsidRPr="000A3E7C" w:rsidRDefault="00E83E0A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CB0245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CB0245" w:rsidRDefault="00E83E0A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CB0245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CB0245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CB0245" w:rsidRPr="00B444D2" w:rsidRDefault="00CB0245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CB0245" w:rsidRDefault="00CB024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multilevel"/>
    <w:tmpl w:val="2862A3B2"/>
    <w:lvl w:ilvl="0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190A6B"/>
    <w:multiLevelType w:val="multilevel"/>
    <w:tmpl w:val="E4286F9C"/>
    <w:lvl w:ilvl="0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A45AB3"/>
    <w:multiLevelType w:val="multilevel"/>
    <w:tmpl w:val="E4286F9C"/>
    <w:lvl w:ilvl="0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CB0D31"/>
    <w:multiLevelType w:val="hybridMultilevel"/>
    <w:tmpl w:val="AEFC6A6A"/>
    <w:lvl w:ilvl="0" w:tplc="EFC04C56">
      <w:start w:val="1"/>
      <w:numFmt w:val="decimal"/>
      <w:pStyle w:val="Titulo4"/>
      <w:lvlText w:val="2.2.1.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8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007687"/>
    <w:multiLevelType w:val="multilevel"/>
    <w:tmpl w:val="EEFE49E2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821070"/>
    <w:multiLevelType w:val="hybridMultilevel"/>
    <w:tmpl w:val="E900481E"/>
    <w:lvl w:ilvl="0" w:tplc="401E23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7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7"/>
  </w:num>
  <w:num w:numId="5">
    <w:abstractNumId w:val="2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14"/>
  </w:num>
  <w:num w:numId="12">
    <w:abstractNumId w:val="10"/>
  </w:num>
  <w:num w:numId="13">
    <w:abstractNumId w:val="1"/>
  </w:num>
  <w:num w:numId="14">
    <w:abstractNumId w:val="6"/>
  </w:num>
  <w:num w:numId="15">
    <w:abstractNumId w:val="0"/>
  </w:num>
  <w:num w:numId="16">
    <w:abstractNumId w:val="11"/>
  </w:num>
  <w:num w:numId="17">
    <w:abstractNumId w:val="12"/>
  </w:num>
  <w:num w:numId="18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3AE4"/>
    <w:rsid w:val="00007E61"/>
    <w:rsid w:val="000111EC"/>
    <w:rsid w:val="000255FE"/>
    <w:rsid w:val="00037EEA"/>
    <w:rsid w:val="00043603"/>
    <w:rsid w:val="0005371C"/>
    <w:rsid w:val="000549A5"/>
    <w:rsid w:val="000574FA"/>
    <w:rsid w:val="0006144B"/>
    <w:rsid w:val="00063BB4"/>
    <w:rsid w:val="00071340"/>
    <w:rsid w:val="00074429"/>
    <w:rsid w:val="00074905"/>
    <w:rsid w:val="0008094F"/>
    <w:rsid w:val="00081406"/>
    <w:rsid w:val="0008484B"/>
    <w:rsid w:val="00086396"/>
    <w:rsid w:val="00094BB9"/>
    <w:rsid w:val="000A108B"/>
    <w:rsid w:val="000A2601"/>
    <w:rsid w:val="000A263A"/>
    <w:rsid w:val="000A3E7C"/>
    <w:rsid w:val="000A5058"/>
    <w:rsid w:val="000B09C7"/>
    <w:rsid w:val="000B1FDE"/>
    <w:rsid w:val="000D6432"/>
    <w:rsid w:val="000E12ED"/>
    <w:rsid w:val="000E3A68"/>
    <w:rsid w:val="000F1E9D"/>
    <w:rsid w:val="00100B80"/>
    <w:rsid w:val="00101DDB"/>
    <w:rsid w:val="00103470"/>
    <w:rsid w:val="00105835"/>
    <w:rsid w:val="0011154B"/>
    <w:rsid w:val="00131545"/>
    <w:rsid w:val="001327E3"/>
    <w:rsid w:val="00132913"/>
    <w:rsid w:val="0014047E"/>
    <w:rsid w:val="00142AFE"/>
    <w:rsid w:val="00150B44"/>
    <w:rsid w:val="001518F9"/>
    <w:rsid w:val="00171BF5"/>
    <w:rsid w:val="0019428F"/>
    <w:rsid w:val="001A189E"/>
    <w:rsid w:val="001A3289"/>
    <w:rsid w:val="001A3919"/>
    <w:rsid w:val="001A4EFF"/>
    <w:rsid w:val="001A7205"/>
    <w:rsid w:val="001B00B2"/>
    <w:rsid w:val="001B49B2"/>
    <w:rsid w:val="001D1FE4"/>
    <w:rsid w:val="001D24BC"/>
    <w:rsid w:val="001D2A41"/>
    <w:rsid w:val="001D4958"/>
    <w:rsid w:val="001D4ED4"/>
    <w:rsid w:val="001D5B8E"/>
    <w:rsid w:val="001D7538"/>
    <w:rsid w:val="001E2036"/>
    <w:rsid w:val="001E2C70"/>
    <w:rsid w:val="001E388D"/>
    <w:rsid w:val="001E5654"/>
    <w:rsid w:val="001F0FF0"/>
    <w:rsid w:val="00200361"/>
    <w:rsid w:val="00203AE9"/>
    <w:rsid w:val="00203EF6"/>
    <w:rsid w:val="002055AA"/>
    <w:rsid w:val="00212856"/>
    <w:rsid w:val="00212C6C"/>
    <w:rsid w:val="00220EBB"/>
    <w:rsid w:val="0022436C"/>
    <w:rsid w:val="002457F2"/>
    <w:rsid w:val="00246405"/>
    <w:rsid w:val="00246D75"/>
    <w:rsid w:val="00262482"/>
    <w:rsid w:val="0026576B"/>
    <w:rsid w:val="0027324D"/>
    <w:rsid w:val="00275542"/>
    <w:rsid w:val="00275E57"/>
    <w:rsid w:val="00276BA4"/>
    <w:rsid w:val="002870E8"/>
    <w:rsid w:val="002A0015"/>
    <w:rsid w:val="002A2303"/>
    <w:rsid w:val="002B503B"/>
    <w:rsid w:val="002C0DB6"/>
    <w:rsid w:val="002C637A"/>
    <w:rsid w:val="002D0354"/>
    <w:rsid w:val="002D1468"/>
    <w:rsid w:val="002D260F"/>
    <w:rsid w:val="002D6445"/>
    <w:rsid w:val="002D6D65"/>
    <w:rsid w:val="002E19A9"/>
    <w:rsid w:val="002F139D"/>
    <w:rsid w:val="002F6875"/>
    <w:rsid w:val="003120F2"/>
    <w:rsid w:val="00321220"/>
    <w:rsid w:val="00323B1B"/>
    <w:rsid w:val="00323BE9"/>
    <w:rsid w:val="00335C66"/>
    <w:rsid w:val="003413C6"/>
    <w:rsid w:val="00344B01"/>
    <w:rsid w:val="00350DA6"/>
    <w:rsid w:val="003532BA"/>
    <w:rsid w:val="00354E33"/>
    <w:rsid w:val="00356E9F"/>
    <w:rsid w:val="00357DC7"/>
    <w:rsid w:val="0036235B"/>
    <w:rsid w:val="0036361A"/>
    <w:rsid w:val="003674EC"/>
    <w:rsid w:val="00376D29"/>
    <w:rsid w:val="003826CE"/>
    <w:rsid w:val="0038695A"/>
    <w:rsid w:val="00393D93"/>
    <w:rsid w:val="003A2C23"/>
    <w:rsid w:val="003A2EBB"/>
    <w:rsid w:val="003A6099"/>
    <w:rsid w:val="003A709D"/>
    <w:rsid w:val="003C62E6"/>
    <w:rsid w:val="003D7D06"/>
    <w:rsid w:val="00411D6B"/>
    <w:rsid w:val="00414965"/>
    <w:rsid w:val="00457B0D"/>
    <w:rsid w:val="004666ED"/>
    <w:rsid w:val="00474F33"/>
    <w:rsid w:val="00477459"/>
    <w:rsid w:val="00484D47"/>
    <w:rsid w:val="00492370"/>
    <w:rsid w:val="004B2286"/>
    <w:rsid w:val="004B2DF3"/>
    <w:rsid w:val="004B2E11"/>
    <w:rsid w:val="004B3A46"/>
    <w:rsid w:val="004B3D40"/>
    <w:rsid w:val="004B5499"/>
    <w:rsid w:val="004B61DA"/>
    <w:rsid w:val="004C2611"/>
    <w:rsid w:val="004C26E5"/>
    <w:rsid w:val="004D10A2"/>
    <w:rsid w:val="004D2349"/>
    <w:rsid w:val="004E25CC"/>
    <w:rsid w:val="004F75B2"/>
    <w:rsid w:val="005043BD"/>
    <w:rsid w:val="00507900"/>
    <w:rsid w:val="0051177C"/>
    <w:rsid w:val="00513140"/>
    <w:rsid w:val="00513A28"/>
    <w:rsid w:val="00516EBD"/>
    <w:rsid w:val="00532AD7"/>
    <w:rsid w:val="00534860"/>
    <w:rsid w:val="00535A19"/>
    <w:rsid w:val="0054507E"/>
    <w:rsid w:val="0056384D"/>
    <w:rsid w:val="005719CB"/>
    <w:rsid w:val="00581D9F"/>
    <w:rsid w:val="005902C8"/>
    <w:rsid w:val="00596F98"/>
    <w:rsid w:val="005A62FD"/>
    <w:rsid w:val="005B29D1"/>
    <w:rsid w:val="005B3E28"/>
    <w:rsid w:val="005C324F"/>
    <w:rsid w:val="005C7FA4"/>
    <w:rsid w:val="005D0847"/>
    <w:rsid w:val="005D1120"/>
    <w:rsid w:val="005D1B34"/>
    <w:rsid w:val="005D537A"/>
    <w:rsid w:val="005E30C8"/>
    <w:rsid w:val="005E3355"/>
    <w:rsid w:val="005F1235"/>
    <w:rsid w:val="005F27A4"/>
    <w:rsid w:val="00600AFB"/>
    <w:rsid w:val="00605DEE"/>
    <w:rsid w:val="006126D5"/>
    <w:rsid w:val="00626487"/>
    <w:rsid w:val="006538EA"/>
    <w:rsid w:val="00655799"/>
    <w:rsid w:val="00664F21"/>
    <w:rsid w:val="00674C02"/>
    <w:rsid w:val="00677472"/>
    <w:rsid w:val="00677CBD"/>
    <w:rsid w:val="00684CCB"/>
    <w:rsid w:val="00686F1C"/>
    <w:rsid w:val="006C0E74"/>
    <w:rsid w:val="006C2D4C"/>
    <w:rsid w:val="006C6B1B"/>
    <w:rsid w:val="006D01AF"/>
    <w:rsid w:val="006D242B"/>
    <w:rsid w:val="006E6FF0"/>
    <w:rsid w:val="006F0752"/>
    <w:rsid w:val="006F6A39"/>
    <w:rsid w:val="006F7DB5"/>
    <w:rsid w:val="0070201C"/>
    <w:rsid w:val="00714B66"/>
    <w:rsid w:val="00725D9F"/>
    <w:rsid w:val="0073562D"/>
    <w:rsid w:val="00751346"/>
    <w:rsid w:val="00751D95"/>
    <w:rsid w:val="00751EB9"/>
    <w:rsid w:val="00753D4E"/>
    <w:rsid w:val="00753FB6"/>
    <w:rsid w:val="0076230B"/>
    <w:rsid w:val="00763A87"/>
    <w:rsid w:val="00770C2E"/>
    <w:rsid w:val="0077609E"/>
    <w:rsid w:val="00781035"/>
    <w:rsid w:val="00781855"/>
    <w:rsid w:val="0078489A"/>
    <w:rsid w:val="00785442"/>
    <w:rsid w:val="00787E5F"/>
    <w:rsid w:val="00794149"/>
    <w:rsid w:val="007A7F04"/>
    <w:rsid w:val="007B18F4"/>
    <w:rsid w:val="007D5864"/>
    <w:rsid w:val="007D5FA8"/>
    <w:rsid w:val="007D7B3F"/>
    <w:rsid w:val="007E1F29"/>
    <w:rsid w:val="007E39A1"/>
    <w:rsid w:val="007E5E04"/>
    <w:rsid w:val="007E7632"/>
    <w:rsid w:val="008119EF"/>
    <w:rsid w:val="0081784C"/>
    <w:rsid w:val="00833EAC"/>
    <w:rsid w:val="008344AC"/>
    <w:rsid w:val="00842CA6"/>
    <w:rsid w:val="00843EE6"/>
    <w:rsid w:val="00845586"/>
    <w:rsid w:val="008475CC"/>
    <w:rsid w:val="00856F74"/>
    <w:rsid w:val="0087394A"/>
    <w:rsid w:val="00880FFD"/>
    <w:rsid w:val="00884A85"/>
    <w:rsid w:val="00892F5C"/>
    <w:rsid w:val="00893B5F"/>
    <w:rsid w:val="008A3376"/>
    <w:rsid w:val="008B0472"/>
    <w:rsid w:val="008B46E5"/>
    <w:rsid w:val="008C1B80"/>
    <w:rsid w:val="008C6DC3"/>
    <w:rsid w:val="008D20F1"/>
    <w:rsid w:val="008D67FD"/>
    <w:rsid w:val="008E2255"/>
    <w:rsid w:val="008E4AE2"/>
    <w:rsid w:val="008E57F9"/>
    <w:rsid w:val="008F0A04"/>
    <w:rsid w:val="008F73B0"/>
    <w:rsid w:val="0090294C"/>
    <w:rsid w:val="00902F37"/>
    <w:rsid w:val="009129EC"/>
    <w:rsid w:val="00921F78"/>
    <w:rsid w:val="00922B15"/>
    <w:rsid w:val="00937175"/>
    <w:rsid w:val="00956B13"/>
    <w:rsid w:val="00962123"/>
    <w:rsid w:val="00963927"/>
    <w:rsid w:val="009657AC"/>
    <w:rsid w:val="00970B3D"/>
    <w:rsid w:val="00975BFA"/>
    <w:rsid w:val="0097716C"/>
    <w:rsid w:val="00983780"/>
    <w:rsid w:val="00993D10"/>
    <w:rsid w:val="009A12DF"/>
    <w:rsid w:val="009A3BC4"/>
    <w:rsid w:val="009A52A6"/>
    <w:rsid w:val="009A7A92"/>
    <w:rsid w:val="009B1D5C"/>
    <w:rsid w:val="009B2F9E"/>
    <w:rsid w:val="009B4A34"/>
    <w:rsid w:val="009B646B"/>
    <w:rsid w:val="009C035C"/>
    <w:rsid w:val="009C2C80"/>
    <w:rsid w:val="009C7475"/>
    <w:rsid w:val="00A17548"/>
    <w:rsid w:val="00A270DE"/>
    <w:rsid w:val="00A37AE5"/>
    <w:rsid w:val="00A505CE"/>
    <w:rsid w:val="00A627F2"/>
    <w:rsid w:val="00A73DD9"/>
    <w:rsid w:val="00A82298"/>
    <w:rsid w:val="00A958FF"/>
    <w:rsid w:val="00AA1D89"/>
    <w:rsid w:val="00AA6634"/>
    <w:rsid w:val="00AB4573"/>
    <w:rsid w:val="00AC1B28"/>
    <w:rsid w:val="00AC1D00"/>
    <w:rsid w:val="00AD3A1E"/>
    <w:rsid w:val="00AD636F"/>
    <w:rsid w:val="00AD7D56"/>
    <w:rsid w:val="00AE4E21"/>
    <w:rsid w:val="00AE6BC5"/>
    <w:rsid w:val="00AF23B1"/>
    <w:rsid w:val="00AF4F62"/>
    <w:rsid w:val="00B146E8"/>
    <w:rsid w:val="00B166D3"/>
    <w:rsid w:val="00B16F36"/>
    <w:rsid w:val="00B17307"/>
    <w:rsid w:val="00B17C79"/>
    <w:rsid w:val="00B25B7F"/>
    <w:rsid w:val="00B27D3E"/>
    <w:rsid w:val="00B324BC"/>
    <w:rsid w:val="00B337A6"/>
    <w:rsid w:val="00B36C35"/>
    <w:rsid w:val="00B444D2"/>
    <w:rsid w:val="00B54144"/>
    <w:rsid w:val="00B55F7A"/>
    <w:rsid w:val="00B57161"/>
    <w:rsid w:val="00B60B55"/>
    <w:rsid w:val="00B658BF"/>
    <w:rsid w:val="00B71BF2"/>
    <w:rsid w:val="00B72014"/>
    <w:rsid w:val="00B72689"/>
    <w:rsid w:val="00B82C95"/>
    <w:rsid w:val="00B90A61"/>
    <w:rsid w:val="00B93CCE"/>
    <w:rsid w:val="00B955A6"/>
    <w:rsid w:val="00BD3286"/>
    <w:rsid w:val="00BE1732"/>
    <w:rsid w:val="00BE4B48"/>
    <w:rsid w:val="00BE666E"/>
    <w:rsid w:val="00BF4ACA"/>
    <w:rsid w:val="00BF4D71"/>
    <w:rsid w:val="00BF5EAD"/>
    <w:rsid w:val="00BF6D89"/>
    <w:rsid w:val="00C076F3"/>
    <w:rsid w:val="00C10BA8"/>
    <w:rsid w:val="00C10D16"/>
    <w:rsid w:val="00C12980"/>
    <w:rsid w:val="00C137BC"/>
    <w:rsid w:val="00C30200"/>
    <w:rsid w:val="00C3096E"/>
    <w:rsid w:val="00C33E41"/>
    <w:rsid w:val="00C35896"/>
    <w:rsid w:val="00C374CC"/>
    <w:rsid w:val="00C50B47"/>
    <w:rsid w:val="00C54E74"/>
    <w:rsid w:val="00C5513C"/>
    <w:rsid w:val="00C63327"/>
    <w:rsid w:val="00C638AD"/>
    <w:rsid w:val="00C658E0"/>
    <w:rsid w:val="00C65BE0"/>
    <w:rsid w:val="00C764E7"/>
    <w:rsid w:val="00C81812"/>
    <w:rsid w:val="00C94B3E"/>
    <w:rsid w:val="00CB0245"/>
    <w:rsid w:val="00CB5327"/>
    <w:rsid w:val="00CB6295"/>
    <w:rsid w:val="00CC595F"/>
    <w:rsid w:val="00CC65F6"/>
    <w:rsid w:val="00CC6E7A"/>
    <w:rsid w:val="00CC710C"/>
    <w:rsid w:val="00CD3D64"/>
    <w:rsid w:val="00CD76BE"/>
    <w:rsid w:val="00CE13ED"/>
    <w:rsid w:val="00CE330C"/>
    <w:rsid w:val="00CE52B3"/>
    <w:rsid w:val="00CF0998"/>
    <w:rsid w:val="00CF706A"/>
    <w:rsid w:val="00CF7608"/>
    <w:rsid w:val="00D13808"/>
    <w:rsid w:val="00D244E3"/>
    <w:rsid w:val="00D2519B"/>
    <w:rsid w:val="00D33DF7"/>
    <w:rsid w:val="00D356CE"/>
    <w:rsid w:val="00D364A3"/>
    <w:rsid w:val="00D45991"/>
    <w:rsid w:val="00D50117"/>
    <w:rsid w:val="00D5086C"/>
    <w:rsid w:val="00D53CFD"/>
    <w:rsid w:val="00D56E96"/>
    <w:rsid w:val="00D56FE6"/>
    <w:rsid w:val="00D571D7"/>
    <w:rsid w:val="00D70042"/>
    <w:rsid w:val="00D71340"/>
    <w:rsid w:val="00D71455"/>
    <w:rsid w:val="00D742FC"/>
    <w:rsid w:val="00D74BA7"/>
    <w:rsid w:val="00D769C6"/>
    <w:rsid w:val="00D77F43"/>
    <w:rsid w:val="00D85555"/>
    <w:rsid w:val="00D85611"/>
    <w:rsid w:val="00D86511"/>
    <w:rsid w:val="00D8658A"/>
    <w:rsid w:val="00D90B4E"/>
    <w:rsid w:val="00DA1DDB"/>
    <w:rsid w:val="00DB797E"/>
    <w:rsid w:val="00DD1546"/>
    <w:rsid w:val="00DD19E5"/>
    <w:rsid w:val="00DE43DE"/>
    <w:rsid w:val="00DE79B9"/>
    <w:rsid w:val="00E06285"/>
    <w:rsid w:val="00E20B9A"/>
    <w:rsid w:val="00E2356E"/>
    <w:rsid w:val="00E338AE"/>
    <w:rsid w:val="00E34F9B"/>
    <w:rsid w:val="00E356D2"/>
    <w:rsid w:val="00E36E72"/>
    <w:rsid w:val="00E44C8C"/>
    <w:rsid w:val="00E83E0A"/>
    <w:rsid w:val="00E844AD"/>
    <w:rsid w:val="00EA0378"/>
    <w:rsid w:val="00EA3FA3"/>
    <w:rsid w:val="00EB15E4"/>
    <w:rsid w:val="00EB2BAD"/>
    <w:rsid w:val="00EB6088"/>
    <w:rsid w:val="00EC0C81"/>
    <w:rsid w:val="00EC5883"/>
    <w:rsid w:val="00EE01E5"/>
    <w:rsid w:val="00EE36A7"/>
    <w:rsid w:val="00EE5800"/>
    <w:rsid w:val="00EF182A"/>
    <w:rsid w:val="00EF4C61"/>
    <w:rsid w:val="00EF7199"/>
    <w:rsid w:val="00EF7E3E"/>
    <w:rsid w:val="00F03118"/>
    <w:rsid w:val="00F30725"/>
    <w:rsid w:val="00F32822"/>
    <w:rsid w:val="00F34444"/>
    <w:rsid w:val="00F41E94"/>
    <w:rsid w:val="00F448E6"/>
    <w:rsid w:val="00F5509B"/>
    <w:rsid w:val="00F60A08"/>
    <w:rsid w:val="00F739B8"/>
    <w:rsid w:val="00F86850"/>
    <w:rsid w:val="00F91367"/>
    <w:rsid w:val="00FA0E09"/>
    <w:rsid w:val="00FB0E4C"/>
    <w:rsid w:val="00FB1B9A"/>
    <w:rsid w:val="00FB5552"/>
    <w:rsid w:val="00FB6B6E"/>
    <w:rsid w:val="00FD4650"/>
    <w:rsid w:val="00FD5DE8"/>
    <w:rsid w:val="00FE5F75"/>
    <w:rsid w:val="00FE7DFD"/>
    <w:rsid w:val="00FF0153"/>
    <w:rsid w:val="00FF0969"/>
    <w:rsid w:val="00FF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6"/>
      </w:numPr>
      <w:tabs>
        <w:tab w:val="clear" w:pos="786"/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2A2303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7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b/>
    </w:rPr>
  </w:style>
  <w:style w:type="paragraph" w:customStyle="1" w:styleId="stjestilo4">
    <w:name w:val="stj estilo 4"/>
    <w:basedOn w:val="Titulo4"/>
    <w:link w:val="stjestilo4Char"/>
    <w:qFormat/>
    <w:rsid w:val="002A2303"/>
    <w:pPr>
      <w:numPr>
        <w:numId w:val="0"/>
      </w:numPr>
    </w:pPr>
    <w:rPr>
      <w:rFonts w:ascii="Times New Roman" w:hAnsi="Times New Roman"/>
      <w:b w:val="0"/>
    </w:rPr>
  </w:style>
  <w:style w:type="character" w:customStyle="1" w:styleId="stjestilo4Char">
    <w:name w:val="stj estilo 4 Char"/>
    <w:basedOn w:val="Titulo4Char"/>
    <w:link w:val="stjestilo4"/>
    <w:rsid w:val="002A2303"/>
    <w:rPr>
      <w:rFonts w:ascii="Arial" w:hAnsi="Arial"/>
      <w:b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41F0B-6E79-4294-97C4-4BCCAA72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</TotalTime>
  <Pages>12</Pages>
  <Words>2129</Words>
  <Characters>11501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13603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_Toc391395494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_Toc391395493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_Toc391395492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_Toc391395491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_Toc391395490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_Toc391395489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_Toc391395488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_Toc391395487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_Toc391395486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_Toc391395485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3</cp:revision>
  <cp:lastPrinted>2009-03-06T19:55:00Z</cp:lastPrinted>
  <dcterms:created xsi:type="dcterms:W3CDTF">2014-07-31T21:22:00Z</dcterms:created>
  <dcterms:modified xsi:type="dcterms:W3CDTF">2014-08-01T14:28:00Z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