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46" w:rsidRPr="0092108E" w:rsidRDefault="00FD3246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>Projeto Sistema de Ouvidoria</w:t>
      </w: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 xml:space="preserve">Lista de Mensagens </w:t>
      </w:r>
    </w:p>
    <w:p w:rsidR="00B4646D" w:rsidRPr="00B4646D" w:rsidRDefault="000032AD" w:rsidP="00B4646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Versão 0.0</w:t>
      </w:r>
      <w:r w:rsidR="004E2BE0">
        <w:rPr>
          <w:rFonts w:cs="Arial"/>
          <w:b/>
          <w:sz w:val="32"/>
          <w:szCs w:val="32"/>
        </w:rPr>
        <w:t>7</w:t>
      </w: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03/04/2014</w:t>
            </w:r>
          </w:p>
        </w:tc>
        <w:tc>
          <w:tcPr>
            <w:tcW w:w="1558" w:type="dxa"/>
          </w:tcPr>
          <w:p w:rsidR="00B4646D" w:rsidRPr="009A0481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0.00</w:t>
            </w:r>
          </w:p>
        </w:tc>
        <w:tc>
          <w:tcPr>
            <w:tcW w:w="3687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documento.</w:t>
            </w:r>
          </w:p>
        </w:tc>
        <w:tc>
          <w:tcPr>
            <w:tcW w:w="2233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Gisele Siqueira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25/04/2014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0.01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0.02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>Atualização do documento conforme Parecer técnico da RSI encaminhado no dia 29/05/2014.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 de acordo com os casos de uso da iteração 02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B4646D" w:rsidRPr="001E09A8" w:rsidRDefault="00B4646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 xml:space="preserve">Inclusão da mensagem de confirmação </w:t>
            </w:r>
            <w:r w:rsidRPr="001E09A8">
              <w:rPr>
                <w:rFonts w:eastAsia="Times New Roman" w:cs="Arial"/>
                <w:szCs w:val="20"/>
                <w:lang w:eastAsia="pt-BR"/>
              </w:rPr>
              <w:t>MSG035</w:t>
            </w:r>
            <w:r>
              <w:rPr>
                <w:rFonts w:eastAsia="Times New Roman" w:cs="Arial"/>
                <w:szCs w:val="20"/>
                <w:lang w:eastAsia="pt-BR"/>
              </w:rPr>
              <w:t>.</w:t>
            </w:r>
          </w:p>
          <w:p w:rsidR="00B4646D" w:rsidRPr="001E09A8" w:rsidRDefault="00B4646D" w:rsidP="000E3B23">
            <w:pPr>
              <w:rPr>
                <w:lang w:eastAsia="pt-BR"/>
              </w:rPr>
            </w:pPr>
            <w:r w:rsidRPr="001E09A8">
              <w:rPr>
                <w:rFonts w:eastAsia="Times New Roman" w:cs="Arial"/>
                <w:szCs w:val="20"/>
                <w:lang w:eastAsia="pt-BR"/>
              </w:rPr>
              <w:t>Atualização do documento conforme revisão realizada pela equipe de qualidade.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Carolina Figuerêdo Guimarães</w:t>
            </w:r>
          </w:p>
        </w:tc>
      </w:tr>
      <w:tr w:rsidR="000032AD" w:rsidRPr="002F2BD3" w:rsidTr="007E2384">
        <w:trPr>
          <w:trHeight w:val="340"/>
          <w:jc w:val="center"/>
        </w:trPr>
        <w:tc>
          <w:tcPr>
            <w:tcW w:w="1506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24/07/2014</w:t>
            </w:r>
          </w:p>
        </w:tc>
        <w:tc>
          <w:tcPr>
            <w:tcW w:w="1558" w:type="dxa"/>
          </w:tcPr>
          <w:p w:rsidR="000032AD" w:rsidRDefault="000032A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0.05</w:t>
            </w:r>
          </w:p>
        </w:tc>
        <w:tc>
          <w:tcPr>
            <w:tcW w:w="3687" w:type="dxa"/>
          </w:tcPr>
          <w:p w:rsidR="000032AD" w:rsidRDefault="000032A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>Inclusão da mensagem de erro MSG037</w:t>
            </w:r>
          </w:p>
        </w:tc>
        <w:tc>
          <w:tcPr>
            <w:tcW w:w="2233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Carolina Figuerêdo Guimarães</w:t>
            </w:r>
          </w:p>
        </w:tc>
      </w:tr>
      <w:tr w:rsidR="00425434" w:rsidRPr="002F2BD3" w:rsidTr="004F5FDD">
        <w:trPr>
          <w:trHeight w:val="340"/>
          <w:jc w:val="center"/>
        </w:trPr>
        <w:tc>
          <w:tcPr>
            <w:tcW w:w="1506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30/07/2014</w:t>
            </w:r>
          </w:p>
        </w:tc>
        <w:tc>
          <w:tcPr>
            <w:tcW w:w="1558" w:type="dxa"/>
          </w:tcPr>
          <w:p w:rsidR="00425434" w:rsidRDefault="00425434" w:rsidP="0042543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Parecer técnico da RSI encaminhado no dia </w:t>
            </w:r>
            <w:r>
              <w:rPr>
                <w:i w:val="0"/>
                <w:color w:val="auto"/>
              </w:rPr>
              <w:t>18</w:t>
            </w:r>
            <w:r w:rsidRPr="00D02DFE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Pr="00D02DFE">
              <w:rPr>
                <w:i w:val="0"/>
                <w:color w:val="auto"/>
              </w:rPr>
              <w:t>/2014.</w:t>
            </w:r>
          </w:p>
        </w:tc>
        <w:tc>
          <w:tcPr>
            <w:tcW w:w="2233" w:type="dxa"/>
          </w:tcPr>
          <w:p w:rsidR="00425434" w:rsidRDefault="00425434" w:rsidP="004F5FD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4E2BE0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31/07/2014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4E2BE0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</w:t>
            </w:r>
            <w:r>
              <w:rPr>
                <w:i w:val="0"/>
                <w:color w:val="auto"/>
              </w:rPr>
              <w:t>reunião junto a RSI.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</w:tbl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960EF0" w:rsidRDefault="00306EA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3950103" w:history="1">
        <w:r w:rsidR="00960EF0" w:rsidRPr="00BA1897">
          <w:rPr>
            <w:rStyle w:val="Hyperlink"/>
            <w:noProof/>
          </w:rPr>
          <w:t>1.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Introdução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306EAA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4" w:history="1">
        <w:r w:rsidR="00960EF0" w:rsidRPr="00BA1897">
          <w:rPr>
            <w:rStyle w:val="Hyperlink"/>
            <w:noProof/>
          </w:rPr>
          <w:t>1.1.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Finalidade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306EA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5" w:history="1">
        <w:r w:rsidR="00960EF0" w:rsidRPr="00BA1897">
          <w:rPr>
            <w:rStyle w:val="Hyperlink"/>
            <w:noProof/>
          </w:rPr>
          <w:t>2.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Mensagens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EF0" w:rsidRDefault="00306EA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6" w:history="1">
        <w:r w:rsidR="00960EF0" w:rsidRPr="00BA1897">
          <w:rPr>
            <w:rStyle w:val="Hyperlink"/>
            <w:noProof/>
          </w:rPr>
          <w:t>3.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noProof/>
          </w:rPr>
          <w:t>Referências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EF0" w:rsidRDefault="00306EA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950107" w:history="1">
        <w:r w:rsidR="00960EF0" w:rsidRPr="00BA1897">
          <w:rPr>
            <w:rStyle w:val="Hyperlink"/>
            <w:rFonts w:cs="Arial"/>
            <w:noProof/>
          </w:rPr>
          <w:t>4.</w:t>
        </w:r>
        <w:r w:rsidR="00960EF0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60EF0" w:rsidRPr="00BA1897">
          <w:rPr>
            <w:rStyle w:val="Hyperlink"/>
            <w:rFonts w:cs="Arial"/>
            <w:noProof/>
          </w:rPr>
          <w:t>Assinaturas</w:t>
        </w:r>
        <w:r w:rsidR="00960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EF0">
          <w:rPr>
            <w:noProof/>
            <w:webHidden/>
          </w:rPr>
          <w:instrText xml:space="preserve"> PAGEREF _Toc393950107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E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306EAA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3950103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3950104"/>
      <w:r>
        <w:t>Finalidade</w:t>
      </w:r>
      <w:bookmarkEnd w:id="1"/>
    </w:p>
    <w:p w:rsidR="00B4646D" w:rsidRPr="001E09A8" w:rsidRDefault="00B4646D" w:rsidP="00B4646D">
      <w:pPr>
        <w:spacing w:before="240"/>
      </w:pPr>
      <w:r>
        <w:t xml:space="preserve">Este documento define as mensagens apresentadas no projeto </w:t>
      </w:r>
      <w:r w:rsidRPr="001E09A8">
        <w:rPr>
          <w:b/>
        </w:rPr>
        <w:t>SISOUV – Sistema de Ouvidoria.</w:t>
      </w:r>
    </w:p>
    <w:p w:rsidR="00F762CC" w:rsidRDefault="00286F99" w:rsidP="00F0699E">
      <w:pPr>
        <w:pStyle w:val="Estilo1"/>
      </w:pPr>
      <w:bookmarkStart w:id="2" w:name="_Toc393950105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1"/>
        <w:gridCol w:w="5957"/>
        <w:gridCol w:w="1522"/>
      </w:tblGrid>
      <w:tr w:rsidR="00C968C4" w:rsidTr="00A569E1">
        <w:tc>
          <w:tcPr>
            <w:tcW w:w="1241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957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22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4646D" w:rsidRPr="009D6ED9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 w:rsidRPr="009D6ED9">
              <w:t>Usuário não cadastrado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9D6ED9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 w:rsidRPr="009D6ED9">
              <w:t>Senha inválida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960EF0" w:rsidP="00960EF0">
            <w:pPr>
              <w:spacing w:after="0"/>
              <w:jc w:val="left"/>
            </w:pPr>
            <w:r>
              <w:t>O campo %nome do campo% é o</w:t>
            </w:r>
            <w:r w:rsidR="00B4646D" w:rsidRPr="009D6ED9">
              <w:t>brigatório</w:t>
            </w:r>
            <w:r w:rsidR="00B4646D"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proofErr w:type="spellStart"/>
            <w:r w:rsidRPr="009D6ED9">
              <w:t>E-mail</w:t>
            </w:r>
            <w:proofErr w:type="spellEnd"/>
            <w:r w:rsidRPr="009D6ED9">
              <w:t xml:space="preserve"> Inválido. Favor verificar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Dado não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Alerta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CPF inválido!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proofErr w:type="spellStart"/>
            <w:r>
              <w:t>E-mail</w:t>
            </w:r>
            <w:proofErr w:type="spellEnd"/>
            <w:r>
              <w:t xml:space="preserve"> não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4C7CB7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 w:line="240" w:lineRule="auto"/>
              <w:jc w:val="left"/>
            </w:pPr>
            <w:r>
              <w:t>CEP inválido. Favor verificar!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Tr="00B4646D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Dados atualizados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B4646D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O número da sua manifestação foi gerado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Nenhum registro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Visualizar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Alterar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Excluir P</w:t>
            </w:r>
            <w:r>
              <w:rPr>
                <w:szCs w:val="20"/>
              </w:rPr>
              <w:t>e</w:t>
            </w:r>
            <w:r w:rsidRPr="00041EB4">
              <w:rPr>
                <w:szCs w:val="20"/>
              </w:rPr>
              <w:t>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0E3B23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Perfil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Perfil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Perfil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682EF8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Perfil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pStyle w:val="Textodecomentrio"/>
              <w:jc w:val="left"/>
            </w:pPr>
            <w:r>
              <w:t>Deseja realmente alterar o perfil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Confirmação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pStyle w:val="Textodecomentrio"/>
              <w:jc w:val="left"/>
            </w:pPr>
            <w:r>
              <w:t xml:space="preserve">Existem usuários associados a este perfil. Favor desassociar </w:t>
            </w:r>
            <w:r>
              <w:lastRenderedPageBreak/>
              <w:t>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bookmarkStart w:id="3" w:name="_Ref384648615"/>
            <w:r w:rsidRPr="00682EF8">
              <w:rPr>
                <w:szCs w:val="20"/>
              </w:rPr>
              <w:t>Informe pelo menos um critério de pesquisa</w:t>
            </w:r>
            <w:bookmarkEnd w:id="3"/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pStyle w:val="Textodecomentrio"/>
              <w:jc w:val="left"/>
            </w:pPr>
            <w:r>
              <w:t>Existem usuários associados a este Órgão. Favor desassociar 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0E3B23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Órgão/Unidade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>
              <w:t xml:space="preserve">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 w:rsidRPr="00041EB4">
              <w:rPr>
                <w:szCs w:val="20"/>
              </w:rPr>
              <w:t xml:space="preserve">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Usuários associados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34687E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Funcionalidades associadas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Deseja realmente alterar o Órgão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Confirmação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Deseja realmente excluir este registro?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Confirmação</w:t>
            </w:r>
          </w:p>
        </w:tc>
      </w:tr>
      <w:tr w:rsidR="000032AD" w:rsidTr="00B4646D">
        <w:tc>
          <w:tcPr>
            <w:tcW w:w="1241" w:type="dxa"/>
            <w:vAlign w:val="bottom"/>
          </w:tcPr>
          <w:p w:rsidR="000032AD" w:rsidRPr="00041EB4" w:rsidRDefault="000032A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0032AD" w:rsidRDefault="000032AD" w:rsidP="000E3B23">
            <w:pPr>
              <w:spacing w:after="0"/>
              <w:jc w:val="left"/>
            </w:pPr>
            <w:r>
              <w:t>Número de manifestação não gerado.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0032AD" w:rsidRDefault="000032AD" w:rsidP="000E3B23">
            <w:pPr>
              <w:spacing w:after="0"/>
              <w:jc w:val="left"/>
            </w:pPr>
            <w:r>
              <w:t>Erro</w:t>
            </w:r>
          </w:p>
        </w:tc>
      </w:tr>
      <w:tr w:rsidR="00C37ED5" w:rsidTr="00C37ED5">
        <w:tc>
          <w:tcPr>
            <w:tcW w:w="1241" w:type="dxa"/>
            <w:vAlign w:val="bottom"/>
          </w:tcPr>
          <w:p w:rsidR="00C37ED5" w:rsidRPr="00041EB4" w:rsidRDefault="00C37ED5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C37ED5" w:rsidRDefault="00C37ED5" w:rsidP="00C37ED5">
            <w:pPr>
              <w:spacing w:after="0"/>
              <w:jc w:val="left"/>
            </w:pPr>
            <w:r w:rsidRPr="00C37ED5">
              <w:t>Selecione pelo menos um servidor</w:t>
            </w:r>
            <w: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C37ED5" w:rsidRDefault="00C37ED5" w:rsidP="0042675C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proofErr w:type="spellStart"/>
      <w:r w:rsidR="00641C5E">
        <w:rPr>
          <w:sz w:val="16"/>
        </w:rPr>
        <w:t>H</w:t>
      </w:r>
      <w:r w:rsidR="00573D60">
        <w:rPr>
          <w:sz w:val="16"/>
        </w:rPr>
        <w:t>int</w:t>
      </w:r>
      <w:proofErr w:type="spellEnd"/>
    </w:p>
    <w:p w:rsidR="00FE45A7" w:rsidRPr="00536252" w:rsidRDefault="00FE45A7" w:rsidP="004E008C">
      <w:pPr>
        <w:rPr>
          <w:sz w:val="16"/>
        </w:rPr>
      </w:pPr>
    </w:p>
    <w:p w:rsidR="00525A3F" w:rsidRDefault="007E6996" w:rsidP="00F0699E">
      <w:pPr>
        <w:pStyle w:val="Estilo1"/>
      </w:pPr>
      <w:bookmarkStart w:id="4" w:name="_Toc393950106"/>
      <w:r>
        <w:t>Referência</w:t>
      </w:r>
      <w:r w:rsidR="00525A3F">
        <w:t>s</w:t>
      </w:r>
      <w:bookmarkEnd w:id="4"/>
    </w:p>
    <w:p w:rsidR="009D5FCD" w:rsidRPr="004D3A6E" w:rsidRDefault="004D3A6E" w:rsidP="00B4646D">
      <w:pPr>
        <w:numPr>
          <w:ilvl w:val="0"/>
          <w:numId w:val="41"/>
        </w:numPr>
        <w:spacing w:after="0"/>
      </w:pPr>
      <w:r w:rsidRPr="004D3A6E">
        <w:t>Casos de Uso</w:t>
      </w:r>
      <w:r w:rsidR="00B4646D">
        <w:t>.</w:t>
      </w:r>
    </w:p>
    <w:p w:rsidR="004D3A6E" w:rsidRDefault="00AB6804" w:rsidP="00B4646D">
      <w:pPr>
        <w:numPr>
          <w:ilvl w:val="0"/>
          <w:numId w:val="41"/>
        </w:numPr>
        <w:spacing w:after="0"/>
      </w:pPr>
      <w:r>
        <w:t>Protótipos</w:t>
      </w:r>
      <w:r w:rsidR="00B4646D">
        <w:t>.</w:t>
      </w:r>
    </w:p>
    <w:p w:rsidR="00B4646D" w:rsidRDefault="00B4646D" w:rsidP="00B4646D">
      <w:pPr>
        <w:numPr>
          <w:ilvl w:val="0"/>
          <w:numId w:val="41"/>
        </w:numPr>
        <w:spacing w:after="0"/>
      </w:pPr>
      <w:r>
        <w:t>Especificação de Tela.</w:t>
      </w:r>
    </w:p>
    <w:p w:rsidR="00F244C4" w:rsidRDefault="00F244C4" w:rsidP="00B4646D">
      <w:pPr>
        <w:spacing w:after="0"/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151CCC" w:rsidRPr="00606523" w:rsidRDefault="00151CCC" w:rsidP="00151CCC">
      <w:pPr>
        <w:pStyle w:val="Estilo1"/>
        <w:rPr>
          <w:rFonts w:cs="Arial"/>
        </w:rPr>
      </w:pPr>
      <w:bookmarkStart w:id="5" w:name="_Toc347478617"/>
      <w:bookmarkStart w:id="6" w:name="_Toc362969783"/>
      <w:bookmarkStart w:id="7" w:name="_Toc366082567"/>
      <w:bookmarkStart w:id="8" w:name="_Toc366749911"/>
      <w:bookmarkStart w:id="9" w:name="_Toc366750220"/>
      <w:bookmarkStart w:id="10" w:name="_Toc393950107"/>
      <w:r w:rsidRPr="00606523">
        <w:rPr>
          <w:rFonts w:cs="Arial"/>
        </w:rPr>
        <w:t>Assinaturas</w:t>
      </w:r>
      <w:bookmarkEnd w:id="5"/>
      <w:bookmarkEnd w:id="6"/>
      <w:bookmarkEnd w:id="7"/>
      <w:bookmarkEnd w:id="8"/>
      <w:bookmarkEnd w:id="9"/>
      <w:bookmarkEnd w:id="10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624"/>
        <w:gridCol w:w="4280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Thaíssa da Silveira Nascimento Matos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Demandante</w:t>
            </w:r>
            <w:r w:rsidRPr="00B4646D">
              <w:br/>
              <w:t>Ouvidoria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Deusdete Alves Paixão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Líder Técnico</w:t>
            </w:r>
            <w:r w:rsidRPr="00B4646D">
              <w:br/>
              <w:t>STJ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84D" w:rsidRDefault="00DD584D" w:rsidP="00D43E2F">
      <w:pPr>
        <w:spacing w:after="0" w:line="240" w:lineRule="auto"/>
      </w:pPr>
      <w:r>
        <w:separator/>
      </w:r>
    </w:p>
  </w:endnote>
  <w:endnote w:type="continuationSeparator" w:id="0">
    <w:p w:rsidR="00DD584D" w:rsidRDefault="00DD584D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B4646D" w:rsidP="005F3EA6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SISOUV</w:t>
          </w:r>
          <w:r w:rsidR="007E2384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="007E2384"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306EAA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306EAA" w:rsidRPr="00E37E0F">
            <w:rPr>
              <w:rFonts w:cs="Arial"/>
              <w:sz w:val="16"/>
              <w:szCs w:val="16"/>
            </w:rPr>
            <w:fldChar w:fldCharType="separate"/>
          </w:r>
          <w:r w:rsidR="00C37ED5">
            <w:rPr>
              <w:rFonts w:cs="Arial"/>
              <w:noProof/>
              <w:sz w:val="16"/>
              <w:szCs w:val="16"/>
            </w:rPr>
            <w:t>5</w:t>
          </w:r>
          <w:r w:rsidR="00306EAA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C37ED5" w:rsidRPr="00C37ED5">
              <w:rPr>
                <w:rFonts w:cs="Arial"/>
                <w:noProof/>
                <w:sz w:val="16"/>
                <w:szCs w:val="16"/>
              </w:rPr>
              <w:t>6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84D" w:rsidRDefault="00DD584D" w:rsidP="00D43E2F">
      <w:pPr>
        <w:spacing w:after="0" w:line="240" w:lineRule="auto"/>
      </w:pPr>
      <w:r>
        <w:separator/>
      </w:r>
    </w:p>
  </w:footnote>
  <w:footnote w:type="continuationSeparator" w:id="0">
    <w:p w:rsidR="00DD584D" w:rsidRDefault="00DD584D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B4646D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 xml:space="preserve">Sistema </w:t>
          </w:r>
          <w:r w:rsidR="00B4646D">
            <w:rPr>
              <w:rFonts w:cs="Arial"/>
              <w:sz w:val="16"/>
              <w:szCs w:val="16"/>
            </w:rPr>
            <w:t>de Ouvidoria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425434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>
            <w:rPr>
              <w:rFonts w:cs="Arial"/>
              <w:sz w:val="16"/>
              <w:szCs w:val="16"/>
            </w:rPr>
            <w:t>0.</w:t>
          </w:r>
          <w:r w:rsidR="00B4646D">
            <w:rPr>
              <w:rFonts w:cs="Arial"/>
              <w:sz w:val="16"/>
              <w:szCs w:val="16"/>
            </w:rPr>
            <w:t>0</w:t>
          </w:r>
          <w:r w:rsidR="00425434">
            <w:rPr>
              <w:rFonts w:cs="Arial"/>
              <w:sz w:val="16"/>
              <w:szCs w:val="16"/>
            </w:rPr>
            <w:t>6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A80CB4"/>
    <w:multiLevelType w:val="hybridMultilevel"/>
    <w:tmpl w:val="EC066276"/>
    <w:lvl w:ilvl="0" w:tplc="9E1070FE">
      <w:start w:val="1"/>
      <w:numFmt w:val="decimalZero"/>
      <w:pStyle w:val="Mensagem"/>
      <w:lvlText w:val="MSG0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4" w:hanging="360"/>
      </w:pPr>
    </w:lvl>
    <w:lvl w:ilvl="2" w:tplc="0416001B" w:tentative="1">
      <w:start w:val="1"/>
      <w:numFmt w:val="lowerRoman"/>
      <w:lvlText w:val="%3."/>
      <w:lvlJc w:val="right"/>
      <w:pPr>
        <w:ind w:left="1024" w:hanging="180"/>
      </w:pPr>
    </w:lvl>
    <w:lvl w:ilvl="3" w:tplc="0416000F" w:tentative="1">
      <w:start w:val="1"/>
      <w:numFmt w:val="decimal"/>
      <w:lvlText w:val="%4."/>
      <w:lvlJc w:val="left"/>
      <w:pPr>
        <w:ind w:left="1744" w:hanging="360"/>
      </w:pPr>
    </w:lvl>
    <w:lvl w:ilvl="4" w:tplc="04160019" w:tentative="1">
      <w:start w:val="1"/>
      <w:numFmt w:val="lowerLetter"/>
      <w:lvlText w:val="%5."/>
      <w:lvlJc w:val="left"/>
      <w:pPr>
        <w:ind w:left="2464" w:hanging="360"/>
      </w:pPr>
    </w:lvl>
    <w:lvl w:ilvl="5" w:tplc="0416001B" w:tentative="1">
      <w:start w:val="1"/>
      <w:numFmt w:val="lowerRoman"/>
      <w:lvlText w:val="%6."/>
      <w:lvlJc w:val="right"/>
      <w:pPr>
        <w:ind w:left="3184" w:hanging="180"/>
      </w:pPr>
    </w:lvl>
    <w:lvl w:ilvl="6" w:tplc="0416000F" w:tentative="1">
      <w:start w:val="1"/>
      <w:numFmt w:val="decimal"/>
      <w:lvlText w:val="%7."/>
      <w:lvlJc w:val="left"/>
      <w:pPr>
        <w:ind w:left="3904" w:hanging="360"/>
      </w:pPr>
    </w:lvl>
    <w:lvl w:ilvl="7" w:tplc="04160019" w:tentative="1">
      <w:start w:val="1"/>
      <w:numFmt w:val="lowerLetter"/>
      <w:lvlText w:val="%8."/>
      <w:lvlJc w:val="left"/>
      <w:pPr>
        <w:ind w:left="4624" w:hanging="360"/>
      </w:pPr>
    </w:lvl>
    <w:lvl w:ilvl="8" w:tplc="0416001B" w:tentative="1">
      <w:start w:val="1"/>
      <w:numFmt w:val="lowerRoman"/>
      <w:lvlText w:val="%9."/>
      <w:lvlJc w:val="right"/>
      <w:pPr>
        <w:ind w:left="5344" w:hanging="180"/>
      </w:pPr>
    </w:lvl>
  </w:abstractNum>
  <w:abstractNum w:abstractNumId="17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DB3A28"/>
    <w:multiLevelType w:val="hybridMultilevel"/>
    <w:tmpl w:val="7CEA88B4"/>
    <w:lvl w:ilvl="0" w:tplc="7056EB4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3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7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35"/>
  </w:num>
  <w:num w:numId="5">
    <w:abstractNumId w:val="20"/>
  </w:num>
  <w:num w:numId="6">
    <w:abstractNumId w:val="25"/>
  </w:num>
  <w:num w:numId="7">
    <w:abstractNumId w:val="23"/>
  </w:num>
  <w:num w:numId="8">
    <w:abstractNumId w:val="31"/>
  </w:num>
  <w:num w:numId="9">
    <w:abstractNumId w:val="32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2"/>
  </w:num>
  <w:num w:numId="15">
    <w:abstractNumId w:val="29"/>
  </w:num>
  <w:num w:numId="16">
    <w:abstractNumId w:val="26"/>
  </w:num>
  <w:num w:numId="17">
    <w:abstractNumId w:val="17"/>
  </w:num>
  <w:num w:numId="18">
    <w:abstractNumId w:val="9"/>
  </w:num>
  <w:num w:numId="19">
    <w:abstractNumId w:val="15"/>
  </w:num>
  <w:num w:numId="20">
    <w:abstractNumId w:val="34"/>
  </w:num>
  <w:num w:numId="21">
    <w:abstractNumId w:val="3"/>
  </w:num>
  <w:num w:numId="22">
    <w:abstractNumId w:val="28"/>
  </w:num>
  <w:num w:numId="23">
    <w:abstractNumId w:val="5"/>
  </w:num>
  <w:num w:numId="24">
    <w:abstractNumId w:val="30"/>
  </w:num>
  <w:num w:numId="25">
    <w:abstractNumId w:val="8"/>
  </w:num>
  <w:num w:numId="26">
    <w:abstractNumId w:val="21"/>
  </w:num>
  <w:num w:numId="27">
    <w:abstractNumId w:val="21"/>
  </w:num>
  <w:num w:numId="28">
    <w:abstractNumId w:val="27"/>
  </w:num>
  <w:num w:numId="29">
    <w:abstractNumId w:val="36"/>
  </w:num>
  <w:num w:numId="30">
    <w:abstractNumId w:val="36"/>
  </w:num>
  <w:num w:numId="31">
    <w:abstractNumId w:val="37"/>
  </w:num>
  <w:num w:numId="32">
    <w:abstractNumId w:val="21"/>
  </w:num>
  <w:num w:numId="33">
    <w:abstractNumId w:val="4"/>
  </w:num>
  <w:num w:numId="34">
    <w:abstractNumId w:val="10"/>
  </w:num>
  <w:num w:numId="35">
    <w:abstractNumId w:val="14"/>
  </w:num>
  <w:num w:numId="36">
    <w:abstractNumId w:val="22"/>
  </w:num>
  <w:num w:numId="37">
    <w:abstractNumId w:val="0"/>
  </w:num>
  <w:num w:numId="38">
    <w:abstractNumId w:val="33"/>
  </w:num>
  <w:num w:numId="39">
    <w:abstractNumId w:val="12"/>
  </w:num>
  <w:num w:numId="40">
    <w:abstractNumId w:val="16"/>
  </w:num>
  <w:num w:numId="41">
    <w:abstractNumId w:val="18"/>
  </w:num>
  <w:num w:numId="4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attachedTemplate r:id="rId1"/>
  <w:defaultTabStop w:val="708"/>
  <w:hyphenationZone w:val="425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6C2779"/>
    <w:rsid w:val="000032AD"/>
    <w:rsid w:val="000210E9"/>
    <w:rsid w:val="0002786A"/>
    <w:rsid w:val="00033785"/>
    <w:rsid w:val="000375A6"/>
    <w:rsid w:val="00061133"/>
    <w:rsid w:val="0006703D"/>
    <w:rsid w:val="00075694"/>
    <w:rsid w:val="000759D3"/>
    <w:rsid w:val="000862D9"/>
    <w:rsid w:val="00086CD5"/>
    <w:rsid w:val="000A59AF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926A9"/>
    <w:rsid w:val="001941F0"/>
    <w:rsid w:val="001A26B4"/>
    <w:rsid w:val="001A37DF"/>
    <w:rsid w:val="001A59F6"/>
    <w:rsid w:val="001B04EF"/>
    <w:rsid w:val="001C0267"/>
    <w:rsid w:val="001C6F31"/>
    <w:rsid w:val="001D475A"/>
    <w:rsid w:val="001E1985"/>
    <w:rsid w:val="001E2753"/>
    <w:rsid w:val="001E551A"/>
    <w:rsid w:val="001E6AB6"/>
    <w:rsid w:val="001F64DF"/>
    <w:rsid w:val="001F7357"/>
    <w:rsid w:val="0021771D"/>
    <w:rsid w:val="00224B29"/>
    <w:rsid w:val="00226964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6A3C"/>
    <w:rsid w:val="0028547D"/>
    <w:rsid w:val="00286F99"/>
    <w:rsid w:val="00290D97"/>
    <w:rsid w:val="002A7936"/>
    <w:rsid w:val="002B0952"/>
    <w:rsid w:val="002B147A"/>
    <w:rsid w:val="002B63D8"/>
    <w:rsid w:val="002C263F"/>
    <w:rsid w:val="002C3BE1"/>
    <w:rsid w:val="002C633E"/>
    <w:rsid w:val="002D1BD2"/>
    <w:rsid w:val="002E0956"/>
    <w:rsid w:val="002E31A0"/>
    <w:rsid w:val="002E7740"/>
    <w:rsid w:val="002F2B55"/>
    <w:rsid w:val="002F2BD3"/>
    <w:rsid w:val="002F3E04"/>
    <w:rsid w:val="00302A6D"/>
    <w:rsid w:val="00306EAA"/>
    <w:rsid w:val="00306F3E"/>
    <w:rsid w:val="003214A5"/>
    <w:rsid w:val="0033027B"/>
    <w:rsid w:val="00331B6C"/>
    <w:rsid w:val="0033607B"/>
    <w:rsid w:val="0034687E"/>
    <w:rsid w:val="00346F1D"/>
    <w:rsid w:val="003511DD"/>
    <w:rsid w:val="00357525"/>
    <w:rsid w:val="00364878"/>
    <w:rsid w:val="0036586D"/>
    <w:rsid w:val="003677AA"/>
    <w:rsid w:val="00367FCF"/>
    <w:rsid w:val="0038368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B5617"/>
    <w:rsid w:val="003C083D"/>
    <w:rsid w:val="003D20DB"/>
    <w:rsid w:val="003D6BC2"/>
    <w:rsid w:val="003D7707"/>
    <w:rsid w:val="003E419F"/>
    <w:rsid w:val="003E70FD"/>
    <w:rsid w:val="003F4CC5"/>
    <w:rsid w:val="003F6E00"/>
    <w:rsid w:val="003F709D"/>
    <w:rsid w:val="00403CE6"/>
    <w:rsid w:val="00407A9E"/>
    <w:rsid w:val="00414D7B"/>
    <w:rsid w:val="00425434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87596"/>
    <w:rsid w:val="00492B72"/>
    <w:rsid w:val="004A12EB"/>
    <w:rsid w:val="004A54B9"/>
    <w:rsid w:val="004A590F"/>
    <w:rsid w:val="004B0619"/>
    <w:rsid w:val="004D0D33"/>
    <w:rsid w:val="004D24EC"/>
    <w:rsid w:val="004D3600"/>
    <w:rsid w:val="004D3A6E"/>
    <w:rsid w:val="004E008C"/>
    <w:rsid w:val="004E2379"/>
    <w:rsid w:val="004E2687"/>
    <w:rsid w:val="004E2BE0"/>
    <w:rsid w:val="004F7305"/>
    <w:rsid w:val="005005BC"/>
    <w:rsid w:val="00501B25"/>
    <w:rsid w:val="0050352A"/>
    <w:rsid w:val="00503A7B"/>
    <w:rsid w:val="005132F5"/>
    <w:rsid w:val="0051534D"/>
    <w:rsid w:val="00525A3F"/>
    <w:rsid w:val="00527EB9"/>
    <w:rsid w:val="00527FEF"/>
    <w:rsid w:val="00536252"/>
    <w:rsid w:val="00542CE7"/>
    <w:rsid w:val="005457BF"/>
    <w:rsid w:val="005460AE"/>
    <w:rsid w:val="00550993"/>
    <w:rsid w:val="005511AA"/>
    <w:rsid w:val="00551937"/>
    <w:rsid w:val="00564A0D"/>
    <w:rsid w:val="00573567"/>
    <w:rsid w:val="00573D60"/>
    <w:rsid w:val="00576D8C"/>
    <w:rsid w:val="005802A9"/>
    <w:rsid w:val="00587A40"/>
    <w:rsid w:val="00591093"/>
    <w:rsid w:val="00593F28"/>
    <w:rsid w:val="005B1798"/>
    <w:rsid w:val="005C3805"/>
    <w:rsid w:val="005C5950"/>
    <w:rsid w:val="005D3330"/>
    <w:rsid w:val="005D41D2"/>
    <w:rsid w:val="005D41D9"/>
    <w:rsid w:val="005D4D5D"/>
    <w:rsid w:val="005D5EBB"/>
    <w:rsid w:val="005E02DD"/>
    <w:rsid w:val="005E3241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930CA"/>
    <w:rsid w:val="00697212"/>
    <w:rsid w:val="006A5817"/>
    <w:rsid w:val="006A696A"/>
    <w:rsid w:val="006B471F"/>
    <w:rsid w:val="006B60D0"/>
    <w:rsid w:val="006C2779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6DC2"/>
    <w:rsid w:val="007C74EC"/>
    <w:rsid w:val="007D15B4"/>
    <w:rsid w:val="007D1B01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326A3"/>
    <w:rsid w:val="00843485"/>
    <w:rsid w:val="00844522"/>
    <w:rsid w:val="00865D45"/>
    <w:rsid w:val="00867C51"/>
    <w:rsid w:val="00870705"/>
    <w:rsid w:val="00870EDA"/>
    <w:rsid w:val="008845C0"/>
    <w:rsid w:val="00885B76"/>
    <w:rsid w:val="008A15B0"/>
    <w:rsid w:val="008A28E1"/>
    <w:rsid w:val="008C56C3"/>
    <w:rsid w:val="008D003E"/>
    <w:rsid w:val="008D46F1"/>
    <w:rsid w:val="008E54D4"/>
    <w:rsid w:val="008E6E68"/>
    <w:rsid w:val="008F565E"/>
    <w:rsid w:val="008F6996"/>
    <w:rsid w:val="00911E15"/>
    <w:rsid w:val="0092108E"/>
    <w:rsid w:val="0092737B"/>
    <w:rsid w:val="00933F75"/>
    <w:rsid w:val="00935A17"/>
    <w:rsid w:val="00941D5B"/>
    <w:rsid w:val="00942956"/>
    <w:rsid w:val="00944E81"/>
    <w:rsid w:val="00960EF0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6EF1"/>
    <w:rsid w:val="009A7238"/>
    <w:rsid w:val="009C0AE9"/>
    <w:rsid w:val="009D5381"/>
    <w:rsid w:val="009D5FCD"/>
    <w:rsid w:val="009E4342"/>
    <w:rsid w:val="009E6ECF"/>
    <w:rsid w:val="009E7D56"/>
    <w:rsid w:val="009F3875"/>
    <w:rsid w:val="00A0149C"/>
    <w:rsid w:val="00A06BBB"/>
    <w:rsid w:val="00A06EDE"/>
    <w:rsid w:val="00A20CC6"/>
    <w:rsid w:val="00A218E0"/>
    <w:rsid w:val="00A21FA2"/>
    <w:rsid w:val="00A30536"/>
    <w:rsid w:val="00A37E46"/>
    <w:rsid w:val="00A41135"/>
    <w:rsid w:val="00A545FC"/>
    <w:rsid w:val="00A562C2"/>
    <w:rsid w:val="00A569E1"/>
    <w:rsid w:val="00A60336"/>
    <w:rsid w:val="00A654A0"/>
    <w:rsid w:val="00A6704A"/>
    <w:rsid w:val="00A735D7"/>
    <w:rsid w:val="00A93303"/>
    <w:rsid w:val="00A95440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294D"/>
    <w:rsid w:val="00B318DC"/>
    <w:rsid w:val="00B42789"/>
    <w:rsid w:val="00B4646D"/>
    <w:rsid w:val="00B50580"/>
    <w:rsid w:val="00B521F3"/>
    <w:rsid w:val="00B53430"/>
    <w:rsid w:val="00B60968"/>
    <w:rsid w:val="00B6184F"/>
    <w:rsid w:val="00B6685C"/>
    <w:rsid w:val="00B74BDD"/>
    <w:rsid w:val="00B75987"/>
    <w:rsid w:val="00B7796E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5256"/>
    <w:rsid w:val="00C375C3"/>
    <w:rsid w:val="00C378B7"/>
    <w:rsid w:val="00C37ED5"/>
    <w:rsid w:val="00C4000B"/>
    <w:rsid w:val="00C56A89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D28AA"/>
    <w:rsid w:val="00CE3D29"/>
    <w:rsid w:val="00CF0577"/>
    <w:rsid w:val="00CF5079"/>
    <w:rsid w:val="00D05062"/>
    <w:rsid w:val="00D0661D"/>
    <w:rsid w:val="00D237A7"/>
    <w:rsid w:val="00D25EBD"/>
    <w:rsid w:val="00D26CCA"/>
    <w:rsid w:val="00D40A88"/>
    <w:rsid w:val="00D434D1"/>
    <w:rsid w:val="00D43E2F"/>
    <w:rsid w:val="00D47643"/>
    <w:rsid w:val="00D53BD5"/>
    <w:rsid w:val="00D54C32"/>
    <w:rsid w:val="00D552CD"/>
    <w:rsid w:val="00D55404"/>
    <w:rsid w:val="00D603EB"/>
    <w:rsid w:val="00D641E7"/>
    <w:rsid w:val="00D648D0"/>
    <w:rsid w:val="00D64B7E"/>
    <w:rsid w:val="00D66FE0"/>
    <w:rsid w:val="00D7080F"/>
    <w:rsid w:val="00D74DC3"/>
    <w:rsid w:val="00D852FC"/>
    <w:rsid w:val="00D85C19"/>
    <w:rsid w:val="00D93E99"/>
    <w:rsid w:val="00DA1782"/>
    <w:rsid w:val="00DA4E84"/>
    <w:rsid w:val="00DB08EF"/>
    <w:rsid w:val="00DB14D3"/>
    <w:rsid w:val="00DB7C5D"/>
    <w:rsid w:val="00DC0E92"/>
    <w:rsid w:val="00DC49CB"/>
    <w:rsid w:val="00DC629E"/>
    <w:rsid w:val="00DD03D4"/>
    <w:rsid w:val="00DD2B32"/>
    <w:rsid w:val="00DD3D06"/>
    <w:rsid w:val="00DD4798"/>
    <w:rsid w:val="00DD584D"/>
    <w:rsid w:val="00DE613B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6642"/>
    <w:rsid w:val="00E7720F"/>
    <w:rsid w:val="00E820AF"/>
    <w:rsid w:val="00E87273"/>
    <w:rsid w:val="00E87F19"/>
    <w:rsid w:val="00E91092"/>
    <w:rsid w:val="00E93BDC"/>
    <w:rsid w:val="00EA1958"/>
    <w:rsid w:val="00EB7D60"/>
    <w:rsid w:val="00EB7E51"/>
    <w:rsid w:val="00EC2E91"/>
    <w:rsid w:val="00EC7AC0"/>
    <w:rsid w:val="00EC7DDF"/>
    <w:rsid w:val="00EE31E9"/>
    <w:rsid w:val="00EE5F35"/>
    <w:rsid w:val="00EE6359"/>
    <w:rsid w:val="00EF0389"/>
    <w:rsid w:val="00EF6D09"/>
    <w:rsid w:val="00EF7115"/>
    <w:rsid w:val="00F01F59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3AE8"/>
    <w:rsid w:val="00F762C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link w:val="InstruoChar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B4646D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B4646D"/>
    <w:rPr>
      <w:rFonts w:ascii="Arial" w:eastAsia="Times New Roman" w:hAnsi="Arial"/>
      <w:b/>
      <w:sz w:val="36"/>
      <w:lang w:val="en-US" w:eastAsia="en-US"/>
    </w:rPr>
  </w:style>
  <w:style w:type="paragraph" w:customStyle="1" w:styleId="Mensagem">
    <w:name w:val="Mensagem"/>
    <w:basedOn w:val="PargrafodaLista"/>
    <w:link w:val="MensagemChar"/>
    <w:qFormat/>
    <w:rsid w:val="00B4646D"/>
    <w:pPr>
      <w:numPr>
        <w:numId w:val="40"/>
      </w:numPr>
      <w:spacing w:before="120" w:after="120"/>
    </w:pPr>
    <w:rPr>
      <w:b/>
    </w:rPr>
  </w:style>
  <w:style w:type="character" w:customStyle="1" w:styleId="MensagemChar">
    <w:name w:val="Mensagem Char"/>
    <w:basedOn w:val="Fontepargpadro"/>
    <w:link w:val="Mensagem"/>
    <w:rsid w:val="00B4646D"/>
    <w:rPr>
      <w:rFonts w:ascii="Arial" w:hAnsi="Arial"/>
      <w:b/>
      <w:szCs w:val="22"/>
      <w:lang w:eastAsia="en-US"/>
    </w:rPr>
  </w:style>
  <w:style w:type="character" w:customStyle="1" w:styleId="InstruoChar">
    <w:name w:val="Instrução Char"/>
    <w:basedOn w:val="Fontepargpadro"/>
    <w:link w:val="Instruo"/>
    <w:rsid w:val="00C37ED5"/>
    <w:rPr>
      <w:rFonts w:ascii="Arial" w:eastAsia="Times New Roman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E2B7E46-10FF-4D60-A689-7F4A3679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55</TotalTime>
  <Pages>6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3516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maria.passini</cp:lastModifiedBy>
  <cp:revision>12</cp:revision>
  <cp:lastPrinted>2011-01-03T14:18:00Z</cp:lastPrinted>
  <dcterms:created xsi:type="dcterms:W3CDTF">2014-07-24T10:18:00Z</dcterms:created>
  <dcterms:modified xsi:type="dcterms:W3CDTF">2014-08-04T14:38:00Z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