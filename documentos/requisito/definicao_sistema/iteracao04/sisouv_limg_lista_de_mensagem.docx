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A39" w:rsidRPr="0092108E" w:rsidRDefault="00665A39">
      <w:pPr>
        <w:rPr>
          <w:rFonts w:cs="Arial"/>
          <w:szCs w:val="20"/>
        </w:rPr>
      </w:pPr>
    </w:p>
    <w:p w:rsidR="00665A39" w:rsidRPr="0092108E" w:rsidRDefault="00665A39">
      <w:pPr>
        <w:rPr>
          <w:rFonts w:cs="Arial"/>
          <w:szCs w:val="20"/>
        </w:rPr>
      </w:pPr>
    </w:p>
    <w:p w:rsidR="00414D7B" w:rsidRDefault="00414D7B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B4646D" w:rsidRPr="00B4646D" w:rsidRDefault="00B4646D" w:rsidP="00B4646D">
      <w:pPr>
        <w:jc w:val="right"/>
        <w:rPr>
          <w:rFonts w:cs="Arial"/>
          <w:b/>
          <w:sz w:val="32"/>
          <w:szCs w:val="32"/>
        </w:rPr>
      </w:pPr>
      <w:r w:rsidRPr="00B4646D">
        <w:rPr>
          <w:rFonts w:cs="Arial"/>
          <w:b/>
          <w:sz w:val="32"/>
          <w:szCs w:val="32"/>
        </w:rPr>
        <w:t>Projeto Sistema de Ouvidoria</w:t>
      </w:r>
    </w:p>
    <w:p w:rsidR="00B4646D" w:rsidRPr="00B4646D" w:rsidRDefault="00B4646D" w:rsidP="00B4646D">
      <w:pPr>
        <w:jc w:val="right"/>
        <w:rPr>
          <w:rFonts w:cs="Arial"/>
          <w:b/>
          <w:sz w:val="32"/>
          <w:szCs w:val="32"/>
        </w:rPr>
      </w:pPr>
      <w:r w:rsidRPr="00B4646D">
        <w:rPr>
          <w:rFonts w:cs="Arial"/>
          <w:b/>
          <w:sz w:val="32"/>
          <w:szCs w:val="32"/>
        </w:rPr>
        <w:t xml:space="preserve">Lista de Mensagens </w:t>
      </w:r>
    </w:p>
    <w:p w:rsidR="00B4646D" w:rsidRPr="00B4646D" w:rsidRDefault="008F632F" w:rsidP="00B4646D">
      <w:pPr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Versão </w:t>
      </w:r>
      <w:r w:rsidR="000040A0">
        <w:rPr>
          <w:rFonts w:cs="Arial"/>
          <w:b/>
          <w:sz w:val="32"/>
          <w:szCs w:val="32"/>
        </w:rPr>
        <w:t>1</w:t>
      </w:r>
      <w:r>
        <w:rPr>
          <w:rFonts w:cs="Arial"/>
          <w:b/>
          <w:sz w:val="32"/>
          <w:szCs w:val="32"/>
        </w:rPr>
        <w:t>.</w:t>
      </w:r>
      <w:r w:rsidR="000040A0">
        <w:rPr>
          <w:rFonts w:cs="Arial"/>
          <w:b/>
          <w:sz w:val="32"/>
          <w:szCs w:val="32"/>
        </w:rPr>
        <w:t>00</w:t>
      </w:r>
    </w:p>
    <w:p w:rsidR="00B4646D" w:rsidRDefault="00B4646D" w:rsidP="00564A0D">
      <w:pPr>
        <w:jc w:val="right"/>
        <w:rPr>
          <w:rFonts w:cs="Arial"/>
          <w:b/>
          <w:sz w:val="32"/>
          <w:szCs w:val="32"/>
        </w:rPr>
      </w:pPr>
    </w:p>
    <w:p w:rsidR="00B4646D" w:rsidRDefault="00B4646D" w:rsidP="00564A0D">
      <w:pPr>
        <w:jc w:val="right"/>
        <w:rPr>
          <w:rFonts w:cs="Arial"/>
          <w:b/>
          <w:sz w:val="32"/>
          <w:szCs w:val="32"/>
        </w:rPr>
      </w:pPr>
    </w:p>
    <w:p w:rsidR="00B4646D" w:rsidRDefault="00B4646D" w:rsidP="00564A0D">
      <w:pPr>
        <w:jc w:val="right"/>
        <w:rPr>
          <w:rFonts w:cs="Arial"/>
          <w:b/>
          <w:i/>
          <w:color w:val="0000FF"/>
          <w:sz w:val="32"/>
          <w:szCs w:val="32"/>
        </w:rPr>
      </w:pPr>
    </w:p>
    <w:p w:rsidR="00564A0D" w:rsidRDefault="00564A0D" w:rsidP="00631292">
      <w:pPr>
        <w:jc w:val="right"/>
        <w:rPr>
          <w:rFonts w:cs="Arial"/>
          <w:b/>
          <w:i/>
          <w:color w:val="0000FF"/>
          <w:sz w:val="32"/>
          <w:szCs w:val="32"/>
        </w:rPr>
      </w:pPr>
    </w:p>
    <w:p w:rsidR="00414D7B" w:rsidRDefault="00414D7B" w:rsidP="00665A39">
      <w:pPr>
        <w:jc w:val="center"/>
        <w:rPr>
          <w:rFonts w:cs="Arial"/>
          <w:b/>
          <w:sz w:val="40"/>
          <w:szCs w:val="40"/>
        </w:rPr>
      </w:pPr>
    </w:p>
    <w:p w:rsidR="00CC2681" w:rsidRPr="0092108E" w:rsidRDefault="00CC2681" w:rsidP="00665A39">
      <w:pPr>
        <w:jc w:val="center"/>
        <w:rPr>
          <w:rFonts w:cs="Arial"/>
          <w:szCs w:val="20"/>
        </w:rPr>
      </w:pPr>
    </w:p>
    <w:p w:rsidR="00CC2681" w:rsidRPr="0092108E" w:rsidRDefault="00414D7B" w:rsidP="00665A39">
      <w:pPr>
        <w:jc w:val="center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CC2681" w:rsidRPr="00F069AE" w:rsidRDefault="00F069AE" w:rsidP="00665A39">
      <w:pPr>
        <w:jc w:val="center"/>
        <w:rPr>
          <w:rFonts w:cs="Arial"/>
          <w:b/>
          <w:sz w:val="24"/>
          <w:szCs w:val="24"/>
        </w:rPr>
      </w:pPr>
      <w:r w:rsidRPr="00F069AE">
        <w:rPr>
          <w:rFonts w:cs="Arial"/>
          <w:b/>
          <w:sz w:val="24"/>
          <w:szCs w:val="24"/>
        </w:rPr>
        <w:lastRenderedPageBreak/>
        <w:t xml:space="preserve">Histórico de </w:t>
      </w:r>
      <w:r w:rsidR="00061133">
        <w:rPr>
          <w:rFonts w:cs="Arial"/>
          <w:b/>
          <w:sz w:val="24"/>
          <w:szCs w:val="24"/>
        </w:rPr>
        <w:t>Revisões</w:t>
      </w:r>
    </w:p>
    <w:tbl>
      <w:tblPr>
        <w:tblW w:w="0" w:type="auto"/>
        <w:jc w:val="center"/>
        <w:tblInd w:w="-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6"/>
        <w:gridCol w:w="1558"/>
        <w:gridCol w:w="3687"/>
        <w:gridCol w:w="2233"/>
      </w:tblGrid>
      <w:tr w:rsidR="00F069AE" w:rsidRPr="0092108E" w:rsidTr="00734F4C">
        <w:trPr>
          <w:trHeight w:val="340"/>
          <w:jc w:val="center"/>
        </w:trPr>
        <w:tc>
          <w:tcPr>
            <w:tcW w:w="1506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Data</w:t>
            </w:r>
          </w:p>
        </w:tc>
        <w:tc>
          <w:tcPr>
            <w:tcW w:w="1558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Versão</w:t>
            </w:r>
            <w:r w:rsidR="00EE5F35">
              <w:rPr>
                <w:rFonts w:cs="Arial"/>
                <w:b/>
                <w:szCs w:val="20"/>
              </w:rPr>
              <w:t xml:space="preserve"> do documento</w:t>
            </w:r>
          </w:p>
        </w:tc>
        <w:tc>
          <w:tcPr>
            <w:tcW w:w="3687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Descrição</w:t>
            </w:r>
          </w:p>
        </w:tc>
        <w:tc>
          <w:tcPr>
            <w:tcW w:w="2233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Autor</w:t>
            </w:r>
          </w:p>
        </w:tc>
      </w:tr>
      <w:tr w:rsidR="00B4646D" w:rsidRPr="002F2BD3" w:rsidTr="003214A5">
        <w:trPr>
          <w:trHeight w:val="340"/>
          <w:jc w:val="center"/>
        </w:trPr>
        <w:tc>
          <w:tcPr>
            <w:tcW w:w="1506" w:type="dxa"/>
          </w:tcPr>
          <w:p w:rsidR="00B4646D" w:rsidRPr="009A0481" w:rsidRDefault="00B4646D" w:rsidP="000E3B2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03/04/2014</w:t>
            </w:r>
          </w:p>
        </w:tc>
        <w:tc>
          <w:tcPr>
            <w:tcW w:w="1558" w:type="dxa"/>
          </w:tcPr>
          <w:p w:rsidR="00B4646D" w:rsidRPr="009A0481" w:rsidRDefault="00B4646D" w:rsidP="000E3B2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0.00</w:t>
            </w:r>
          </w:p>
        </w:tc>
        <w:tc>
          <w:tcPr>
            <w:tcW w:w="3687" w:type="dxa"/>
          </w:tcPr>
          <w:p w:rsidR="00B4646D" w:rsidRPr="009A0481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Criação do documento.</w:t>
            </w:r>
          </w:p>
        </w:tc>
        <w:tc>
          <w:tcPr>
            <w:tcW w:w="2233" w:type="dxa"/>
          </w:tcPr>
          <w:p w:rsidR="00B4646D" w:rsidRPr="009A0481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Gisele Siqueira</w:t>
            </w:r>
          </w:p>
        </w:tc>
      </w:tr>
      <w:tr w:rsidR="00B4646D" w:rsidRPr="002F2BD3" w:rsidTr="003214A5">
        <w:trPr>
          <w:trHeight w:val="340"/>
          <w:jc w:val="center"/>
        </w:trPr>
        <w:tc>
          <w:tcPr>
            <w:tcW w:w="1506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25/04/2014</w:t>
            </w:r>
          </w:p>
        </w:tc>
        <w:tc>
          <w:tcPr>
            <w:tcW w:w="1558" w:type="dxa"/>
          </w:tcPr>
          <w:p w:rsidR="00B4646D" w:rsidRDefault="00B4646D" w:rsidP="000E3B2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0.01</w:t>
            </w:r>
          </w:p>
        </w:tc>
        <w:tc>
          <w:tcPr>
            <w:tcW w:w="3687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Atualização do documento.</w:t>
            </w:r>
          </w:p>
        </w:tc>
        <w:tc>
          <w:tcPr>
            <w:tcW w:w="2233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B4646D" w:rsidRPr="002F2BD3" w:rsidTr="007E2384">
        <w:trPr>
          <w:trHeight w:val="340"/>
          <w:jc w:val="center"/>
        </w:trPr>
        <w:tc>
          <w:tcPr>
            <w:tcW w:w="1506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06/06/2014</w:t>
            </w:r>
          </w:p>
        </w:tc>
        <w:tc>
          <w:tcPr>
            <w:tcW w:w="1558" w:type="dxa"/>
          </w:tcPr>
          <w:p w:rsidR="00B4646D" w:rsidRDefault="00B4646D" w:rsidP="000E3B2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0.02</w:t>
            </w:r>
          </w:p>
        </w:tc>
        <w:tc>
          <w:tcPr>
            <w:tcW w:w="3687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 w:rsidRPr="00D02DFE">
              <w:rPr>
                <w:i w:val="0"/>
                <w:color w:val="auto"/>
              </w:rPr>
              <w:t>Atualização do documento conforme Parecer técnico da RSI encaminhado no dia 29/05/2014.</w:t>
            </w:r>
          </w:p>
        </w:tc>
        <w:tc>
          <w:tcPr>
            <w:tcW w:w="2233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B4646D" w:rsidRPr="002F2BD3" w:rsidTr="007E2384">
        <w:trPr>
          <w:trHeight w:val="340"/>
          <w:jc w:val="center"/>
        </w:trPr>
        <w:tc>
          <w:tcPr>
            <w:tcW w:w="1506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20/06/2014</w:t>
            </w:r>
          </w:p>
        </w:tc>
        <w:tc>
          <w:tcPr>
            <w:tcW w:w="1558" w:type="dxa"/>
          </w:tcPr>
          <w:p w:rsidR="00B4646D" w:rsidRDefault="00B4646D" w:rsidP="000E3B2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0.03</w:t>
            </w:r>
          </w:p>
        </w:tc>
        <w:tc>
          <w:tcPr>
            <w:tcW w:w="3687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Atualização do documento de acordo com os casos de uso da iteração 02</w:t>
            </w:r>
            <w:r w:rsidR="009D5173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B4646D" w:rsidRPr="002F2BD3" w:rsidTr="007E2384">
        <w:trPr>
          <w:trHeight w:val="340"/>
          <w:jc w:val="center"/>
        </w:trPr>
        <w:tc>
          <w:tcPr>
            <w:tcW w:w="1506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30/06/2014</w:t>
            </w:r>
          </w:p>
        </w:tc>
        <w:tc>
          <w:tcPr>
            <w:tcW w:w="1558" w:type="dxa"/>
          </w:tcPr>
          <w:p w:rsidR="00B4646D" w:rsidRDefault="00B4646D" w:rsidP="000E3B2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0.04</w:t>
            </w:r>
          </w:p>
        </w:tc>
        <w:tc>
          <w:tcPr>
            <w:tcW w:w="3687" w:type="dxa"/>
          </w:tcPr>
          <w:p w:rsidR="00B4646D" w:rsidRPr="001E09A8" w:rsidRDefault="00B4646D" w:rsidP="000E3B23">
            <w:pPr>
              <w:rPr>
                <w:rFonts w:eastAsia="Times New Roman" w:cs="Arial"/>
                <w:szCs w:val="20"/>
                <w:lang w:eastAsia="pt-BR"/>
              </w:rPr>
            </w:pPr>
            <w:r>
              <w:rPr>
                <w:rFonts w:eastAsia="Times New Roman" w:cs="Arial"/>
                <w:szCs w:val="20"/>
                <w:lang w:eastAsia="pt-BR"/>
              </w:rPr>
              <w:t xml:space="preserve">Inclusão da mensagem de confirmação </w:t>
            </w:r>
            <w:r w:rsidRPr="001E09A8">
              <w:rPr>
                <w:rFonts w:eastAsia="Times New Roman" w:cs="Arial"/>
                <w:szCs w:val="20"/>
                <w:lang w:eastAsia="pt-BR"/>
              </w:rPr>
              <w:t>MSG035</w:t>
            </w:r>
            <w:r>
              <w:rPr>
                <w:rFonts w:eastAsia="Times New Roman" w:cs="Arial"/>
                <w:szCs w:val="20"/>
                <w:lang w:eastAsia="pt-BR"/>
              </w:rPr>
              <w:t>.</w:t>
            </w:r>
          </w:p>
          <w:p w:rsidR="00B4646D" w:rsidRPr="001E09A8" w:rsidRDefault="00B4646D" w:rsidP="000E3B23">
            <w:pPr>
              <w:rPr>
                <w:lang w:eastAsia="pt-BR"/>
              </w:rPr>
            </w:pPr>
            <w:r w:rsidRPr="001E09A8">
              <w:rPr>
                <w:rFonts w:eastAsia="Times New Roman" w:cs="Arial"/>
                <w:szCs w:val="20"/>
                <w:lang w:eastAsia="pt-BR"/>
              </w:rPr>
              <w:t>Atualização do documento conforme revisão realizada pela equipe de qualidade.</w:t>
            </w:r>
          </w:p>
        </w:tc>
        <w:tc>
          <w:tcPr>
            <w:tcW w:w="2233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Carolina </w:t>
            </w:r>
            <w:proofErr w:type="spellStart"/>
            <w:r>
              <w:rPr>
                <w:i w:val="0"/>
                <w:color w:val="auto"/>
              </w:rPr>
              <w:t>Figuerêdo</w:t>
            </w:r>
            <w:proofErr w:type="spellEnd"/>
            <w:r>
              <w:rPr>
                <w:i w:val="0"/>
                <w:color w:val="auto"/>
              </w:rPr>
              <w:t xml:space="preserve"> Guimarães</w:t>
            </w:r>
          </w:p>
        </w:tc>
      </w:tr>
      <w:tr w:rsidR="000032AD" w:rsidRPr="002F2BD3" w:rsidTr="007E2384">
        <w:trPr>
          <w:trHeight w:val="340"/>
          <w:jc w:val="center"/>
        </w:trPr>
        <w:tc>
          <w:tcPr>
            <w:tcW w:w="1506" w:type="dxa"/>
          </w:tcPr>
          <w:p w:rsidR="000032AD" w:rsidRDefault="000032AD" w:rsidP="000E3B2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24/07/2014</w:t>
            </w:r>
          </w:p>
        </w:tc>
        <w:tc>
          <w:tcPr>
            <w:tcW w:w="1558" w:type="dxa"/>
          </w:tcPr>
          <w:p w:rsidR="000032AD" w:rsidRDefault="000032AD" w:rsidP="000E3B2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0.05</w:t>
            </w:r>
          </w:p>
        </w:tc>
        <w:tc>
          <w:tcPr>
            <w:tcW w:w="3687" w:type="dxa"/>
          </w:tcPr>
          <w:p w:rsidR="000032AD" w:rsidRDefault="000032AD" w:rsidP="000E3B23">
            <w:pPr>
              <w:rPr>
                <w:rFonts w:eastAsia="Times New Roman" w:cs="Arial"/>
                <w:szCs w:val="20"/>
                <w:lang w:eastAsia="pt-BR"/>
              </w:rPr>
            </w:pPr>
            <w:r>
              <w:rPr>
                <w:rFonts w:eastAsia="Times New Roman" w:cs="Arial"/>
                <w:szCs w:val="20"/>
                <w:lang w:eastAsia="pt-BR"/>
              </w:rPr>
              <w:t>Inclusão da mensagem de erro MSG037</w:t>
            </w:r>
            <w:r w:rsidR="009D5173">
              <w:rPr>
                <w:rFonts w:eastAsia="Times New Roman" w:cs="Arial"/>
                <w:szCs w:val="20"/>
                <w:lang w:eastAsia="pt-BR"/>
              </w:rPr>
              <w:t>.</w:t>
            </w:r>
          </w:p>
        </w:tc>
        <w:tc>
          <w:tcPr>
            <w:tcW w:w="2233" w:type="dxa"/>
          </w:tcPr>
          <w:p w:rsidR="000032AD" w:rsidRDefault="000032A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Carolina </w:t>
            </w:r>
            <w:proofErr w:type="spellStart"/>
            <w:r>
              <w:rPr>
                <w:i w:val="0"/>
                <w:color w:val="auto"/>
              </w:rPr>
              <w:t>Figuerêdo</w:t>
            </w:r>
            <w:proofErr w:type="spellEnd"/>
            <w:r>
              <w:rPr>
                <w:i w:val="0"/>
                <w:color w:val="auto"/>
              </w:rPr>
              <w:t xml:space="preserve"> Guimarães</w:t>
            </w:r>
          </w:p>
        </w:tc>
      </w:tr>
      <w:tr w:rsidR="00425434" w:rsidRPr="002F2BD3" w:rsidTr="004F5FDD">
        <w:trPr>
          <w:trHeight w:val="340"/>
          <w:jc w:val="center"/>
        </w:trPr>
        <w:tc>
          <w:tcPr>
            <w:tcW w:w="1506" w:type="dxa"/>
          </w:tcPr>
          <w:p w:rsidR="00425434" w:rsidRDefault="00425434" w:rsidP="0042543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30/07/2014</w:t>
            </w:r>
          </w:p>
        </w:tc>
        <w:tc>
          <w:tcPr>
            <w:tcW w:w="1558" w:type="dxa"/>
          </w:tcPr>
          <w:p w:rsidR="00425434" w:rsidRDefault="00425434" w:rsidP="00425434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0.06</w:t>
            </w:r>
          </w:p>
        </w:tc>
        <w:tc>
          <w:tcPr>
            <w:tcW w:w="3687" w:type="dxa"/>
          </w:tcPr>
          <w:p w:rsidR="00425434" w:rsidRDefault="00425434" w:rsidP="00425434">
            <w:pPr>
              <w:pStyle w:val="Instruo"/>
              <w:rPr>
                <w:i w:val="0"/>
                <w:color w:val="auto"/>
              </w:rPr>
            </w:pPr>
            <w:r w:rsidRPr="00D02DFE">
              <w:rPr>
                <w:i w:val="0"/>
                <w:color w:val="auto"/>
              </w:rPr>
              <w:t xml:space="preserve">Atualização do documento conforme Parecer técnico da RSI encaminhado no dia </w:t>
            </w:r>
            <w:r>
              <w:rPr>
                <w:i w:val="0"/>
                <w:color w:val="auto"/>
              </w:rPr>
              <w:t>18</w:t>
            </w:r>
            <w:r w:rsidRPr="00D02DFE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Pr="00D02DFE">
              <w:rPr>
                <w:i w:val="0"/>
                <w:color w:val="auto"/>
              </w:rPr>
              <w:t>/2014.</w:t>
            </w:r>
          </w:p>
        </w:tc>
        <w:tc>
          <w:tcPr>
            <w:tcW w:w="2233" w:type="dxa"/>
          </w:tcPr>
          <w:p w:rsidR="00425434" w:rsidRDefault="00425434" w:rsidP="004F5FDD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4E2BE0" w:rsidRPr="002F2BD3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BE0" w:rsidRDefault="004E2BE0" w:rsidP="00972BCC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31/07/2014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BE0" w:rsidRDefault="004E2BE0" w:rsidP="004E2BE0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0.07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BE0" w:rsidRDefault="004E2BE0" w:rsidP="00972BCC">
            <w:pPr>
              <w:pStyle w:val="Instruo"/>
              <w:rPr>
                <w:i w:val="0"/>
                <w:color w:val="auto"/>
              </w:rPr>
            </w:pPr>
            <w:r w:rsidRPr="00D02DFE">
              <w:rPr>
                <w:i w:val="0"/>
                <w:color w:val="auto"/>
              </w:rPr>
              <w:t xml:space="preserve">Atualização do documento conforme </w:t>
            </w:r>
            <w:r>
              <w:rPr>
                <w:i w:val="0"/>
                <w:color w:val="auto"/>
              </w:rPr>
              <w:t>reunião junto a RSI.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BE0" w:rsidRDefault="004E2BE0" w:rsidP="00972BC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5044BA" w:rsidRPr="002F2BD3" w:rsidTr="007C48C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4BA" w:rsidRDefault="005044BA" w:rsidP="007C48C0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05/08/2014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4BA" w:rsidRDefault="005044BA" w:rsidP="007C48C0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0.08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4BA" w:rsidRPr="00D02DFE" w:rsidRDefault="005044BA" w:rsidP="007C48C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MSG039.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4BA" w:rsidRDefault="005044BA" w:rsidP="007C48C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Carolina </w:t>
            </w:r>
            <w:proofErr w:type="spellStart"/>
            <w:r>
              <w:rPr>
                <w:i w:val="0"/>
                <w:color w:val="auto"/>
              </w:rPr>
              <w:t>Figuerêdo</w:t>
            </w:r>
            <w:proofErr w:type="spellEnd"/>
            <w:r>
              <w:rPr>
                <w:i w:val="0"/>
                <w:color w:val="auto"/>
              </w:rPr>
              <w:t xml:space="preserve"> Guimarães</w:t>
            </w:r>
          </w:p>
        </w:tc>
      </w:tr>
      <w:tr w:rsidR="001857FD" w:rsidRPr="002F2BD3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7FD" w:rsidRDefault="005044BA" w:rsidP="00972BCC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12</w:t>
            </w:r>
            <w:r w:rsidR="001857FD">
              <w:rPr>
                <w:i w:val="0"/>
                <w:color w:val="auto"/>
                <w:lang w:val="pt-PT"/>
              </w:rPr>
              <w:t>/08/2014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7FD" w:rsidRDefault="001857FD" w:rsidP="005044BA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</w:t>
            </w:r>
            <w:r w:rsidR="005044BA">
              <w:rPr>
                <w:i w:val="0"/>
                <w:color w:val="auto"/>
              </w:rPr>
              <w:t>9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7FD" w:rsidRPr="00D02DFE" w:rsidRDefault="001857FD" w:rsidP="005044BA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</w:t>
            </w:r>
            <w:r w:rsidR="005044BA">
              <w:rPr>
                <w:i w:val="0"/>
                <w:color w:val="auto"/>
              </w:rPr>
              <w:t>41</w:t>
            </w:r>
            <w:r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7FD" w:rsidRDefault="005044BA" w:rsidP="00972BC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EB6947" w:rsidRPr="002F2BD3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EB6947" w:rsidP="00972BCC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13/08/2014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EB6947" w:rsidP="005044BA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8F632F" w:rsidP="008F632F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MSG042 e MSG043.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EB6947">
            <w:r w:rsidRPr="001F7D3F">
              <w:t xml:space="preserve">Carolina </w:t>
            </w:r>
            <w:proofErr w:type="spellStart"/>
            <w:r w:rsidRPr="001F7D3F">
              <w:t>Figuerêdo</w:t>
            </w:r>
            <w:proofErr w:type="spellEnd"/>
            <w:r w:rsidRPr="001F7D3F">
              <w:t xml:space="preserve"> Guimarães</w:t>
            </w:r>
          </w:p>
        </w:tc>
      </w:tr>
      <w:tr w:rsidR="00EB6947" w:rsidRPr="002F2BD3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EB6947" w:rsidP="00972BCC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14/08/2014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EB6947" w:rsidP="005044BA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0.11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8F632F" w:rsidP="008F632F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MSG044</w:t>
            </w:r>
            <w:r w:rsidR="00024027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EB6947">
            <w:r w:rsidRPr="001F7D3F">
              <w:t xml:space="preserve">Carolina </w:t>
            </w:r>
            <w:proofErr w:type="spellStart"/>
            <w:r w:rsidRPr="001F7D3F">
              <w:t>Figuerêdo</w:t>
            </w:r>
            <w:proofErr w:type="spellEnd"/>
            <w:r w:rsidRPr="001F7D3F">
              <w:t xml:space="preserve"> Guimarães</w:t>
            </w:r>
          </w:p>
        </w:tc>
      </w:tr>
      <w:tr w:rsidR="00554480" w:rsidRPr="002F2BD3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480" w:rsidRDefault="00554480" w:rsidP="00972BCC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01/09/2014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480" w:rsidRDefault="00554480" w:rsidP="005044BA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480" w:rsidRDefault="00554480" w:rsidP="008F632F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MSG045.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480" w:rsidRPr="001F7D3F" w:rsidRDefault="00554480">
            <w:proofErr w:type="spellStart"/>
            <w:r>
              <w:t>Rayanne</w:t>
            </w:r>
            <w:proofErr w:type="spellEnd"/>
            <w:r>
              <w:t xml:space="preserve"> Felício</w:t>
            </w:r>
          </w:p>
        </w:tc>
      </w:tr>
      <w:tr w:rsidR="00E3028F" w:rsidRPr="002F2BD3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28F" w:rsidRDefault="00E3028F" w:rsidP="00972BCC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02/09/2014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28F" w:rsidRDefault="00E3028F" w:rsidP="005044BA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0.13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28F" w:rsidRDefault="00E3028F" w:rsidP="008F632F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MSG046.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28F" w:rsidRDefault="00E3028F">
            <w:proofErr w:type="spellStart"/>
            <w:r>
              <w:t>Rayanne</w:t>
            </w:r>
            <w:proofErr w:type="spellEnd"/>
            <w:r>
              <w:t xml:space="preserve"> Felício</w:t>
            </w:r>
          </w:p>
        </w:tc>
      </w:tr>
      <w:tr w:rsidR="004D22E8" w:rsidRPr="002F2BD3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2E8" w:rsidRDefault="004D22E8" w:rsidP="00F53219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02/09/2014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2E8" w:rsidRDefault="004D22E8" w:rsidP="004D22E8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</w:t>
            </w:r>
            <w:r>
              <w:rPr>
                <w:i w:val="0"/>
                <w:color w:val="auto"/>
              </w:rPr>
              <w:t>.</w:t>
            </w:r>
            <w:r>
              <w:rPr>
                <w:i w:val="0"/>
                <w:color w:val="auto"/>
              </w:rPr>
              <w:t>00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2E8" w:rsidRDefault="004D22E8" w:rsidP="004D22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Documento homologado pelo cliente.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2E8" w:rsidRDefault="004D22E8" w:rsidP="00F53219">
            <w:r>
              <w:t>Maria Luiza Castro Passini</w:t>
            </w:r>
          </w:p>
        </w:tc>
      </w:tr>
    </w:tbl>
    <w:p w:rsidR="007013C8" w:rsidRPr="0092108E" w:rsidRDefault="00CC2681" w:rsidP="00CC2681">
      <w:pPr>
        <w:jc w:val="center"/>
        <w:rPr>
          <w:rFonts w:cs="Arial"/>
          <w:b/>
          <w:sz w:val="24"/>
          <w:szCs w:val="24"/>
        </w:rPr>
      </w:pPr>
      <w:r w:rsidRPr="0092108E">
        <w:rPr>
          <w:rFonts w:cs="Arial"/>
          <w:szCs w:val="20"/>
        </w:rPr>
        <w:br w:type="page"/>
      </w:r>
      <w:r w:rsidRPr="0092108E">
        <w:rPr>
          <w:rFonts w:cs="Arial"/>
          <w:b/>
          <w:sz w:val="24"/>
          <w:szCs w:val="24"/>
        </w:rPr>
        <w:lastRenderedPageBreak/>
        <w:t>Sumário</w:t>
      </w:r>
    </w:p>
    <w:p w:rsidR="00CC2681" w:rsidRPr="0092108E" w:rsidRDefault="00CC2681" w:rsidP="00CC2681">
      <w:pPr>
        <w:rPr>
          <w:rFonts w:cs="Arial"/>
          <w:szCs w:val="20"/>
        </w:rPr>
      </w:pPr>
    </w:p>
    <w:p w:rsidR="00960EF0" w:rsidRDefault="005F14B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92108E">
        <w:rPr>
          <w:rFonts w:cs="Arial"/>
          <w:szCs w:val="20"/>
        </w:rPr>
        <w:fldChar w:fldCharType="begin"/>
      </w:r>
      <w:r w:rsidR="00CC2681" w:rsidRPr="0092108E">
        <w:rPr>
          <w:rFonts w:cs="Arial"/>
          <w:szCs w:val="20"/>
        </w:rPr>
        <w:instrText xml:space="preserve"> TOC \o "1-3" \h \z \u </w:instrText>
      </w:r>
      <w:r w:rsidRPr="0092108E">
        <w:rPr>
          <w:rFonts w:cs="Arial"/>
          <w:szCs w:val="20"/>
        </w:rPr>
        <w:fldChar w:fldCharType="separate"/>
      </w:r>
      <w:hyperlink w:anchor="_Toc393950103" w:history="1">
        <w:r w:rsidR="00960EF0" w:rsidRPr="00BA1897">
          <w:rPr>
            <w:rStyle w:val="Hyperlink"/>
            <w:noProof/>
          </w:rPr>
          <w:t>1.</w:t>
        </w:r>
        <w:r w:rsidR="00960EF0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60EF0" w:rsidRPr="00BA1897">
          <w:rPr>
            <w:rStyle w:val="Hyperlink"/>
            <w:noProof/>
          </w:rPr>
          <w:t>Introdução</w:t>
        </w:r>
        <w:r w:rsidR="00960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EF0">
          <w:rPr>
            <w:noProof/>
            <w:webHidden/>
          </w:rPr>
          <w:instrText xml:space="preserve"> PAGEREF _Toc393950103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E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EF0" w:rsidRDefault="005F14BA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3950104" w:history="1">
        <w:r w:rsidR="00960EF0" w:rsidRPr="00BA1897">
          <w:rPr>
            <w:rStyle w:val="Hyperlink"/>
            <w:noProof/>
          </w:rPr>
          <w:t>1.1.</w:t>
        </w:r>
        <w:r w:rsidR="00960EF0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60EF0" w:rsidRPr="00BA1897">
          <w:rPr>
            <w:rStyle w:val="Hyperlink"/>
            <w:noProof/>
          </w:rPr>
          <w:t>Finalidade</w:t>
        </w:r>
        <w:r w:rsidR="00960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EF0">
          <w:rPr>
            <w:noProof/>
            <w:webHidden/>
          </w:rPr>
          <w:instrText xml:space="preserve"> PAGEREF _Toc393950104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E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EF0" w:rsidRDefault="005F14B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3950105" w:history="1">
        <w:r w:rsidR="00960EF0" w:rsidRPr="00BA1897">
          <w:rPr>
            <w:rStyle w:val="Hyperlink"/>
            <w:noProof/>
          </w:rPr>
          <w:t>2.</w:t>
        </w:r>
        <w:r w:rsidR="00960EF0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60EF0" w:rsidRPr="00BA1897">
          <w:rPr>
            <w:rStyle w:val="Hyperlink"/>
            <w:noProof/>
          </w:rPr>
          <w:t>Mensagens</w:t>
        </w:r>
        <w:r w:rsidR="00960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EF0">
          <w:rPr>
            <w:noProof/>
            <w:webHidden/>
          </w:rPr>
          <w:instrText xml:space="preserve"> PAGEREF _Toc393950105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E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EF0" w:rsidRDefault="005F14B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3950106" w:history="1">
        <w:r w:rsidR="00960EF0" w:rsidRPr="00BA1897">
          <w:rPr>
            <w:rStyle w:val="Hyperlink"/>
            <w:noProof/>
          </w:rPr>
          <w:t>3.</w:t>
        </w:r>
        <w:r w:rsidR="00960EF0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60EF0" w:rsidRPr="00BA1897">
          <w:rPr>
            <w:rStyle w:val="Hyperlink"/>
            <w:noProof/>
          </w:rPr>
          <w:t>Referências</w:t>
        </w:r>
        <w:r w:rsidR="00960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EF0">
          <w:rPr>
            <w:noProof/>
            <w:webHidden/>
          </w:rPr>
          <w:instrText xml:space="preserve"> PAGEREF _Toc393950106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E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0EF0" w:rsidRDefault="005F14B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3950107" w:history="1">
        <w:r w:rsidR="00960EF0" w:rsidRPr="00BA1897">
          <w:rPr>
            <w:rStyle w:val="Hyperlink"/>
            <w:rFonts w:cs="Arial"/>
            <w:noProof/>
          </w:rPr>
          <w:t>4.</w:t>
        </w:r>
        <w:r w:rsidR="00960EF0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60EF0" w:rsidRPr="00BA1897">
          <w:rPr>
            <w:rStyle w:val="Hyperlink"/>
            <w:rFonts w:cs="Arial"/>
            <w:noProof/>
          </w:rPr>
          <w:t>Assinaturas</w:t>
        </w:r>
        <w:r w:rsidR="00960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EF0">
          <w:rPr>
            <w:noProof/>
            <w:webHidden/>
          </w:rPr>
          <w:instrText xml:space="preserve"> PAGEREF _Toc393950107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E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2681" w:rsidRPr="0092108E" w:rsidRDefault="005F14BA" w:rsidP="00CC2681">
      <w:pPr>
        <w:rPr>
          <w:rFonts w:cs="Arial"/>
          <w:szCs w:val="20"/>
        </w:rPr>
      </w:pPr>
      <w:r w:rsidRPr="0092108E">
        <w:rPr>
          <w:rFonts w:cs="Arial"/>
          <w:szCs w:val="20"/>
        </w:rPr>
        <w:fldChar w:fldCharType="end"/>
      </w:r>
    </w:p>
    <w:p w:rsidR="0092108E" w:rsidRPr="0092108E" w:rsidRDefault="00CC2681" w:rsidP="00F66EEC">
      <w:pPr>
        <w:pStyle w:val="Ttulo1"/>
        <w:ind w:left="432" w:hanging="432"/>
        <w:rPr>
          <w:rFonts w:cs="Arial"/>
          <w:szCs w:val="24"/>
        </w:rPr>
      </w:pPr>
      <w:r w:rsidRPr="0092108E">
        <w:rPr>
          <w:rFonts w:cs="Arial"/>
        </w:rPr>
        <w:br w:type="page"/>
      </w:r>
    </w:p>
    <w:p w:rsidR="00F66EEC" w:rsidRDefault="00167B66" w:rsidP="002510E2">
      <w:pPr>
        <w:pStyle w:val="Estilo1"/>
      </w:pPr>
      <w:bookmarkStart w:id="0" w:name="_Toc393950103"/>
      <w:r>
        <w:lastRenderedPageBreak/>
        <w:t>Introdução</w:t>
      </w:r>
      <w:bookmarkEnd w:id="0"/>
    </w:p>
    <w:p w:rsidR="00F762CC" w:rsidRDefault="00F762CC" w:rsidP="00F762CC">
      <w:pPr>
        <w:pStyle w:val="Ttulo2"/>
      </w:pPr>
      <w:bookmarkStart w:id="1" w:name="_Toc393950104"/>
      <w:r>
        <w:t>Finalidade</w:t>
      </w:r>
      <w:bookmarkEnd w:id="1"/>
    </w:p>
    <w:p w:rsidR="00B4646D" w:rsidRPr="001E09A8" w:rsidRDefault="00B4646D" w:rsidP="00B4646D">
      <w:pPr>
        <w:spacing w:before="240"/>
      </w:pPr>
      <w:r>
        <w:t xml:space="preserve">Este documento define as mensagens apresentadas no projeto </w:t>
      </w:r>
      <w:r w:rsidRPr="001E09A8">
        <w:rPr>
          <w:b/>
        </w:rPr>
        <w:t>SISOUV – Sistema de Ouvidoria</w:t>
      </w:r>
      <w:r w:rsidR="00024027">
        <w:rPr>
          <w:b/>
        </w:rPr>
        <w:t>.</w:t>
      </w:r>
    </w:p>
    <w:p w:rsidR="00F762CC" w:rsidRDefault="00286F99" w:rsidP="00F0699E">
      <w:pPr>
        <w:pStyle w:val="Estilo1"/>
      </w:pPr>
      <w:bookmarkStart w:id="2" w:name="_Toc393950105"/>
      <w:r>
        <w:t>Mensagens</w:t>
      </w:r>
      <w:bookmarkEnd w:id="2"/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1"/>
        <w:gridCol w:w="5957"/>
        <w:gridCol w:w="1522"/>
      </w:tblGrid>
      <w:tr w:rsidR="00C968C4" w:rsidTr="00A569E1">
        <w:tc>
          <w:tcPr>
            <w:tcW w:w="1241" w:type="dxa"/>
            <w:shd w:val="clear" w:color="auto" w:fill="F2F2F2"/>
            <w:vAlign w:val="center"/>
          </w:tcPr>
          <w:p w:rsidR="00C968C4" w:rsidRPr="00D53BD5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957" w:type="dxa"/>
            <w:shd w:val="clear" w:color="auto" w:fill="F2F2F2"/>
          </w:tcPr>
          <w:p w:rsidR="00C968C4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Mensagem</w:t>
            </w:r>
          </w:p>
        </w:tc>
        <w:tc>
          <w:tcPr>
            <w:tcW w:w="1522" w:type="dxa"/>
            <w:shd w:val="clear" w:color="auto" w:fill="F2F2F2"/>
            <w:vAlign w:val="center"/>
          </w:tcPr>
          <w:p w:rsidR="00C968C4" w:rsidRPr="00D53BD5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B4646D" w:rsidRPr="009D6ED9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9D6ED9" w:rsidRDefault="00B4646D" w:rsidP="00181551">
            <w:pPr>
              <w:spacing w:after="0"/>
              <w:jc w:val="left"/>
            </w:pPr>
            <w:r w:rsidRPr="009D6ED9">
              <w:t>Usuário não cadastrado</w:t>
            </w:r>
            <w: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9D6ED9" w:rsidRDefault="00B4646D" w:rsidP="00181551">
            <w:pPr>
              <w:spacing w:after="0"/>
              <w:jc w:val="left"/>
            </w:pPr>
            <w:r>
              <w:t>Erro</w:t>
            </w:r>
          </w:p>
        </w:tc>
      </w:tr>
      <w:tr w:rsidR="00B4646D" w:rsidRPr="009D6ED9" w:rsidTr="00181551">
        <w:tc>
          <w:tcPr>
            <w:tcW w:w="1241" w:type="dxa"/>
            <w:vAlign w:val="bottom"/>
          </w:tcPr>
          <w:p w:rsidR="00B4646D" w:rsidRPr="009D6ED9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9D6ED9" w:rsidRDefault="00B4646D" w:rsidP="00181551">
            <w:pPr>
              <w:spacing w:after="0"/>
              <w:jc w:val="left"/>
            </w:pPr>
            <w:r w:rsidRPr="009D6ED9">
              <w:t>Senha inválida</w:t>
            </w:r>
            <w: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9D6ED9" w:rsidRDefault="00B4646D" w:rsidP="00181551">
            <w:pPr>
              <w:spacing w:after="0"/>
              <w:jc w:val="left"/>
            </w:pPr>
            <w:r>
              <w:t>Erro</w:t>
            </w:r>
          </w:p>
        </w:tc>
      </w:tr>
      <w:tr w:rsidR="00B4646D" w:rsidRPr="0072110D" w:rsidTr="00181551">
        <w:tc>
          <w:tcPr>
            <w:tcW w:w="1241" w:type="dxa"/>
            <w:vAlign w:val="bottom"/>
          </w:tcPr>
          <w:p w:rsidR="00B4646D" w:rsidRPr="009D6ED9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9D6ED9" w:rsidRDefault="00960EF0" w:rsidP="00181551">
            <w:pPr>
              <w:spacing w:after="0"/>
              <w:jc w:val="left"/>
            </w:pPr>
            <w:r>
              <w:t>O campo %nome do campo% é o</w:t>
            </w:r>
            <w:r w:rsidR="00B4646D" w:rsidRPr="009D6ED9">
              <w:t>brigatório</w:t>
            </w:r>
            <w:r w:rsidR="00B4646D"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181551">
            <w:pPr>
              <w:spacing w:after="0"/>
              <w:jc w:val="left"/>
            </w:pPr>
            <w:r w:rsidRPr="0072110D">
              <w:t>Erro</w:t>
            </w:r>
          </w:p>
        </w:tc>
      </w:tr>
      <w:tr w:rsidR="00B4646D" w:rsidRPr="0072110D" w:rsidTr="00181551">
        <w:tc>
          <w:tcPr>
            <w:tcW w:w="1241" w:type="dxa"/>
            <w:vAlign w:val="bottom"/>
          </w:tcPr>
          <w:p w:rsidR="00B4646D" w:rsidRPr="009D6ED9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9D6ED9" w:rsidRDefault="00B4646D" w:rsidP="00181551">
            <w:pPr>
              <w:spacing w:after="0"/>
              <w:jc w:val="left"/>
            </w:pPr>
            <w:proofErr w:type="spellStart"/>
            <w:r w:rsidRPr="009D6ED9">
              <w:t>E-mail</w:t>
            </w:r>
            <w:proofErr w:type="spellEnd"/>
            <w:r w:rsidRPr="009D6ED9">
              <w:t xml:space="preserve"> Inválido. Favor verificar</w:t>
            </w:r>
            <w: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181551">
            <w:pPr>
              <w:spacing w:after="0"/>
              <w:jc w:val="left"/>
            </w:pPr>
            <w:r>
              <w:t>Erro</w:t>
            </w:r>
          </w:p>
        </w:tc>
      </w:tr>
      <w:tr w:rsidR="00B4646D" w:rsidRPr="0072110D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181551">
            <w:pPr>
              <w:spacing w:after="0"/>
              <w:jc w:val="left"/>
            </w:pPr>
            <w:r>
              <w:t>Dado não encontrado!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181551">
            <w:pPr>
              <w:spacing w:after="0"/>
              <w:jc w:val="left"/>
            </w:pPr>
            <w:r w:rsidRPr="0072110D">
              <w:t>Alerta</w:t>
            </w:r>
          </w:p>
        </w:tc>
      </w:tr>
      <w:tr w:rsidR="00B4646D" w:rsidRPr="0072110D" w:rsidTr="00181551">
        <w:tc>
          <w:tcPr>
            <w:tcW w:w="1241" w:type="dxa"/>
            <w:vAlign w:val="bottom"/>
          </w:tcPr>
          <w:p w:rsidR="00B4646D" w:rsidRPr="004C7CB7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181551">
            <w:pPr>
              <w:spacing w:after="0"/>
              <w:jc w:val="left"/>
            </w:pPr>
            <w:r>
              <w:t>CPF inválido!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181551">
            <w:pPr>
              <w:spacing w:after="0"/>
              <w:jc w:val="left"/>
            </w:pPr>
            <w:r w:rsidRPr="0072110D">
              <w:t>Erro</w:t>
            </w:r>
          </w:p>
        </w:tc>
      </w:tr>
      <w:tr w:rsidR="00B4646D" w:rsidRPr="0072110D" w:rsidTr="00181551">
        <w:tc>
          <w:tcPr>
            <w:tcW w:w="1241" w:type="dxa"/>
            <w:vAlign w:val="bottom"/>
          </w:tcPr>
          <w:p w:rsidR="00B4646D" w:rsidRPr="004C7CB7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181551">
            <w:pPr>
              <w:spacing w:after="0"/>
              <w:jc w:val="left"/>
            </w:pPr>
            <w:proofErr w:type="spellStart"/>
            <w:r>
              <w:t>E-mail</w:t>
            </w:r>
            <w:proofErr w:type="spellEnd"/>
            <w:r>
              <w:t xml:space="preserve"> não cadastrado!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181551">
            <w:pPr>
              <w:spacing w:after="0"/>
              <w:jc w:val="left"/>
            </w:pPr>
            <w:r w:rsidRPr="0072110D">
              <w:t>Erro</w:t>
            </w:r>
          </w:p>
        </w:tc>
      </w:tr>
      <w:tr w:rsidR="00B4646D" w:rsidRPr="004C7CB7" w:rsidTr="00181551">
        <w:tc>
          <w:tcPr>
            <w:tcW w:w="1241" w:type="dxa"/>
            <w:vAlign w:val="bottom"/>
          </w:tcPr>
          <w:p w:rsidR="00B4646D" w:rsidRPr="004C7CB7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181551">
            <w:pPr>
              <w:spacing w:after="0" w:line="240" w:lineRule="auto"/>
              <w:jc w:val="left"/>
            </w:pPr>
            <w:r>
              <w:t>CEP inválido. Favor verificar!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4C7CB7" w:rsidRDefault="00B4646D" w:rsidP="00181551">
            <w:pPr>
              <w:spacing w:after="0"/>
              <w:jc w:val="left"/>
            </w:pPr>
            <w:r>
              <w:t>Erro</w:t>
            </w:r>
          </w:p>
        </w:tc>
      </w:tr>
      <w:tr w:rsidR="00B4646D" w:rsidTr="00181551">
        <w:trPr>
          <w:trHeight w:val="70"/>
        </w:trPr>
        <w:tc>
          <w:tcPr>
            <w:tcW w:w="1241" w:type="dxa"/>
            <w:vAlign w:val="bottom"/>
          </w:tcPr>
          <w:p w:rsidR="00B4646D" w:rsidRPr="004C7CB7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Default="00B4646D" w:rsidP="00181551">
            <w:pPr>
              <w:spacing w:after="0"/>
              <w:jc w:val="left"/>
            </w:pPr>
            <w:r>
              <w:t>Dados atualizados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</w:pPr>
            <w:r>
              <w:t>Sucesso</w:t>
            </w:r>
          </w:p>
        </w:tc>
      </w:tr>
      <w:tr w:rsidR="00B4646D" w:rsidRPr="004C7CB7" w:rsidTr="00181551">
        <w:trPr>
          <w:trHeight w:val="70"/>
        </w:trPr>
        <w:tc>
          <w:tcPr>
            <w:tcW w:w="1241" w:type="dxa"/>
            <w:vAlign w:val="bottom"/>
          </w:tcPr>
          <w:p w:rsidR="00B4646D" w:rsidRPr="004C7CB7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181551">
            <w:pPr>
              <w:spacing w:after="0"/>
              <w:jc w:val="left"/>
            </w:pPr>
            <w:r>
              <w:t>O número da sua manifestação foi gerado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4C7CB7" w:rsidRDefault="00B4646D" w:rsidP="00181551">
            <w:pPr>
              <w:spacing w:after="0"/>
              <w:jc w:val="left"/>
            </w:pPr>
            <w:r>
              <w:t>Sucesso</w:t>
            </w:r>
          </w:p>
        </w:tc>
      </w:tr>
      <w:tr w:rsidR="00B4646D" w:rsidRPr="004C7CB7" w:rsidTr="00181551">
        <w:tc>
          <w:tcPr>
            <w:tcW w:w="1241" w:type="dxa"/>
            <w:vAlign w:val="bottom"/>
          </w:tcPr>
          <w:p w:rsidR="00B4646D" w:rsidRPr="004C7CB7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181551">
            <w:pPr>
              <w:spacing w:after="0"/>
              <w:jc w:val="left"/>
            </w:pPr>
            <w:r>
              <w:t>Nenhum registro encontrado!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4C7CB7" w:rsidRDefault="00B4646D" w:rsidP="00181551">
            <w:pPr>
              <w:spacing w:after="0"/>
              <w:jc w:val="left"/>
            </w:pPr>
            <w:r>
              <w:t>Alerta</w:t>
            </w:r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Visualizar Perfil</w:t>
            </w:r>
            <w:r>
              <w:rPr>
                <w:szCs w:val="20"/>
              </w:rPr>
              <w:t>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color w:val="0000FF"/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Alterar Perfil</w:t>
            </w:r>
            <w:r>
              <w:rPr>
                <w:szCs w:val="20"/>
              </w:rPr>
              <w:t>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Excluir P</w:t>
            </w:r>
            <w:r>
              <w:rPr>
                <w:szCs w:val="20"/>
              </w:rPr>
              <w:t>e</w:t>
            </w:r>
            <w:r w:rsidRPr="00041EB4">
              <w:rPr>
                <w:szCs w:val="20"/>
              </w:rPr>
              <w:t>rfil</w:t>
            </w:r>
            <w:r>
              <w:rPr>
                <w:szCs w:val="20"/>
              </w:rPr>
              <w:t>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806E23" w:rsidRDefault="00B4646D" w:rsidP="00181551">
            <w:pPr>
              <w:spacing w:after="0"/>
              <w:jc w:val="left"/>
              <w:rPr>
                <w:szCs w:val="20"/>
              </w:rPr>
            </w:pPr>
            <w:r w:rsidRPr="00806E23">
              <w:rPr>
                <w:szCs w:val="20"/>
              </w:rPr>
              <w:t>Perfil incluído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</w:pPr>
            <w:r w:rsidRPr="00806E23">
              <w:t>Sucesso</w:t>
            </w:r>
          </w:p>
        </w:tc>
      </w:tr>
      <w:tr w:rsidR="00B4646D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Perfil </w:t>
            </w:r>
            <w:r>
              <w:rPr>
                <w:szCs w:val="20"/>
              </w:rPr>
              <w:t>alterado</w:t>
            </w:r>
            <w:r w:rsidRPr="00041EB4">
              <w:rPr>
                <w:szCs w:val="20"/>
              </w:rPr>
              <w:t xml:space="preserve"> com sucesso</w:t>
            </w:r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</w:pPr>
            <w:r>
              <w:t>Sucesso</w:t>
            </w:r>
          </w:p>
        </w:tc>
      </w:tr>
      <w:tr w:rsidR="00B4646D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Perfil excluído com sucesso</w:t>
            </w:r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</w:pPr>
            <w:r>
              <w:t>Sucesso</w:t>
            </w:r>
          </w:p>
        </w:tc>
      </w:tr>
      <w:tr w:rsidR="00B4646D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682EF8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Perfil já cadastrado!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Pr="00041EB4" w:rsidRDefault="00181551" w:rsidP="00181551">
            <w:pPr>
              <w:pStyle w:val="Textodecomentrio"/>
              <w:jc w:val="left"/>
            </w:pPr>
            <w:r>
              <w:t xml:space="preserve">                                                                                                              </w:t>
            </w:r>
            <w:r w:rsidR="00B4646D">
              <w:t>Deseja realmente alterar o perfil selecionado?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Confirmação</w:t>
            </w:r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pStyle w:val="Textodecomentrio"/>
              <w:jc w:val="left"/>
            </w:pPr>
            <w:r>
              <w:t>Existem usuários associados a este perfil. Favor desassociar antes de excluir.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Visualizar </w:t>
            </w:r>
            <w:r>
              <w:rPr>
                <w:szCs w:val="20"/>
              </w:rPr>
              <w:t>Funcionalidade.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color w:val="0000FF"/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Alterar </w:t>
            </w:r>
            <w:r>
              <w:rPr>
                <w:szCs w:val="20"/>
              </w:rPr>
              <w:t>Funcionalidade.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Excluir </w:t>
            </w:r>
            <w:r>
              <w:rPr>
                <w:szCs w:val="20"/>
              </w:rPr>
              <w:t>Funcionalidade.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bookmarkStart w:id="3" w:name="_Ref384648615"/>
            <w:r w:rsidRPr="00682EF8">
              <w:rPr>
                <w:szCs w:val="20"/>
              </w:rPr>
              <w:t>Informe pelo menos um critério de pesquisa</w:t>
            </w:r>
            <w:bookmarkEnd w:id="3"/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Visualizar </w:t>
            </w:r>
            <w:r>
              <w:rPr>
                <w:szCs w:val="20"/>
              </w:rPr>
              <w:t>Órgão/Unidade.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color w:val="0000FF"/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Alterar </w:t>
            </w:r>
            <w:r>
              <w:rPr>
                <w:szCs w:val="20"/>
              </w:rPr>
              <w:t>Órgão/Unidade.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Excluir </w:t>
            </w:r>
            <w:r>
              <w:rPr>
                <w:szCs w:val="20"/>
              </w:rPr>
              <w:t>Órgão/Unidade.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pStyle w:val="Textodecomentrio"/>
              <w:jc w:val="left"/>
            </w:pPr>
            <w:r>
              <w:t>Existem usuários associados a este Órgão. Favor desassociar antes de excluir.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B4646D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806E23" w:rsidRDefault="00B4646D" w:rsidP="00181551">
            <w:pPr>
              <w:spacing w:after="0"/>
              <w:jc w:val="left"/>
              <w:rPr>
                <w:szCs w:val="20"/>
              </w:rPr>
            </w:pPr>
            <w:r w:rsidRPr="00806E23">
              <w:rPr>
                <w:szCs w:val="20"/>
              </w:rPr>
              <w:t>Órgão/Unidade incluído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</w:pPr>
            <w:r w:rsidRPr="00806E23">
              <w:t>Sucesso</w:t>
            </w:r>
          </w:p>
        </w:tc>
      </w:tr>
      <w:tr w:rsidR="00B4646D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Órgão/Unidade</w:t>
            </w:r>
            <w:r>
              <w:t xml:space="preserve"> </w:t>
            </w:r>
            <w:r>
              <w:rPr>
                <w:szCs w:val="20"/>
              </w:rPr>
              <w:t>alterado</w:t>
            </w:r>
            <w:r w:rsidRPr="00041EB4">
              <w:rPr>
                <w:szCs w:val="20"/>
              </w:rPr>
              <w:t xml:space="preserve"> com sucesso</w:t>
            </w:r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</w:pPr>
            <w:r>
              <w:t>Sucesso</w:t>
            </w:r>
          </w:p>
        </w:tc>
      </w:tr>
      <w:tr w:rsidR="00B4646D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Órgão/Unidade</w:t>
            </w:r>
            <w:r w:rsidRPr="00041EB4">
              <w:rPr>
                <w:szCs w:val="20"/>
              </w:rPr>
              <w:t xml:space="preserve"> excluído com sucesso</w:t>
            </w:r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</w:pPr>
            <w:r>
              <w:t>Sucesso</w:t>
            </w:r>
          </w:p>
        </w:tc>
      </w:tr>
      <w:tr w:rsidR="00B4646D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Órgão/Unidade já cadastrado!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</w:pPr>
            <w:r>
              <w:rPr>
                <w:szCs w:val="20"/>
              </w:rPr>
              <w:t>Alerta</w:t>
            </w:r>
          </w:p>
        </w:tc>
      </w:tr>
      <w:tr w:rsidR="00B4646D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Usuários associados ao perfil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t>Sucesso</w:t>
            </w:r>
          </w:p>
        </w:tc>
      </w:tr>
      <w:tr w:rsidR="00B4646D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Funcionalidades associadas ao perfil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t>Sucesso</w:t>
            </w:r>
          </w:p>
        </w:tc>
      </w:tr>
      <w:tr w:rsidR="00B4646D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t>Deseja realmente alterar o Órgão selecionado?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</w:pPr>
            <w:r>
              <w:t>Confirmação</w:t>
            </w:r>
          </w:p>
        </w:tc>
      </w:tr>
      <w:tr w:rsidR="00B4646D" w:rsidTr="00181551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</w:pPr>
            <w:r>
              <w:t>Deseja realmente excluir este registro?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</w:pPr>
            <w:r>
              <w:t>Confirmação</w:t>
            </w:r>
          </w:p>
        </w:tc>
      </w:tr>
      <w:tr w:rsidR="000032AD" w:rsidTr="00181551">
        <w:tc>
          <w:tcPr>
            <w:tcW w:w="1241" w:type="dxa"/>
            <w:vAlign w:val="bottom"/>
          </w:tcPr>
          <w:p w:rsidR="000032AD" w:rsidRPr="00041EB4" w:rsidRDefault="000032A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0032AD" w:rsidRDefault="000032AD" w:rsidP="00181551">
            <w:pPr>
              <w:spacing w:after="0"/>
              <w:jc w:val="left"/>
            </w:pPr>
            <w:r>
              <w:t>Número de manifestação não gerado. Tente novamente.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0032AD" w:rsidRDefault="000032AD" w:rsidP="00181551">
            <w:pPr>
              <w:spacing w:after="0"/>
              <w:jc w:val="left"/>
            </w:pPr>
            <w:r>
              <w:t>Erro</w:t>
            </w:r>
          </w:p>
        </w:tc>
      </w:tr>
      <w:tr w:rsidR="00C37ED5" w:rsidTr="00181551">
        <w:tc>
          <w:tcPr>
            <w:tcW w:w="1241" w:type="dxa"/>
            <w:vAlign w:val="bottom"/>
          </w:tcPr>
          <w:p w:rsidR="00C37ED5" w:rsidRPr="00041EB4" w:rsidRDefault="00C37ED5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C37ED5" w:rsidRDefault="00C37ED5" w:rsidP="00181551">
            <w:pPr>
              <w:spacing w:after="0"/>
              <w:jc w:val="left"/>
            </w:pPr>
            <w:r w:rsidRPr="00C37ED5">
              <w:t>Selecione pelo menos um servidor</w:t>
            </w:r>
            <w:r>
              <w:t>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C37ED5" w:rsidRDefault="00C37ED5" w:rsidP="00181551">
            <w:pPr>
              <w:spacing w:after="0"/>
              <w:jc w:val="left"/>
            </w:pPr>
            <w:r>
              <w:rPr>
                <w:szCs w:val="20"/>
              </w:rPr>
              <w:t>Alerta</w:t>
            </w:r>
          </w:p>
        </w:tc>
      </w:tr>
      <w:tr w:rsidR="001857FD" w:rsidTr="00181551">
        <w:tc>
          <w:tcPr>
            <w:tcW w:w="1241" w:type="dxa"/>
            <w:vAlign w:val="bottom"/>
          </w:tcPr>
          <w:p w:rsidR="001857FD" w:rsidRPr="00041EB4" w:rsidRDefault="001857F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1857FD" w:rsidRPr="00C37ED5" w:rsidRDefault="001857FD" w:rsidP="00181551">
            <w:pPr>
              <w:spacing w:after="0"/>
              <w:jc w:val="left"/>
            </w:pPr>
            <w:r>
              <w:t>Houve um erro no banco de dados. Tente novamente.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1857FD" w:rsidRDefault="001857FD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Erro</w:t>
            </w:r>
          </w:p>
        </w:tc>
      </w:tr>
      <w:tr w:rsidR="00F8430C" w:rsidTr="00181551">
        <w:tc>
          <w:tcPr>
            <w:tcW w:w="1241" w:type="dxa"/>
            <w:vAlign w:val="bottom"/>
          </w:tcPr>
          <w:p w:rsidR="00F8430C" w:rsidRPr="00041EB4" w:rsidRDefault="00F8430C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F8430C" w:rsidRDefault="00F8430C" w:rsidP="00181551">
            <w:pPr>
              <w:spacing w:after="0"/>
              <w:jc w:val="left"/>
            </w:pPr>
            <w:r>
              <w:t xml:space="preserve">Houve um erro ao salvar os dados, essa manifestação não pôde ser vinculada ao usuário </w:t>
            </w:r>
            <w:proofErr w:type="spellStart"/>
            <w:r>
              <w:t>logado</w:t>
            </w:r>
            <w:proofErr w:type="spellEnd"/>
            <w:r>
              <w:t>. Tente novamente.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F8430C" w:rsidRDefault="00F8430C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Erro</w:t>
            </w:r>
          </w:p>
        </w:tc>
      </w:tr>
      <w:tr w:rsidR="005044BA" w:rsidTr="00181551">
        <w:tc>
          <w:tcPr>
            <w:tcW w:w="1241" w:type="dxa"/>
            <w:vAlign w:val="bottom"/>
          </w:tcPr>
          <w:p w:rsidR="005044BA" w:rsidRPr="00041EB4" w:rsidRDefault="005044BA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5044BA" w:rsidRDefault="005044BA" w:rsidP="00181551">
            <w:pPr>
              <w:spacing w:after="0"/>
              <w:jc w:val="left"/>
            </w:pPr>
            <w:r w:rsidRPr="005044BA">
              <w:t>Não há palavras-chave para essa manifestação.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5044BA" w:rsidRDefault="005044BA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A273FF" w:rsidRPr="008F632F" w:rsidTr="00181551">
        <w:tc>
          <w:tcPr>
            <w:tcW w:w="1241" w:type="dxa"/>
            <w:vAlign w:val="bottom"/>
          </w:tcPr>
          <w:p w:rsidR="00A273FF" w:rsidRPr="008F632F" w:rsidRDefault="00A273FF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A273FF" w:rsidRPr="008F632F" w:rsidRDefault="00A273FF" w:rsidP="00181551">
            <w:pPr>
              <w:spacing w:after="0"/>
              <w:jc w:val="left"/>
            </w:pPr>
            <w:r w:rsidRPr="008F632F">
              <w:t>Excluído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A273FF" w:rsidRPr="008F632F" w:rsidRDefault="00A273FF" w:rsidP="00181551">
            <w:pPr>
              <w:spacing w:after="0"/>
              <w:jc w:val="left"/>
              <w:rPr>
                <w:szCs w:val="20"/>
              </w:rPr>
            </w:pPr>
            <w:r w:rsidRPr="008F632F">
              <w:rPr>
                <w:szCs w:val="20"/>
              </w:rPr>
              <w:t>Sucesso</w:t>
            </w:r>
          </w:p>
        </w:tc>
      </w:tr>
      <w:tr w:rsidR="00A273FF" w:rsidRPr="008F632F" w:rsidTr="00181551">
        <w:tc>
          <w:tcPr>
            <w:tcW w:w="1241" w:type="dxa"/>
            <w:vAlign w:val="bottom"/>
          </w:tcPr>
          <w:p w:rsidR="00A273FF" w:rsidRPr="008F632F" w:rsidRDefault="00A273FF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A273FF" w:rsidRPr="008F632F" w:rsidRDefault="00A273FF" w:rsidP="00181551">
            <w:pPr>
              <w:spacing w:after="0"/>
              <w:jc w:val="left"/>
            </w:pPr>
            <w:r w:rsidRPr="008F632F">
              <w:t>Arquivo não permitido.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A273FF" w:rsidRPr="008F632F" w:rsidRDefault="00A273FF" w:rsidP="00181551">
            <w:pPr>
              <w:spacing w:after="0"/>
              <w:jc w:val="left"/>
              <w:rPr>
                <w:szCs w:val="20"/>
              </w:rPr>
            </w:pPr>
            <w:r w:rsidRPr="008F632F">
              <w:rPr>
                <w:szCs w:val="20"/>
              </w:rPr>
              <w:t>Alerta</w:t>
            </w:r>
          </w:p>
        </w:tc>
      </w:tr>
      <w:tr w:rsidR="00EB6947" w:rsidTr="00181551">
        <w:tc>
          <w:tcPr>
            <w:tcW w:w="1241" w:type="dxa"/>
            <w:vAlign w:val="bottom"/>
          </w:tcPr>
          <w:p w:rsidR="00EB6947" w:rsidRPr="008F632F" w:rsidRDefault="00EB6947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EB6947" w:rsidRPr="008F632F" w:rsidRDefault="00EB6947" w:rsidP="00181551">
            <w:pPr>
              <w:spacing w:after="0"/>
              <w:jc w:val="left"/>
            </w:pPr>
            <w:r w:rsidRPr="008F632F">
              <w:t>Manifestação analisada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EB6947" w:rsidRPr="008F632F" w:rsidRDefault="00EB6947" w:rsidP="00181551">
            <w:pPr>
              <w:spacing w:after="0"/>
              <w:jc w:val="left"/>
              <w:rPr>
                <w:szCs w:val="20"/>
              </w:rPr>
            </w:pPr>
            <w:r w:rsidRPr="008F632F">
              <w:rPr>
                <w:szCs w:val="20"/>
              </w:rPr>
              <w:t>Sucesso</w:t>
            </w:r>
          </w:p>
        </w:tc>
      </w:tr>
      <w:tr w:rsidR="00554480" w:rsidTr="00181551">
        <w:tc>
          <w:tcPr>
            <w:tcW w:w="1241" w:type="dxa"/>
            <w:vAlign w:val="bottom"/>
          </w:tcPr>
          <w:p w:rsidR="00554480" w:rsidRPr="008F632F" w:rsidRDefault="00554480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554480" w:rsidRPr="008F632F" w:rsidRDefault="00554480" w:rsidP="00181551">
            <w:pPr>
              <w:spacing w:after="0"/>
              <w:jc w:val="left"/>
            </w:pPr>
            <w:r>
              <w:t>É necess</w:t>
            </w:r>
            <w:r w:rsidR="00876A56">
              <w:t xml:space="preserve">ário selecionar </w:t>
            </w:r>
            <w:r>
              <w:t>uma manifestação.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554480" w:rsidRPr="008F632F" w:rsidRDefault="00554480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E3028F" w:rsidTr="00181551">
        <w:tc>
          <w:tcPr>
            <w:tcW w:w="1241" w:type="dxa"/>
            <w:vAlign w:val="bottom"/>
          </w:tcPr>
          <w:p w:rsidR="00E3028F" w:rsidRPr="008F632F" w:rsidRDefault="00E3028F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E3028F" w:rsidRDefault="00E3028F" w:rsidP="00181551">
            <w:pPr>
              <w:spacing w:after="0"/>
              <w:jc w:val="left"/>
            </w:pPr>
            <w:r>
              <w:t>As manifestações foram devolvidas aos responsáveis.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E3028F" w:rsidRDefault="00E3028F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Sucesso</w:t>
            </w:r>
          </w:p>
        </w:tc>
      </w:tr>
    </w:tbl>
    <w:p w:rsidR="00151CCC" w:rsidRDefault="00C968C4" w:rsidP="004E008C">
      <w:pPr>
        <w:rPr>
          <w:sz w:val="16"/>
        </w:rPr>
      </w:pPr>
      <w:r w:rsidRPr="005D3330">
        <w:rPr>
          <w:sz w:val="16"/>
        </w:rPr>
        <w:t xml:space="preserve">Legenda do campo Tipo: Sucesso, Alerta, Confirmação, </w:t>
      </w:r>
      <w:r w:rsidR="00573D60">
        <w:rPr>
          <w:sz w:val="16"/>
        </w:rPr>
        <w:t xml:space="preserve">Erro, </w:t>
      </w:r>
      <w:proofErr w:type="spellStart"/>
      <w:r w:rsidR="00641C5E">
        <w:rPr>
          <w:sz w:val="16"/>
        </w:rPr>
        <w:t>H</w:t>
      </w:r>
      <w:r w:rsidR="00573D60">
        <w:rPr>
          <w:sz w:val="16"/>
        </w:rPr>
        <w:t>int</w:t>
      </w:r>
      <w:proofErr w:type="spellEnd"/>
    </w:p>
    <w:p w:rsidR="00525A3F" w:rsidRDefault="007E6996" w:rsidP="00F0699E">
      <w:pPr>
        <w:pStyle w:val="Estilo1"/>
      </w:pPr>
      <w:bookmarkStart w:id="4" w:name="_Toc393950106"/>
      <w:r>
        <w:t>Referência</w:t>
      </w:r>
      <w:r w:rsidR="00525A3F">
        <w:t>s</w:t>
      </w:r>
      <w:bookmarkEnd w:id="4"/>
    </w:p>
    <w:p w:rsidR="009D5FCD" w:rsidRPr="004D3A6E" w:rsidRDefault="004D3A6E" w:rsidP="00B4646D">
      <w:pPr>
        <w:numPr>
          <w:ilvl w:val="0"/>
          <w:numId w:val="41"/>
        </w:numPr>
        <w:spacing w:after="0"/>
      </w:pPr>
      <w:r w:rsidRPr="004D3A6E">
        <w:t>Casos de Uso</w:t>
      </w:r>
      <w:r w:rsidR="00B4646D">
        <w:t>.</w:t>
      </w:r>
    </w:p>
    <w:p w:rsidR="004D3A6E" w:rsidRDefault="00AB6804" w:rsidP="00B4646D">
      <w:pPr>
        <w:numPr>
          <w:ilvl w:val="0"/>
          <w:numId w:val="41"/>
        </w:numPr>
        <w:spacing w:after="0"/>
      </w:pPr>
      <w:r>
        <w:t>Protótipos</w:t>
      </w:r>
      <w:r w:rsidR="00B4646D">
        <w:t>.</w:t>
      </w:r>
    </w:p>
    <w:p w:rsidR="00B4646D" w:rsidRDefault="00B4646D" w:rsidP="00B4646D">
      <w:pPr>
        <w:numPr>
          <w:ilvl w:val="0"/>
          <w:numId w:val="41"/>
        </w:numPr>
        <w:spacing w:after="0"/>
      </w:pPr>
      <w:r>
        <w:t>Especificação de Tela.</w:t>
      </w:r>
    </w:p>
    <w:p w:rsidR="00F244C4" w:rsidRDefault="00F244C4" w:rsidP="00B4646D">
      <w:pPr>
        <w:spacing w:after="0"/>
        <w:ind w:left="720"/>
      </w:pPr>
    </w:p>
    <w:p w:rsidR="00151CCC" w:rsidRPr="00606523" w:rsidRDefault="00151CCC" w:rsidP="00151CCC">
      <w:pPr>
        <w:pStyle w:val="Estilo1"/>
        <w:rPr>
          <w:rFonts w:cs="Arial"/>
        </w:rPr>
      </w:pPr>
      <w:bookmarkStart w:id="5" w:name="_Toc347478617"/>
      <w:bookmarkStart w:id="6" w:name="_Toc362969783"/>
      <w:bookmarkStart w:id="7" w:name="_Toc366082567"/>
      <w:bookmarkStart w:id="8" w:name="_Toc366749911"/>
      <w:bookmarkStart w:id="9" w:name="_Toc366750220"/>
      <w:bookmarkStart w:id="10" w:name="_Toc393950107"/>
      <w:r w:rsidRPr="00606523">
        <w:rPr>
          <w:rFonts w:cs="Arial"/>
        </w:rPr>
        <w:t>Assinaturas</w:t>
      </w:r>
      <w:bookmarkEnd w:id="5"/>
      <w:bookmarkEnd w:id="6"/>
      <w:bookmarkEnd w:id="7"/>
      <w:bookmarkEnd w:id="8"/>
      <w:bookmarkEnd w:id="9"/>
      <w:bookmarkEnd w:id="10"/>
    </w:p>
    <w:p w:rsidR="00151CCC" w:rsidRPr="00536252" w:rsidRDefault="00151CCC" w:rsidP="00151CCC">
      <w:pPr>
        <w:pStyle w:val="CTMISCorpo1"/>
      </w:pPr>
      <w:r w:rsidRPr="00536252">
        <w:t>Os abaixo assinados estão de acordo com o conteúdo deste documento.</w:t>
      </w:r>
    </w:p>
    <w:tbl>
      <w:tblPr>
        <w:tblW w:w="8904" w:type="dxa"/>
        <w:jc w:val="center"/>
        <w:tblLayout w:type="fixed"/>
        <w:tblCellMar>
          <w:top w:w="70" w:type="dxa"/>
          <w:left w:w="70" w:type="dxa"/>
          <w:bottom w:w="70" w:type="dxa"/>
          <w:right w:w="70" w:type="dxa"/>
        </w:tblCellMar>
        <w:tblLook w:val="0000"/>
      </w:tblPr>
      <w:tblGrid>
        <w:gridCol w:w="4624"/>
        <w:gridCol w:w="4280"/>
      </w:tblGrid>
      <w:tr w:rsidR="00151CCC" w:rsidRPr="00961F31" w:rsidTr="00151CCC">
        <w:trPr>
          <w:trHeight w:val="762"/>
          <w:jc w:val="center"/>
        </w:trPr>
        <w:tc>
          <w:tcPr>
            <w:tcW w:w="4624" w:type="dxa"/>
          </w:tcPr>
          <w:p w:rsidR="00151CCC" w:rsidRPr="00961F31" w:rsidRDefault="00151CCC" w:rsidP="003E70FD">
            <w:pPr>
              <w:pStyle w:val="CTMISTabela"/>
              <w:jc w:val="both"/>
              <w:rPr>
                <w:b w:val="0"/>
                <w:i/>
                <w:color w:val="0000FF"/>
              </w:rPr>
            </w:pPr>
          </w:p>
        </w:tc>
        <w:tc>
          <w:tcPr>
            <w:tcW w:w="4280" w:type="dxa"/>
          </w:tcPr>
          <w:p w:rsidR="00151CCC" w:rsidRPr="00961F31" w:rsidRDefault="00151CCC" w:rsidP="002C633E">
            <w:pPr>
              <w:pStyle w:val="CTMISTabela"/>
              <w:rPr>
                <w:b w:val="0"/>
                <w:i/>
                <w:color w:val="0000FF"/>
              </w:rPr>
            </w:pPr>
          </w:p>
        </w:tc>
      </w:tr>
      <w:tr w:rsidR="00B4646D" w:rsidTr="00B4646D">
        <w:trPr>
          <w:trHeight w:val="762"/>
          <w:jc w:val="center"/>
        </w:trPr>
        <w:tc>
          <w:tcPr>
            <w:tcW w:w="4624" w:type="dxa"/>
          </w:tcPr>
          <w:p w:rsidR="00B4646D" w:rsidRPr="00B4646D" w:rsidRDefault="00B4646D" w:rsidP="00B4646D">
            <w:pPr>
              <w:pStyle w:val="CTMISTabela"/>
            </w:pPr>
          </w:p>
          <w:p w:rsidR="00B4646D" w:rsidRPr="00B4646D" w:rsidRDefault="00B4646D" w:rsidP="00B4646D">
            <w:pPr>
              <w:pStyle w:val="CTMISTabela"/>
            </w:pPr>
            <w:r w:rsidRPr="00B4646D">
              <w:t>Data: ___/___/_____</w:t>
            </w:r>
          </w:p>
          <w:p w:rsidR="00B4646D" w:rsidRPr="00B4646D" w:rsidRDefault="00B4646D" w:rsidP="00B4646D">
            <w:pPr>
              <w:pStyle w:val="CTMISTabela"/>
            </w:pPr>
          </w:p>
        </w:tc>
        <w:tc>
          <w:tcPr>
            <w:tcW w:w="4280" w:type="dxa"/>
          </w:tcPr>
          <w:p w:rsidR="00B4646D" w:rsidRPr="00B4646D" w:rsidRDefault="00B4646D" w:rsidP="00B4646D">
            <w:pPr>
              <w:pStyle w:val="CTMISTabela"/>
            </w:pPr>
          </w:p>
          <w:p w:rsidR="00B4646D" w:rsidRPr="00B4646D" w:rsidRDefault="00B4646D" w:rsidP="00B4646D">
            <w:pPr>
              <w:pStyle w:val="CTMISTabela"/>
            </w:pPr>
            <w:r w:rsidRPr="00B4646D">
              <w:t>Data: ___/___/_____</w:t>
            </w:r>
          </w:p>
          <w:p w:rsidR="00B4646D" w:rsidRPr="00B4646D" w:rsidRDefault="00B4646D" w:rsidP="00B4646D">
            <w:pPr>
              <w:pStyle w:val="CTMISTabela"/>
            </w:pPr>
          </w:p>
        </w:tc>
      </w:tr>
      <w:tr w:rsidR="00B4646D" w:rsidTr="00B4646D">
        <w:trPr>
          <w:trHeight w:val="762"/>
          <w:jc w:val="center"/>
        </w:trPr>
        <w:tc>
          <w:tcPr>
            <w:tcW w:w="4624" w:type="dxa"/>
          </w:tcPr>
          <w:p w:rsidR="00B4646D" w:rsidRPr="00B4646D" w:rsidRDefault="00B4646D" w:rsidP="00B4646D">
            <w:pPr>
              <w:pStyle w:val="CTMISTabela"/>
              <w:rPr>
                <w:b w:val="0"/>
              </w:rPr>
            </w:pPr>
            <w:r w:rsidRPr="00B4646D">
              <w:rPr>
                <w:b w:val="0"/>
              </w:rPr>
              <w:t>Thaíssa da Silveira Nascimento Matos</w:t>
            </w:r>
          </w:p>
          <w:p w:rsidR="00B4646D" w:rsidRPr="00B4646D" w:rsidRDefault="00B4646D" w:rsidP="00B4646D">
            <w:pPr>
              <w:pStyle w:val="CTMISTabela"/>
            </w:pPr>
            <w:r w:rsidRPr="00B4646D">
              <w:t>Demandante</w:t>
            </w:r>
            <w:r w:rsidRPr="00B4646D">
              <w:br/>
              <w:t>Ouvidoria</w:t>
            </w:r>
          </w:p>
          <w:p w:rsidR="00B4646D" w:rsidRPr="00B4646D" w:rsidRDefault="00B4646D" w:rsidP="00B4646D">
            <w:pPr>
              <w:pStyle w:val="CTMISTabela"/>
            </w:pPr>
          </w:p>
        </w:tc>
        <w:tc>
          <w:tcPr>
            <w:tcW w:w="4280" w:type="dxa"/>
          </w:tcPr>
          <w:p w:rsidR="00B4646D" w:rsidRPr="00B4646D" w:rsidRDefault="00B4646D" w:rsidP="00B4646D">
            <w:pPr>
              <w:pStyle w:val="CTMISTabela"/>
              <w:rPr>
                <w:b w:val="0"/>
              </w:rPr>
            </w:pPr>
            <w:r w:rsidRPr="00B4646D">
              <w:rPr>
                <w:b w:val="0"/>
              </w:rPr>
              <w:t>Deusdete Alves Paixão</w:t>
            </w:r>
          </w:p>
          <w:p w:rsidR="00B4646D" w:rsidRPr="00B4646D" w:rsidRDefault="00B4646D" w:rsidP="00B4646D">
            <w:pPr>
              <w:pStyle w:val="CTMISTabela"/>
            </w:pPr>
            <w:r w:rsidRPr="00B4646D">
              <w:t>Líder Técnico</w:t>
            </w:r>
            <w:r w:rsidRPr="00B4646D">
              <w:br/>
              <w:t>STJ</w:t>
            </w:r>
          </w:p>
          <w:p w:rsidR="00B4646D" w:rsidRPr="00B4646D" w:rsidRDefault="00B4646D" w:rsidP="00B4646D">
            <w:pPr>
              <w:pStyle w:val="CTMISTabela"/>
            </w:pPr>
          </w:p>
        </w:tc>
      </w:tr>
    </w:tbl>
    <w:p w:rsidR="00151CCC" w:rsidRPr="007A6DC2" w:rsidRDefault="00151CCC" w:rsidP="009D5FCD">
      <w:pPr>
        <w:rPr>
          <w:i/>
          <w:color w:val="0000FF"/>
        </w:rPr>
      </w:pPr>
    </w:p>
    <w:sectPr w:rsidR="00151CCC" w:rsidRPr="007A6DC2" w:rsidSect="0078285C">
      <w:headerReference w:type="default" r:id="rId12"/>
      <w:footerReference w:type="default" r:id="rId13"/>
      <w:pgSz w:w="11906" w:h="16838"/>
      <w:pgMar w:top="1535" w:right="1701" w:bottom="1417" w:left="1701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74B" w:rsidRDefault="0019074B" w:rsidP="00D43E2F">
      <w:pPr>
        <w:spacing w:after="0" w:line="240" w:lineRule="auto"/>
      </w:pPr>
      <w:r>
        <w:separator/>
      </w:r>
    </w:p>
  </w:endnote>
  <w:endnote w:type="continuationSeparator" w:id="0">
    <w:p w:rsidR="0019074B" w:rsidRDefault="0019074B" w:rsidP="00D4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7338"/>
      <w:gridCol w:w="1372"/>
    </w:tblGrid>
    <w:tr w:rsidR="007E2384" w:rsidRPr="00AD7FCB" w:rsidTr="00C56A89">
      <w:trPr>
        <w:trHeight w:hRule="exact" w:val="420"/>
      </w:trPr>
      <w:tc>
        <w:tcPr>
          <w:tcW w:w="7338" w:type="dxa"/>
          <w:vAlign w:val="center"/>
        </w:tcPr>
        <w:p w:rsidR="007E2384" w:rsidRPr="00AD7FCB" w:rsidRDefault="00B4646D" w:rsidP="005F3EA6">
          <w:pPr>
            <w:pStyle w:val="Rodap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SISOUV</w:t>
          </w:r>
          <w:r w:rsidR="007E2384">
            <w:rPr>
              <w:rFonts w:cs="Arial"/>
              <w:i/>
              <w:color w:val="0000FF"/>
              <w:sz w:val="16"/>
              <w:szCs w:val="16"/>
            </w:rPr>
            <w:t xml:space="preserve"> </w:t>
          </w:r>
          <w:r w:rsidR="007E2384">
            <w:rPr>
              <w:rFonts w:cs="Arial"/>
              <w:sz w:val="16"/>
              <w:szCs w:val="16"/>
            </w:rPr>
            <w:t>- Lista de mensagens</w:t>
          </w:r>
        </w:p>
      </w:tc>
      <w:tc>
        <w:tcPr>
          <w:tcW w:w="1372" w:type="dxa"/>
          <w:vAlign w:val="center"/>
        </w:tcPr>
        <w:p w:rsidR="007E2384" w:rsidRPr="00AD7FCB" w:rsidRDefault="007E2384" w:rsidP="00C56A89">
          <w:pPr>
            <w:pStyle w:val="Rodap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Pág.: </w:t>
          </w:r>
          <w:r w:rsidR="005F14BA" w:rsidRPr="00E37E0F">
            <w:rPr>
              <w:rFonts w:cs="Arial"/>
              <w:sz w:val="16"/>
              <w:szCs w:val="16"/>
            </w:rPr>
            <w:fldChar w:fldCharType="begin"/>
          </w:r>
          <w:r w:rsidRPr="00E37E0F">
            <w:rPr>
              <w:rFonts w:cs="Arial"/>
              <w:sz w:val="16"/>
              <w:szCs w:val="16"/>
            </w:rPr>
            <w:instrText>PAGE   \* MERGEFORMAT</w:instrText>
          </w:r>
          <w:r w:rsidR="005F14BA" w:rsidRPr="00E37E0F">
            <w:rPr>
              <w:rFonts w:cs="Arial"/>
              <w:sz w:val="16"/>
              <w:szCs w:val="16"/>
            </w:rPr>
            <w:fldChar w:fldCharType="separate"/>
          </w:r>
          <w:r w:rsidR="004D22E8">
            <w:rPr>
              <w:rFonts w:cs="Arial"/>
              <w:noProof/>
              <w:sz w:val="16"/>
              <w:szCs w:val="16"/>
            </w:rPr>
            <w:t>2</w:t>
          </w:r>
          <w:r w:rsidR="005F14BA" w:rsidRPr="00E37E0F">
            <w:rPr>
              <w:rFonts w:cs="Arial"/>
              <w:sz w:val="16"/>
              <w:szCs w:val="16"/>
            </w:rPr>
            <w:fldChar w:fldCharType="end"/>
          </w:r>
          <w:r>
            <w:rPr>
              <w:rFonts w:cs="Arial"/>
              <w:sz w:val="16"/>
              <w:szCs w:val="16"/>
            </w:rPr>
            <w:t xml:space="preserve"> / </w:t>
          </w:r>
          <w:fldSimple w:instr=" NUMPAGES   \* MERGEFORMAT ">
            <w:r w:rsidR="004D22E8" w:rsidRPr="004D22E8">
              <w:rPr>
                <w:rFonts w:cs="Arial"/>
                <w:noProof/>
                <w:sz w:val="16"/>
                <w:szCs w:val="16"/>
              </w:rPr>
              <w:t>6</w:t>
            </w:r>
          </w:fldSimple>
        </w:p>
      </w:tc>
    </w:tr>
  </w:tbl>
  <w:p w:rsidR="007E2384" w:rsidRPr="005C3805" w:rsidRDefault="007E2384" w:rsidP="005C3805">
    <w:pPr>
      <w:pStyle w:val="Rodap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74B" w:rsidRDefault="0019074B" w:rsidP="00D43E2F">
      <w:pPr>
        <w:spacing w:after="0" w:line="240" w:lineRule="auto"/>
      </w:pPr>
      <w:r>
        <w:separator/>
      </w:r>
    </w:p>
  </w:footnote>
  <w:footnote w:type="continuationSeparator" w:id="0">
    <w:p w:rsidR="0019074B" w:rsidRDefault="0019074B" w:rsidP="00D43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Layout w:type="fixed"/>
      <w:tblLook w:val="04A0"/>
    </w:tblPr>
    <w:tblGrid>
      <w:gridCol w:w="2377"/>
      <w:gridCol w:w="4964"/>
      <w:gridCol w:w="141"/>
      <w:gridCol w:w="1308"/>
    </w:tblGrid>
    <w:tr w:rsidR="007E2384" w:rsidTr="002B63D8">
      <w:trPr>
        <w:trHeight w:val="419"/>
        <w:jc w:val="center"/>
      </w:trPr>
      <w:tc>
        <w:tcPr>
          <w:tcW w:w="23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7E2384" w:rsidRDefault="007E2384" w:rsidP="002B63D8">
          <w:pPr>
            <w:pStyle w:val="Cabealho"/>
            <w:rPr>
              <w:rFonts w:cs="Arial"/>
              <w:b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628650" cy="552450"/>
                <wp:effectExtent l="0" t="0" r="0" b="0"/>
                <wp:docPr id="1" name="Imagem 8" descr="cid:image001.png@01CF23D4.824E4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 descr="cid:image001.png@01CF23D4.824E44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0" w:type="dxa"/>
          <w:gridSpan w:val="3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E2384" w:rsidRDefault="007E2384" w:rsidP="002B63D8">
          <w:pPr>
            <w:pStyle w:val="Cabealho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b/>
              <w:sz w:val="22"/>
            </w:rPr>
            <w:t>Superior Tribunal de Justiça - STJ</w:t>
          </w:r>
        </w:p>
      </w:tc>
    </w:tr>
    <w:tr w:rsidR="007E2384" w:rsidTr="002B63D8">
      <w:trPr>
        <w:trHeight w:hRule="exact" w:val="113"/>
        <w:jc w:val="center"/>
      </w:trPr>
      <w:tc>
        <w:tcPr>
          <w:tcW w:w="7338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7E2384" w:rsidRDefault="007E2384" w:rsidP="002B63D8">
          <w:pPr>
            <w:pStyle w:val="Cabealho"/>
            <w:rPr>
              <w:rFonts w:cs="Arial"/>
              <w:b/>
              <w:sz w:val="12"/>
              <w:szCs w:val="12"/>
            </w:rPr>
          </w:pPr>
        </w:p>
      </w:tc>
      <w:tc>
        <w:tcPr>
          <w:tcW w:w="1448" w:type="dxa"/>
          <w:gridSpan w:val="2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:rsidR="007E2384" w:rsidRDefault="007E2384" w:rsidP="002B63D8">
          <w:pPr>
            <w:pStyle w:val="Cabealho"/>
            <w:jc w:val="right"/>
            <w:rPr>
              <w:rFonts w:cs="Arial"/>
              <w:b/>
              <w:sz w:val="18"/>
              <w:szCs w:val="18"/>
            </w:rPr>
          </w:pPr>
        </w:p>
      </w:tc>
    </w:tr>
    <w:tr w:rsidR="007E2384" w:rsidTr="002B63D8">
      <w:trPr>
        <w:trHeight w:val="425"/>
        <w:jc w:val="center"/>
      </w:trPr>
      <w:tc>
        <w:tcPr>
          <w:tcW w:w="7479" w:type="dxa"/>
          <w:gridSpan w:val="3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E2384" w:rsidRDefault="007E2384" w:rsidP="00B4646D">
          <w:pPr>
            <w:pStyle w:val="Cabealho"/>
            <w:rPr>
              <w:rFonts w:cs="Arial"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Projeto: </w:t>
          </w:r>
          <w:r>
            <w:rPr>
              <w:rFonts w:cs="Arial"/>
              <w:sz w:val="16"/>
              <w:szCs w:val="16"/>
            </w:rPr>
            <w:t xml:space="preserve">Sistema </w:t>
          </w:r>
          <w:r w:rsidR="00B4646D">
            <w:rPr>
              <w:rFonts w:cs="Arial"/>
              <w:sz w:val="16"/>
              <w:szCs w:val="16"/>
            </w:rPr>
            <w:t>de Ouvidoria</w:t>
          </w:r>
        </w:p>
      </w:tc>
      <w:tc>
        <w:tcPr>
          <w:tcW w:w="1307" w:type="dxa"/>
          <w:tcBorders>
            <w:top w:val="nil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E2384" w:rsidRDefault="00770C4E" w:rsidP="00770C4E">
          <w:pPr>
            <w:pStyle w:val="Cabealho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Versão: 1.00</w:t>
          </w:r>
        </w:p>
      </w:tc>
    </w:tr>
  </w:tbl>
  <w:p w:rsidR="007E2384" w:rsidRPr="00D43E2F" w:rsidRDefault="007E2384">
    <w:pPr>
      <w:pStyle w:val="Cabealho"/>
      <w:rPr>
        <w:rFonts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2686"/>
    <w:multiLevelType w:val="hybridMultilevel"/>
    <w:tmpl w:val="529A7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B6ED6"/>
    <w:multiLevelType w:val="hybridMultilevel"/>
    <w:tmpl w:val="8E083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A01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6416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15D567D"/>
    <w:multiLevelType w:val="hybridMultilevel"/>
    <w:tmpl w:val="66041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87700"/>
    <w:multiLevelType w:val="multilevel"/>
    <w:tmpl w:val="3FDE8C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 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Text w:val="%1.%2.%3)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)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)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) 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F47FAA"/>
    <w:multiLevelType w:val="hybridMultilevel"/>
    <w:tmpl w:val="C38EB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7D44BD"/>
    <w:multiLevelType w:val="multilevel"/>
    <w:tmpl w:val="9D6EF07A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26287C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71464A6"/>
    <w:multiLevelType w:val="hybridMultilevel"/>
    <w:tmpl w:val="49747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350F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A460B5D"/>
    <w:multiLevelType w:val="hybridMultilevel"/>
    <w:tmpl w:val="5F582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B0402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4952A3"/>
    <w:multiLevelType w:val="hybridMultilevel"/>
    <w:tmpl w:val="F05A7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12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BA80CB4"/>
    <w:multiLevelType w:val="hybridMultilevel"/>
    <w:tmpl w:val="EC066276"/>
    <w:lvl w:ilvl="0" w:tplc="9E1070FE">
      <w:start w:val="1"/>
      <w:numFmt w:val="decimalZero"/>
      <w:pStyle w:val="Mensagem"/>
      <w:lvlText w:val="MSG0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4" w:hanging="360"/>
      </w:pPr>
    </w:lvl>
    <w:lvl w:ilvl="2" w:tplc="0416001B" w:tentative="1">
      <w:start w:val="1"/>
      <w:numFmt w:val="lowerRoman"/>
      <w:lvlText w:val="%3."/>
      <w:lvlJc w:val="right"/>
      <w:pPr>
        <w:ind w:left="1024" w:hanging="180"/>
      </w:pPr>
    </w:lvl>
    <w:lvl w:ilvl="3" w:tplc="0416000F" w:tentative="1">
      <w:start w:val="1"/>
      <w:numFmt w:val="decimal"/>
      <w:lvlText w:val="%4."/>
      <w:lvlJc w:val="left"/>
      <w:pPr>
        <w:ind w:left="1744" w:hanging="360"/>
      </w:pPr>
    </w:lvl>
    <w:lvl w:ilvl="4" w:tplc="04160019" w:tentative="1">
      <w:start w:val="1"/>
      <w:numFmt w:val="lowerLetter"/>
      <w:lvlText w:val="%5."/>
      <w:lvlJc w:val="left"/>
      <w:pPr>
        <w:ind w:left="2464" w:hanging="360"/>
      </w:pPr>
    </w:lvl>
    <w:lvl w:ilvl="5" w:tplc="0416001B" w:tentative="1">
      <w:start w:val="1"/>
      <w:numFmt w:val="lowerRoman"/>
      <w:lvlText w:val="%6."/>
      <w:lvlJc w:val="right"/>
      <w:pPr>
        <w:ind w:left="3184" w:hanging="180"/>
      </w:pPr>
    </w:lvl>
    <w:lvl w:ilvl="6" w:tplc="0416000F" w:tentative="1">
      <w:start w:val="1"/>
      <w:numFmt w:val="decimal"/>
      <w:lvlText w:val="%7."/>
      <w:lvlJc w:val="left"/>
      <w:pPr>
        <w:ind w:left="3904" w:hanging="360"/>
      </w:pPr>
    </w:lvl>
    <w:lvl w:ilvl="7" w:tplc="04160019" w:tentative="1">
      <w:start w:val="1"/>
      <w:numFmt w:val="lowerLetter"/>
      <w:lvlText w:val="%8."/>
      <w:lvlJc w:val="left"/>
      <w:pPr>
        <w:ind w:left="4624" w:hanging="360"/>
      </w:pPr>
    </w:lvl>
    <w:lvl w:ilvl="8" w:tplc="0416001B" w:tentative="1">
      <w:start w:val="1"/>
      <w:numFmt w:val="lowerRoman"/>
      <w:lvlText w:val="%9."/>
      <w:lvlJc w:val="right"/>
      <w:pPr>
        <w:ind w:left="5344" w:hanging="180"/>
      </w:pPr>
    </w:lvl>
  </w:abstractNum>
  <w:abstractNum w:abstractNumId="17">
    <w:nsid w:val="319E3A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6DB3A28"/>
    <w:multiLevelType w:val="hybridMultilevel"/>
    <w:tmpl w:val="7CEA88B4"/>
    <w:lvl w:ilvl="0" w:tplc="7056EB4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7B1C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84A23E9"/>
    <w:multiLevelType w:val="hybridMultilevel"/>
    <w:tmpl w:val="971462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575EFD"/>
    <w:multiLevelType w:val="multilevel"/>
    <w:tmpl w:val="7CFA194C"/>
    <w:lvl w:ilvl="0">
      <w:start w:val="1"/>
      <w:numFmt w:val="decimal"/>
      <w:pStyle w:val="Estilo1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2">
    <w:nsid w:val="46DE0226"/>
    <w:multiLevelType w:val="hybridMultilevel"/>
    <w:tmpl w:val="381A979C"/>
    <w:lvl w:ilvl="0" w:tplc="3A8A2114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23">
    <w:nsid w:val="4FF65158"/>
    <w:multiLevelType w:val="hybridMultilevel"/>
    <w:tmpl w:val="AE98815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3A36B94"/>
    <w:multiLevelType w:val="hybridMultilevel"/>
    <w:tmpl w:val="AAFC2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C60D64"/>
    <w:multiLevelType w:val="multilevel"/>
    <w:tmpl w:val="78166A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>
    <w:nsid w:val="5C1568F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0073BC1"/>
    <w:multiLevelType w:val="hybridMultilevel"/>
    <w:tmpl w:val="8E5C0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9216E9"/>
    <w:multiLevelType w:val="hybridMultilevel"/>
    <w:tmpl w:val="82C2EBC4"/>
    <w:lvl w:ilvl="0" w:tplc="74E6F8BA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0308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89A3961"/>
    <w:multiLevelType w:val="multilevel"/>
    <w:tmpl w:val="F8766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9CB6C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B184E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E0342FC"/>
    <w:multiLevelType w:val="hybridMultilevel"/>
    <w:tmpl w:val="E0C6D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3547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112046B"/>
    <w:multiLevelType w:val="hybridMultilevel"/>
    <w:tmpl w:val="BDC4C346"/>
    <w:lvl w:ilvl="0" w:tplc="E28CB0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2F74F7"/>
    <w:multiLevelType w:val="hybridMultilevel"/>
    <w:tmpl w:val="F7A29DBE"/>
    <w:lvl w:ilvl="0" w:tplc="3A8A2114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37">
    <w:nsid w:val="7FB93C91"/>
    <w:multiLevelType w:val="hybridMultilevel"/>
    <w:tmpl w:val="8CC27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"/>
  </w:num>
  <w:num w:numId="4">
    <w:abstractNumId w:val="35"/>
  </w:num>
  <w:num w:numId="5">
    <w:abstractNumId w:val="20"/>
  </w:num>
  <w:num w:numId="6">
    <w:abstractNumId w:val="25"/>
  </w:num>
  <w:num w:numId="7">
    <w:abstractNumId w:val="23"/>
  </w:num>
  <w:num w:numId="8">
    <w:abstractNumId w:val="31"/>
  </w:num>
  <w:num w:numId="9">
    <w:abstractNumId w:val="32"/>
  </w:num>
  <w:num w:numId="10">
    <w:abstractNumId w:val="19"/>
  </w:num>
  <w:num w:numId="11">
    <w:abstractNumId w:val="13"/>
  </w:num>
  <w:num w:numId="12">
    <w:abstractNumId w:val="11"/>
  </w:num>
  <w:num w:numId="13">
    <w:abstractNumId w:val="21"/>
  </w:num>
  <w:num w:numId="14">
    <w:abstractNumId w:val="2"/>
  </w:num>
  <w:num w:numId="15">
    <w:abstractNumId w:val="29"/>
  </w:num>
  <w:num w:numId="16">
    <w:abstractNumId w:val="26"/>
  </w:num>
  <w:num w:numId="17">
    <w:abstractNumId w:val="17"/>
  </w:num>
  <w:num w:numId="18">
    <w:abstractNumId w:val="9"/>
  </w:num>
  <w:num w:numId="19">
    <w:abstractNumId w:val="15"/>
  </w:num>
  <w:num w:numId="20">
    <w:abstractNumId w:val="34"/>
  </w:num>
  <w:num w:numId="21">
    <w:abstractNumId w:val="3"/>
  </w:num>
  <w:num w:numId="22">
    <w:abstractNumId w:val="28"/>
  </w:num>
  <w:num w:numId="23">
    <w:abstractNumId w:val="5"/>
  </w:num>
  <w:num w:numId="24">
    <w:abstractNumId w:val="30"/>
  </w:num>
  <w:num w:numId="25">
    <w:abstractNumId w:val="8"/>
  </w:num>
  <w:num w:numId="26">
    <w:abstractNumId w:val="21"/>
  </w:num>
  <w:num w:numId="27">
    <w:abstractNumId w:val="21"/>
  </w:num>
  <w:num w:numId="28">
    <w:abstractNumId w:val="27"/>
  </w:num>
  <w:num w:numId="29">
    <w:abstractNumId w:val="36"/>
  </w:num>
  <w:num w:numId="30">
    <w:abstractNumId w:val="36"/>
  </w:num>
  <w:num w:numId="31">
    <w:abstractNumId w:val="37"/>
  </w:num>
  <w:num w:numId="32">
    <w:abstractNumId w:val="21"/>
  </w:num>
  <w:num w:numId="33">
    <w:abstractNumId w:val="4"/>
  </w:num>
  <w:num w:numId="34">
    <w:abstractNumId w:val="10"/>
  </w:num>
  <w:num w:numId="35">
    <w:abstractNumId w:val="14"/>
  </w:num>
  <w:num w:numId="36">
    <w:abstractNumId w:val="22"/>
  </w:num>
  <w:num w:numId="37">
    <w:abstractNumId w:val="0"/>
  </w:num>
  <w:num w:numId="38">
    <w:abstractNumId w:val="33"/>
  </w:num>
  <w:num w:numId="39">
    <w:abstractNumId w:val="12"/>
  </w:num>
  <w:num w:numId="40">
    <w:abstractNumId w:val="16"/>
  </w:num>
  <w:num w:numId="41">
    <w:abstractNumId w:val="18"/>
  </w:num>
  <w:num w:numId="4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10946"/>
  </w:hdrShapeDefaults>
  <w:footnotePr>
    <w:footnote w:id="-1"/>
    <w:footnote w:id="0"/>
  </w:footnotePr>
  <w:endnotePr>
    <w:endnote w:id="-1"/>
    <w:endnote w:id="0"/>
  </w:endnotePr>
  <w:compat/>
  <w:rsids>
    <w:rsidRoot w:val="006C2779"/>
    <w:rsid w:val="000032AD"/>
    <w:rsid w:val="000040A0"/>
    <w:rsid w:val="000210E9"/>
    <w:rsid w:val="00024027"/>
    <w:rsid w:val="0002786A"/>
    <w:rsid w:val="00033785"/>
    <w:rsid w:val="000375A6"/>
    <w:rsid w:val="00061133"/>
    <w:rsid w:val="0006703D"/>
    <w:rsid w:val="00075694"/>
    <w:rsid w:val="000759D3"/>
    <w:rsid w:val="000862D9"/>
    <w:rsid w:val="00086CD5"/>
    <w:rsid w:val="000A59AF"/>
    <w:rsid w:val="000B1667"/>
    <w:rsid w:val="000C58F3"/>
    <w:rsid w:val="000D0DE9"/>
    <w:rsid w:val="000D1D13"/>
    <w:rsid w:val="000E2314"/>
    <w:rsid w:val="000E7D66"/>
    <w:rsid w:val="0011353F"/>
    <w:rsid w:val="00121B23"/>
    <w:rsid w:val="00125060"/>
    <w:rsid w:val="00134CB2"/>
    <w:rsid w:val="00140C2D"/>
    <w:rsid w:val="00147E12"/>
    <w:rsid w:val="0015081D"/>
    <w:rsid w:val="00151CCC"/>
    <w:rsid w:val="001574C1"/>
    <w:rsid w:val="00157E43"/>
    <w:rsid w:val="00167B66"/>
    <w:rsid w:val="00170383"/>
    <w:rsid w:val="00175068"/>
    <w:rsid w:val="00180067"/>
    <w:rsid w:val="00181551"/>
    <w:rsid w:val="00182B1B"/>
    <w:rsid w:val="00183DB8"/>
    <w:rsid w:val="001857FD"/>
    <w:rsid w:val="0019074B"/>
    <w:rsid w:val="001926A9"/>
    <w:rsid w:val="001941F0"/>
    <w:rsid w:val="001A26B4"/>
    <w:rsid w:val="001A37DF"/>
    <w:rsid w:val="001A59F6"/>
    <w:rsid w:val="001B04EF"/>
    <w:rsid w:val="001C0267"/>
    <w:rsid w:val="001C6F31"/>
    <w:rsid w:val="001D475A"/>
    <w:rsid w:val="001E1985"/>
    <w:rsid w:val="001E2753"/>
    <w:rsid w:val="001E551A"/>
    <w:rsid w:val="001E6AB6"/>
    <w:rsid w:val="001F29C3"/>
    <w:rsid w:val="001F64DF"/>
    <w:rsid w:val="001F7357"/>
    <w:rsid w:val="0021771D"/>
    <w:rsid w:val="00224B29"/>
    <w:rsid w:val="00226964"/>
    <w:rsid w:val="00227D5D"/>
    <w:rsid w:val="002354E1"/>
    <w:rsid w:val="00235D88"/>
    <w:rsid w:val="00243390"/>
    <w:rsid w:val="00246C58"/>
    <w:rsid w:val="00247E9E"/>
    <w:rsid w:val="002510E2"/>
    <w:rsid w:val="002576AA"/>
    <w:rsid w:val="00262C50"/>
    <w:rsid w:val="00264904"/>
    <w:rsid w:val="002741A2"/>
    <w:rsid w:val="00276A3C"/>
    <w:rsid w:val="0028547D"/>
    <w:rsid w:val="00286F99"/>
    <w:rsid w:val="00290D97"/>
    <w:rsid w:val="002A2523"/>
    <w:rsid w:val="002A26CB"/>
    <w:rsid w:val="002A7936"/>
    <w:rsid w:val="002B0952"/>
    <w:rsid w:val="002B147A"/>
    <w:rsid w:val="002B63D8"/>
    <w:rsid w:val="002C263F"/>
    <w:rsid w:val="002C3BE1"/>
    <w:rsid w:val="002C633E"/>
    <w:rsid w:val="002D1BD2"/>
    <w:rsid w:val="002D6C78"/>
    <w:rsid w:val="002E0956"/>
    <w:rsid w:val="002E31A0"/>
    <w:rsid w:val="002E7740"/>
    <w:rsid w:val="002F2B55"/>
    <w:rsid w:val="002F2BD3"/>
    <w:rsid w:val="002F3E04"/>
    <w:rsid w:val="00302A6D"/>
    <w:rsid w:val="00306EAA"/>
    <w:rsid w:val="00306F3E"/>
    <w:rsid w:val="003214A5"/>
    <w:rsid w:val="0033027B"/>
    <w:rsid w:val="00331B6C"/>
    <w:rsid w:val="0033607B"/>
    <w:rsid w:val="0034687E"/>
    <w:rsid w:val="00346F1D"/>
    <w:rsid w:val="003511DD"/>
    <w:rsid w:val="00357525"/>
    <w:rsid w:val="00364878"/>
    <w:rsid w:val="0036586D"/>
    <w:rsid w:val="003677AA"/>
    <w:rsid w:val="00367FCF"/>
    <w:rsid w:val="0038368B"/>
    <w:rsid w:val="0038412B"/>
    <w:rsid w:val="00387DAE"/>
    <w:rsid w:val="00390E45"/>
    <w:rsid w:val="00391378"/>
    <w:rsid w:val="0039247C"/>
    <w:rsid w:val="0039293A"/>
    <w:rsid w:val="00393E52"/>
    <w:rsid w:val="0039556B"/>
    <w:rsid w:val="003B28EB"/>
    <w:rsid w:val="003B343E"/>
    <w:rsid w:val="003B5617"/>
    <w:rsid w:val="003C083D"/>
    <w:rsid w:val="003D09FB"/>
    <w:rsid w:val="003D20DB"/>
    <w:rsid w:val="003D6BC2"/>
    <w:rsid w:val="003D7707"/>
    <w:rsid w:val="003E419F"/>
    <w:rsid w:val="003E70FD"/>
    <w:rsid w:val="003F4CC5"/>
    <w:rsid w:val="003F6E00"/>
    <w:rsid w:val="003F709D"/>
    <w:rsid w:val="00403CE6"/>
    <w:rsid w:val="00407A9E"/>
    <w:rsid w:val="00414D7B"/>
    <w:rsid w:val="00425434"/>
    <w:rsid w:val="00425862"/>
    <w:rsid w:val="00427680"/>
    <w:rsid w:val="00440218"/>
    <w:rsid w:val="00442CAE"/>
    <w:rsid w:val="004462E8"/>
    <w:rsid w:val="00450247"/>
    <w:rsid w:val="004564DF"/>
    <w:rsid w:val="004602EA"/>
    <w:rsid w:val="00462BE1"/>
    <w:rsid w:val="00476171"/>
    <w:rsid w:val="00487596"/>
    <w:rsid w:val="00492B72"/>
    <w:rsid w:val="004A12EB"/>
    <w:rsid w:val="004A54B9"/>
    <w:rsid w:val="004A590F"/>
    <w:rsid w:val="004B0619"/>
    <w:rsid w:val="004D0D33"/>
    <w:rsid w:val="004D22E8"/>
    <w:rsid w:val="004D24EC"/>
    <w:rsid w:val="004D3600"/>
    <w:rsid w:val="004D3A6E"/>
    <w:rsid w:val="004E008C"/>
    <w:rsid w:val="004E2379"/>
    <w:rsid w:val="004E2687"/>
    <w:rsid w:val="004E2BE0"/>
    <w:rsid w:val="004F7305"/>
    <w:rsid w:val="005005BC"/>
    <w:rsid w:val="00501B25"/>
    <w:rsid w:val="0050352A"/>
    <w:rsid w:val="00503A7B"/>
    <w:rsid w:val="005044BA"/>
    <w:rsid w:val="005132F5"/>
    <w:rsid w:val="0051501D"/>
    <w:rsid w:val="0051534D"/>
    <w:rsid w:val="00525A3F"/>
    <w:rsid w:val="00527EB9"/>
    <w:rsid w:val="00527FEF"/>
    <w:rsid w:val="00536252"/>
    <w:rsid w:val="00542CE7"/>
    <w:rsid w:val="005435AA"/>
    <w:rsid w:val="005457BF"/>
    <w:rsid w:val="005460AE"/>
    <w:rsid w:val="0054656F"/>
    <w:rsid w:val="00550993"/>
    <w:rsid w:val="005511AA"/>
    <w:rsid w:val="00551937"/>
    <w:rsid w:val="00554480"/>
    <w:rsid w:val="00564A0D"/>
    <w:rsid w:val="00573567"/>
    <w:rsid w:val="00573D60"/>
    <w:rsid w:val="00576D8C"/>
    <w:rsid w:val="005802A9"/>
    <w:rsid w:val="00587A40"/>
    <w:rsid w:val="00591093"/>
    <w:rsid w:val="00593F28"/>
    <w:rsid w:val="005B1798"/>
    <w:rsid w:val="005C3805"/>
    <w:rsid w:val="005C5950"/>
    <w:rsid w:val="005D2C4C"/>
    <w:rsid w:val="005D3330"/>
    <w:rsid w:val="005D41D2"/>
    <w:rsid w:val="005D41D9"/>
    <w:rsid w:val="005D4D5D"/>
    <w:rsid w:val="005D5EBB"/>
    <w:rsid w:val="005E02DD"/>
    <w:rsid w:val="005E277B"/>
    <w:rsid w:val="005E3241"/>
    <w:rsid w:val="005F059E"/>
    <w:rsid w:val="005F14BA"/>
    <w:rsid w:val="005F3EA6"/>
    <w:rsid w:val="005F4130"/>
    <w:rsid w:val="0060001B"/>
    <w:rsid w:val="006000E0"/>
    <w:rsid w:val="006007E6"/>
    <w:rsid w:val="006010AF"/>
    <w:rsid w:val="006048D7"/>
    <w:rsid w:val="006068E5"/>
    <w:rsid w:val="0061764A"/>
    <w:rsid w:val="00617753"/>
    <w:rsid w:val="00621DD4"/>
    <w:rsid w:val="00623DDD"/>
    <w:rsid w:val="00626FB0"/>
    <w:rsid w:val="00631292"/>
    <w:rsid w:val="00635C54"/>
    <w:rsid w:val="00637307"/>
    <w:rsid w:val="00641C5E"/>
    <w:rsid w:val="006451A1"/>
    <w:rsid w:val="00647CF6"/>
    <w:rsid w:val="00650197"/>
    <w:rsid w:val="00651681"/>
    <w:rsid w:val="006517C9"/>
    <w:rsid w:val="00657F36"/>
    <w:rsid w:val="00662EE3"/>
    <w:rsid w:val="00665A39"/>
    <w:rsid w:val="0067100C"/>
    <w:rsid w:val="00673407"/>
    <w:rsid w:val="00673D86"/>
    <w:rsid w:val="006768BE"/>
    <w:rsid w:val="006930CA"/>
    <w:rsid w:val="00697212"/>
    <w:rsid w:val="006A5817"/>
    <w:rsid w:val="006A63F8"/>
    <w:rsid w:val="006A696A"/>
    <w:rsid w:val="006B471F"/>
    <w:rsid w:val="006B60D0"/>
    <w:rsid w:val="006C2779"/>
    <w:rsid w:val="006C3D9F"/>
    <w:rsid w:val="006C662A"/>
    <w:rsid w:val="006D0AB6"/>
    <w:rsid w:val="006D2B69"/>
    <w:rsid w:val="006D2C97"/>
    <w:rsid w:val="006D7EB9"/>
    <w:rsid w:val="006E18FB"/>
    <w:rsid w:val="006E6B0A"/>
    <w:rsid w:val="006E7219"/>
    <w:rsid w:val="006E7A6D"/>
    <w:rsid w:val="006F074E"/>
    <w:rsid w:val="006F5995"/>
    <w:rsid w:val="00700A8C"/>
    <w:rsid w:val="007013C8"/>
    <w:rsid w:val="00707AF7"/>
    <w:rsid w:val="007154C6"/>
    <w:rsid w:val="0072599B"/>
    <w:rsid w:val="00731A12"/>
    <w:rsid w:val="007340F3"/>
    <w:rsid w:val="00734F4C"/>
    <w:rsid w:val="007374FB"/>
    <w:rsid w:val="00746D4E"/>
    <w:rsid w:val="00750D6E"/>
    <w:rsid w:val="00753502"/>
    <w:rsid w:val="0076375D"/>
    <w:rsid w:val="00770C4E"/>
    <w:rsid w:val="00770F56"/>
    <w:rsid w:val="00772ECC"/>
    <w:rsid w:val="007737C4"/>
    <w:rsid w:val="00774A91"/>
    <w:rsid w:val="00780C98"/>
    <w:rsid w:val="00781534"/>
    <w:rsid w:val="0078285C"/>
    <w:rsid w:val="0078444E"/>
    <w:rsid w:val="00795DBE"/>
    <w:rsid w:val="007972A8"/>
    <w:rsid w:val="007A03CF"/>
    <w:rsid w:val="007A6DC2"/>
    <w:rsid w:val="007C74EC"/>
    <w:rsid w:val="007D0C26"/>
    <w:rsid w:val="007D15B4"/>
    <w:rsid w:val="007D1B01"/>
    <w:rsid w:val="007D32EF"/>
    <w:rsid w:val="007E1055"/>
    <w:rsid w:val="007E2384"/>
    <w:rsid w:val="007E2A6C"/>
    <w:rsid w:val="007E6996"/>
    <w:rsid w:val="007E6FDE"/>
    <w:rsid w:val="007F1C32"/>
    <w:rsid w:val="007F1EF3"/>
    <w:rsid w:val="007F4B13"/>
    <w:rsid w:val="007F4EEF"/>
    <w:rsid w:val="007F6D74"/>
    <w:rsid w:val="008042A7"/>
    <w:rsid w:val="008048E5"/>
    <w:rsid w:val="0081413B"/>
    <w:rsid w:val="008154EE"/>
    <w:rsid w:val="008178E8"/>
    <w:rsid w:val="008326A3"/>
    <w:rsid w:val="00843485"/>
    <w:rsid w:val="00844522"/>
    <w:rsid w:val="0085606D"/>
    <w:rsid w:val="00865D45"/>
    <w:rsid w:val="00867C51"/>
    <w:rsid w:val="00870705"/>
    <w:rsid w:val="00870EDA"/>
    <w:rsid w:val="00876A56"/>
    <w:rsid w:val="008845C0"/>
    <w:rsid w:val="00885B76"/>
    <w:rsid w:val="008A15B0"/>
    <w:rsid w:val="008A28E1"/>
    <w:rsid w:val="008C13C5"/>
    <w:rsid w:val="008C56C3"/>
    <w:rsid w:val="008D003E"/>
    <w:rsid w:val="008D46F1"/>
    <w:rsid w:val="008E4560"/>
    <w:rsid w:val="008E54D4"/>
    <w:rsid w:val="008E6E68"/>
    <w:rsid w:val="008F492E"/>
    <w:rsid w:val="008F565E"/>
    <w:rsid w:val="008F632F"/>
    <w:rsid w:val="008F6996"/>
    <w:rsid w:val="00907553"/>
    <w:rsid w:val="00911E15"/>
    <w:rsid w:val="0092108E"/>
    <w:rsid w:val="0092737B"/>
    <w:rsid w:val="00933F75"/>
    <w:rsid w:val="00935A17"/>
    <w:rsid w:val="00941D5B"/>
    <w:rsid w:val="00942956"/>
    <w:rsid w:val="00944E81"/>
    <w:rsid w:val="00960EF0"/>
    <w:rsid w:val="009621F1"/>
    <w:rsid w:val="0096686A"/>
    <w:rsid w:val="00967E96"/>
    <w:rsid w:val="0097128A"/>
    <w:rsid w:val="00976066"/>
    <w:rsid w:val="009767F0"/>
    <w:rsid w:val="00977388"/>
    <w:rsid w:val="009800E2"/>
    <w:rsid w:val="009909D6"/>
    <w:rsid w:val="0099673B"/>
    <w:rsid w:val="009A6EF1"/>
    <w:rsid w:val="009A7238"/>
    <w:rsid w:val="009C0AE9"/>
    <w:rsid w:val="009D5173"/>
    <w:rsid w:val="009D5381"/>
    <w:rsid w:val="009D5FCD"/>
    <w:rsid w:val="009E4342"/>
    <w:rsid w:val="009E6ECF"/>
    <w:rsid w:val="009E767F"/>
    <w:rsid w:val="009E7D56"/>
    <w:rsid w:val="009F3875"/>
    <w:rsid w:val="009F6BF7"/>
    <w:rsid w:val="00A0149C"/>
    <w:rsid w:val="00A06BBB"/>
    <w:rsid w:val="00A06EDE"/>
    <w:rsid w:val="00A10C4D"/>
    <w:rsid w:val="00A20CC6"/>
    <w:rsid w:val="00A218E0"/>
    <w:rsid w:val="00A21FA2"/>
    <w:rsid w:val="00A273FF"/>
    <w:rsid w:val="00A30536"/>
    <w:rsid w:val="00A323EE"/>
    <w:rsid w:val="00A37E46"/>
    <w:rsid w:val="00A41135"/>
    <w:rsid w:val="00A545FC"/>
    <w:rsid w:val="00A562C2"/>
    <w:rsid w:val="00A569E1"/>
    <w:rsid w:val="00A575D4"/>
    <w:rsid w:val="00A60336"/>
    <w:rsid w:val="00A654A0"/>
    <w:rsid w:val="00A6704A"/>
    <w:rsid w:val="00A735D7"/>
    <w:rsid w:val="00A93303"/>
    <w:rsid w:val="00A95440"/>
    <w:rsid w:val="00A9608A"/>
    <w:rsid w:val="00AA2872"/>
    <w:rsid w:val="00AB0440"/>
    <w:rsid w:val="00AB0C08"/>
    <w:rsid w:val="00AB0D44"/>
    <w:rsid w:val="00AB6804"/>
    <w:rsid w:val="00AC6CA9"/>
    <w:rsid w:val="00AC7DD0"/>
    <w:rsid w:val="00AD0748"/>
    <w:rsid w:val="00AD7FCB"/>
    <w:rsid w:val="00AE170F"/>
    <w:rsid w:val="00AF0224"/>
    <w:rsid w:val="00AF26EE"/>
    <w:rsid w:val="00AF3D93"/>
    <w:rsid w:val="00AF3F80"/>
    <w:rsid w:val="00B02300"/>
    <w:rsid w:val="00B04429"/>
    <w:rsid w:val="00B04771"/>
    <w:rsid w:val="00B1356C"/>
    <w:rsid w:val="00B1645C"/>
    <w:rsid w:val="00B17C67"/>
    <w:rsid w:val="00B2294D"/>
    <w:rsid w:val="00B318DC"/>
    <w:rsid w:val="00B42789"/>
    <w:rsid w:val="00B4646D"/>
    <w:rsid w:val="00B50580"/>
    <w:rsid w:val="00B521F3"/>
    <w:rsid w:val="00B53430"/>
    <w:rsid w:val="00B60968"/>
    <w:rsid w:val="00B6184F"/>
    <w:rsid w:val="00B6685C"/>
    <w:rsid w:val="00B74BDD"/>
    <w:rsid w:val="00B75987"/>
    <w:rsid w:val="00B7796E"/>
    <w:rsid w:val="00B84993"/>
    <w:rsid w:val="00B84D4F"/>
    <w:rsid w:val="00B86884"/>
    <w:rsid w:val="00B87E08"/>
    <w:rsid w:val="00BA0A64"/>
    <w:rsid w:val="00BA0C4E"/>
    <w:rsid w:val="00BA2518"/>
    <w:rsid w:val="00BA4DA4"/>
    <w:rsid w:val="00BA6C47"/>
    <w:rsid w:val="00BB2DA8"/>
    <w:rsid w:val="00BB4391"/>
    <w:rsid w:val="00BC2C87"/>
    <w:rsid w:val="00BC4223"/>
    <w:rsid w:val="00BC7830"/>
    <w:rsid w:val="00BD06AB"/>
    <w:rsid w:val="00BE2C54"/>
    <w:rsid w:val="00BE5DAE"/>
    <w:rsid w:val="00BE719B"/>
    <w:rsid w:val="00BF409D"/>
    <w:rsid w:val="00BF7A0B"/>
    <w:rsid w:val="00C04C8A"/>
    <w:rsid w:val="00C068CF"/>
    <w:rsid w:val="00C073AC"/>
    <w:rsid w:val="00C1315D"/>
    <w:rsid w:val="00C16101"/>
    <w:rsid w:val="00C16DB8"/>
    <w:rsid w:val="00C20B60"/>
    <w:rsid w:val="00C2167D"/>
    <w:rsid w:val="00C25256"/>
    <w:rsid w:val="00C2690D"/>
    <w:rsid w:val="00C375C3"/>
    <w:rsid w:val="00C378B7"/>
    <w:rsid w:val="00C37ED5"/>
    <w:rsid w:val="00C4000B"/>
    <w:rsid w:val="00C56A89"/>
    <w:rsid w:val="00C612C9"/>
    <w:rsid w:val="00C629AC"/>
    <w:rsid w:val="00C6788C"/>
    <w:rsid w:val="00C748EF"/>
    <w:rsid w:val="00C767D8"/>
    <w:rsid w:val="00C8355E"/>
    <w:rsid w:val="00C90CA0"/>
    <w:rsid w:val="00C968C4"/>
    <w:rsid w:val="00CA3945"/>
    <w:rsid w:val="00CB0C9C"/>
    <w:rsid w:val="00CC2681"/>
    <w:rsid w:val="00CC2EDE"/>
    <w:rsid w:val="00CD28AA"/>
    <w:rsid w:val="00CE0C02"/>
    <w:rsid w:val="00CE3D29"/>
    <w:rsid w:val="00CF0577"/>
    <w:rsid w:val="00CF5079"/>
    <w:rsid w:val="00D0376D"/>
    <w:rsid w:val="00D05062"/>
    <w:rsid w:val="00D0661D"/>
    <w:rsid w:val="00D10209"/>
    <w:rsid w:val="00D237A7"/>
    <w:rsid w:val="00D25EBD"/>
    <w:rsid w:val="00D26CCA"/>
    <w:rsid w:val="00D40A88"/>
    <w:rsid w:val="00D434D1"/>
    <w:rsid w:val="00D43E2F"/>
    <w:rsid w:val="00D47643"/>
    <w:rsid w:val="00D53BD5"/>
    <w:rsid w:val="00D54C32"/>
    <w:rsid w:val="00D552CD"/>
    <w:rsid w:val="00D55404"/>
    <w:rsid w:val="00D603EB"/>
    <w:rsid w:val="00D641E7"/>
    <w:rsid w:val="00D648D0"/>
    <w:rsid w:val="00D64B7E"/>
    <w:rsid w:val="00D66FE0"/>
    <w:rsid w:val="00D7080F"/>
    <w:rsid w:val="00D74DC3"/>
    <w:rsid w:val="00D852FC"/>
    <w:rsid w:val="00D85C19"/>
    <w:rsid w:val="00D93E99"/>
    <w:rsid w:val="00DA1782"/>
    <w:rsid w:val="00DA4E84"/>
    <w:rsid w:val="00DB08EF"/>
    <w:rsid w:val="00DB14D3"/>
    <w:rsid w:val="00DB7C5D"/>
    <w:rsid w:val="00DC0E92"/>
    <w:rsid w:val="00DC49CB"/>
    <w:rsid w:val="00DC629E"/>
    <w:rsid w:val="00DD03D4"/>
    <w:rsid w:val="00DD2B32"/>
    <w:rsid w:val="00DD3D06"/>
    <w:rsid w:val="00DD4798"/>
    <w:rsid w:val="00DD584D"/>
    <w:rsid w:val="00DE613B"/>
    <w:rsid w:val="00E049E8"/>
    <w:rsid w:val="00E0687B"/>
    <w:rsid w:val="00E10E71"/>
    <w:rsid w:val="00E120EE"/>
    <w:rsid w:val="00E13696"/>
    <w:rsid w:val="00E24A0A"/>
    <w:rsid w:val="00E273AE"/>
    <w:rsid w:val="00E301C9"/>
    <w:rsid w:val="00E3028F"/>
    <w:rsid w:val="00E3247D"/>
    <w:rsid w:val="00E324B4"/>
    <w:rsid w:val="00E33CC8"/>
    <w:rsid w:val="00E34894"/>
    <w:rsid w:val="00E35D2A"/>
    <w:rsid w:val="00E37E0F"/>
    <w:rsid w:val="00E404F2"/>
    <w:rsid w:val="00E41396"/>
    <w:rsid w:val="00E41450"/>
    <w:rsid w:val="00E46AE4"/>
    <w:rsid w:val="00E475ED"/>
    <w:rsid w:val="00E5539D"/>
    <w:rsid w:val="00E56A58"/>
    <w:rsid w:val="00E679C5"/>
    <w:rsid w:val="00E75BB9"/>
    <w:rsid w:val="00E76642"/>
    <w:rsid w:val="00E7720F"/>
    <w:rsid w:val="00E81C5F"/>
    <w:rsid w:val="00E820AF"/>
    <w:rsid w:val="00E86931"/>
    <w:rsid w:val="00E87273"/>
    <w:rsid w:val="00E87F19"/>
    <w:rsid w:val="00E91092"/>
    <w:rsid w:val="00E93BDC"/>
    <w:rsid w:val="00EA1958"/>
    <w:rsid w:val="00EB6947"/>
    <w:rsid w:val="00EB7D60"/>
    <w:rsid w:val="00EB7E51"/>
    <w:rsid w:val="00EC2E91"/>
    <w:rsid w:val="00EC7AC0"/>
    <w:rsid w:val="00EC7DDF"/>
    <w:rsid w:val="00EE31E9"/>
    <w:rsid w:val="00EE5F35"/>
    <w:rsid w:val="00EE6359"/>
    <w:rsid w:val="00EF0389"/>
    <w:rsid w:val="00EF6D09"/>
    <w:rsid w:val="00EF7115"/>
    <w:rsid w:val="00F01F59"/>
    <w:rsid w:val="00F053CD"/>
    <w:rsid w:val="00F0699E"/>
    <w:rsid w:val="00F069AE"/>
    <w:rsid w:val="00F162B7"/>
    <w:rsid w:val="00F16882"/>
    <w:rsid w:val="00F244C4"/>
    <w:rsid w:val="00F24B39"/>
    <w:rsid w:val="00F276F5"/>
    <w:rsid w:val="00F404BF"/>
    <w:rsid w:val="00F41465"/>
    <w:rsid w:val="00F46924"/>
    <w:rsid w:val="00F51FFC"/>
    <w:rsid w:val="00F6054F"/>
    <w:rsid w:val="00F60A33"/>
    <w:rsid w:val="00F66EEC"/>
    <w:rsid w:val="00F67280"/>
    <w:rsid w:val="00F73AE8"/>
    <w:rsid w:val="00F762CC"/>
    <w:rsid w:val="00F8430C"/>
    <w:rsid w:val="00F8566D"/>
    <w:rsid w:val="00F8591B"/>
    <w:rsid w:val="00F93E95"/>
    <w:rsid w:val="00FA168E"/>
    <w:rsid w:val="00FA3AA4"/>
    <w:rsid w:val="00FB1C6A"/>
    <w:rsid w:val="00FB48AF"/>
    <w:rsid w:val="00FB6BAB"/>
    <w:rsid w:val="00FC625D"/>
    <w:rsid w:val="00FC70A5"/>
    <w:rsid w:val="00FD26DA"/>
    <w:rsid w:val="00FD3246"/>
    <w:rsid w:val="00FD554E"/>
    <w:rsid w:val="00FE053A"/>
    <w:rsid w:val="00FE45A7"/>
    <w:rsid w:val="00FF37B0"/>
    <w:rsid w:val="00FF3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13696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0E2"/>
    <w:pPr>
      <w:keepNext/>
      <w:numPr>
        <w:ilvl w:val="1"/>
        <w:numId w:val="13"/>
      </w:numPr>
      <w:spacing w:before="240" w:after="12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0F56"/>
    <w:pPr>
      <w:keepNext/>
      <w:numPr>
        <w:ilvl w:val="2"/>
        <w:numId w:val="13"/>
      </w:numPr>
      <w:spacing w:before="240" w:after="60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F56"/>
    <w:pPr>
      <w:keepNext/>
      <w:numPr>
        <w:ilvl w:val="3"/>
        <w:numId w:val="13"/>
      </w:numPr>
      <w:spacing w:before="240" w:after="60"/>
      <w:outlineLvl w:val="3"/>
    </w:pPr>
    <w:rPr>
      <w:rFonts w:eastAsia="Times New Roman"/>
      <w:b/>
      <w:bCs/>
      <w:sz w:val="22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08E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108E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08E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08E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08E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2F"/>
  </w:style>
  <w:style w:type="paragraph" w:styleId="Rodap">
    <w:name w:val="footer"/>
    <w:basedOn w:val="Normal"/>
    <w:link w:val="Rodap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2F"/>
  </w:style>
  <w:style w:type="table" w:styleId="Tabelacomgrade">
    <w:name w:val="Table Grid"/>
    <w:basedOn w:val="Tabelanormal"/>
    <w:uiPriority w:val="59"/>
    <w:rsid w:val="00D43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E1369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85C19"/>
  </w:style>
  <w:style w:type="character" w:styleId="Hyperlink">
    <w:name w:val="Hyperlink"/>
    <w:uiPriority w:val="99"/>
    <w:unhideWhenUsed/>
    <w:rsid w:val="00D85C19"/>
    <w:rPr>
      <w:color w:val="0000FF"/>
      <w:u w:val="single"/>
    </w:rPr>
  </w:style>
  <w:style w:type="paragraph" w:styleId="SemEspaamento">
    <w:name w:val="No Spacing"/>
    <w:aliases w:val="Descrição de Fluxo"/>
    <w:uiPriority w:val="1"/>
    <w:qFormat/>
    <w:rsid w:val="00D852FC"/>
    <w:pPr>
      <w:spacing w:before="120" w:after="120"/>
      <w:jc w:val="both"/>
    </w:pPr>
    <w:rPr>
      <w:rFonts w:ascii="Arial" w:hAnsi="Arial"/>
      <w:szCs w:val="22"/>
      <w:lang w:eastAsia="en-US"/>
    </w:rPr>
  </w:style>
  <w:style w:type="paragraph" w:customStyle="1" w:styleId="Estilo1">
    <w:name w:val="Estilo1"/>
    <w:basedOn w:val="Normal"/>
    <w:link w:val="Estilo1Char"/>
    <w:autoRedefine/>
    <w:qFormat/>
    <w:rsid w:val="002510E2"/>
    <w:pPr>
      <w:numPr>
        <w:numId w:val="13"/>
      </w:numPr>
      <w:spacing w:after="240"/>
      <w:outlineLvl w:val="0"/>
    </w:pPr>
    <w:rPr>
      <w:b/>
      <w:sz w:val="24"/>
    </w:rPr>
  </w:style>
  <w:style w:type="character" w:customStyle="1" w:styleId="Ttulo2Char">
    <w:name w:val="Título 2 Char"/>
    <w:link w:val="Ttulo2"/>
    <w:uiPriority w:val="9"/>
    <w:rsid w:val="002510E2"/>
    <w:rPr>
      <w:rFonts w:ascii="Arial" w:eastAsia="Times New Roman" w:hAnsi="Arial"/>
      <w:b/>
      <w:bCs/>
      <w:iCs/>
      <w:szCs w:val="28"/>
      <w:lang w:eastAsia="en-US"/>
    </w:rPr>
  </w:style>
  <w:style w:type="character" w:customStyle="1" w:styleId="Estilo1Char">
    <w:name w:val="Estilo1 Char"/>
    <w:link w:val="Estilo1"/>
    <w:rsid w:val="002510E2"/>
    <w:rPr>
      <w:rFonts w:ascii="Arial" w:hAnsi="Arial"/>
      <w:b/>
      <w:sz w:val="24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770F56"/>
    <w:rPr>
      <w:rFonts w:ascii="Arial" w:eastAsia="Times New Roman" w:hAnsi="Arial"/>
      <w:b/>
      <w:bCs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770F56"/>
    <w:rPr>
      <w:rFonts w:ascii="Arial" w:eastAsia="Times New Roman" w:hAnsi="Arial"/>
      <w:b/>
      <w:bCs/>
      <w:sz w:val="22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9210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92108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9210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9210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92108E"/>
    <w:rPr>
      <w:rFonts w:ascii="Cambria" w:eastAsia="Times New Roman" w:hAnsi="Cambria" w:cs="Times New Roman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679C5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679C5"/>
    <w:pPr>
      <w:ind w:left="440"/>
    </w:pPr>
  </w:style>
  <w:style w:type="paragraph" w:styleId="PargrafodaLista">
    <w:name w:val="List Paragraph"/>
    <w:basedOn w:val="Normal"/>
    <w:uiPriority w:val="34"/>
    <w:qFormat/>
    <w:rsid w:val="00F66E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4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54D4"/>
    <w:rPr>
      <w:rFonts w:ascii="Tahoma" w:hAnsi="Tahoma" w:cs="Tahoma"/>
      <w:sz w:val="16"/>
      <w:szCs w:val="16"/>
      <w:lang w:eastAsia="en-US"/>
    </w:rPr>
  </w:style>
  <w:style w:type="paragraph" w:customStyle="1" w:styleId="Instruo">
    <w:name w:val="Instrução"/>
    <w:basedOn w:val="Normal"/>
    <w:next w:val="Normal"/>
    <w:link w:val="InstruoChar"/>
    <w:rsid w:val="00061133"/>
    <w:pPr>
      <w:spacing w:after="0" w:line="240" w:lineRule="auto"/>
    </w:pPr>
    <w:rPr>
      <w:rFonts w:eastAsia="Times New Roman" w:cs="Arial"/>
      <w:i/>
      <w:color w:val="0000FF"/>
      <w:szCs w:val="20"/>
      <w:lang w:eastAsia="pt-BR"/>
    </w:rPr>
  </w:style>
  <w:style w:type="paragraph" w:customStyle="1" w:styleId="RUPCorpo1">
    <w:name w:val="RUP Corpo 1"/>
    <w:rsid w:val="003F6E00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RUPTabela">
    <w:name w:val="RUP Tabela"/>
    <w:rsid w:val="003F6E00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RUPInstrues">
    <w:name w:val="RUP Instruções"/>
    <w:rsid w:val="003F6E00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rpodetexto">
    <w:name w:val="Body Text"/>
    <w:basedOn w:val="Normal"/>
    <w:link w:val="CorpodetextoChar"/>
    <w:unhideWhenUsed/>
    <w:rsid w:val="004E008C"/>
    <w:pPr>
      <w:overflowPunct w:val="0"/>
      <w:autoSpaceDE w:val="0"/>
      <w:autoSpaceDN w:val="0"/>
      <w:adjustRightInd w:val="0"/>
      <w:spacing w:after="240" w:line="240" w:lineRule="auto"/>
      <w:ind w:left="7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CorpodetextoChar">
    <w:name w:val="Corpo de texto Char"/>
    <w:link w:val="Corpodetexto"/>
    <w:rsid w:val="004E008C"/>
    <w:rPr>
      <w:rFonts w:ascii="Times New Roman" w:eastAsia="Times New Roman" w:hAnsi="Times New Roman"/>
      <w:sz w:val="24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852FC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rsid w:val="00D852FC"/>
    <w:rPr>
      <w:rFonts w:ascii="Arial" w:hAnsi="Arial"/>
      <w:szCs w:val="22"/>
      <w:lang w:eastAsia="en-US"/>
    </w:rPr>
  </w:style>
  <w:style w:type="paragraph" w:customStyle="1" w:styleId="CTMISInstrues">
    <w:name w:val="CTM/IS Instruções"/>
    <w:rsid w:val="00151CCC"/>
    <w:pPr>
      <w:suppressAutoHyphens/>
      <w:spacing w:before="60" w:after="60"/>
    </w:pPr>
    <w:rPr>
      <w:rFonts w:ascii="Arial" w:eastAsia="Times New Roman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51CCC"/>
    <w:pPr>
      <w:suppressAutoHyphens/>
      <w:spacing w:before="120"/>
      <w:ind w:firstLine="425"/>
      <w:jc w:val="both"/>
    </w:pPr>
    <w:rPr>
      <w:rFonts w:ascii="Arial" w:eastAsia="Times New Roman" w:hAnsi="Arial"/>
      <w:lang w:eastAsia="ar-SA"/>
    </w:rPr>
  </w:style>
  <w:style w:type="paragraph" w:customStyle="1" w:styleId="CTMISTabela">
    <w:name w:val="CTM/IS Tabela"/>
    <w:rsid w:val="00151CCC"/>
    <w:pPr>
      <w:keepNext/>
      <w:suppressAutoHyphens/>
      <w:spacing w:before="60" w:after="60"/>
      <w:jc w:val="center"/>
    </w:pPr>
    <w:rPr>
      <w:rFonts w:ascii="Arial" w:eastAsia="Times New Roman" w:hAnsi="Arial" w:cs="Arial"/>
      <w:b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573D60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573D60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573D60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3D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3D60"/>
    <w:rPr>
      <w:b/>
      <w:bCs/>
    </w:rPr>
  </w:style>
  <w:style w:type="paragraph" w:customStyle="1" w:styleId="STJCorpo1">
    <w:name w:val="STJ Corpo 1"/>
    <w:basedOn w:val="Normal"/>
    <w:rsid w:val="008A15B0"/>
    <w:pPr>
      <w:spacing w:before="120" w:after="0" w:line="240" w:lineRule="auto"/>
      <w:ind w:firstLine="425"/>
      <w:jc w:val="left"/>
    </w:pPr>
    <w:rPr>
      <w:rFonts w:eastAsia="Times New Roman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B4646D"/>
    <w:pPr>
      <w:widowControl w:val="0"/>
      <w:spacing w:after="0" w:line="240" w:lineRule="auto"/>
      <w:jc w:val="center"/>
    </w:pPr>
    <w:rPr>
      <w:rFonts w:eastAsia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B4646D"/>
    <w:rPr>
      <w:rFonts w:ascii="Arial" w:eastAsia="Times New Roman" w:hAnsi="Arial"/>
      <w:b/>
      <w:sz w:val="36"/>
      <w:lang w:val="en-US" w:eastAsia="en-US"/>
    </w:rPr>
  </w:style>
  <w:style w:type="paragraph" w:customStyle="1" w:styleId="Mensagem">
    <w:name w:val="Mensagem"/>
    <w:basedOn w:val="PargrafodaLista"/>
    <w:link w:val="MensagemChar"/>
    <w:qFormat/>
    <w:rsid w:val="00B4646D"/>
    <w:pPr>
      <w:numPr>
        <w:numId w:val="40"/>
      </w:numPr>
      <w:spacing w:before="120" w:after="120"/>
    </w:pPr>
    <w:rPr>
      <w:b/>
    </w:rPr>
  </w:style>
  <w:style w:type="character" w:customStyle="1" w:styleId="MensagemChar">
    <w:name w:val="Mensagem Char"/>
    <w:basedOn w:val="Fontepargpadro"/>
    <w:link w:val="Mensagem"/>
    <w:rsid w:val="00B4646D"/>
    <w:rPr>
      <w:rFonts w:ascii="Arial" w:hAnsi="Arial"/>
      <w:b/>
      <w:szCs w:val="22"/>
      <w:lang w:eastAsia="en-US"/>
    </w:rPr>
  </w:style>
  <w:style w:type="character" w:customStyle="1" w:styleId="InstruoChar">
    <w:name w:val="Instrução Char"/>
    <w:basedOn w:val="Fontepargpadro"/>
    <w:link w:val="Instruo"/>
    <w:rsid w:val="00C37ED5"/>
    <w:rPr>
      <w:rFonts w:ascii="Arial" w:eastAsia="Times New Roman" w:hAnsi="Arial" w:cs="Arial"/>
      <w:i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13696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0E2"/>
    <w:pPr>
      <w:keepNext/>
      <w:numPr>
        <w:ilvl w:val="1"/>
        <w:numId w:val="13"/>
      </w:numPr>
      <w:spacing w:before="240" w:after="120"/>
      <w:outlineLvl w:val="1"/>
    </w:pPr>
    <w:rPr>
      <w:rFonts w:eastAsia="Times New Roman"/>
      <w:b/>
      <w:bCs/>
      <w:iCs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0F56"/>
    <w:pPr>
      <w:keepNext/>
      <w:numPr>
        <w:ilvl w:val="2"/>
        <w:numId w:val="13"/>
      </w:numPr>
      <w:spacing w:before="240" w:after="60"/>
      <w:outlineLvl w:val="2"/>
    </w:pPr>
    <w:rPr>
      <w:rFonts w:eastAsia="Times New Roman"/>
      <w:b/>
      <w:bCs/>
      <w:szCs w:val="26"/>
      <w:lang w:val="x-non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F56"/>
    <w:pPr>
      <w:keepNext/>
      <w:numPr>
        <w:ilvl w:val="3"/>
        <w:numId w:val="13"/>
      </w:numPr>
      <w:spacing w:before="240" w:after="60"/>
      <w:outlineLvl w:val="3"/>
    </w:pPr>
    <w:rPr>
      <w:rFonts w:eastAsia="Times New Roman"/>
      <w:b/>
      <w:bCs/>
      <w:sz w:val="22"/>
      <w:szCs w:val="28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08E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108E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08E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08E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  <w:lang w:val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08E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2F"/>
  </w:style>
  <w:style w:type="paragraph" w:styleId="Rodap">
    <w:name w:val="footer"/>
    <w:basedOn w:val="Normal"/>
    <w:link w:val="Rodap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2F"/>
  </w:style>
  <w:style w:type="table" w:styleId="Tabelacomgrade">
    <w:name w:val="Table Grid"/>
    <w:basedOn w:val="Tabelanormal"/>
    <w:uiPriority w:val="59"/>
    <w:rsid w:val="00D43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E1369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85C19"/>
  </w:style>
  <w:style w:type="character" w:styleId="Hyperlink">
    <w:name w:val="Hyperlink"/>
    <w:uiPriority w:val="99"/>
    <w:unhideWhenUsed/>
    <w:rsid w:val="00D85C19"/>
    <w:rPr>
      <w:color w:val="0000FF"/>
      <w:u w:val="single"/>
    </w:rPr>
  </w:style>
  <w:style w:type="paragraph" w:styleId="SemEspaamento">
    <w:name w:val="No Spacing"/>
    <w:aliases w:val="Descrição de Fluxo"/>
    <w:uiPriority w:val="1"/>
    <w:qFormat/>
    <w:rsid w:val="00D852FC"/>
    <w:pPr>
      <w:spacing w:before="120" w:after="120"/>
      <w:jc w:val="both"/>
    </w:pPr>
    <w:rPr>
      <w:rFonts w:ascii="Arial" w:hAnsi="Arial"/>
      <w:szCs w:val="22"/>
      <w:lang w:eastAsia="en-US"/>
    </w:rPr>
  </w:style>
  <w:style w:type="paragraph" w:customStyle="1" w:styleId="Estilo1">
    <w:name w:val="Estilo1"/>
    <w:basedOn w:val="Normal"/>
    <w:link w:val="Estilo1Char"/>
    <w:autoRedefine/>
    <w:qFormat/>
    <w:rsid w:val="002510E2"/>
    <w:pPr>
      <w:numPr>
        <w:numId w:val="13"/>
      </w:numPr>
      <w:spacing w:after="240"/>
      <w:outlineLvl w:val="0"/>
    </w:pPr>
    <w:rPr>
      <w:b/>
      <w:sz w:val="24"/>
      <w:lang w:val="x-none"/>
    </w:rPr>
  </w:style>
  <w:style w:type="character" w:customStyle="1" w:styleId="Ttulo2Char">
    <w:name w:val="Título 2 Char"/>
    <w:link w:val="Ttulo2"/>
    <w:uiPriority w:val="9"/>
    <w:rsid w:val="002510E2"/>
    <w:rPr>
      <w:rFonts w:ascii="Arial" w:eastAsia="Times New Roman" w:hAnsi="Arial"/>
      <w:b/>
      <w:bCs/>
      <w:iCs/>
      <w:szCs w:val="28"/>
      <w:lang w:eastAsia="en-US"/>
    </w:rPr>
  </w:style>
  <w:style w:type="character" w:customStyle="1" w:styleId="Estilo1Char">
    <w:name w:val="Estilo1 Char"/>
    <w:link w:val="Estilo1"/>
    <w:rsid w:val="002510E2"/>
    <w:rPr>
      <w:rFonts w:ascii="Arial" w:hAnsi="Arial"/>
      <w:b/>
      <w:sz w:val="24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770F56"/>
    <w:rPr>
      <w:rFonts w:ascii="Arial" w:eastAsia="Times New Roman" w:hAnsi="Arial"/>
      <w:b/>
      <w:bCs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770F56"/>
    <w:rPr>
      <w:rFonts w:ascii="Arial" w:eastAsia="Times New Roman" w:hAnsi="Arial"/>
      <w:b/>
      <w:bCs/>
      <w:sz w:val="22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9210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92108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9210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9210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92108E"/>
    <w:rPr>
      <w:rFonts w:ascii="Cambria" w:eastAsia="Times New Roman" w:hAnsi="Cambria" w:cs="Times New Roman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679C5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679C5"/>
    <w:pPr>
      <w:ind w:left="440"/>
    </w:pPr>
  </w:style>
  <w:style w:type="paragraph" w:styleId="PargrafodaLista">
    <w:name w:val="List Paragraph"/>
    <w:basedOn w:val="Normal"/>
    <w:uiPriority w:val="34"/>
    <w:qFormat/>
    <w:rsid w:val="00F66E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4D4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8E54D4"/>
    <w:rPr>
      <w:rFonts w:ascii="Tahoma" w:hAnsi="Tahoma" w:cs="Tahoma"/>
      <w:sz w:val="16"/>
      <w:szCs w:val="16"/>
      <w:lang w:eastAsia="en-US"/>
    </w:rPr>
  </w:style>
  <w:style w:type="paragraph" w:customStyle="1" w:styleId="Instruo">
    <w:name w:val="Instrução"/>
    <w:basedOn w:val="Normal"/>
    <w:next w:val="Normal"/>
    <w:rsid w:val="00061133"/>
    <w:pPr>
      <w:spacing w:after="0" w:line="240" w:lineRule="auto"/>
    </w:pPr>
    <w:rPr>
      <w:rFonts w:eastAsia="Times New Roman" w:cs="Arial"/>
      <w:i/>
      <w:color w:val="0000FF"/>
      <w:szCs w:val="20"/>
      <w:lang w:eastAsia="pt-BR"/>
    </w:rPr>
  </w:style>
  <w:style w:type="paragraph" w:customStyle="1" w:styleId="RUPCorpo1">
    <w:name w:val="RUP Corpo 1"/>
    <w:rsid w:val="003F6E00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RUPTabela">
    <w:name w:val="RUP Tabela"/>
    <w:rsid w:val="003F6E00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RUPInstrues">
    <w:name w:val="RUP Instruções"/>
    <w:rsid w:val="003F6E00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rpodetexto">
    <w:name w:val="Body Text"/>
    <w:basedOn w:val="Normal"/>
    <w:link w:val="CorpodetextoChar"/>
    <w:unhideWhenUsed/>
    <w:rsid w:val="004E008C"/>
    <w:pPr>
      <w:overflowPunct w:val="0"/>
      <w:autoSpaceDE w:val="0"/>
      <w:autoSpaceDN w:val="0"/>
      <w:adjustRightInd w:val="0"/>
      <w:spacing w:after="240" w:line="240" w:lineRule="auto"/>
      <w:ind w:left="7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CorpodetextoChar">
    <w:name w:val="Corpo de texto Char"/>
    <w:link w:val="Corpodetexto"/>
    <w:rsid w:val="004E008C"/>
    <w:rPr>
      <w:rFonts w:ascii="Times New Roman" w:eastAsia="Times New Roman" w:hAnsi="Times New Roman"/>
      <w:sz w:val="24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852FC"/>
    <w:pPr>
      <w:spacing w:after="120" w:line="480" w:lineRule="auto"/>
    </w:pPr>
    <w:rPr>
      <w:lang w:val="x-none"/>
    </w:rPr>
  </w:style>
  <w:style w:type="character" w:customStyle="1" w:styleId="Corpodetexto2Char">
    <w:name w:val="Corpo de texto 2 Char"/>
    <w:link w:val="Corpodetexto2"/>
    <w:uiPriority w:val="99"/>
    <w:semiHidden/>
    <w:rsid w:val="00D852FC"/>
    <w:rPr>
      <w:rFonts w:ascii="Arial" w:hAnsi="Arial"/>
      <w:szCs w:val="22"/>
      <w:lang w:eastAsia="en-US"/>
    </w:rPr>
  </w:style>
  <w:style w:type="paragraph" w:customStyle="1" w:styleId="CTMISInstrues">
    <w:name w:val="CTM/IS Instruções"/>
    <w:rsid w:val="00151CCC"/>
    <w:pPr>
      <w:suppressAutoHyphens/>
      <w:spacing w:before="60" w:after="60"/>
    </w:pPr>
    <w:rPr>
      <w:rFonts w:ascii="Arial" w:eastAsia="Times New Roman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51CCC"/>
    <w:pPr>
      <w:suppressAutoHyphens/>
      <w:spacing w:before="120"/>
      <w:ind w:firstLine="425"/>
      <w:jc w:val="both"/>
    </w:pPr>
    <w:rPr>
      <w:rFonts w:ascii="Arial" w:eastAsia="Times New Roman" w:hAnsi="Arial"/>
      <w:lang w:eastAsia="ar-SA"/>
    </w:rPr>
  </w:style>
  <w:style w:type="paragraph" w:customStyle="1" w:styleId="CTMISTabela">
    <w:name w:val="CTM/IS Tabela"/>
    <w:rsid w:val="00151CCC"/>
    <w:pPr>
      <w:keepNext/>
      <w:suppressAutoHyphens/>
      <w:spacing w:before="60" w:after="60"/>
      <w:jc w:val="center"/>
    </w:pPr>
    <w:rPr>
      <w:rFonts w:ascii="Arial" w:eastAsia="Times New Roman" w:hAnsi="Arial" w:cs="Arial"/>
      <w:b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F23D4.824E4440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DES\SEMEQ\Contratos%20F&#225;bricas%202013\MDS\Artefatos\Requisitos\Template_ListaMensagem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1FE919EE349A4BAC636F267C545AA0" ma:contentTypeVersion="1" ma:contentTypeDescription="Crie um novo documento." ma:contentTypeScope="" ma:versionID="e52b60fd1b0a71dd6190db41144230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C7E5-19EF-40CD-8AB7-D9776E115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FC818E-9CD8-47A4-AAB6-1EAD394D9D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415436-96BF-4EBB-A259-EB2F9C881C8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175BBAC-F0E2-4523-A115-0D3E300F10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F834FD2-64C8-45D7-BD28-6D8E0BA66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Template_ListaMensagem.dot</Template>
  <TotalTime>65</TotalTime>
  <Pages>6</Pages>
  <Words>717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Minas e Energia</Company>
  <LinksUpToDate>false</LinksUpToDate>
  <CharactersWithSpaces>4584</CharactersWithSpaces>
  <SharedDoc>false</SharedDoc>
  <HLinks>
    <vt:vector size="36" baseType="variant"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_Toc373419470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_Toc373419469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_Toc373419468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_Toc373419467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_Toc373419466</vt:lpwstr>
      </vt:variant>
      <vt:variant>
        <vt:i4>3604486</vt:i4>
      </vt:variant>
      <vt:variant>
        <vt:i4>4460</vt:i4>
      </vt:variant>
      <vt:variant>
        <vt:i4>1025</vt:i4>
      </vt:variant>
      <vt:variant>
        <vt:i4>1</vt:i4>
      </vt:variant>
      <vt:variant>
        <vt:lpwstr>cid:image001.png@01CF23D4.824E4440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de Freitas Rocha</dc:creator>
  <cp:lastModifiedBy>maria.passini</cp:lastModifiedBy>
  <cp:revision>17</cp:revision>
  <cp:lastPrinted>2011-01-03T14:18:00Z</cp:lastPrinted>
  <dcterms:created xsi:type="dcterms:W3CDTF">2014-08-22T19:06:00Z</dcterms:created>
  <dcterms:modified xsi:type="dcterms:W3CDTF">2014-09-24T13:57:00Z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