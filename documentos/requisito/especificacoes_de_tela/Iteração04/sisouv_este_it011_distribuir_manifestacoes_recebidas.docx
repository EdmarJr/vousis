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F0969" w:rsidRPr="00FF0969" w:rsidRDefault="00FF0969" w:rsidP="00FF0969"/>
    <w:p w:rsidR="00FF0969" w:rsidRPr="00FF0969" w:rsidRDefault="00FF0969" w:rsidP="00FF0969"/>
    <w:p w:rsidR="00FF0969" w:rsidRPr="00FF0969" w:rsidRDefault="00FF0969" w:rsidP="00FF0969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Default="001E2036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Pr="00FF0969" w:rsidRDefault="002D6445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79135F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1026" type="#_x0000_t202" style="position:absolute;left:0;text-align:left;margin-left:-36pt;margin-top:4.4pt;width:513pt;height:132.5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" stroked="f">
            <v:textbox>
              <w:txbxContent>
                <w:p w:rsidR="003120F2" w:rsidRPr="009B646B" w:rsidRDefault="003120F2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9B646B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Projeto </w:t>
                  </w: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Sistema de </w:t>
                  </w:r>
                  <w:r w:rsidRPr="009B646B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Ouvidoria</w:t>
                  </w:r>
                </w:p>
                <w:p w:rsidR="003120F2" w:rsidRPr="00B324BC" w:rsidRDefault="003120F2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</w:p>
                <w:p w:rsidR="003120F2" w:rsidRDefault="003120F2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B324BC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Especificação de </w:t>
                  </w:r>
                  <w:r w:rsidR="00946FDF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Tela</w:t>
                  </w:r>
                </w:p>
                <w:p w:rsidR="003120F2" w:rsidRPr="00EC0C81" w:rsidRDefault="000B4F3D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Distribuir</w:t>
                  </w:r>
                  <w:r w:rsidR="00EE2CA5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 </w:t>
                  </w:r>
                  <w:r w:rsidR="00EE2CA5" w:rsidRPr="00B77A2A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Manifestaç</w:t>
                  </w:r>
                  <w:r w:rsidR="00070509" w:rsidRPr="00B77A2A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ões</w:t>
                  </w:r>
                  <w:r w:rsidR="00EE2CA5" w:rsidRPr="00B77A2A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 </w:t>
                  </w:r>
                  <w:r w:rsidR="0064685D" w:rsidRPr="00B77A2A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Rece</w:t>
                  </w:r>
                  <w:r w:rsidR="00B77A2A" w:rsidRPr="00B77A2A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b</w:t>
                  </w:r>
                  <w:r w:rsidR="0064685D" w:rsidRPr="00B77A2A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ida</w:t>
                  </w:r>
                  <w:r w:rsidR="00070509" w:rsidRPr="00B77A2A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s</w:t>
                  </w:r>
                </w:p>
                <w:p w:rsidR="003120F2" w:rsidRPr="00B324BC" w:rsidRDefault="003120F2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</w:p>
                <w:p w:rsidR="003120F2" w:rsidRPr="009B646B" w:rsidRDefault="003120F2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9B646B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Versão 0.0</w:t>
                  </w:r>
                  <w:r w:rsidR="000C2B2F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4</w:t>
                  </w:r>
                </w:p>
                <w:p w:rsidR="003120F2" w:rsidRDefault="003120F2">
                  <w:pPr>
                    <w:pStyle w:val="Titulodocumento"/>
                    <w:jc w:val="right"/>
                  </w:pPr>
                </w:p>
              </w:txbxContent>
            </v:textbox>
          </v:shape>
        </w:pict>
      </w:r>
    </w:p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>
      <w:pPr>
        <w:pStyle w:val="Rodap"/>
        <w:tabs>
          <w:tab w:val="clear" w:pos="4320"/>
          <w:tab w:val="clear" w:pos="8640"/>
        </w:tabs>
      </w:pPr>
    </w:p>
    <w:p w:rsidR="001E2036" w:rsidRDefault="001E2036">
      <w:pPr>
        <w:jc w:val="center"/>
      </w:pPr>
    </w:p>
    <w:p w:rsidR="001E2036" w:rsidRDefault="001E2036">
      <w:pPr>
        <w:pStyle w:val="Cabealho"/>
      </w:pPr>
    </w:p>
    <w:p w:rsidR="001E2036" w:rsidRDefault="001E2036">
      <w:pPr>
        <w:jc w:val="center"/>
        <w:rPr>
          <w:color w:val="auto"/>
        </w:rPr>
      </w:pPr>
    </w:p>
    <w:p w:rsidR="001E2036" w:rsidRDefault="001E2036">
      <w:pPr>
        <w:jc w:val="center"/>
        <w:rPr>
          <w:color w:val="auto"/>
        </w:rPr>
      </w:pPr>
    </w:p>
    <w:p w:rsidR="001E2036" w:rsidRDefault="001E2036">
      <w:pPr>
        <w:jc w:val="center"/>
        <w:rPr>
          <w:noProof/>
        </w:rPr>
        <w:sectPr w:rsidR="001E2036" w:rsidSect="009A12DF">
          <w:headerReference w:type="default" r:id="rId8"/>
          <w:headerReference w:type="first" r:id="rId9"/>
          <w:footerReference w:type="first" r:id="rId10"/>
          <w:pgSz w:w="11907" w:h="16840" w:code="9"/>
          <w:pgMar w:top="1134" w:right="851" w:bottom="1134" w:left="1701" w:header="720" w:footer="720" w:gutter="0"/>
          <w:cols w:space="708"/>
          <w:docGrid w:linePitch="360"/>
        </w:sectPr>
      </w:pPr>
    </w:p>
    <w:p w:rsidR="00203AE9" w:rsidRDefault="00203AE9" w:rsidP="00203AE9">
      <w:pPr>
        <w:pStyle w:val="Ttulo"/>
        <w:jc w:val="center"/>
      </w:pPr>
      <w:r>
        <w:lastRenderedPageBreak/>
        <w:t>HISTÓRICO DE REVISÃO</w:t>
      </w:r>
    </w:p>
    <w:p w:rsidR="00203AE9" w:rsidRDefault="00203AE9" w:rsidP="00203AE9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203AE9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Data</w:t>
            </w:r>
          </w:p>
        </w:tc>
        <w:tc>
          <w:tcPr>
            <w:tcW w:w="960" w:type="dxa"/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Autor</w:t>
            </w:r>
          </w:p>
        </w:tc>
      </w:tr>
      <w:tr w:rsidR="00203AE9">
        <w:trPr>
          <w:jc w:val="center"/>
        </w:trPr>
        <w:tc>
          <w:tcPr>
            <w:tcW w:w="1639" w:type="dxa"/>
          </w:tcPr>
          <w:p w:rsidR="00203AE9" w:rsidRPr="00873131" w:rsidRDefault="00027C94" w:rsidP="00027C94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18</w:t>
            </w:r>
            <w:r w:rsidR="009B646B">
              <w:rPr>
                <w:b w:val="0"/>
                <w:lang w:val="pt-BR"/>
              </w:rPr>
              <w:t>/0</w:t>
            </w:r>
            <w:r>
              <w:rPr>
                <w:b w:val="0"/>
                <w:lang w:val="pt-BR"/>
              </w:rPr>
              <w:t>7</w:t>
            </w:r>
            <w:r w:rsidR="009B646B">
              <w:rPr>
                <w:b w:val="0"/>
                <w:lang w:val="pt-BR"/>
              </w:rPr>
              <w:t>/2014</w:t>
            </w:r>
          </w:p>
        </w:tc>
        <w:tc>
          <w:tcPr>
            <w:tcW w:w="960" w:type="dxa"/>
          </w:tcPr>
          <w:p w:rsidR="00203AE9" w:rsidRPr="00873131" w:rsidRDefault="009B646B" w:rsidP="0084558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203AE9" w:rsidRPr="00873131" w:rsidRDefault="009B646B" w:rsidP="0084558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Criação do documento</w:t>
            </w:r>
            <w:r w:rsidR="00831EF9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203AE9" w:rsidRPr="00873131" w:rsidRDefault="00BF4D71" w:rsidP="00845586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 xml:space="preserve">Maria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Passini</w:t>
            </w:r>
          </w:p>
        </w:tc>
      </w:tr>
      <w:tr w:rsidR="00C57B9B">
        <w:trPr>
          <w:jc w:val="center"/>
        </w:trPr>
        <w:tc>
          <w:tcPr>
            <w:tcW w:w="1639" w:type="dxa"/>
          </w:tcPr>
          <w:p w:rsidR="00C57B9B" w:rsidRDefault="00C57B9B" w:rsidP="00027C94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22/08/2014</w:t>
            </w:r>
          </w:p>
        </w:tc>
        <w:tc>
          <w:tcPr>
            <w:tcW w:w="960" w:type="dxa"/>
          </w:tcPr>
          <w:p w:rsidR="00C57B9B" w:rsidRDefault="00C57B9B" w:rsidP="0084558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C57B9B" w:rsidRDefault="00C57B9B" w:rsidP="00A27CC0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Alteração da tela conforme reunião do dia 21/08/2014.</w:t>
            </w:r>
          </w:p>
        </w:tc>
        <w:tc>
          <w:tcPr>
            <w:tcW w:w="2040" w:type="dxa"/>
          </w:tcPr>
          <w:p w:rsidR="00C57B9B" w:rsidRPr="00C57B9B" w:rsidRDefault="00C57B9B" w:rsidP="0084558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 xml:space="preserve">Carolina </w:t>
            </w:r>
            <w:proofErr w:type="spellStart"/>
            <w:r>
              <w:rPr>
                <w:b w:val="0"/>
                <w:lang w:val="pt-BR"/>
              </w:rPr>
              <w:t>Figuerêdo</w:t>
            </w:r>
            <w:proofErr w:type="spellEnd"/>
            <w:r>
              <w:rPr>
                <w:b w:val="0"/>
                <w:lang w:val="pt-BR"/>
              </w:rPr>
              <w:t xml:space="preserve"> Guimarães</w:t>
            </w:r>
          </w:p>
        </w:tc>
      </w:tr>
      <w:tr w:rsidR="00B77A2A" w:rsidTr="00620DCB">
        <w:trPr>
          <w:jc w:val="center"/>
        </w:trPr>
        <w:tc>
          <w:tcPr>
            <w:tcW w:w="1639" w:type="dxa"/>
          </w:tcPr>
          <w:p w:rsidR="00B77A2A" w:rsidRDefault="00B77A2A" w:rsidP="00620DC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28/08/2014</w:t>
            </w:r>
          </w:p>
        </w:tc>
        <w:tc>
          <w:tcPr>
            <w:tcW w:w="960" w:type="dxa"/>
          </w:tcPr>
          <w:p w:rsidR="00B77A2A" w:rsidRDefault="00B77A2A" w:rsidP="00620DC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0.02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B77A2A" w:rsidRDefault="00B77A2A" w:rsidP="00620DC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Revisão em pares.</w:t>
            </w:r>
          </w:p>
        </w:tc>
        <w:tc>
          <w:tcPr>
            <w:tcW w:w="2040" w:type="dxa"/>
          </w:tcPr>
          <w:p w:rsidR="00B77A2A" w:rsidRDefault="00B77A2A" w:rsidP="00620DCB">
            <w:pPr>
              <w:pStyle w:val="CTMISTabela"/>
              <w:rPr>
                <w:b w:val="0"/>
                <w:lang w:val="pt-BR"/>
              </w:rPr>
            </w:pPr>
            <w:proofErr w:type="spellStart"/>
            <w:r>
              <w:rPr>
                <w:b w:val="0"/>
                <w:lang w:val="pt-BR"/>
              </w:rPr>
              <w:t>Rayanne</w:t>
            </w:r>
            <w:proofErr w:type="spellEnd"/>
            <w:r>
              <w:rPr>
                <w:b w:val="0"/>
                <w:lang w:val="pt-BR"/>
              </w:rPr>
              <w:t xml:space="preserve"> Felício</w:t>
            </w:r>
          </w:p>
        </w:tc>
      </w:tr>
      <w:tr w:rsidR="00C11FA6">
        <w:trPr>
          <w:jc w:val="center"/>
        </w:trPr>
        <w:tc>
          <w:tcPr>
            <w:tcW w:w="1639" w:type="dxa"/>
          </w:tcPr>
          <w:p w:rsidR="00C11FA6" w:rsidRDefault="00B77A2A" w:rsidP="00027C94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03/09</w:t>
            </w:r>
            <w:r w:rsidR="00C11FA6">
              <w:rPr>
                <w:b w:val="0"/>
                <w:lang w:val="pt-BR"/>
              </w:rPr>
              <w:t>/2014</w:t>
            </w:r>
          </w:p>
        </w:tc>
        <w:tc>
          <w:tcPr>
            <w:tcW w:w="960" w:type="dxa"/>
          </w:tcPr>
          <w:p w:rsidR="00C11FA6" w:rsidRDefault="00C11FA6" w:rsidP="00B77A2A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</w:t>
            </w:r>
            <w:r w:rsidR="00B77A2A">
              <w:rPr>
                <w:b w:val="0"/>
                <w:lang w:val="pt-BR"/>
              </w:rPr>
              <w:t>3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C11FA6" w:rsidRDefault="00B77A2A" w:rsidP="00A27CC0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Atualizado conforme revisão da qualidade.</w:t>
            </w:r>
          </w:p>
        </w:tc>
        <w:tc>
          <w:tcPr>
            <w:tcW w:w="2040" w:type="dxa"/>
          </w:tcPr>
          <w:p w:rsidR="00C11FA6" w:rsidRDefault="00B77A2A" w:rsidP="0084558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Maria Luiza Passini</w:t>
            </w:r>
          </w:p>
        </w:tc>
      </w:tr>
      <w:tr w:rsidR="0095269C">
        <w:trPr>
          <w:jc w:val="center"/>
        </w:trPr>
        <w:tc>
          <w:tcPr>
            <w:tcW w:w="1639" w:type="dxa"/>
          </w:tcPr>
          <w:p w:rsidR="0095269C" w:rsidRDefault="0095269C" w:rsidP="00027C94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04/09/2014</w:t>
            </w:r>
          </w:p>
        </w:tc>
        <w:tc>
          <w:tcPr>
            <w:tcW w:w="960" w:type="dxa"/>
          </w:tcPr>
          <w:p w:rsidR="0095269C" w:rsidRDefault="0095269C" w:rsidP="00B77A2A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0.04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95269C" w:rsidRDefault="0095269C" w:rsidP="00A27CC0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Atualização conforme solicitação da equipe de qualidade.</w:t>
            </w:r>
          </w:p>
        </w:tc>
        <w:tc>
          <w:tcPr>
            <w:tcW w:w="2040" w:type="dxa"/>
          </w:tcPr>
          <w:p w:rsidR="0095269C" w:rsidRDefault="0095269C" w:rsidP="00845586">
            <w:pPr>
              <w:pStyle w:val="CTMISTabela"/>
              <w:rPr>
                <w:b w:val="0"/>
                <w:lang w:val="pt-BR"/>
              </w:rPr>
            </w:pPr>
            <w:proofErr w:type="spellStart"/>
            <w:r>
              <w:rPr>
                <w:b w:val="0"/>
                <w:lang w:val="pt-BR"/>
              </w:rPr>
              <w:t>Reyla</w:t>
            </w:r>
            <w:proofErr w:type="spellEnd"/>
            <w:r>
              <w:rPr>
                <w:b w:val="0"/>
                <w:lang w:val="pt-BR"/>
              </w:rPr>
              <w:t xml:space="preserve"> Rosa</w:t>
            </w:r>
          </w:p>
        </w:tc>
      </w:tr>
    </w:tbl>
    <w:p w:rsidR="00200361" w:rsidRDefault="001E2036">
      <w:pPr>
        <w:pStyle w:val="Ttulo"/>
        <w:widowControl w:val="0"/>
        <w:spacing w:before="0" w:after="0"/>
        <w:jc w:val="center"/>
        <w:rPr>
          <w:rFonts w:cs="Arial"/>
        </w:rPr>
        <w:sectPr w:rsidR="00200361" w:rsidSect="00200361">
          <w:headerReference w:type="default" r:id="rId11"/>
          <w:footerReference w:type="default" r:id="rId12"/>
          <w:pgSz w:w="11907" w:h="16840" w:code="9"/>
          <w:pgMar w:top="1418" w:right="567" w:bottom="1418" w:left="1418" w:header="567" w:footer="488" w:gutter="0"/>
          <w:pgNumType w:fmt="lowerRoman"/>
          <w:cols w:space="708"/>
          <w:docGrid w:linePitch="360"/>
        </w:sectPr>
      </w:pPr>
      <w:r>
        <w:rPr>
          <w:rFonts w:cs="Arial"/>
        </w:rPr>
        <w:br w:type="page"/>
      </w:r>
    </w:p>
    <w:p w:rsidR="001E2036" w:rsidRPr="0028468D" w:rsidRDefault="001E2036">
      <w:pPr>
        <w:pStyle w:val="Ttulo"/>
        <w:widowControl w:val="0"/>
        <w:spacing w:before="0" w:after="0"/>
        <w:jc w:val="center"/>
        <w:rPr>
          <w:rFonts w:ascii="Times New Roman" w:hAnsi="Times New Roman"/>
          <w:b w:val="0"/>
          <w:bCs/>
          <w:i/>
          <w:caps w:val="0"/>
          <w:color w:val="000000"/>
          <w:sz w:val="24"/>
          <w:lang w:eastAsia="pt-BR"/>
        </w:rPr>
      </w:pPr>
      <w:r>
        <w:rPr>
          <w:caps w:val="0"/>
          <w:sz w:val="36"/>
        </w:rPr>
        <w:lastRenderedPageBreak/>
        <w:t>SUMÁRIO</w:t>
      </w:r>
    </w:p>
    <w:p w:rsidR="00735ADC" w:rsidRDefault="0079135F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begin"/>
      </w:r>
      <w:r w:rsidR="001E2036" w:rsidRPr="0028468D"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eastAsia="pt-BR"/>
        </w:rPr>
        <w:instrText xml:space="preserve"> TOC \o "1-3" \h \z </w:instrText>
      </w: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separate"/>
      </w:r>
      <w:hyperlink w:anchor="_Toc399319922" w:history="1">
        <w:r w:rsidR="00735ADC" w:rsidRPr="00E821CC">
          <w:rPr>
            <w:rStyle w:val="Hyperlink"/>
          </w:rPr>
          <w:t>1.</w:t>
        </w:r>
        <w:r w:rsidR="00735ADC"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="00735ADC" w:rsidRPr="00E821CC">
          <w:rPr>
            <w:rStyle w:val="Hyperlink"/>
          </w:rPr>
          <w:t>INTRODUÇÃO</w:t>
        </w:r>
        <w:r w:rsidR="00735ADC">
          <w:rPr>
            <w:webHidden/>
          </w:rPr>
          <w:tab/>
        </w:r>
        <w:r>
          <w:rPr>
            <w:webHidden/>
          </w:rPr>
          <w:fldChar w:fldCharType="begin"/>
        </w:r>
        <w:r w:rsidR="00735ADC">
          <w:rPr>
            <w:webHidden/>
          </w:rPr>
          <w:instrText xml:space="preserve"> PAGEREF _Toc399319922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35ADC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35ADC" w:rsidRDefault="0079135F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399319923" w:history="1">
        <w:r w:rsidR="00735ADC" w:rsidRPr="00E821CC">
          <w:rPr>
            <w:rStyle w:val="Hyperlink"/>
            <w:lang w:val="pt-PT"/>
          </w:rPr>
          <w:t>2.</w:t>
        </w:r>
        <w:r w:rsidR="00735ADC"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="00735ADC" w:rsidRPr="00E821CC">
          <w:rPr>
            <w:rStyle w:val="Hyperlink"/>
            <w:lang w:val="pt-PT"/>
          </w:rPr>
          <w:t>Detalhamento da Apresentação</w:t>
        </w:r>
        <w:r w:rsidR="00735ADC">
          <w:rPr>
            <w:webHidden/>
          </w:rPr>
          <w:tab/>
        </w:r>
        <w:r>
          <w:rPr>
            <w:webHidden/>
          </w:rPr>
          <w:fldChar w:fldCharType="begin"/>
        </w:r>
        <w:r w:rsidR="00735ADC">
          <w:rPr>
            <w:webHidden/>
          </w:rPr>
          <w:instrText xml:space="preserve"> PAGEREF _Toc399319923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35ADC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35ADC" w:rsidRDefault="0079135F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9319924" w:history="1">
        <w:r w:rsidR="00735ADC" w:rsidRPr="00E821CC">
          <w:rPr>
            <w:rStyle w:val="Hyperlink"/>
          </w:rPr>
          <w:t>2.1</w:t>
        </w:r>
        <w:r w:rsidR="00735ADC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735ADC" w:rsidRPr="00E821CC">
          <w:rPr>
            <w:rStyle w:val="Hyperlink"/>
            <w:lang w:val="pt-PT"/>
          </w:rPr>
          <w:t>Usuário</w:t>
        </w:r>
        <w:r w:rsidR="00735ADC" w:rsidRPr="00E821CC">
          <w:rPr>
            <w:rStyle w:val="Hyperlink"/>
          </w:rPr>
          <w:t>s / Atores</w:t>
        </w:r>
        <w:r w:rsidR="00735ADC">
          <w:rPr>
            <w:webHidden/>
          </w:rPr>
          <w:tab/>
        </w:r>
        <w:r>
          <w:rPr>
            <w:webHidden/>
          </w:rPr>
          <w:fldChar w:fldCharType="begin"/>
        </w:r>
        <w:r w:rsidR="00735ADC">
          <w:rPr>
            <w:webHidden/>
          </w:rPr>
          <w:instrText xml:space="preserve"> PAGEREF _Toc399319924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35ADC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35ADC" w:rsidRDefault="0079135F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9319925" w:history="1">
        <w:r w:rsidR="00735ADC" w:rsidRPr="00E821CC">
          <w:rPr>
            <w:rStyle w:val="Hyperlink"/>
          </w:rPr>
          <w:t>2.2</w:t>
        </w:r>
        <w:r w:rsidR="00735ADC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735ADC" w:rsidRPr="00E821CC">
          <w:rPr>
            <w:rStyle w:val="Hyperlink"/>
          </w:rPr>
          <w:t>Distribuir Manifestações Recebidas</w:t>
        </w:r>
        <w:r w:rsidR="00735ADC">
          <w:rPr>
            <w:webHidden/>
          </w:rPr>
          <w:tab/>
        </w:r>
        <w:r>
          <w:rPr>
            <w:webHidden/>
          </w:rPr>
          <w:fldChar w:fldCharType="begin"/>
        </w:r>
        <w:r w:rsidR="00735ADC">
          <w:rPr>
            <w:webHidden/>
          </w:rPr>
          <w:instrText xml:space="preserve"> PAGEREF _Toc399319925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35ADC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35ADC" w:rsidRDefault="0079135F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9319926" w:history="1">
        <w:r w:rsidR="00735ADC" w:rsidRPr="00E821CC">
          <w:rPr>
            <w:rStyle w:val="Hyperlink"/>
          </w:rPr>
          <w:t>2.2.1. Tela Distribuir Manifestações Recebidas</w:t>
        </w:r>
        <w:r w:rsidR="00735ADC">
          <w:rPr>
            <w:webHidden/>
          </w:rPr>
          <w:tab/>
        </w:r>
        <w:r>
          <w:rPr>
            <w:webHidden/>
          </w:rPr>
          <w:fldChar w:fldCharType="begin"/>
        </w:r>
        <w:r w:rsidR="00735ADC">
          <w:rPr>
            <w:webHidden/>
          </w:rPr>
          <w:instrText xml:space="preserve"> PAGEREF _Toc399319926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35ADC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1E2036" w:rsidRDefault="0079135F">
      <w:pPr>
        <w:pStyle w:val="Sumrio1"/>
        <w:tabs>
          <w:tab w:val="clear" w:pos="539"/>
          <w:tab w:val="clear" w:pos="9540"/>
          <w:tab w:val="left" w:pos="480"/>
          <w:tab w:val="right" w:leader="dot" w:pos="9912"/>
        </w:tabs>
        <w:jc w:val="left"/>
      </w:pP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end"/>
      </w:r>
    </w:p>
    <w:p w:rsidR="001E2036" w:rsidRDefault="001E2036">
      <w:pPr>
        <w:pStyle w:val="STJNvel1"/>
      </w:pPr>
      <w:r>
        <w:br w:type="page"/>
      </w:r>
      <w:bookmarkStart w:id="0" w:name="_Toc221095147"/>
      <w:bookmarkStart w:id="1" w:name="_Toc399319922"/>
      <w:r>
        <w:lastRenderedPageBreak/>
        <w:t>INTRODUÇÃO</w:t>
      </w:r>
      <w:bookmarkEnd w:id="0"/>
      <w:bookmarkEnd w:id="1"/>
    </w:p>
    <w:p w:rsidR="00AA1D89" w:rsidRDefault="00AA1D89" w:rsidP="00AA1D89">
      <w:pPr>
        <w:pStyle w:val="Instruo"/>
        <w:jc w:val="both"/>
        <w:rPr>
          <w:i w:val="0"/>
          <w:color w:val="auto"/>
        </w:rPr>
      </w:pPr>
      <w:r w:rsidRPr="00A5164B">
        <w:rPr>
          <w:i w:val="0"/>
          <w:color w:val="auto"/>
        </w:rPr>
        <w:t xml:space="preserve">O objetivo do documento é especificar as interfaces de </w:t>
      </w:r>
      <w:r w:rsidR="00946FDF">
        <w:rPr>
          <w:i w:val="0"/>
          <w:color w:val="auto"/>
        </w:rPr>
        <w:t>Tela</w:t>
      </w:r>
      <w:r w:rsidRPr="00A5164B">
        <w:rPr>
          <w:i w:val="0"/>
          <w:color w:val="auto"/>
        </w:rPr>
        <w:t xml:space="preserve">s do </w:t>
      </w:r>
      <w:r>
        <w:rPr>
          <w:i w:val="0"/>
          <w:color w:val="auto"/>
        </w:rPr>
        <w:t>s</w:t>
      </w:r>
      <w:r w:rsidRPr="00A5164B">
        <w:rPr>
          <w:i w:val="0"/>
          <w:color w:val="auto"/>
        </w:rPr>
        <w:t xml:space="preserve">istema e definir os tipos de campos, tamanho, obrigatoriedade e regras de apresentação que compõem cada </w:t>
      </w:r>
      <w:r w:rsidR="00946FDF">
        <w:rPr>
          <w:i w:val="0"/>
          <w:color w:val="auto"/>
        </w:rPr>
        <w:t>Tela</w:t>
      </w:r>
      <w:r w:rsidRPr="00A5164B">
        <w:rPr>
          <w:i w:val="0"/>
          <w:color w:val="auto"/>
        </w:rPr>
        <w:t>.</w:t>
      </w:r>
    </w:p>
    <w:p w:rsidR="0028468D" w:rsidRDefault="0028468D" w:rsidP="0028468D"/>
    <w:p w:rsidR="00DD19E5" w:rsidRDefault="00DD19E5">
      <w:pPr>
        <w:pStyle w:val="Instruo"/>
        <w:jc w:val="both"/>
        <w:rPr>
          <w:i w:val="0"/>
          <w:color w:val="auto"/>
        </w:rPr>
      </w:pPr>
    </w:p>
    <w:p w:rsidR="001E2036" w:rsidRDefault="001E2036">
      <w:pPr>
        <w:pStyle w:val="STJNvel1"/>
        <w:rPr>
          <w:lang w:val="pt-PT"/>
        </w:rPr>
      </w:pPr>
      <w:bookmarkStart w:id="2" w:name="_Toc399319923"/>
      <w:r>
        <w:rPr>
          <w:lang w:val="pt-PT"/>
        </w:rPr>
        <w:t>Detalhamento da Apresentação</w:t>
      </w:r>
      <w:bookmarkEnd w:id="2"/>
    </w:p>
    <w:p w:rsidR="00012B8C" w:rsidRDefault="0028468D" w:rsidP="0028468D">
      <w:pPr>
        <w:pStyle w:val="Instruo"/>
        <w:jc w:val="both"/>
        <w:rPr>
          <w:i w:val="0"/>
          <w:color w:val="auto"/>
        </w:rPr>
      </w:pPr>
      <w:r w:rsidRPr="0028468D">
        <w:rPr>
          <w:i w:val="0"/>
          <w:color w:val="auto"/>
        </w:rPr>
        <w:t>O objetivo d</w:t>
      </w:r>
      <w:r>
        <w:rPr>
          <w:i w:val="0"/>
          <w:color w:val="auto"/>
        </w:rPr>
        <w:t>esta f</w:t>
      </w:r>
      <w:r w:rsidRPr="0028468D">
        <w:rPr>
          <w:i w:val="0"/>
          <w:color w:val="auto"/>
        </w:rPr>
        <w:t xml:space="preserve">uncionalidade é </w:t>
      </w:r>
      <w:r w:rsidR="00012B8C">
        <w:rPr>
          <w:i w:val="0"/>
          <w:color w:val="auto"/>
        </w:rPr>
        <w:t xml:space="preserve">analisar </w:t>
      </w:r>
      <w:r w:rsidRPr="0028468D">
        <w:rPr>
          <w:i w:val="0"/>
          <w:color w:val="auto"/>
        </w:rPr>
        <w:t xml:space="preserve">as manifestações </w:t>
      </w:r>
      <w:r w:rsidR="00012B8C">
        <w:rPr>
          <w:i w:val="0"/>
          <w:color w:val="auto"/>
        </w:rPr>
        <w:t>de acordo com a complexidade e distribuir para os servidores da Ouvidoria.</w:t>
      </w:r>
    </w:p>
    <w:p w:rsidR="0028468D" w:rsidRPr="0028468D" w:rsidRDefault="0028468D" w:rsidP="0028468D"/>
    <w:p w:rsidR="00AA1D89" w:rsidRDefault="001A7205" w:rsidP="00AA1D89">
      <w:pPr>
        <w:pStyle w:val="Instruo"/>
        <w:jc w:val="both"/>
        <w:rPr>
          <w:i w:val="0"/>
          <w:color w:val="auto"/>
        </w:rPr>
      </w:pPr>
      <w:r>
        <w:rPr>
          <w:i w:val="0"/>
          <w:color w:val="auto"/>
        </w:rPr>
        <w:t>A seguir, são apresentados os d</w:t>
      </w:r>
      <w:r w:rsidR="001D4ED4" w:rsidRPr="001D4ED4">
        <w:rPr>
          <w:i w:val="0"/>
          <w:color w:val="auto"/>
        </w:rPr>
        <w:t>ocumentos para referência:</w:t>
      </w:r>
    </w:p>
    <w:p w:rsidR="004B3F9B" w:rsidRPr="004B3F9B" w:rsidRDefault="004B3F9B" w:rsidP="004B3F9B"/>
    <w:p w:rsidR="00AA1D89" w:rsidRDefault="001D4ED4" w:rsidP="00AA1D89">
      <w:pPr>
        <w:pStyle w:val="Instruo"/>
        <w:jc w:val="both"/>
        <w:rPr>
          <w:i w:val="0"/>
          <w:color w:val="auto"/>
        </w:rPr>
      </w:pPr>
      <w:r w:rsidRPr="001D4ED4">
        <w:rPr>
          <w:i w:val="0"/>
          <w:color w:val="auto"/>
        </w:rPr>
        <w:t xml:space="preserve">-Especificação de casos de uso </w:t>
      </w:r>
      <w:r w:rsidR="000B4F3D">
        <w:rPr>
          <w:i w:val="0"/>
          <w:color w:val="auto"/>
        </w:rPr>
        <w:t>Distribuir</w:t>
      </w:r>
      <w:r w:rsidR="00027C94">
        <w:rPr>
          <w:i w:val="0"/>
          <w:color w:val="auto"/>
        </w:rPr>
        <w:t xml:space="preserve"> Manifestações</w:t>
      </w:r>
      <w:r w:rsidR="00FD21F1">
        <w:rPr>
          <w:i w:val="0"/>
          <w:color w:val="auto"/>
        </w:rPr>
        <w:t xml:space="preserve"> Recebidas</w:t>
      </w:r>
    </w:p>
    <w:p w:rsidR="001D4ED4" w:rsidRDefault="001D4ED4" w:rsidP="00AA1D89">
      <w:pPr>
        <w:pStyle w:val="Instruo"/>
        <w:jc w:val="both"/>
        <w:rPr>
          <w:i w:val="0"/>
          <w:color w:val="auto"/>
        </w:rPr>
      </w:pPr>
      <w:r w:rsidRPr="001D4ED4">
        <w:rPr>
          <w:i w:val="0"/>
          <w:color w:val="auto"/>
        </w:rPr>
        <w:t>-Documento de Regra de Negócios</w:t>
      </w:r>
    </w:p>
    <w:p w:rsidR="00E4473E" w:rsidRPr="00E4473E" w:rsidRDefault="00E4473E" w:rsidP="00E4473E">
      <w:r>
        <w:t>-Lista de M</w:t>
      </w:r>
      <w:r w:rsidR="00B77A2A">
        <w:t>ensagens</w:t>
      </w:r>
    </w:p>
    <w:p w:rsidR="001E2036" w:rsidRDefault="001E2036" w:rsidP="0073562D">
      <w:pPr>
        <w:pStyle w:val="STJNvel2"/>
      </w:pPr>
      <w:bookmarkStart w:id="3" w:name="_Toc399319924"/>
      <w:r>
        <w:rPr>
          <w:lang w:val="pt-PT"/>
        </w:rPr>
        <w:t>Usuário</w:t>
      </w:r>
      <w:r w:rsidR="00532AD7">
        <w:t xml:space="preserve">s </w:t>
      </w:r>
      <w:r>
        <w:t>/ Ator</w:t>
      </w:r>
      <w:r w:rsidR="00532AD7">
        <w:t>es</w:t>
      </w:r>
      <w:bookmarkEnd w:id="3"/>
    </w:p>
    <w:p w:rsidR="001D4ED4" w:rsidRPr="00B57161" w:rsidRDefault="001D4ED4" w:rsidP="001D4ED4">
      <w:pPr>
        <w:pStyle w:val="Instruo"/>
        <w:jc w:val="both"/>
        <w:rPr>
          <w:i w:val="0"/>
          <w:iCs/>
          <w:color w:val="auto"/>
          <w:lang w:val="pt-PT"/>
        </w:rPr>
      </w:pPr>
      <w:r w:rsidRPr="001D4ED4">
        <w:rPr>
          <w:i w:val="0"/>
          <w:iCs/>
          <w:color w:val="auto"/>
        </w:rPr>
        <w:t>Usuário</w:t>
      </w:r>
      <w:r w:rsidR="00027C94">
        <w:rPr>
          <w:i w:val="0"/>
          <w:iCs/>
          <w:color w:val="auto"/>
        </w:rPr>
        <w:t xml:space="preserve"> </w:t>
      </w:r>
      <w:r w:rsidR="003120F2">
        <w:rPr>
          <w:i w:val="0"/>
          <w:iCs/>
          <w:color w:val="auto"/>
        </w:rPr>
        <w:t>do STJ</w:t>
      </w:r>
      <w:r w:rsidR="00B57161">
        <w:rPr>
          <w:i w:val="0"/>
          <w:iCs/>
          <w:color w:val="auto"/>
        </w:rPr>
        <w:t xml:space="preserve"> com </w:t>
      </w:r>
      <w:r w:rsidR="00027C94">
        <w:rPr>
          <w:i w:val="0"/>
          <w:iCs/>
          <w:color w:val="auto"/>
        </w:rPr>
        <w:t xml:space="preserve">perfil </w:t>
      </w:r>
      <w:r w:rsidR="00302B36">
        <w:rPr>
          <w:i w:val="0"/>
          <w:iCs/>
          <w:color w:val="auto"/>
        </w:rPr>
        <w:t xml:space="preserve">de </w:t>
      </w:r>
      <w:r w:rsidR="00E4473E">
        <w:rPr>
          <w:i w:val="0"/>
          <w:iCs/>
          <w:color w:val="auto"/>
        </w:rPr>
        <w:t>Administrador</w:t>
      </w:r>
      <w:r w:rsidR="0028468D">
        <w:rPr>
          <w:i w:val="0"/>
          <w:iCs/>
          <w:color w:val="auto"/>
        </w:rPr>
        <w:t xml:space="preserve"> </w:t>
      </w:r>
      <w:r w:rsidR="00AA0FF2">
        <w:rPr>
          <w:i w:val="0"/>
          <w:iCs/>
          <w:noProof/>
          <w:color w:val="auto"/>
        </w:rPr>
        <w:t>para distribuir a</w:t>
      </w:r>
      <w:r w:rsidR="00027C94">
        <w:rPr>
          <w:i w:val="0"/>
          <w:iCs/>
          <w:noProof/>
          <w:color w:val="auto"/>
        </w:rPr>
        <w:t xml:space="preserve"> manifestação</w:t>
      </w:r>
      <w:r w:rsidR="00AA0FF2">
        <w:rPr>
          <w:i w:val="0"/>
          <w:iCs/>
          <w:noProof/>
          <w:color w:val="auto"/>
        </w:rPr>
        <w:t xml:space="preserve"> recebida para os usuários da Ouvidoria</w:t>
      </w:r>
      <w:r w:rsidR="0028468D">
        <w:rPr>
          <w:i w:val="0"/>
          <w:iCs/>
          <w:color w:val="auto"/>
        </w:rPr>
        <w:t>.</w:t>
      </w:r>
    </w:p>
    <w:p w:rsidR="006126D5" w:rsidRDefault="006126D5" w:rsidP="006126D5">
      <w:pPr>
        <w:pStyle w:val="STJNvel2"/>
      </w:pPr>
      <w:r>
        <w:lastRenderedPageBreak/>
        <w:tab/>
      </w:r>
      <w:r w:rsidR="00EA3FA3">
        <w:t xml:space="preserve"> </w:t>
      </w:r>
      <w:bookmarkStart w:id="4" w:name="_Toc399319925"/>
      <w:r w:rsidR="000B4F3D">
        <w:t>Distribuir</w:t>
      </w:r>
      <w:r w:rsidR="00E4473E">
        <w:t xml:space="preserve"> Manifestaç</w:t>
      </w:r>
      <w:r w:rsidR="000B4F3D">
        <w:t xml:space="preserve">ões </w:t>
      </w:r>
      <w:r w:rsidR="00E4473E">
        <w:t>Recebidas</w:t>
      </w:r>
      <w:bookmarkEnd w:id="4"/>
    </w:p>
    <w:p w:rsidR="00751346" w:rsidRDefault="001B00B2" w:rsidP="001C6256">
      <w:pPr>
        <w:pStyle w:val="STJNivel3"/>
      </w:pPr>
      <w:bookmarkStart w:id="5" w:name="_Toc399319926"/>
      <w:r w:rsidRPr="0097716C">
        <w:t>2</w:t>
      </w:r>
      <w:r w:rsidR="001E2036" w:rsidRPr="0097716C">
        <w:t xml:space="preserve">.2.1. </w:t>
      </w:r>
      <w:r w:rsidR="00946FDF">
        <w:t>Tela</w:t>
      </w:r>
      <w:r w:rsidR="001E2036" w:rsidRPr="0097716C">
        <w:t xml:space="preserve"> </w:t>
      </w:r>
      <w:r w:rsidR="000B4F3D">
        <w:t>Distribuir</w:t>
      </w:r>
      <w:r w:rsidR="00E4473E">
        <w:t xml:space="preserve"> Manifestações Recebidas</w:t>
      </w:r>
      <w:bookmarkStart w:id="6" w:name="_Toc388362883"/>
      <w:bookmarkEnd w:id="5"/>
      <w:bookmarkEnd w:id="6"/>
    </w:p>
    <w:p w:rsidR="00012B8C" w:rsidRPr="00751346" w:rsidRDefault="00664594" w:rsidP="001C6256">
      <w:pPr>
        <w:pStyle w:val="STJNivel3"/>
        <w:rPr>
          <w:i w:val="0"/>
        </w:rPr>
      </w:pPr>
      <w:r>
        <w:rPr>
          <w:i w:val="0"/>
          <w:noProof/>
          <w:lang w:eastAsia="pt-BR"/>
        </w:rPr>
        <w:drawing>
          <wp:inline distT="0" distB="0" distL="0" distR="0">
            <wp:extent cx="6300470" cy="6396783"/>
            <wp:effectExtent l="19050" t="0" r="5080" b="0"/>
            <wp:docPr id="2" name="Imagem 2" descr="C:\Users\rayanne.felicio\Pictures\distribuir manifestaçã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yanne.felicio\Pictures\distribuir manifestação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6396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E21" w:rsidRDefault="00AE4E21" w:rsidP="00751346">
      <w:pPr>
        <w:pStyle w:val="Instruo"/>
        <w:ind w:firstLine="1560"/>
        <w:jc w:val="center"/>
        <w:rPr>
          <w:i w:val="0"/>
          <w:color w:val="auto"/>
        </w:rPr>
      </w:pPr>
      <w:bookmarkStart w:id="7" w:name="_Toc388362885"/>
      <w:bookmarkStart w:id="8" w:name="_Toc388363172"/>
      <w:bookmarkStart w:id="9" w:name="_Toc388433564"/>
      <w:bookmarkStart w:id="10" w:name="_Toc388433649"/>
      <w:r w:rsidRPr="00751346">
        <w:rPr>
          <w:i w:val="0"/>
          <w:color w:val="auto"/>
        </w:rPr>
        <w:t xml:space="preserve">Figura 1 - </w:t>
      </w:r>
      <w:r w:rsidR="00946FDF">
        <w:rPr>
          <w:i w:val="0"/>
          <w:color w:val="auto"/>
        </w:rPr>
        <w:t>Tela</w:t>
      </w:r>
      <w:r w:rsidRPr="00751346">
        <w:rPr>
          <w:i w:val="0"/>
          <w:color w:val="auto"/>
        </w:rPr>
        <w:t xml:space="preserve"> </w:t>
      </w:r>
      <w:r w:rsidR="000B4F3D">
        <w:rPr>
          <w:i w:val="0"/>
          <w:color w:val="auto"/>
        </w:rPr>
        <w:t>Distribuir</w:t>
      </w:r>
      <w:r w:rsidR="00027C94">
        <w:rPr>
          <w:i w:val="0"/>
          <w:color w:val="auto"/>
        </w:rPr>
        <w:t xml:space="preserve"> </w:t>
      </w:r>
      <w:r w:rsidR="00E4473E">
        <w:rPr>
          <w:i w:val="0"/>
          <w:color w:val="auto"/>
        </w:rPr>
        <w:t>Manifestações</w:t>
      </w:r>
      <w:r w:rsidR="000B4F3D">
        <w:rPr>
          <w:i w:val="0"/>
          <w:color w:val="auto"/>
        </w:rPr>
        <w:t xml:space="preserve"> Recebidas</w:t>
      </w:r>
      <w:r w:rsidRPr="00751346">
        <w:rPr>
          <w:i w:val="0"/>
          <w:color w:val="auto"/>
        </w:rPr>
        <w:t>.</w:t>
      </w:r>
      <w:bookmarkEnd w:id="7"/>
      <w:bookmarkEnd w:id="8"/>
      <w:bookmarkEnd w:id="9"/>
      <w:bookmarkEnd w:id="10"/>
    </w:p>
    <w:p w:rsidR="00AE4E21" w:rsidRDefault="00AE4E21" w:rsidP="003D3867">
      <w:pPr>
        <w:pStyle w:val="Titulo4"/>
      </w:pPr>
      <w:r>
        <w:t>Regras de Apresentação</w:t>
      </w:r>
    </w:p>
    <w:p w:rsidR="001C425F" w:rsidRDefault="00AA0FF2" w:rsidP="00AA0FF2">
      <w:pPr>
        <w:pStyle w:val="PargrafodaLista"/>
        <w:tabs>
          <w:tab w:val="left" w:pos="709"/>
        </w:tabs>
        <w:ind w:left="0"/>
      </w:pPr>
      <w:r>
        <w:tab/>
        <w:t xml:space="preserve">O sistema apresenta os servidores da Ouvidoria com </w:t>
      </w:r>
      <w:r w:rsidR="00221F9B">
        <w:t>o quantitativo de manifestações que estão atualmente sob sua responsabilidade de acordo com o</w:t>
      </w:r>
      <w:r w:rsidR="006B380F">
        <w:t xml:space="preserve"> </w:t>
      </w:r>
      <w:r>
        <w:t>níve</w:t>
      </w:r>
      <w:r w:rsidR="00221F9B">
        <w:t>l</w:t>
      </w:r>
      <w:r>
        <w:t xml:space="preserve"> de complexidade</w:t>
      </w:r>
      <w:r w:rsidR="00221F9B">
        <w:t>,</w:t>
      </w:r>
      <w:r>
        <w:t xml:space="preserve"> para que o Administrador possa distribuir a manifestação.</w:t>
      </w:r>
    </w:p>
    <w:p w:rsidR="000460C3" w:rsidRDefault="000460C3" w:rsidP="00AA0FF2">
      <w:pPr>
        <w:pStyle w:val="PargrafodaLista"/>
        <w:tabs>
          <w:tab w:val="left" w:pos="709"/>
        </w:tabs>
        <w:ind w:left="0"/>
      </w:pPr>
    </w:p>
    <w:p w:rsidR="000460C3" w:rsidRDefault="000460C3" w:rsidP="00AA0FF2">
      <w:pPr>
        <w:pStyle w:val="PargrafodaLista"/>
        <w:tabs>
          <w:tab w:val="left" w:pos="709"/>
        </w:tabs>
        <w:ind w:left="0"/>
      </w:pPr>
      <w:r>
        <w:tab/>
        <w:t>O Administrador poderá selecionar somente u</w:t>
      </w:r>
      <w:bookmarkStart w:id="11" w:name="_GoBack"/>
      <w:bookmarkEnd w:id="11"/>
      <w:r>
        <w:t>m servidor para distribuir a manifestação.</w:t>
      </w:r>
    </w:p>
    <w:p w:rsidR="00AE4E21" w:rsidRDefault="00AE4E21" w:rsidP="003D3867">
      <w:pPr>
        <w:pStyle w:val="Titulo4"/>
      </w:pPr>
      <w:r>
        <w:lastRenderedPageBreak/>
        <w:t>Exceções</w:t>
      </w:r>
    </w:p>
    <w:p w:rsidR="00AE4E21" w:rsidRDefault="00AE4E21" w:rsidP="00AE4E21">
      <w:r>
        <w:tab/>
        <w:t>Não se aplica.</w:t>
      </w:r>
    </w:p>
    <w:p w:rsidR="00AE4E21" w:rsidRDefault="00AE4E21" w:rsidP="003D3867">
      <w:pPr>
        <w:pStyle w:val="Titulo4"/>
      </w:pPr>
      <w:r>
        <w:t>Itens de Controle</w:t>
      </w:r>
    </w:p>
    <w:p w:rsidR="00AE4E21" w:rsidRDefault="00AE4E21" w:rsidP="00AE4E21"/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1797"/>
        <w:gridCol w:w="851"/>
        <w:gridCol w:w="708"/>
        <w:gridCol w:w="426"/>
        <w:gridCol w:w="992"/>
        <w:gridCol w:w="709"/>
        <w:gridCol w:w="708"/>
        <w:gridCol w:w="426"/>
        <w:gridCol w:w="992"/>
        <w:gridCol w:w="1641"/>
      </w:tblGrid>
      <w:tr w:rsidR="00AE4E21" w:rsidTr="00AD5D88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Item</w:t>
            </w:r>
          </w:p>
        </w:tc>
        <w:tc>
          <w:tcPr>
            <w:tcW w:w="1797" w:type="dxa"/>
            <w:shd w:val="pct25" w:color="auto" w:fill="auto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Descrição</w:t>
            </w:r>
          </w:p>
        </w:tc>
        <w:tc>
          <w:tcPr>
            <w:tcW w:w="851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708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Máscara</w:t>
            </w:r>
          </w:p>
        </w:tc>
        <w:tc>
          <w:tcPr>
            <w:tcW w:w="426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Obrigatório</w:t>
            </w:r>
          </w:p>
        </w:tc>
        <w:tc>
          <w:tcPr>
            <w:tcW w:w="992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Valor Padrão</w:t>
            </w:r>
          </w:p>
        </w:tc>
        <w:tc>
          <w:tcPr>
            <w:tcW w:w="709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Editável</w:t>
            </w:r>
          </w:p>
        </w:tc>
        <w:tc>
          <w:tcPr>
            <w:tcW w:w="708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Domínio</w:t>
            </w:r>
          </w:p>
        </w:tc>
        <w:tc>
          <w:tcPr>
            <w:tcW w:w="426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TabOrder</w:t>
            </w:r>
          </w:p>
        </w:tc>
        <w:tc>
          <w:tcPr>
            <w:tcW w:w="992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Evento</w:t>
            </w:r>
          </w:p>
        </w:tc>
        <w:tc>
          <w:tcPr>
            <w:tcW w:w="1641" w:type="dxa"/>
            <w:shd w:val="pct25" w:color="auto" w:fill="auto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Ação</w:t>
            </w:r>
          </w:p>
        </w:tc>
      </w:tr>
      <w:tr w:rsidR="00F14825" w:rsidRPr="007E1F29" w:rsidTr="00735ADC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bottom"/>
          </w:tcPr>
          <w:p w:rsidR="00F14825" w:rsidRPr="007E1F29" w:rsidRDefault="00F14825" w:rsidP="00735AD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bottom"/>
          </w:tcPr>
          <w:p w:rsidR="00F14825" w:rsidRDefault="00F14825" w:rsidP="00735AD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&lt;Número da Manifestação&gt;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bottom"/>
          </w:tcPr>
          <w:p w:rsidR="00F14825" w:rsidRPr="007E1F29" w:rsidRDefault="00F14825" w:rsidP="00735AD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Recupera do banco de dados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bottom"/>
          </w:tcPr>
          <w:p w:rsidR="00F14825" w:rsidRPr="007E1F29" w:rsidRDefault="00F14825" w:rsidP="00735AD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bottom"/>
          </w:tcPr>
          <w:p w:rsidR="00F14825" w:rsidRPr="007E1F29" w:rsidRDefault="00F14825" w:rsidP="00735AD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bottom"/>
          </w:tcPr>
          <w:p w:rsidR="00F14825" w:rsidRPr="007E1F29" w:rsidRDefault="00F14825" w:rsidP="00735AD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F14825" w:rsidRPr="007E1F29" w:rsidRDefault="00F14825" w:rsidP="00735AD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bottom"/>
          </w:tcPr>
          <w:p w:rsidR="00F14825" w:rsidRDefault="00F14825" w:rsidP="00735AD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bottom"/>
          </w:tcPr>
          <w:p w:rsidR="00F14825" w:rsidRPr="007E1F29" w:rsidRDefault="00F14825" w:rsidP="00735AD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bottom"/>
          </w:tcPr>
          <w:p w:rsidR="00F14825" w:rsidRDefault="00F14825" w:rsidP="00735AD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bottom"/>
          </w:tcPr>
          <w:p w:rsidR="00F14825" w:rsidRDefault="00F14825" w:rsidP="00735AD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Exibe o número da manifestação selecionada na consulta de manifestação.</w:t>
            </w:r>
          </w:p>
        </w:tc>
      </w:tr>
      <w:tr w:rsidR="00F14825" w:rsidRPr="007E1F29" w:rsidTr="00735ADC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bottom"/>
          </w:tcPr>
          <w:p w:rsidR="00F14825" w:rsidRPr="007E1F29" w:rsidRDefault="00F14825" w:rsidP="00735AD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2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bottom"/>
          </w:tcPr>
          <w:p w:rsidR="00F14825" w:rsidRDefault="00F14825" w:rsidP="00735AD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Radio Button Grau de complexidade</w:t>
            </w:r>
            <w:r w:rsidR="00147395">
              <w:rPr>
                <w:i/>
                <w:iCs/>
                <w:color w:val="auto"/>
                <w:sz w:val="16"/>
                <w:szCs w:val="16"/>
              </w:rPr>
              <w:t xml:space="preserve"> 1,</w:t>
            </w:r>
            <w:r w:rsidR="00735ADC">
              <w:rPr>
                <w:i/>
                <w:iCs/>
                <w:color w:val="auto"/>
                <w:sz w:val="16"/>
                <w:szCs w:val="16"/>
              </w:rPr>
              <w:t xml:space="preserve"> </w:t>
            </w:r>
            <w:r w:rsidR="00147395">
              <w:rPr>
                <w:i/>
                <w:iCs/>
                <w:color w:val="auto"/>
                <w:sz w:val="16"/>
                <w:szCs w:val="16"/>
              </w:rPr>
              <w:t>2</w:t>
            </w:r>
            <w:r w:rsidR="00735ADC">
              <w:rPr>
                <w:i/>
                <w:iCs/>
                <w:color w:val="auto"/>
                <w:sz w:val="16"/>
                <w:szCs w:val="16"/>
              </w:rPr>
              <w:t xml:space="preserve"> </w:t>
            </w:r>
            <w:r w:rsidR="00147395">
              <w:rPr>
                <w:i/>
                <w:iCs/>
                <w:color w:val="auto"/>
                <w:sz w:val="16"/>
                <w:szCs w:val="16"/>
              </w:rPr>
              <w:t>,3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bottom"/>
          </w:tcPr>
          <w:p w:rsidR="00F14825" w:rsidRPr="007E1F29" w:rsidRDefault="00F14825" w:rsidP="00735AD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bottom"/>
          </w:tcPr>
          <w:p w:rsidR="00F14825" w:rsidRPr="007E1F29" w:rsidRDefault="00F14825" w:rsidP="00735AD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bottom"/>
          </w:tcPr>
          <w:p w:rsidR="00F14825" w:rsidRPr="007E1F29" w:rsidRDefault="00F14825" w:rsidP="00735AD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bottom"/>
          </w:tcPr>
          <w:p w:rsidR="00F14825" w:rsidRPr="007E1F29" w:rsidRDefault="00F14825" w:rsidP="00735AD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F14825" w:rsidRPr="007E1F29" w:rsidRDefault="00F14825" w:rsidP="00735AD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bottom"/>
          </w:tcPr>
          <w:p w:rsidR="00F14825" w:rsidRDefault="00F14825" w:rsidP="00735AD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bottom"/>
          </w:tcPr>
          <w:p w:rsidR="00F14825" w:rsidRPr="007E1F29" w:rsidRDefault="00F14825" w:rsidP="00735AD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bottom"/>
          </w:tcPr>
          <w:p w:rsidR="00F14825" w:rsidRPr="007E1F29" w:rsidRDefault="00F14825" w:rsidP="00735AD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bottom"/>
          </w:tcPr>
          <w:p w:rsidR="00F14825" w:rsidRPr="007E1F29" w:rsidRDefault="00F14825" w:rsidP="00735AD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Seleciona o nível de complexidade da manifestação</w:t>
            </w:r>
            <w:r w:rsidR="00EF6DBC">
              <w:rPr>
                <w:i/>
                <w:iCs/>
                <w:color w:val="auto"/>
                <w:sz w:val="16"/>
                <w:szCs w:val="16"/>
              </w:rPr>
              <w:t>: 1,</w:t>
            </w:r>
            <w:r w:rsidR="00735ADC">
              <w:rPr>
                <w:i/>
                <w:iCs/>
                <w:color w:val="auto"/>
                <w:sz w:val="16"/>
                <w:szCs w:val="16"/>
              </w:rPr>
              <w:t xml:space="preserve"> </w:t>
            </w:r>
            <w:r w:rsidR="00EF6DBC">
              <w:rPr>
                <w:i/>
                <w:iCs/>
                <w:color w:val="auto"/>
                <w:sz w:val="16"/>
                <w:szCs w:val="16"/>
              </w:rPr>
              <w:t>2</w:t>
            </w:r>
            <w:r w:rsidR="00735ADC">
              <w:rPr>
                <w:i/>
                <w:iCs/>
                <w:color w:val="auto"/>
                <w:sz w:val="16"/>
                <w:szCs w:val="16"/>
              </w:rPr>
              <w:t xml:space="preserve"> </w:t>
            </w:r>
            <w:r w:rsidR="00EF6DBC">
              <w:rPr>
                <w:i/>
                <w:iCs/>
                <w:color w:val="auto"/>
                <w:sz w:val="16"/>
                <w:szCs w:val="16"/>
              </w:rPr>
              <w:t>ou 3.</w:t>
            </w:r>
          </w:p>
        </w:tc>
      </w:tr>
      <w:tr w:rsidR="00F14825" w:rsidRPr="007E1F29" w:rsidTr="00735ADC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bottom"/>
          </w:tcPr>
          <w:p w:rsidR="00F14825" w:rsidRPr="007E1F29" w:rsidRDefault="00F14825" w:rsidP="00735AD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3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bottom"/>
          </w:tcPr>
          <w:p w:rsidR="00F14825" w:rsidRPr="00043603" w:rsidRDefault="00F14825" w:rsidP="00735AD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Servidor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bottom"/>
          </w:tcPr>
          <w:p w:rsidR="00F14825" w:rsidRPr="007E1F29" w:rsidRDefault="00F14825" w:rsidP="00735AD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Recupera do banco de dados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bottom"/>
          </w:tcPr>
          <w:p w:rsidR="00F14825" w:rsidRPr="007E1F29" w:rsidRDefault="00F14825" w:rsidP="00735AD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bottom"/>
          </w:tcPr>
          <w:p w:rsidR="00F14825" w:rsidRPr="007E1F29" w:rsidRDefault="00F14825" w:rsidP="00735AD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bottom"/>
          </w:tcPr>
          <w:p w:rsidR="00F14825" w:rsidRPr="007E1F29" w:rsidRDefault="00F14825" w:rsidP="00735AD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F14825" w:rsidRPr="007E1F29" w:rsidRDefault="00F14825" w:rsidP="00735AD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bottom"/>
          </w:tcPr>
          <w:p w:rsidR="00F14825" w:rsidRDefault="00F14825" w:rsidP="00735AD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bottom"/>
          </w:tcPr>
          <w:p w:rsidR="00F14825" w:rsidRPr="007E1F29" w:rsidRDefault="00F14825" w:rsidP="00735AD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bottom"/>
          </w:tcPr>
          <w:p w:rsidR="00F14825" w:rsidRPr="007E1F29" w:rsidRDefault="00F14825" w:rsidP="00735AD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bottom"/>
          </w:tcPr>
          <w:p w:rsidR="00F14825" w:rsidRPr="007E1F29" w:rsidRDefault="00F14825" w:rsidP="00735AD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F14825" w:rsidRPr="007E1F29" w:rsidTr="00735ADC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bottom"/>
          </w:tcPr>
          <w:p w:rsidR="00F14825" w:rsidRPr="007E1F29" w:rsidRDefault="00F14825" w:rsidP="00735AD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4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bottom"/>
          </w:tcPr>
          <w:p w:rsidR="00F14825" w:rsidRPr="00043603" w:rsidRDefault="00F14825" w:rsidP="00735AD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Total Complexidade 1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bottom"/>
          </w:tcPr>
          <w:p w:rsidR="00F14825" w:rsidRPr="00304445" w:rsidRDefault="00F14825" w:rsidP="00735AD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Recupera do banco de dados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bottom"/>
          </w:tcPr>
          <w:p w:rsidR="00F14825" w:rsidRPr="007E1F29" w:rsidRDefault="00F14825" w:rsidP="00735AD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bottom"/>
          </w:tcPr>
          <w:p w:rsidR="00F14825" w:rsidRPr="007E1F29" w:rsidRDefault="00F14825" w:rsidP="00735AD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bottom"/>
          </w:tcPr>
          <w:p w:rsidR="00F14825" w:rsidRPr="007E1F29" w:rsidRDefault="00F14825" w:rsidP="00735AD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F14825" w:rsidRPr="007E1F29" w:rsidRDefault="00F14825" w:rsidP="00735AD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bottom"/>
          </w:tcPr>
          <w:p w:rsidR="00F14825" w:rsidRDefault="00F14825" w:rsidP="00735AD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bottom"/>
          </w:tcPr>
          <w:p w:rsidR="00F14825" w:rsidRPr="007E1F29" w:rsidRDefault="00F14825" w:rsidP="00735AD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bottom"/>
          </w:tcPr>
          <w:p w:rsidR="00F14825" w:rsidRPr="007E1F29" w:rsidRDefault="00F14825" w:rsidP="00735AD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bottom"/>
          </w:tcPr>
          <w:p w:rsidR="00F14825" w:rsidRPr="007E1F29" w:rsidRDefault="00F14825" w:rsidP="00735AD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 xml:space="preserve">Calcula o total de manifestações com complexidade 1 do servidor.  </w:t>
            </w:r>
          </w:p>
        </w:tc>
      </w:tr>
      <w:tr w:rsidR="00F14825" w:rsidRPr="007E1F29" w:rsidTr="00735ADC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bottom"/>
          </w:tcPr>
          <w:p w:rsidR="00F14825" w:rsidRDefault="00F14825" w:rsidP="00735AD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5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bottom"/>
          </w:tcPr>
          <w:p w:rsidR="00F14825" w:rsidRDefault="00F14825" w:rsidP="00735AD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Total Complexidade 2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bottom"/>
          </w:tcPr>
          <w:p w:rsidR="00F14825" w:rsidRPr="00304445" w:rsidRDefault="00F14825" w:rsidP="00735AD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Recupera do banco de dados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bottom"/>
          </w:tcPr>
          <w:p w:rsidR="00F14825" w:rsidRPr="007E1F29" w:rsidRDefault="00F14825" w:rsidP="00735AD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bottom"/>
          </w:tcPr>
          <w:p w:rsidR="00F14825" w:rsidRPr="007E1F29" w:rsidRDefault="00F14825" w:rsidP="00735AD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bottom"/>
          </w:tcPr>
          <w:p w:rsidR="00F14825" w:rsidRPr="007E1F29" w:rsidRDefault="00F14825" w:rsidP="00735AD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F14825" w:rsidRPr="007E1F29" w:rsidRDefault="00F14825" w:rsidP="00735AD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bottom"/>
          </w:tcPr>
          <w:p w:rsidR="00F14825" w:rsidRDefault="00F14825" w:rsidP="00735AD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bottom"/>
          </w:tcPr>
          <w:p w:rsidR="00F14825" w:rsidRDefault="00F14825" w:rsidP="00735AD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bottom"/>
          </w:tcPr>
          <w:p w:rsidR="00F14825" w:rsidRPr="007E1F29" w:rsidRDefault="00F14825" w:rsidP="00735AD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bottom"/>
          </w:tcPr>
          <w:p w:rsidR="00F14825" w:rsidRPr="007E1F29" w:rsidRDefault="00F14825" w:rsidP="00735AD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 xml:space="preserve">Calcula o total de manifestações com complexidade 2 do servidor.  </w:t>
            </w:r>
          </w:p>
        </w:tc>
      </w:tr>
      <w:tr w:rsidR="00735ADC" w:rsidRPr="007E1F29" w:rsidTr="00735ADC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bottom"/>
          </w:tcPr>
          <w:p w:rsidR="00735ADC" w:rsidRDefault="00735ADC" w:rsidP="00735AD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6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bottom"/>
          </w:tcPr>
          <w:p w:rsidR="00735ADC" w:rsidRDefault="00735ADC" w:rsidP="00735AD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Total Complexidade 3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bottom"/>
          </w:tcPr>
          <w:p w:rsidR="00735ADC" w:rsidRPr="007E1F29" w:rsidRDefault="00735ADC" w:rsidP="00735AD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Recupera do banco de dados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bottom"/>
          </w:tcPr>
          <w:p w:rsidR="00735ADC" w:rsidRPr="007E1F29" w:rsidRDefault="00735ADC" w:rsidP="00735AD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bottom"/>
          </w:tcPr>
          <w:p w:rsidR="00735ADC" w:rsidRPr="007E1F29" w:rsidRDefault="00735ADC" w:rsidP="00735AD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bottom"/>
          </w:tcPr>
          <w:p w:rsidR="00735ADC" w:rsidRPr="007E1F29" w:rsidRDefault="00735ADC" w:rsidP="00735AD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735ADC" w:rsidRPr="007E1F29" w:rsidRDefault="00735ADC" w:rsidP="00735AD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bottom"/>
          </w:tcPr>
          <w:p w:rsidR="00735ADC" w:rsidRDefault="00735ADC" w:rsidP="00735AD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bottom"/>
          </w:tcPr>
          <w:p w:rsidR="00735ADC" w:rsidRDefault="00735ADC" w:rsidP="00735AD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6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bottom"/>
          </w:tcPr>
          <w:p w:rsidR="00735ADC" w:rsidRPr="007E1F29" w:rsidRDefault="00735ADC" w:rsidP="00735AD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bottom"/>
          </w:tcPr>
          <w:p w:rsidR="00735ADC" w:rsidRPr="007E1F29" w:rsidRDefault="00735ADC" w:rsidP="00735AD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 xml:space="preserve">Calcula o total de manifestações com complexidade 3 do servidor.  </w:t>
            </w:r>
          </w:p>
        </w:tc>
      </w:tr>
      <w:tr w:rsidR="00735ADC" w:rsidRPr="007E1F29" w:rsidTr="00735ADC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bottom"/>
          </w:tcPr>
          <w:p w:rsidR="00735ADC" w:rsidRDefault="00735ADC" w:rsidP="00735AD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7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bottom"/>
          </w:tcPr>
          <w:p w:rsidR="00735ADC" w:rsidRDefault="00735ADC" w:rsidP="00735ADC">
            <w:pPr>
              <w:jc w:val="left"/>
              <w:rPr>
                <w:i/>
                <w:color w:val="auto"/>
                <w:sz w:val="16"/>
                <w:szCs w:val="16"/>
              </w:rPr>
            </w:pPr>
            <w:r>
              <w:rPr>
                <w:i/>
                <w:color w:val="auto"/>
                <w:sz w:val="16"/>
                <w:szCs w:val="16"/>
              </w:rPr>
              <w:t>Total Geral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bottom"/>
          </w:tcPr>
          <w:p w:rsidR="00735ADC" w:rsidRPr="007E1F29" w:rsidRDefault="00735ADC" w:rsidP="00735AD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Recupera do banco de dados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bottom"/>
          </w:tcPr>
          <w:p w:rsidR="00735ADC" w:rsidRPr="007E1F29" w:rsidRDefault="00735ADC" w:rsidP="00735AD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bottom"/>
          </w:tcPr>
          <w:p w:rsidR="00735ADC" w:rsidRPr="007E1F29" w:rsidRDefault="00735ADC" w:rsidP="00735AD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bottom"/>
          </w:tcPr>
          <w:p w:rsidR="00735ADC" w:rsidRPr="007E1F29" w:rsidRDefault="00735ADC" w:rsidP="00735AD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735ADC" w:rsidRPr="007E1F29" w:rsidRDefault="00735ADC" w:rsidP="00735AD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bottom"/>
          </w:tcPr>
          <w:p w:rsidR="00735ADC" w:rsidRDefault="00735ADC" w:rsidP="00735AD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bottom"/>
          </w:tcPr>
          <w:p w:rsidR="00735ADC" w:rsidRDefault="00735ADC" w:rsidP="00735AD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7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bottom"/>
          </w:tcPr>
          <w:p w:rsidR="00735ADC" w:rsidRDefault="00735ADC" w:rsidP="00735AD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bottom"/>
          </w:tcPr>
          <w:p w:rsidR="00735ADC" w:rsidRDefault="00735ADC" w:rsidP="00735AD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Calcula o total de todas as complexidades (Total Complexidade 1+Total Complexidade 2 + Total Complexidade 3) atribuídas para cada servidor.</w:t>
            </w:r>
          </w:p>
        </w:tc>
      </w:tr>
      <w:tr w:rsidR="00735ADC" w:rsidRPr="007E1F29" w:rsidTr="00735ADC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bottom"/>
          </w:tcPr>
          <w:p w:rsidR="00735ADC" w:rsidRDefault="00735ADC" w:rsidP="00735AD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8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bottom"/>
          </w:tcPr>
          <w:p w:rsidR="00735ADC" w:rsidRDefault="00735ADC" w:rsidP="00735ADC">
            <w:pPr>
              <w:jc w:val="left"/>
              <w:rPr>
                <w:i/>
                <w:color w:val="auto"/>
                <w:sz w:val="16"/>
                <w:szCs w:val="16"/>
              </w:rPr>
            </w:pPr>
            <w:proofErr w:type="spellStart"/>
            <w:r>
              <w:rPr>
                <w:i/>
                <w:color w:val="auto"/>
                <w:sz w:val="16"/>
                <w:szCs w:val="16"/>
              </w:rPr>
              <w:t>Check</w:t>
            </w:r>
            <w:proofErr w:type="spellEnd"/>
            <w:r>
              <w:rPr>
                <w:i/>
                <w:color w:val="auto"/>
                <w:sz w:val="16"/>
                <w:szCs w:val="16"/>
              </w:rPr>
              <w:t xml:space="preserve"> Box Selecionar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bottom"/>
          </w:tcPr>
          <w:p w:rsidR="00735ADC" w:rsidRPr="00304445" w:rsidRDefault="00735ADC" w:rsidP="00735AD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bottom"/>
          </w:tcPr>
          <w:p w:rsidR="00735ADC" w:rsidRPr="007E1F29" w:rsidRDefault="00735ADC" w:rsidP="00735AD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bottom"/>
          </w:tcPr>
          <w:p w:rsidR="00735ADC" w:rsidRPr="007E1F29" w:rsidRDefault="00735ADC" w:rsidP="00735AD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bottom"/>
          </w:tcPr>
          <w:p w:rsidR="00735ADC" w:rsidRPr="00304445" w:rsidRDefault="00735ADC" w:rsidP="00735AD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735ADC" w:rsidRPr="007E1F29" w:rsidRDefault="00735ADC" w:rsidP="00735AD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bottom"/>
          </w:tcPr>
          <w:p w:rsidR="00735ADC" w:rsidRPr="00304445" w:rsidRDefault="00735ADC" w:rsidP="00735AD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bottom"/>
          </w:tcPr>
          <w:p w:rsidR="00735ADC" w:rsidRDefault="00735ADC" w:rsidP="00735AD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8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bottom"/>
          </w:tcPr>
          <w:p w:rsidR="00735ADC" w:rsidRPr="007E1F29" w:rsidRDefault="00735ADC" w:rsidP="00735AD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bottom"/>
          </w:tcPr>
          <w:p w:rsidR="00735ADC" w:rsidRPr="007E1F29" w:rsidRDefault="00735ADC" w:rsidP="00735AD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Seleciona o servidor que receberá a manifestação.</w:t>
            </w:r>
          </w:p>
        </w:tc>
      </w:tr>
      <w:tr w:rsidR="002968BA" w:rsidRPr="007E1F29" w:rsidTr="002968BA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bottom"/>
          </w:tcPr>
          <w:p w:rsidR="002968BA" w:rsidRDefault="002968BA" w:rsidP="00735AD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9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bottom"/>
          </w:tcPr>
          <w:p w:rsidR="002968BA" w:rsidRDefault="002968BA" w:rsidP="002968BA">
            <w:pPr>
              <w:jc w:val="left"/>
              <w:rPr>
                <w:i/>
                <w:color w:val="auto"/>
                <w:sz w:val="16"/>
                <w:szCs w:val="16"/>
              </w:rPr>
            </w:pPr>
            <w:r>
              <w:rPr>
                <w:i/>
                <w:color w:val="auto"/>
                <w:sz w:val="16"/>
                <w:szCs w:val="16"/>
              </w:rPr>
              <w:t>Número de páginas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bottom"/>
          </w:tcPr>
          <w:p w:rsidR="002968BA" w:rsidRPr="00304445" w:rsidRDefault="002968BA" w:rsidP="002968BA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bottom"/>
          </w:tcPr>
          <w:p w:rsidR="002968BA" w:rsidRPr="007E1F29" w:rsidRDefault="002968BA" w:rsidP="002968BA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bottom"/>
          </w:tcPr>
          <w:p w:rsidR="002968BA" w:rsidRPr="007E1F29" w:rsidRDefault="002968BA" w:rsidP="002968BA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bottom"/>
          </w:tcPr>
          <w:p w:rsidR="002968BA" w:rsidRPr="007E1F29" w:rsidRDefault="002968BA" w:rsidP="002968BA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2968BA" w:rsidRPr="007E1F29" w:rsidRDefault="002968BA" w:rsidP="002968BA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bottom"/>
          </w:tcPr>
          <w:p w:rsidR="002968BA" w:rsidRPr="007E1F29" w:rsidRDefault="002968BA" w:rsidP="002968BA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bottom"/>
          </w:tcPr>
          <w:p w:rsidR="002968BA" w:rsidRDefault="002968BA" w:rsidP="00735AD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9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bottom"/>
          </w:tcPr>
          <w:p w:rsidR="002968BA" w:rsidRDefault="002968BA" w:rsidP="00735ADC">
            <w:pPr>
              <w:jc w:val="left"/>
            </w:pPr>
            <w:r w:rsidRPr="00882D68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2968BA" w:rsidRPr="007E1F29" w:rsidRDefault="002968BA" w:rsidP="00F53219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Apresenta o número de páginas da tabela.</w:t>
            </w:r>
          </w:p>
        </w:tc>
      </w:tr>
      <w:tr w:rsidR="002968BA" w:rsidRPr="007E1F29" w:rsidTr="002968BA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bottom"/>
          </w:tcPr>
          <w:p w:rsidR="002968BA" w:rsidRDefault="002968BA" w:rsidP="00735AD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10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bottom"/>
          </w:tcPr>
          <w:p w:rsidR="002968BA" w:rsidRDefault="002968BA" w:rsidP="002968BA">
            <w:pPr>
              <w:jc w:val="left"/>
              <w:rPr>
                <w:i/>
                <w:color w:val="auto"/>
                <w:sz w:val="16"/>
                <w:szCs w:val="16"/>
              </w:rPr>
            </w:pPr>
            <w:r>
              <w:rPr>
                <w:i/>
                <w:color w:val="auto"/>
                <w:sz w:val="16"/>
                <w:szCs w:val="16"/>
              </w:rPr>
              <w:t>Total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bottom"/>
          </w:tcPr>
          <w:p w:rsidR="002968BA" w:rsidRPr="00304445" w:rsidRDefault="002968BA" w:rsidP="002968BA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bottom"/>
          </w:tcPr>
          <w:p w:rsidR="002968BA" w:rsidRPr="007E1F29" w:rsidRDefault="002968BA" w:rsidP="002968BA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bottom"/>
          </w:tcPr>
          <w:p w:rsidR="002968BA" w:rsidRPr="007E1F29" w:rsidRDefault="002968BA" w:rsidP="002968BA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bottom"/>
          </w:tcPr>
          <w:p w:rsidR="002968BA" w:rsidRPr="007E1F29" w:rsidRDefault="002968BA" w:rsidP="002968BA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2968BA" w:rsidRPr="007E1F29" w:rsidRDefault="002968BA" w:rsidP="002968BA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bottom"/>
          </w:tcPr>
          <w:p w:rsidR="002968BA" w:rsidRPr="007E1F29" w:rsidRDefault="002968BA" w:rsidP="002968BA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bottom"/>
          </w:tcPr>
          <w:p w:rsidR="002968BA" w:rsidRDefault="002968BA" w:rsidP="00735AD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10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bottom"/>
          </w:tcPr>
          <w:p w:rsidR="002968BA" w:rsidRDefault="002968BA" w:rsidP="00735ADC">
            <w:pPr>
              <w:jc w:val="left"/>
            </w:pPr>
            <w:r w:rsidRPr="00882D68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2968BA" w:rsidRPr="007E1F29" w:rsidRDefault="002968BA" w:rsidP="00F53219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Apresenta o total de registros da tabela.</w:t>
            </w:r>
          </w:p>
        </w:tc>
      </w:tr>
      <w:tr w:rsidR="00735ADC" w:rsidRPr="007E1F29" w:rsidTr="00735ADC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bottom"/>
          </w:tcPr>
          <w:p w:rsidR="00735ADC" w:rsidRDefault="00735ADC" w:rsidP="00735AD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11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bottom"/>
          </w:tcPr>
          <w:p w:rsidR="00735ADC" w:rsidRDefault="00735ADC" w:rsidP="00735ADC">
            <w:pPr>
              <w:jc w:val="left"/>
              <w:rPr>
                <w:i/>
                <w:color w:val="auto"/>
                <w:sz w:val="16"/>
                <w:szCs w:val="16"/>
              </w:rPr>
            </w:pPr>
            <w:r>
              <w:rPr>
                <w:i/>
                <w:color w:val="auto"/>
                <w:sz w:val="16"/>
                <w:szCs w:val="16"/>
              </w:rPr>
              <w:t>Comentário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bottom"/>
          </w:tcPr>
          <w:p w:rsidR="00735ADC" w:rsidRPr="00304445" w:rsidRDefault="00735ADC" w:rsidP="00735AD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bottom"/>
          </w:tcPr>
          <w:p w:rsidR="00735ADC" w:rsidRPr="007E1F29" w:rsidRDefault="00735ADC" w:rsidP="00735AD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bottom"/>
          </w:tcPr>
          <w:p w:rsidR="00735ADC" w:rsidRPr="007E1F29" w:rsidRDefault="00735ADC" w:rsidP="00735AD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bottom"/>
          </w:tcPr>
          <w:p w:rsidR="00735ADC" w:rsidRPr="00304445" w:rsidRDefault="00735ADC" w:rsidP="00735AD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735ADC" w:rsidRPr="007E1F29" w:rsidRDefault="00735ADC" w:rsidP="00735AD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bottom"/>
          </w:tcPr>
          <w:p w:rsidR="00735ADC" w:rsidRPr="00304445" w:rsidRDefault="00735ADC" w:rsidP="00735AD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bottom"/>
          </w:tcPr>
          <w:p w:rsidR="00735ADC" w:rsidRDefault="00735ADC" w:rsidP="00735AD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11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bottom"/>
          </w:tcPr>
          <w:p w:rsidR="00735ADC" w:rsidRPr="007E1F29" w:rsidRDefault="00735ADC" w:rsidP="00735AD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Editar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bottom"/>
          </w:tcPr>
          <w:p w:rsidR="00735ADC" w:rsidRDefault="00735ADC" w:rsidP="00735AD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735ADC" w:rsidRPr="007E1F29" w:rsidTr="00735ADC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bottom"/>
          </w:tcPr>
          <w:p w:rsidR="00735ADC" w:rsidRDefault="00735ADC" w:rsidP="00735AD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12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bottom"/>
          </w:tcPr>
          <w:p w:rsidR="00735ADC" w:rsidRDefault="00735ADC" w:rsidP="00735ADC">
            <w:pPr>
              <w:jc w:val="left"/>
              <w:rPr>
                <w:i/>
                <w:color w:val="auto"/>
                <w:sz w:val="16"/>
                <w:szCs w:val="16"/>
              </w:rPr>
            </w:pPr>
            <w:r>
              <w:rPr>
                <w:i/>
                <w:color w:val="auto"/>
                <w:sz w:val="16"/>
                <w:szCs w:val="16"/>
              </w:rPr>
              <w:t>Botão Distribuir Manifestação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bottom"/>
          </w:tcPr>
          <w:p w:rsidR="00735ADC" w:rsidRPr="00304445" w:rsidRDefault="00735ADC" w:rsidP="00735AD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bottom"/>
          </w:tcPr>
          <w:p w:rsidR="00735ADC" w:rsidRPr="007E1F29" w:rsidRDefault="00735ADC" w:rsidP="00735AD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bottom"/>
          </w:tcPr>
          <w:p w:rsidR="00735ADC" w:rsidRPr="007E1F29" w:rsidRDefault="00735ADC" w:rsidP="00735AD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bottom"/>
          </w:tcPr>
          <w:p w:rsidR="00735ADC" w:rsidRPr="00304445" w:rsidRDefault="00735ADC" w:rsidP="00735AD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735ADC" w:rsidRPr="007E1F29" w:rsidRDefault="00735ADC" w:rsidP="00735AD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bottom"/>
          </w:tcPr>
          <w:p w:rsidR="00735ADC" w:rsidRPr="00304445" w:rsidRDefault="00735ADC" w:rsidP="00735AD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bottom"/>
          </w:tcPr>
          <w:p w:rsidR="00735ADC" w:rsidRDefault="00735ADC" w:rsidP="00735AD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12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bottom"/>
          </w:tcPr>
          <w:p w:rsidR="00735ADC" w:rsidRDefault="00735ADC" w:rsidP="00735AD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bottom"/>
          </w:tcPr>
          <w:p w:rsidR="00735ADC" w:rsidRDefault="00735ADC" w:rsidP="00735AD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 xml:space="preserve">Distribui a manifestação para o servidor selecionado. </w:t>
            </w:r>
          </w:p>
        </w:tc>
      </w:tr>
      <w:tr w:rsidR="00735ADC" w:rsidTr="00AE4E21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735ADC" w:rsidRPr="007E5E04" w:rsidRDefault="00735ADC" w:rsidP="00AE4E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Máscaras: LC</w:t>
            </w:r>
            <w:r w:rsidRPr="007E5E04">
              <w:rPr>
                <w:sz w:val="16"/>
                <w:szCs w:val="16"/>
              </w:rPr>
              <w:t xml:space="preserve"> – Caracteres Caixa Baixa, </w:t>
            </w:r>
            <w:r w:rsidRPr="007E5E04">
              <w:rPr>
                <w:b/>
                <w:bCs/>
                <w:sz w:val="16"/>
                <w:szCs w:val="16"/>
              </w:rPr>
              <w:t>UC</w:t>
            </w:r>
            <w:r w:rsidRPr="007E5E04">
              <w:rPr>
                <w:sz w:val="16"/>
                <w:szCs w:val="16"/>
              </w:rPr>
              <w:t xml:space="preserve"> –</w:t>
            </w:r>
            <w:r>
              <w:rPr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 xml:space="preserve">Caracteres Caixa Alta, </w:t>
            </w:r>
            <w:r w:rsidRPr="007E5E04">
              <w:rPr>
                <w:b/>
                <w:bCs/>
                <w:sz w:val="16"/>
                <w:szCs w:val="16"/>
              </w:rPr>
              <w:t>CS</w:t>
            </w:r>
            <w:r w:rsidRPr="007E5E04">
              <w:rPr>
                <w:sz w:val="16"/>
                <w:szCs w:val="16"/>
              </w:rPr>
              <w:t xml:space="preserve"> – Ignora Caixa </w:t>
            </w:r>
          </w:p>
          <w:p w:rsidR="00735ADC" w:rsidRPr="007E5E04" w:rsidRDefault="00735ADC" w:rsidP="00AE4E2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CE –</w:t>
            </w:r>
            <w:r w:rsidRPr="007E5E04">
              <w:rPr>
                <w:sz w:val="16"/>
                <w:szCs w:val="16"/>
              </w:rPr>
              <w:t xml:space="preserve"> Aceita Caracteres Especiais, </w:t>
            </w:r>
            <w:r w:rsidRPr="007E5E04">
              <w:rPr>
                <w:b/>
                <w:bCs/>
                <w:sz w:val="16"/>
                <w:szCs w:val="16"/>
              </w:rPr>
              <w:t xml:space="preserve">NE – </w:t>
            </w:r>
            <w:r w:rsidRPr="007E5E04">
              <w:rPr>
                <w:sz w:val="16"/>
                <w:szCs w:val="16"/>
              </w:rPr>
              <w:t>Não Aceita Caracteres Especiais</w:t>
            </w:r>
          </w:p>
          <w:p w:rsidR="00735ADC" w:rsidRPr="007E5E04" w:rsidRDefault="00735ADC" w:rsidP="00AE4E2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CA</w:t>
            </w:r>
            <w:r w:rsidRPr="007E5E04">
              <w:rPr>
                <w:sz w:val="16"/>
                <w:szCs w:val="16"/>
              </w:rPr>
              <w:t xml:space="preserve"> – Aceita Caracteres Acentuados, </w:t>
            </w:r>
            <w:r w:rsidRPr="007E5E04">
              <w:rPr>
                <w:b/>
                <w:bCs/>
                <w:sz w:val="16"/>
                <w:szCs w:val="16"/>
              </w:rPr>
              <w:t>NA</w:t>
            </w:r>
            <w:r w:rsidRPr="007E5E04">
              <w:rPr>
                <w:sz w:val="16"/>
                <w:szCs w:val="16"/>
              </w:rPr>
              <w:t xml:space="preserve"> – Não Aceita Caracteres Acentuados</w:t>
            </w:r>
          </w:p>
          <w:p w:rsidR="00735ADC" w:rsidRPr="007E5E04" w:rsidRDefault="00735ADC" w:rsidP="00AE4E2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VN – </w:t>
            </w:r>
            <w:r w:rsidRPr="007E5E04">
              <w:rPr>
                <w:sz w:val="16"/>
                <w:szCs w:val="16"/>
              </w:rPr>
              <w:t>Valores</w:t>
            </w:r>
            <w:r>
              <w:rPr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 xml:space="preserve">Inteiros, </w:t>
            </w:r>
            <w:r w:rsidRPr="007E5E04">
              <w:rPr>
                <w:b/>
                <w:bCs/>
                <w:sz w:val="16"/>
                <w:szCs w:val="16"/>
              </w:rPr>
              <w:t>VD</w:t>
            </w:r>
            <w:r w:rsidRPr="007E5E04">
              <w:rPr>
                <w:sz w:val="16"/>
                <w:szCs w:val="16"/>
              </w:rPr>
              <w:t xml:space="preserve"> – Valores com Casas Decimais</w:t>
            </w:r>
          </w:p>
          <w:p w:rsidR="00735ADC" w:rsidRPr="007E5E04" w:rsidRDefault="00735ADC" w:rsidP="00AE4E21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DT – </w:t>
            </w:r>
            <w:r w:rsidRPr="00973BAB">
              <w:rPr>
                <w:bCs/>
                <w:sz w:val="16"/>
                <w:szCs w:val="16"/>
              </w:rPr>
              <w:t>Data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 xml:space="preserve">(dd/mm/yyyy), </w:t>
            </w:r>
            <w:r w:rsidRPr="007E5E04">
              <w:rPr>
                <w:b/>
                <w:bCs/>
                <w:sz w:val="16"/>
                <w:szCs w:val="16"/>
              </w:rPr>
              <w:t>MA</w:t>
            </w:r>
            <w:r w:rsidRPr="007E5E04">
              <w:rPr>
                <w:sz w:val="16"/>
                <w:szCs w:val="16"/>
              </w:rPr>
              <w:t xml:space="preserve"> – Mês/Ano (mm/yyyy) </w:t>
            </w:r>
          </w:p>
          <w:p w:rsidR="00735ADC" w:rsidRPr="007E5E04" w:rsidRDefault="00735ADC" w:rsidP="00AE4E21">
            <w:pPr>
              <w:rPr>
                <w:sz w:val="16"/>
                <w:szCs w:val="16"/>
                <w:lang w:val="en-US"/>
              </w:rPr>
            </w:pP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proofErr w:type="spellStart"/>
            <w:r w:rsidRPr="007E5E04">
              <w:rPr>
                <w:sz w:val="16"/>
                <w:szCs w:val="16"/>
                <w:lang w:val="en-US"/>
              </w:rPr>
              <w:t>TimeStamp</w:t>
            </w:r>
            <w:proofErr w:type="spellEnd"/>
            <w:r w:rsidRPr="007E5E04">
              <w:rPr>
                <w:sz w:val="16"/>
                <w:szCs w:val="16"/>
                <w:lang w:val="en-US"/>
              </w:rPr>
              <w:t xml:space="preserve"> (dd/mm/</w:t>
            </w:r>
            <w:r>
              <w:rPr>
                <w:sz w:val="16"/>
                <w:szCs w:val="16"/>
                <w:lang w:val="en-US"/>
              </w:rPr>
              <w:t xml:space="preserve">yyyy </w:t>
            </w:r>
            <w:proofErr w:type="spellStart"/>
            <w:r>
              <w:rPr>
                <w:sz w:val="16"/>
                <w:szCs w:val="16"/>
                <w:lang w:val="en-US"/>
              </w:rPr>
              <w:t>hh</w:t>
            </w:r>
            <w:r w:rsidRPr="007E5E04">
              <w:rPr>
                <w:sz w:val="16"/>
                <w:szCs w:val="16"/>
                <w:lang w:val="en-US"/>
              </w:rPr>
              <w:t>:mm:ss</w:t>
            </w:r>
            <w:proofErr w:type="spellEnd"/>
            <w:r w:rsidRPr="007E5E04">
              <w:rPr>
                <w:sz w:val="16"/>
                <w:szCs w:val="16"/>
                <w:lang w:val="en-US"/>
              </w:rPr>
              <w:t xml:space="preserve">), </w:t>
            </w: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proofErr w:type="spellStart"/>
            <w:r w:rsidRPr="007E5E04">
              <w:rPr>
                <w:sz w:val="16"/>
                <w:szCs w:val="16"/>
                <w:lang w:val="en-US"/>
              </w:rPr>
              <w:t>Hora</w:t>
            </w:r>
            <w:proofErr w:type="spellEnd"/>
            <w:r w:rsidRPr="007E5E04">
              <w:rPr>
                <w:sz w:val="16"/>
                <w:szCs w:val="16"/>
                <w:lang w:val="en-US"/>
              </w:rPr>
              <w:t xml:space="preserve"> (99:99), </w:t>
            </w:r>
          </w:p>
          <w:p w:rsidR="00735ADC" w:rsidRPr="007E5E04" w:rsidRDefault="00735ADC" w:rsidP="00AE4E2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Link – </w:t>
            </w:r>
            <w:r w:rsidRPr="007E5E04">
              <w:rPr>
                <w:sz w:val="16"/>
                <w:szCs w:val="16"/>
              </w:rPr>
              <w:t xml:space="preserve">Link para outra Página, </w:t>
            </w:r>
            <w:r w:rsidRPr="007E5E04">
              <w:rPr>
                <w:b/>
                <w:bCs/>
                <w:sz w:val="16"/>
                <w:szCs w:val="16"/>
              </w:rPr>
              <w:t>URL –</w:t>
            </w:r>
            <w:r w:rsidRPr="007E5E04">
              <w:rPr>
                <w:sz w:val="16"/>
                <w:szCs w:val="16"/>
              </w:rPr>
              <w:t xml:space="preserve"> Endereços Internet</w:t>
            </w:r>
          </w:p>
          <w:p w:rsidR="00735ADC" w:rsidRPr="007E5E04" w:rsidRDefault="00735ADC" w:rsidP="00AE4E21">
            <w:pPr>
              <w:rPr>
                <w:sz w:val="16"/>
                <w:szCs w:val="16"/>
              </w:rPr>
            </w:pPr>
          </w:p>
          <w:p w:rsidR="00735ADC" w:rsidRPr="007E5E04" w:rsidRDefault="00735ADC" w:rsidP="00AE4E21">
            <w:pPr>
              <w:ind w:left="1093" w:hanging="1093"/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Informação BD: deverá constar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7E5E04">
              <w:rPr>
                <w:sz w:val="16"/>
                <w:szCs w:val="16"/>
              </w:rPr>
              <w:t xml:space="preserve"> e sua respectiva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7E5E04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7E5E04">
              <w:rPr>
                <w:sz w:val="16"/>
                <w:szCs w:val="16"/>
              </w:rPr>
              <w:t xml:space="preserve"> e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7E5E04">
              <w:rPr>
                <w:sz w:val="16"/>
                <w:szCs w:val="16"/>
              </w:rPr>
              <w:t xml:space="preserve"> da informação. Para este último deve-se usar </w:t>
            </w:r>
            <w:r w:rsidRPr="007E5E04">
              <w:rPr>
                <w:b/>
                <w:bCs/>
                <w:sz w:val="16"/>
                <w:szCs w:val="16"/>
              </w:rPr>
              <w:t>A –</w:t>
            </w:r>
            <w:r w:rsidRPr="007E5E04">
              <w:rPr>
                <w:sz w:val="16"/>
                <w:szCs w:val="16"/>
              </w:rPr>
              <w:t xml:space="preserve"> Alfanumérico,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N </w:t>
            </w:r>
            <w:r w:rsidRPr="007E5E04">
              <w:rPr>
                <w:sz w:val="16"/>
                <w:szCs w:val="16"/>
              </w:rPr>
              <w:t xml:space="preserve">– 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I – </w:t>
            </w:r>
            <w:r w:rsidRPr="007E5E04">
              <w:rPr>
                <w:sz w:val="16"/>
                <w:szCs w:val="16"/>
              </w:rPr>
              <w:t xml:space="preserve">Inteiro, </w:t>
            </w:r>
            <w:r w:rsidRPr="007E5E04">
              <w:rPr>
                <w:b/>
                <w:bCs/>
                <w:sz w:val="16"/>
                <w:szCs w:val="16"/>
              </w:rPr>
              <w:t>D –</w:t>
            </w:r>
            <w:r w:rsidRPr="007E5E04">
              <w:rPr>
                <w:sz w:val="16"/>
                <w:szCs w:val="16"/>
              </w:rPr>
              <w:t xml:space="preserve"> Decimal, </w:t>
            </w:r>
            <w:r w:rsidRPr="007E5E04">
              <w:rPr>
                <w:b/>
                <w:bCs/>
                <w:sz w:val="16"/>
                <w:szCs w:val="16"/>
              </w:rPr>
              <w:t xml:space="preserve">TS – </w:t>
            </w:r>
            <w:proofErr w:type="spellStart"/>
            <w:r w:rsidRPr="007E5E04">
              <w:rPr>
                <w:sz w:val="16"/>
                <w:szCs w:val="16"/>
              </w:rPr>
              <w:t>TimeStamp</w:t>
            </w:r>
            <w:proofErr w:type="spellEnd"/>
            <w:r w:rsidRPr="007E5E04">
              <w:rPr>
                <w:sz w:val="16"/>
                <w:szCs w:val="16"/>
              </w:rPr>
              <w:t xml:space="preserve">, </w:t>
            </w:r>
            <w:r w:rsidRPr="007E5E04">
              <w:rPr>
                <w:b/>
                <w:bCs/>
                <w:sz w:val="16"/>
                <w:szCs w:val="16"/>
              </w:rPr>
              <w:t xml:space="preserve">DT – </w:t>
            </w:r>
            <w:r w:rsidRPr="007E5E04">
              <w:rPr>
                <w:sz w:val="16"/>
                <w:szCs w:val="16"/>
              </w:rPr>
              <w:t>Data</w:t>
            </w:r>
          </w:p>
          <w:p w:rsidR="00735ADC" w:rsidRPr="007E5E04" w:rsidRDefault="00735ADC" w:rsidP="00AE4E21">
            <w:pPr>
              <w:ind w:left="1093" w:hanging="1093"/>
              <w:rPr>
                <w:sz w:val="16"/>
                <w:szCs w:val="16"/>
              </w:rPr>
            </w:pPr>
          </w:p>
          <w:p w:rsidR="00735ADC" w:rsidRDefault="00735ADC" w:rsidP="00AE4E21">
            <w:pPr>
              <w:rPr>
                <w:sz w:val="22"/>
              </w:rPr>
            </w:pPr>
            <w:r w:rsidRPr="007E5E04">
              <w:rPr>
                <w:sz w:val="16"/>
                <w:szCs w:val="16"/>
              </w:rPr>
              <w:t xml:space="preserve">Não se Aplica: </w:t>
            </w:r>
            <w:r w:rsidRPr="007E5E04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3D3867" w:rsidRDefault="003D3867" w:rsidP="00E10D92">
      <w:pPr>
        <w:pStyle w:val="STJNivel3"/>
      </w:pPr>
    </w:p>
    <w:sectPr w:rsidR="003D3867" w:rsidSect="005E4B13">
      <w:pgSz w:w="11907" w:h="16840" w:code="9"/>
      <w:pgMar w:top="1418" w:right="567" w:bottom="1418" w:left="1418" w:header="567" w:footer="48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42BE" w:rsidRDefault="000A42BE">
      <w:r>
        <w:separator/>
      </w:r>
    </w:p>
  </w:endnote>
  <w:endnote w:type="continuationSeparator" w:id="0">
    <w:p w:rsidR="000A42BE" w:rsidRDefault="000A42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20F2" w:rsidRDefault="003120F2"/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/>
    </w:tblPr>
    <w:tblGrid>
      <w:gridCol w:w="4788"/>
      <w:gridCol w:w="3037"/>
      <w:gridCol w:w="1814"/>
    </w:tblGrid>
    <w:tr w:rsidR="003120F2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3120F2" w:rsidRDefault="003120F2">
          <w:proofErr w:type="spellStart"/>
          <w:r>
            <w:t>Politec</w:t>
          </w:r>
          <w:proofErr w:type="spellEnd"/>
          <w:r>
            <w:t xml:space="preserve"> Ltda.</w:t>
          </w:r>
        </w:p>
        <w:p w:rsidR="003120F2" w:rsidRDefault="003120F2"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3120F2" w:rsidRDefault="003120F2"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3120F2" w:rsidRDefault="003120F2">
          <w:r>
            <w:t xml:space="preserve">Página </w:t>
          </w:r>
          <w:r w:rsidR="0079135F">
            <w:fldChar w:fldCharType="begin"/>
          </w:r>
          <w:r w:rsidR="00D11BF5">
            <w:instrText xml:space="preserve"> PAGE </w:instrText>
          </w:r>
          <w:r w:rsidR="0079135F">
            <w:fldChar w:fldCharType="separate"/>
          </w:r>
          <w:r>
            <w:rPr>
              <w:noProof/>
            </w:rPr>
            <w:t>1</w:t>
          </w:r>
          <w:r w:rsidR="0079135F">
            <w:rPr>
              <w:noProof/>
            </w:rPr>
            <w:fldChar w:fldCharType="end"/>
          </w:r>
          <w:r>
            <w:t xml:space="preserve"> de </w:t>
          </w:r>
          <w:r w:rsidR="0079135F">
            <w:fldChar w:fldCharType="begin"/>
          </w:r>
          <w:r w:rsidR="00D11BF5">
            <w:instrText xml:space="preserve"> NUMPAGES </w:instrText>
          </w:r>
          <w:r w:rsidR="0079135F">
            <w:fldChar w:fldCharType="separate"/>
          </w:r>
          <w:r>
            <w:rPr>
              <w:noProof/>
            </w:rPr>
            <w:t>3</w:t>
          </w:r>
          <w:r w:rsidR="0079135F">
            <w:rPr>
              <w:noProof/>
            </w:rPr>
            <w:fldChar w:fldCharType="end"/>
          </w:r>
        </w:p>
      </w:tc>
    </w:tr>
  </w:tbl>
  <w:p w:rsidR="003120F2" w:rsidRDefault="003120F2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20F2" w:rsidRDefault="003120F2">
    <w:pPr>
      <w:pStyle w:val="Rodap"/>
    </w:pPr>
  </w:p>
  <w:tbl>
    <w:tblPr>
      <w:tblW w:w="9710" w:type="dxa"/>
      <w:jc w:val="center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005"/>
      <w:gridCol w:w="1705"/>
    </w:tblGrid>
    <w:tr w:rsidR="003120F2">
      <w:trPr>
        <w:cantSplit/>
        <w:jc w:val="center"/>
      </w:trPr>
      <w:tc>
        <w:tcPr>
          <w:tcW w:w="8005" w:type="dxa"/>
        </w:tcPr>
        <w:p w:rsidR="003120F2" w:rsidRPr="00B77A2A" w:rsidRDefault="0079135F" w:rsidP="00070509">
          <w:pPr>
            <w:pStyle w:val="Rodap"/>
            <w:ind w:right="360"/>
            <w:rPr>
              <w:color w:val="auto"/>
            </w:rPr>
          </w:pPr>
          <w:r w:rsidRPr="00B77A2A">
            <w:rPr>
              <w:color w:val="auto"/>
            </w:rPr>
            <w:fldChar w:fldCharType="begin"/>
          </w:r>
          <w:r w:rsidR="00D11BF5" w:rsidRPr="00B77A2A">
            <w:rPr>
              <w:color w:val="auto"/>
            </w:rPr>
            <w:instrText xml:space="preserve"> FILENAME </w:instrText>
          </w:r>
          <w:r w:rsidRPr="00B77A2A">
            <w:rPr>
              <w:color w:val="auto"/>
            </w:rPr>
            <w:fldChar w:fldCharType="separate"/>
          </w:r>
          <w:r w:rsidR="008F5D9B" w:rsidRPr="00B77A2A">
            <w:rPr>
              <w:noProof/>
              <w:color w:val="auto"/>
            </w:rPr>
            <w:t>sisouv_este_it011_distribuir_manifesta</w:t>
          </w:r>
          <w:r w:rsidR="00070509" w:rsidRPr="00B77A2A">
            <w:rPr>
              <w:noProof/>
              <w:color w:val="auto"/>
            </w:rPr>
            <w:t>coes</w:t>
          </w:r>
          <w:r w:rsidR="008F5D9B" w:rsidRPr="00B77A2A">
            <w:rPr>
              <w:noProof/>
              <w:color w:val="auto"/>
            </w:rPr>
            <w:t>_recebida</w:t>
          </w:r>
          <w:r w:rsidRPr="00B77A2A">
            <w:rPr>
              <w:noProof/>
              <w:color w:val="auto"/>
            </w:rPr>
            <w:fldChar w:fldCharType="end"/>
          </w:r>
          <w:r w:rsidR="00070509" w:rsidRPr="00B77A2A">
            <w:rPr>
              <w:noProof/>
              <w:color w:val="auto"/>
            </w:rPr>
            <w:t>s</w:t>
          </w:r>
        </w:p>
      </w:tc>
      <w:tc>
        <w:tcPr>
          <w:tcW w:w="1705" w:type="dxa"/>
          <w:vAlign w:val="center"/>
        </w:tcPr>
        <w:p w:rsidR="003120F2" w:rsidRPr="00203AE9" w:rsidRDefault="003120F2" w:rsidP="00007E61">
          <w:pPr>
            <w:pStyle w:val="Rodap"/>
            <w:jc w:val="right"/>
          </w:pPr>
          <w:r w:rsidRPr="00203AE9">
            <w:t>Pág.</w:t>
          </w:r>
          <w:r w:rsidR="00B77A2A">
            <w:t xml:space="preserve"> </w:t>
          </w:r>
          <w:r w:rsidR="0079135F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 \* Arabic </w:instrText>
          </w:r>
          <w:r w:rsidR="0079135F">
            <w:rPr>
              <w:rStyle w:val="Nmerodepgina"/>
              <w:sz w:val="20"/>
            </w:rPr>
            <w:fldChar w:fldCharType="separate"/>
          </w:r>
          <w:r w:rsidR="002968BA">
            <w:rPr>
              <w:rStyle w:val="Nmerodepgina"/>
              <w:noProof/>
              <w:sz w:val="20"/>
            </w:rPr>
            <w:t>6</w:t>
          </w:r>
          <w:r w:rsidR="0079135F">
            <w:rPr>
              <w:rStyle w:val="Nmerodepgina"/>
              <w:sz w:val="20"/>
            </w:rPr>
            <w:fldChar w:fldCharType="end"/>
          </w:r>
          <w:r w:rsidRPr="00203AE9">
            <w:t xml:space="preserve"> de </w:t>
          </w:r>
          <w:r w:rsidR="0079135F">
            <w:fldChar w:fldCharType="begin"/>
          </w:r>
          <w:r w:rsidR="00D11BF5">
            <w:instrText xml:space="preserve"> NUMPAGES </w:instrText>
          </w:r>
          <w:r w:rsidR="0079135F">
            <w:fldChar w:fldCharType="separate"/>
          </w:r>
          <w:r w:rsidR="002968BA">
            <w:rPr>
              <w:noProof/>
            </w:rPr>
            <w:t>7</w:t>
          </w:r>
          <w:r w:rsidR="0079135F">
            <w:rPr>
              <w:noProof/>
            </w:rPr>
            <w:fldChar w:fldCharType="end"/>
          </w:r>
        </w:p>
      </w:tc>
    </w:tr>
  </w:tbl>
  <w:p w:rsidR="003120F2" w:rsidRDefault="003120F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42BE" w:rsidRDefault="000A42BE">
      <w:r>
        <w:separator/>
      </w:r>
    </w:p>
  </w:footnote>
  <w:footnote w:type="continuationSeparator" w:id="0">
    <w:p w:rsidR="000A42BE" w:rsidRDefault="000A42B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20F2" w:rsidRDefault="0079135F">
    <w:pPr>
      <w:pStyle w:val="Cabealh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9" o:spid="_x0000_s12291" type="#_x0000_t202" style="position:absolute;left:0;text-align:left;margin-left:408.75pt;margin-top:26.7pt;width:68.25pt;height:18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Eaatw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" filled="f" stroked="f">
          <v:textbox style="mso-next-textbox:#Text Box 19">
            <w:txbxContent>
              <w:p w:rsidR="003120F2" w:rsidRPr="00EF182A" w:rsidRDefault="0079135F" w:rsidP="000A3E7C">
                <w:pPr>
                  <w:rPr>
                    <w:rFonts w:ascii="Arial Narrow" w:eastAsia="Arial Unicode MS" w:hAnsi="Arial Narrow"/>
                    <w:sz w:val="16"/>
                    <w:szCs w:val="16"/>
                  </w:rPr>
                </w:pPr>
                <w:fldSimple w:instr=" DOCPROPERTY  &quot;Processo STJ&quot;  \* MERGEFORMAT ">
                  <w:r w:rsidR="003120F2">
                    <w:rPr>
                      <w:rFonts w:ascii="Arial Narrow" w:eastAsia="Arial Unicode MS" w:hAnsi="Arial Narrow"/>
                      <w:sz w:val="16"/>
                      <w:szCs w:val="16"/>
                    </w:rPr>
                    <w:t>STJ 0005/2014</w:t>
                  </w:r>
                </w:fldSimple>
              </w:p>
            </w:txbxContent>
          </v:textbox>
        </v:shape>
      </w:pict>
    </w:r>
    <w:r w:rsidR="003120F2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2514600</wp:posOffset>
          </wp:positionH>
          <wp:positionV relativeFrom="paragraph">
            <wp:posOffset>-13970</wp:posOffset>
          </wp:positionV>
          <wp:extent cx="624205" cy="554355"/>
          <wp:effectExtent l="0" t="0" r="4445" b="0"/>
          <wp:wrapTopAndBottom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120F2"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4962525</wp:posOffset>
          </wp:positionH>
          <wp:positionV relativeFrom="paragraph">
            <wp:posOffset>-13970</wp:posOffset>
          </wp:positionV>
          <wp:extent cx="1080135" cy="1080135"/>
          <wp:effectExtent l="0" t="0" r="5715" b="5715"/>
          <wp:wrapNone/>
          <wp:docPr id="10" name="Imagem 10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ariFlProc"/>
                  <pic:cNvPicPr preferRelativeResize="0"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440"/>
      <w:gridCol w:w="6840"/>
      <w:gridCol w:w="1440"/>
    </w:tblGrid>
    <w:tr w:rsidR="003120F2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3120F2" w:rsidRDefault="003120F2">
          <w:pPr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3120F2" w:rsidRDefault="003120F2">
          <w:pPr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:rsidR="003120F2" w:rsidRDefault="003120F2">
          <w:pPr>
            <w:jc w:val="right"/>
            <w:rPr>
              <w:b/>
            </w:rPr>
          </w:pPr>
          <w:r w:rsidRPr="00D356CE">
            <w:rPr>
              <w:b/>
            </w:rPr>
            <w:object w:dxaOrig="1231" w:dyaOrig="67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0.75pt;height:32.05pt" o:ole="">
                <v:imagedata r:id="rId1" o:title=""/>
              </v:shape>
              <o:OLEObject Type="Embed" ProgID="Word.Picture.8" ShapeID="_x0000_i1025" DrawAspect="Content" ObjectID="_1473063502" r:id="rId2"/>
            </w:object>
          </w:r>
        </w:p>
      </w:tc>
    </w:tr>
  </w:tbl>
  <w:p w:rsidR="003120F2" w:rsidRDefault="003120F2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965" w:type="pct"/>
      <w:jc w:val="center"/>
      <w:tblInd w:w="70" w:type="dxa"/>
      <w:tblCellMar>
        <w:left w:w="70" w:type="dxa"/>
        <w:right w:w="70" w:type="dxa"/>
      </w:tblCellMar>
      <w:tblLook w:val="0000"/>
    </w:tblPr>
    <w:tblGrid>
      <w:gridCol w:w="1439"/>
      <w:gridCol w:w="7564"/>
      <w:gridCol w:w="989"/>
    </w:tblGrid>
    <w:tr w:rsidR="003120F2">
      <w:trPr>
        <w:cantSplit/>
        <w:trHeight w:val="575"/>
        <w:jc w:val="center"/>
      </w:trPr>
      <w:tc>
        <w:tcPr>
          <w:tcW w:w="720" w:type="pct"/>
          <w:vAlign w:val="center"/>
        </w:tcPr>
        <w:p w:rsidR="003120F2" w:rsidRDefault="003120F2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  <w:color w:val="auto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29210</wp:posOffset>
                </wp:positionV>
                <wp:extent cx="624205" cy="554355"/>
                <wp:effectExtent l="0" t="0" r="4445" b="0"/>
                <wp:wrapTopAndBottom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785" w:type="pct"/>
          <w:vAlign w:val="center"/>
        </w:tcPr>
        <w:p w:rsidR="003120F2" w:rsidRDefault="0079135F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 w:rsidRPr="0079135F">
            <w:rPr>
              <w:i/>
              <w:noProof/>
              <w:color w:val="auto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2289" type="#_x0000_t202" style="position:absolute;left:0;text-align:left;margin-left:360.35pt;margin-top:10.15pt;width:68.25pt;height:18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UwfuQIAAMA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Qm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" filled="f" stroked="f">
                <v:textbox>
                  <w:txbxContent>
                    <w:p w:rsidR="003120F2" w:rsidRPr="000A3E7C" w:rsidRDefault="0079135F" w:rsidP="000A3E7C">
                      <w:pPr>
                        <w:rPr>
                          <w:rFonts w:ascii="Arial Narrow" w:eastAsia="Arial Unicode MS" w:hAnsi="Arial Narrow" w:cs="Arial Unicode MS"/>
                          <w:sz w:val="16"/>
                          <w:szCs w:val="16"/>
                        </w:rPr>
                      </w:pPr>
                      <w:fldSimple w:instr=" DOCPROPERTY  &quot;Processo STJ&quot;  \* MERGEFORMAT ">
                        <w:r w:rsidR="003120F2">
                          <w:rPr>
                            <w:rFonts w:ascii="Arial Narrow" w:eastAsia="Arial Unicode MS" w:hAnsi="Arial Narrow" w:cs="Arial Unicode MS"/>
                            <w:sz w:val="16"/>
                            <w:szCs w:val="16"/>
                          </w:rPr>
                          <w:t>STJ 0005/2014</w:t>
                        </w:r>
                      </w:fldSimple>
                    </w:p>
                  </w:txbxContent>
                </v:textbox>
              </v:shape>
            </w:pict>
          </w:r>
          <w:r w:rsidR="005060D7">
            <w:rPr>
              <w:noProof/>
              <w:sz w:val="24"/>
              <w:szCs w:val="24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4302760</wp:posOffset>
                </wp:positionH>
                <wp:positionV relativeFrom="paragraph">
                  <wp:posOffset>-262255</wp:posOffset>
                </wp:positionV>
                <wp:extent cx="1083310" cy="1083310"/>
                <wp:effectExtent l="19050" t="0" r="2540" b="0"/>
                <wp:wrapNone/>
                <wp:docPr id="14" name="Imagem 14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3310" cy="1083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3120F2" w:rsidRPr="00B444D2">
            <w:rPr>
              <w:sz w:val="24"/>
              <w:szCs w:val="24"/>
            </w:rPr>
            <w:t xml:space="preserve">Especificação de </w:t>
          </w:r>
          <w:r w:rsidR="00946FDF">
            <w:rPr>
              <w:sz w:val="24"/>
              <w:szCs w:val="24"/>
            </w:rPr>
            <w:t>Tela</w:t>
          </w:r>
        </w:p>
        <w:p w:rsidR="003120F2" w:rsidRPr="00B444D2" w:rsidRDefault="000B4F3D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>
            <w:rPr>
              <w:sz w:val="24"/>
              <w:szCs w:val="24"/>
            </w:rPr>
            <w:t>Distribuir</w:t>
          </w:r>
          <w:r w:rsidR="00012B8C">
            <w:rPr>
              <w:sz w:val="24"/>
              <w:szCs w:val="24"/>
            </w:rPr>
            <w:t xml:space="preserve"> Manifestações</w:t>
          </w:r>
          <w:r w:rsidR="0064685D">
            <w:rPr>
              <w:sz w:val="24"/>
              <w:szCs w:val="24"/>
            </w:rPr>
            <w:t xml:space="preserve"> </w:t>
          </w:r>
          <w:r w:rsidR="0064685D" w:rsidRPr="00B77A2A">
            <w:rPr>
              <w:color w:val="auto"/>
              <w:sz w:val="24"/>
              <w:szCs w:val="24"/>
            </w:rPr>
            <w:t>Recebidas</w:t>
          </w:r>
        </w:p>
        <w:p w:rsidR="003120F2" w:rsidRDefault="003120F2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</w:p>
        <w:p w:rsidR="003120F2" w:rsidRDefault="0079135F">
          <w:pPr>
            <w:pStyle w:val="Cabealho"/>
            <w:tabs>
              <w:tab w:val="right" w:pos="7970"/>
            </w:tabs>
            <w:ind w:left="-68" w:right="-57"/>
            <w:rPr>
              <w:i/>
              <w:color w:val="auto"/>
            </w:rPr>
          </w:pPr>
          <w:fldSimple w:instr=" DOCPROPERTY  SiglaNomeProjeto  \* MERGEFORMAT ">
            <w:r w:rsidR="003120F2">
              <w:rPr>
                <w:sz w:val="24"/>
                <w:szCs w:val="24"/>
              </w:rPr>
              <w:t>SISOUV - Sistema de Ouvidoria</w:t>
            </w:r>
          </w:fldSimple>
          <w:r w:rsidRPr="00B444D2">
            <w:rPr>
              <w:sz w:val="24"/>
              <w:szCs w:val="24"/>
            </w:rPr>
            <w:fldChar w:fldCharType="begin"/>
          </w:r>
          <w:r w:rsidR="003120F2" w:rsidRPr="00B444D2">
            <w:rPr>
              <w:sz w:val="24"/>
              <w:szCs w:val="24"/>
            </w:rPr>
            <w:instrText xml:space="preserve"> DOCPROPERTY MANAGER </w:instrText>
          </w:r>
          <w:r w:rsidRPr="00B444D2">
            <w:rPr>
              <w:sz w:val="24"/>
              <w:szCs w:val="24"/>
            </w:rPr>
            <w:fldChar w:fldCharType="end"/>
          </w:r>
        </w:p>
      </w:tc>
      <w:tc>
        <w:tcPr>
          <w:tcW w:w="495" w:type="pct"/>
        </w:tcPr>
        <w:p w:rsidR="003120F2" w:rsidRPr="00B444D2" w:rsidRDefault="003120F2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</w:p>
      </w:tc>
    </w:tr>
  </w:tbl>
  <w:p w:rsidR="003120F2" w:rsidRDefault="003120F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04642"/>
    <w:multiLevelType w:val="multilevel"/>
    <w:tmpl w:val="6D0A7296"/>
    <w:styleLink w:val="Estilo2"/>
    <w:lvl w:ilvl="0">
      <w:start w:val="1"/>
      <w:numFmt w:val="decimal"/>
      <w:pStyle w:val="Nvel4"/>
      <w:lvlText w:val="2.2.2.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>
    <w:nsid w:val="0E7B384B"/>
    <w:multiLevelType w:val="hybridMultilevel"/>
    <w:tmpl w:val="96386AD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6CB0C75"/>
    <w:multiLevelType w:val="hybridMultilevel"/>
    <w:tmpl w:val="4B16E5AC"/>
    <w:lvl w:ilvl="0" w:tplc="0416000F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3">
    <w:nsid w:val="17844862"/>
    <w:multiLevelType w:val="hybridMultilevel"/>
    <w:tmpl w:val="200491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A3722C"/>
    <w:multiLevelType w:val="multilevel"/>
    <w:tmpl w:val="493E321E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1D5870B8"/>
    <w:multiLevelType w:val="hybridMultilevel"/>
    <w:tmpl w:val="1EC6EE46"/>
    <w:lvl w:ilvl="0" w:tplc="1460E6EE">
      <w:start w:val="1"/>
      <w:numFmt w:val="decimal"/>
      <w:lvlText w:val="2.2.1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4A161E6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7">
    <w:nsid w:val="2A814D47"/>
    <w:multiLevelType w:val="hybridMultilevel"/>
    <w:tmpl w:val="4F165416"/>
    <w:lvl w:ilvl="0" w:tplc="F634F42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C44ECF"/>
    <w:multiLevelType w:val="hybridMultilevel"/>
    <w:tmpl w:val="D11CA30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2B068A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10">
    <w:nsid w:val="379351EF"/>
    <w:multiLevelType w:val="multilevel"/>
    <w:tmpl w:val="6D0A7296"/>
    <w:numStyleLink w:val="Estilo2"/>
  </w:abstractNum>
  <w:abstractNum w:abstractNumId="11">
    <w:nsid w:val="3A21441E"/>
    <w:multiLevelType w:val="hybridMultilevel"/>
    <w:tmpl w:val="55B6AF34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BCB0D31"/>
    <w:multiLevelType w:val="hybridMultilevel"/>
    <w:tmpl w:val="63F2C48A"/>
    <w:lvl w:ilvl="0" w:tplc="6D20C7C6">
      <w:start w:val="1"/>
      <w:numFmt w:val="decimal"/>
      <w:pStyle w:val="Titulo4"/>
      <w:lvlText w:val="2.2.1.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752644D"/>
    <w:multiLevelType w:val="multilevel"/>
    <w:tmpl w:val="493E32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4A03228C"/>
    <w:multiLevelType w:val="hybridMultilevel"/>
    <w:tmpl w:val="5E5C4B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FA202C"/>
    <w:multiLevelType w:val="multilevel"/>
    <w:tmpl w:val="40CC2CA8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16">
    <w:nsid w:val="4F913837"/>
    <w:multiLevelType w:val="multilevel"/>
    <w:tmpl w:val="841A6B4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TJNvel2"/>
      <w:lvlText w:val="%1.%2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abstractNum w:abstractNumId="17">
    <w:nsid w:val="51AD1F12"/>
    <w:multiLevelType w:val="multilevel"/>
    <w:tmpl w:val="4AB2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>
    <w:nsid w:val="53325B19"/>
    <w:multiLevelType w:val="hybridMultilevel"/>
    <w:tmpl w:val="0E0C1F9E"/>
    <w:lvl w:ilvl="0" w:tplc="4D02C964">
      <w:start w:val="1"/>
      <w:numFmt w:val="decimal"/>
      <w:lvlText w:val="2.2.2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532476"/>
    <w:multiLevelType w:val="hybridMultilevel"/>
    <w:tmpl w:val="E722A158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5C462220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D7B122E"/>
    <w:multiLevelType w:val="multilevel"/>
    <w:tmpl w:val="BA7EF21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abstractNum w:abstractNumId="22">
    <w:nsid w:val="64A31220"/>
    <w:multiLevelType w:val="hybridMultilevel"/>
    <w:tmpl w:val="309AD190"/>
    <w:lvl w:ilvl="0" w:tplc="1460E6EE">
      <w:start w:val="1"/>
      <w:numFmt w:val="decimal"/>
      <w:lvlText w:val="2.2.1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F31CB8"/>
    <w:multiLevelType w:val="multilevel"/>
    <w:tmpl w:val="40CC2CA8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24">
    <w:nsid w:val="6BD467BA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25">
    <w:nsid w:val="6E2434CC"/>
    <w:multiLevelType w:val="hybridMultilevel"/>
    <w:tmpl w:val="61009E1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E726409"/>
    <w:multiLevelType w:val="hybridMultilevel"/>
    <w:tmpl w:val="C082E3E2"/>
    <w:lvl w:ilvl="0" w:tplc="04768834">
      <w:start w:val="1"/>
      <w:numFmt w:val="bullet"/>
      <w:lvlText w:val=""/>
      <w:lvlJc w:val="left"/>
      <w:pPr>
        <w:ind w:left="179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27">
    <w:nsid w:val="73F37BFE"/>
    <w:multiLevelType w:val="hybridMultilevel"/>
    <w:tmpl w:val="0AEAF6E0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41356F3"/>
    <w:multiLevelType w:val="multilevel"/>
    <w:tmpl w:val="C26C4864"/>
    <w:styleLink w:val="Estilo1"/>
    <w:lvl w:ilvl="0">
      <w:start w:val="1"/>
      <w:numFmt w:val="decimal"/>
      <w:lvlText w:val="2.2.2.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9">
    <w:nsid w:val="750C2C37"/>
    <w:multiLevelType w:val="multilevel"/>
    <w:tmpl w:val="4AB2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0">
    <w:nsid w:val="75A47938"/>
    <w:multiLevelType w:val="multilevel"/>
    <w:tmpl w:val="4AB2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1">
    <w:nsid w:val="775133A1"/>
    <w:multiLevelType w:val="multilevel"/>
    <w:tmpl w:val="270E9750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32">
    <w:nsid w:val="7DB14B08"/>
    <w:multiLevelType w:val="multilevel"/>
    <w:tmpl w:val="85848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  <w:color w:val="auto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3">
    <w:nsid w:val="7EF1274D"/>
    <w:multiLevelType w:val="hybridMultilevel"/>
    <w:tmpl w:val="96386AD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7"/>
  </w:num>
  <w:num w:numId="2">
    <w:abstractNumId w:val="31"/>
  </w:num>
  <w:num w:numId="3">
    <w:abstractNumId w:val="11"/>
  </w:num>
  <w:num w:numId="4">
    <w:abstractNumId w:val="32"/>
  </w:num>
  <w:num w:numId="5">
    <w:abstractNumId w:val="1"/>
  </w:num>
  <w:num w:numId="6">
    <w:abstractNumId w:val="4"/>
  </w:num>
  <w:num w:numId="7">
    <w:abstractNumId w:val="25"/>
  </w:num>
  <w:num w:numId="8">
    <w:abstractNumId w:val="2"/>
  </w:num>
  <w:num w:numId="9">
    <w:abstractNumId w:val="15"/>
  </w:num>
  <w:num w:numId="10">
    <w:abstractNumId w:val="9"/>
  </w:num>
  <w:num w:numId="11">
    <w:abstractNumId w:val="6"/>
  </w:num>
  <w:num w:numId="12">
    <w:abstractNumId w:val="13"/>
  </w:num>
  <w:num w:numId="13">
    <w:abstractNumId w:val="24"/>
  </w:num>
  <w:num w:numId="14">
    <w:abstractNumId w:val="23"/>
  </w:num>
  <w:num w:numId="15">
    <w:abstractNumId w:val="16"/>
  </w:num>
  <w:num w:numId="16">
    <w:abstractNumId w:val="21"/>
  </w:num>
  <w:num w:numId="17">
    <w:abstractNumId w:val="8"/>
  </w:num>
  <w:num w:numId="18">
    <w:abstractNumId w:val="17"/>
  </w:num>
  <w:num w:numId="19">
    <w:abstractNumId w:val="33"/>
  </w:num>
  <w:num w:numId="20">
    <w:abstractNumId w:val="26"/>
  </w:num>
  <w:num w:numId="21">
    <w:abstractNumId w:val="29"/>
  </w:num>
  <w:num w:numId="22">
    <w:abstractNumId w:val="16"/>
  </w:num>
  <w:num w:numId="23">
    <w:abstractNumId w:val="26"/>
  </w:num>
  <w:num w:numId="24">
    <w:abstractNumId w:val="26"/>
  </w:num>
  <w:num w:numId="25">
    <w:abstractNumId w:val="30"/>
  </w:num>
  <w:num w:numId="26">
    <w:abstractNumId w:val="16"/>
  </w:num>
  <w:num w:numId="27">
    <w:abstractNumId w:val="31"/>
  </w:num>
  <w:num w:numId="28">
    <w:abstractNumId w:val="22"/>
  </w:num>
  <w:num w:numId="29">
    <w:abstractNumId w:val="5"/>
  </w:num>
  <w:num w:numId="30">
    <w:abstractNumId w:val="12"/>
  </w:num>
  <w:num w:numId="31">
    <w:abstractNumId w:val="12"/>
  </w:num>
  <w:num w:numId="32">
    <w:abstractNumId w:val="12"/>
  </w:num>
  <w:num w:numId="33">
    <w:abstractNumId w:val="26"/>
  </w:num>
  <w:num w:numId="34">
    <w:abstractNumId w:val="16"/>
  </w:num>
  <w:num w:numId="35">
    <w:abstractNumId w:val="26"/>
  </w:num>
  <w:num w:numId="36">
    <w:abstractNumId w:val="20"/>
  </w:num>
  <w:num w:numId="37">
    <w:abstractNumId w:val="18"/>
  </w:num>
  <w:num w:numId="38">
    <w:abstractNumId w:val="7"/>
  </w:num>
  <w:num w:numId="39">
    <w:abstractNumId w:val="14"/>
  </w:num>
  <w:num w:numId="40">
    <w:abstractNumId w:val="3"/>
  </w:num>
  <w:num w:numId="41">
    <w:abstractNumId w:val="19"/>
  </w:num>
  <w:num w:numId="42">
    <w:abstractNumId w:val="28"/>
  </w:num>
  <w:num w:numId="43">
    <w:abstractNumId w:val="0"/>
  </w:num>
  <w:num w:numId="44">
    <w:abstractNumId w:val="10"/>
    <w:lvlOverride w:ilvl="0">
      <w:lvl w:ilvl="0">
        <w:start w:val="1"/>
        <w:numFmt w:val="decimal"/>
        <w:pStyle w:val="Nvel4"/>
        <w:lvlText w:val="2.2.2.%1."/>
        <w:lvlJc w:val="left"/>
        <w:pPr>
          <w:ind w:left="360" w:hanging="36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5">
    <w:abstractNumId w:val="16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/>
  <w:attachedTemplate r:id="rId1"/>
  <w:stylePaneFormatFilter w:val="3F01"/>
  <w:defaultTabStop w:val="708"/>
  <w:hyphenationZone w:val="425"/>
  <w:noPunctuationKerning/>
  <w:characterSpacingControl w:val="doNotCompress"/>
  <w:hdrShapeDefaults>
    <o:shapedefaults v:ext="edit" spidmax="27650"/>
    <o:shapelayout v:ext="edit">
      <o:idmap v:ext="edit" data="12"/>
    </o:shapelayout>
  </w:hdrShapeDefaults>
  <w:footnotePr>
    <w:footnote w:id="-1"/>
    <w:footnote w:id="0"/>
  </w:footnotePr>
  <w:endnotePr>
    <w:endnote w:id="-1"/>
    <w:endnote w:id="0"/>
  </w:endnotePr>
  <w:compat/>
  <w:rsids>
    <w:rsidRoot w:val="0005371C"/>
    <w:rsid w:val="00000189"/>
    <w:rsid w:val="000017EA"/>
    <w:rsid w:val="00004A6E"/>
    <w:rsid w:val="00007E61"/>
    <w:rsid w:val="000111EC"/>
    <w:rsid w:val="00012B8C"/>
    <w:rsid w:val="00014D35"/>
    <w:rsid w:val="000255FE"/>
    <w:rsid w:val="00027C94"/>
    <w:rsid w:val="0003340E"/>
    <w:rsid w:val="00037EEA"/>
    <w:rsid w:val="00040C21"/>
    <w:rsid w:val="00043603"/>
    <w:rsid w:val="000460C3"/>
    <w:rsid w:val="00047391"/>
    <w:rsid w:val="0005371C"/>
    <w:rsid w:val="000549A5"/>
    <w:rsid w:val="000574FA"/>
    <w:rsid w:val="00063BB4"/>
    <w:rsid w:val="00064BF3"/>
    <w:rsid w:val="00070509"/>
    <w:rsid w:val="00071340"/>
    <w:rsid w:val="00074905"/>
    <w:rsid w:val="00074ED0"/>
    <w:rsid w:val="0008094F"/>
    <w:rsid w:val="0008132A"/>
    <w:rsid w:val="00081406"/>
    <w:rsid w:val="0008484B"/>
    <w:rsid w:val="00086396"/>
    <w:rsid w:val="000952B9"/>
    <w:rsid w:val="000A263A"/>
    <w:rsid w:val="000A3E7C"/>
    <w:rsid w:val="000A42BE"/>
    <w:rsid w:val="000A5058"/>
    <w:rsid w:val="000B1FDE"/>
    <w:rsid w:val="000B4F3D"/>
    <w:rsid w:val="000C2B2F"/>
    <w:rsid w:val="000C4844"/>
    <w:rsid w:val="000D0A1A"/>
    <w:rsid w:val="000D60B9"/>
    <w:rsid w:val="000D6432"/>
    <w:rsid w:val="000E12ED"/>
    <w:rsid w:val="000E3A68"/>
    <w:rsid w:val="00100B80"/>
    <w:rsid w:val="00103470"/>
    <w:rsid w:val="001327E3"/>
    <w:rsid w:val="0014047E"/>
    <w:rsid w:val="00142AFE"/>
    <w:rsid w:val="00147395"/>
    <w:rsid w:val="00150B44"/>
    <w:rsid w:val="00151168"/>
    <w:rsid w:val="00171BF5"/>
    <w:rsid w:val="0019428F"/>
    <w:rsid w:val="001A189E"/>
    <w:rsid w:val="001A2B27"/>
    <w:rsid w:val="001A3289"/>
    <w:rsid w:val="001A4EFF"/>
    <w:rsid w:val="001A7205"/>
    <w:rsid w:val="001B00B2"/>
    <w:rsid w:val="001B0F3A"/>
    <w:rsid w:val="001C3B06"/>
    <w:rsid w:val="001C425F"/>
    <w:rsid w:val="001C6256"/>
    <w:rsid w:val="001D24BC"/>
    <w:rsid w:val="001D2A41"/>
    <w:rsid w:val="001D4958"/>
    <w:rsid w:val="001D4ED4"/>
    <w:rsid w:val="001D5203"/>
    <w:rsid w:val="001D5B8E"/>
    <w:rsid w:val="001E2036"/>
    <w:rsid w:val="001E2C70"/>
    <w:rsid w:val="001E388D"/>
    <w:rsid w:val="001E5654"/>
    <w:rsid w:val="001F09FC"/>
    <w:rsid w:val="001F0FF0"/>
    <w:rsid w:val="001F583D"/>
    <w:rsid w:val="00200361"/>
    <w:rsid w:val="00203AE9"/>
    <w:rsid w:val="002055AA"/>
    <w:rsid w:val="00212C6C"/>
    <w:rsid w:val="00220EBB"/>
    <w:rsid w:val="00221F9B"/>
    <w:rsid w:val="0022436C"/>
    <w:rsid w:val="00226B3F"/>
    <w:rsid w:val="00242196"/>
    <w:rsid w:val="002457F2"/>
    <w:rsid w:val="00246405"/>
    <w:rsid w:val="00251ADF"/>
    <w:rsid w:val="00262482"/>
    <w:rsid w:val="0026576B"/>
    <w:rsid w:val="00275542"/>
    <w:rsid w:val="00275E57"/>
    <w:rsid w:val="00276BA4"/>
    <w:rsid w:val="00277EBD"/>
    <w:rsid w:val="0028468D"/>
    <w:rsid w:val="002870E8"/>
    <w:rsid w:val="002968BA"/>
    <w:rsid w:val="002A0015"/>
    <w:rsid w:val="002B503B"/>
    <w:rsid w:val="002B614F"/>
    <w:rsid w:val="002C0DB6"/>
    <w:rsid w:val="002D0354"/>
    <w:rsid w:val="002D1468"/>
    <w:rsid w:val="002D260F"/>
    <w:rsid w:val="002D51F3"/>
    <w:rsid w:val="002D6445"/>
    <w:rsid w:val="002E23AB"/>
    <w:rsid w:val="002E597F"/>
    <w:rsid w:val="002F3303"/>
    <w:rsid w:val="002F6875"/>
    <w:rsid w:val="00302B36"/>
    <w:rsid w:val="00306079"/>
    <w:rsid w:val="003120F2"/>
    <w:rsid w:val="0031517E"/>
    <w:rsid w:val="00321220"/>
    <w:rsid w:val="00323B1B"/>
    <w:rsid w:val="00323BE9"/>
    <w:rsid w:val="00335C66"/>
    <w:rsid w:val="00344B01"/>
    <w:rsid w:val="00354E33"/>
    <w:rsid w:val="0036235B"/>
    <w:rsid w:val="0036361A"/>
    <w:rsid w:val="003637C3"/>
    <w:rsid w:val="003646B7"/>
    <w:rsid w:val="003659B1"/>
    <w:rsid w:val="003674EC"/>
    <w:rsid w:val="00370524"/>
    <w:rsid w:val="00376D29"/>
    <w:rsid w:val="003826CE"/>
    <w:rsid w:val="003851F6"/>
    <w:rsid w:val="0038695A"/>
    <w:rsid w:val="00393D93"/>
    <w:rsid w:val="00394BFA"/>
    <w:rsid w:val="003A2C23"/>
    <w:rsid w:val="003A2EBB"/>
    <w:rsid w:val="003A709D"/>
    <w:rsid w:val="003C0DF0"/>
    <w:rsid w:val="003C464B"/>
    <w:rsid w:val="003C525B"/>
    <w:rsid w:val="003C62E6"/>
    <w:rsid w:val="003D3867"/>
    <w:rsid w:val="003D7D06"/>
    <w:rsid w:val="003E0B6D"/>
    <w:rsid w:val="003F683E"/>
    <w:rsid w:val="003F6E8C"/>
    <w:rsid w:val="00416E70"/>
    <w:rsid w:val="00453487"/>
    <w:rsid w:val="00457B0D"/>
    <w:rsid w:val="00457E40"/>
    <w:rsid w:val="004666ED"/>
    <w:rsid w:val="0047115D"/>
    <w:rsid w:val="0047720F"/>
    <w:rsid w:val="004815F2"/>
    <w:rsid w:val="00481779"/>
    <w:rsid w:val="00492370"/>
    <w:rsid w:val="00497BCC"/>
    <w:rsid w:val="004B2DF3"/>
    <w:rsid w:val="004B2E11"/>
    <w:rsid w:val="004B3D40"/>
    <w:rsid w:val="004B3F9B"/>
    <w:rsid w:val="004B5499"/>
    <w:rsid w:val="004C2611"/>
    <w:rsid w:val="004C7BFE"/>
    <w:rsid w:val="004D5E19"/>
    <w:rsid w:val="004D65E4"/>
    <w:rsid w:val="004E2D4E"/>
    <w:rsid w:val="005060D7"/>
    <w:rsid w:val="00507900"/>
    <w:rsid w:val="005204DF"/>
    <w:rsid w:val="005245BC"/>
    <w:rsid w:val="00532AD7"/>
    <w:rsid w:val="00534860"/>
    <w:rsid w:val="00535A19"/>
    <w:rsid w:val="00537D22"/>
    <w:rsid w:val="00544A73"/>
    <w:rsid w:val="005719CB"/>
    <w:rsid w:val="00572FCA"/>
    <w:rsid w:val="00581D9F"/>
    <w:rsid w:val="005B29D1"/>
    <w:rsid w:val="005B5638"/>
    <w:rsid w:val="005C324F"/>
    <w:rsid w:val="005D0847"/>
    <w:rsid w:val="005D1B34"/>
    <w:rsid w:val="005D537A"/>
    <w:rsid w:val="005E1E50"/>
    <w:rsid w:val="005E3355"/>
    <w:rsid w:val="005E4B13"/>
    <w:rsid w:val="005F27A4"/>
    <w:rsid w:val="00600AFB"/>
    <w:rsid w:val="00601651"/>
    <w:rsid w:val="00605DEE"/>
    <w:rsid w:val="006126D5"/>
    <w:rsid w:val="00626487"/>
    <w:rsid w:val="0062719E"/>
    <w:rsid w:val="006327B2"/>
    <w:rsid w:val="006458C1"/>
    <w:rsid w:val="0064685D"/>
    <w:rsid w:val="00647D4F"/>
    <w:rsid w:val="00664317"/>
    <w:rsid w:val="00664594"/>
    <w:rsid w:val="00664F21"/>
    <w:rsid w:val="006716C7"/>
    <w:rsid w:val="00674C02"/>
    <w:rsid w:val="00676135"/>
    <w:rsid w:val="00677472"/>
    <w:rsid w:val="00677CBD"/>
    <w:rsid w:val="00684CCB"/>
    <w:rsid w:val="0068588D"/>
    <w:rsid w:val="00686F1C"/>
    <w:rsid w:val="006A0619"/>
    <w:rsid w:val="006B380F"/>
    <w:rsid w:val="006B620D"/>
    <w:rsid w:val="006C0E74"/>
    <w:rsid w:val="006C2D4C"/>
    <w:rsid w:val="006D242B"/>
    <w:rsid w:val="006F6A39"/>
    <w:rsid w:val="006F7DB5"/>
    <w:rsid w:val="0070201C"/>
    <w:rsid w:val="00734D7D"/>
    <w:rsid w:val="0073562D"/>
    <w:rsid w:val="00735ADC"/>
    <w:rsid w:val="007443E5"/>
    <w:rsid w:val="00751346"/>
    <w:rsid w:val="00751D95"/>
    <w:rsid w:val="00753D4E"/>
    <w:rsid w:val="00753FB6"/>
    <w:rsid w:val="00763A87"/>
    <w:rsid w:val="00770C2E"/>
    <w:rsid w:val="0077609E"/>
    <w:rsid w:val="00781035"/>
    <w:rsid w:val="0078489A"/>
    <w:rsid w:val="00785442"/>
    <w:rsid w:val="00787E5F"/>
    <w:rsid w:val="0079135F"/>
    <w:rsid w:val="00793E87"/>
    <w:rsid w:val="00794149"/>
    <w:rsid w:val="007A3B15"/>
    <w:rsid w:val="007B18F4"/>
    <w:rsid w:val="007D5FA8"/>
    <w:rsid w:val="007D7B3F"/>
    <w:rsid w:val="007E1F29"/>
    <w:rsid w:val="007E5E04"/>
    <w:rsid w:val="007E7632"/>
    <w:rsid w:val="00805320"/>
    <w:rsid w:val="0081784C"/>
    <w:rsid w:val="00831EF9"/>
    <w:rsid w:val="008344AC"/>
    <w:rsid w:val="00835F98"/>
    <w:rsid w:val="00845586"/>
    <w:rsid w:val="008475CC"/>
    <w:rsid w:val="0085642D"/>
    <w:rsid w:val="00856F74"/>
    <w:rsid w:val="0087394A"/>
    <w:rsid w:val="00876F9F"/>
    <w:rsid w:val="00880FFD"/>
    <w:rsid w:val="00884A85"/>
    <w:rsid w:val="00892F5C"/>
    <w:rsid w:val="0089672B"/>
    <w:rsid w:val="008A0F18"/>
    <w:rsid w:val="008B0472"/>
    <w:rsid w:val="008C0F01"/>
    <w:rsid w:val="008C1B80"/>
    <w:rsid w:val="008D20F1"/>
    <w:rsid w:val="008D5654"/>
    <w:rsid w:val="008D67FD"/>
    <w:rsid w:val="008E2255"/>
    <w:rsid w:val="008E4AE2"/>
    <w:rsid w:val="008F0A04"/>
    <w:rsid w:val="008F5D9B"/>
    <w:rsid w:val="008F73B0"/>
    <w:rsid w:val="009010A7"/>
    <w:rsid w:val="00902F37"/>
    <w:rsid w:val="009129EC"/>
    <w:rsid w:val="00912ECA"/>
    <w:rsid w:val="00921F78"/>
    <w:rsid w:val="00922B15"/>
    <w:rsid w:val="00937175"/>
    <w:rsid w:val="00941E0F"/>
    <w:rsid w:val="0094603B"/>
    <w:rsid w:val="00946FDF"/>
    <w:rsid w:val="0095269C"/>
    <w:rsid w:val="00963927"/>
    <w:rsid w:val="00973BAB"/>
    <w:rsid w:val="00973D59"/>
    <w:rsid w:val="00975BFA"/>
    <w:rsid w:val="0097716C"/>
    <w:rsid w:val="00993D10"/>
    <w:rsid w:val="009A12DF"/>
    <w:rsid w:val="009A52A6"/>
    <w:rsid w:val="009A6945"/>
    <w:rsid w:val="009A7949"/>
    <w:rsid w:val="009B2BA0"/>
    <w:rsid w:val="009B2F9E"/>
    <w:rsid w:val="009B4A34"/>
    <w:rsid w:val="009B646B"/>
    <w:rsid w:val="00A004B6"/>
    <w:rsid w:val="00A11089"/>
    <w:rsid w:val="00A16595"/>
    <w:rsid w:val="00A17548"/>
    <w:rsid w:val="00A27CC0"/>
    <w:rsid w:val="00A35008"/>
    <w:rsid w:val="00A37AE5"/>
    <w:rsid w:val="00A465CC"/>
    <w:rsid w:val="00A505CE"/>
    <w:rsid w:val="00A627F2"/>
    <w:rsid w:val="00A73DD9"/>
    <w:rsid w:val="00A80D04"/>
    <w:rsid w:val="00A958FF"/>
    <w:rsid w:val="00AA0FF2"/>
    <w:rsid w:val="00AA1D89"/>
    <w:rsid w:val="00AA6634"/>
    <w:rsid w:val="00AB14D6"/>
    <w:rsid w:val="00AC1B28"/>
    <w:rsid w:val="00AC1D00"/>
    <w:rsid w:val="00AD23C4"/>
    <w:rsid w:val="00AD3A1E"/>
    <w:rsid w:val="00AD5D88"/>
    <w:rsid w:val="00AD636F"/>
    <w:rsid w:val="00AD6F29"/>
    <w:rsid w:val="00AD70A6"/>
    <w:rsid w:val="00AD7D56"/>
    <w:rsid w:val="00AE4E21"/>
    <w:rsid w:val="00AE6BC5"/>
    <w:rsid w:val="00B146E8"/>
    <w:rsid w:val="00B17307"/>
    <w:rsid w:val="00B17C79"/>
    <w:rsid w:val="00B324BC"/>
    <w:rsid w:val="00B337A6"/>
    <w:rsid w:val="00B33B2C"/>
    <w:rsid w:val="00B36C35"/>
    <w:rsid w:val="00B37B7F"/>
    <w:rsid w:val="00B444D2"/>
    <w:rsid w:val="00B54144"/>
    <w:rsid w:val="00B5513D"/>
    <w:rsid w:val="00B57161"/>
    <w:rsid w:val="00B5764F"/>
    <w:rsid w:val="00B6114E"/>
    <w:rsid w:val="00B658BF"/>
    <w:rsid w:val="00B71BF2"/>
    <w:rsid w:val="00B72014"/>
    <w:rsid w:val="00B72689"/>
    <w:rsid w:val="00B76867"/>
    <w:rsid w:val="00B77A2A"/>
    <w:rsid w:val="00B80DE2"/>
    <w:rsid w:val="00B82C95"/>
    <w:rsid w:val="00B90A61"/>
    <w:rsid w:val="00BA3688"/>
    <w:rsid w:val="00BA5002"/>
    <w:rsid w:val="00BB3F24"/>
    <w:rsid w:val="00BC5C97"/>
    <w:rsid w:val="00BD3286"/>
    <w:rsid w:val="00BE4B48"/>
    <w:rsid w:val="00BE666E"/>
    <w:rsid w:val="00BF4ACA"/>
    <w:rsid w:val="00BF4D71"/>
    <w:rsid w:val="00BF5EAD"/>
    <w:rsid w:val="00BF6D89"/>
    <w:rsid w:val="00C005D4"/>
    <w:rsid w:val="00C07209"/>
    <w:rsid w:val="00C11FA6"/>
    <w:rsid w:val="00C12980"/>
    <w:rsid w:val="00C137BC"/>
    <w:rsid w:val="00C14A9A"/>
    <w:rsid w:val="00C1516C"/>
    <w:rsid w:val="00C25C16"/>
    <w:rsid w:val="00C26818"/>
    <w:rsid w:val="00C27BA9"/>
    <w:rsid w:val="00C30200"/>
    <w:rsid w:val="00C54E74"/>
    <w:rsid w:val="00C5513C"/>
    <w:rsid w:val="00C57B9B"/>
    <w:rsid w:val="00C638AD"/>
    <w:rsid w:val="00C712C4"/>
    <w:rsid w:val="00C8004D"/>
    <w:rsid w:val="00C82402"/>
    <w:rsid w:val="00C94B3E"/>
    <w:rsid w:val="00C97CEA"/>
    <w:rsid w:val="00CB5327"/>
    <w:rsid w:val="00CB6295"/>
    <w:rsid w:val="00CC595F"/>
    <w:rsid w:val="00CC65F6"/>
    <w:rsid w:val="00CC6E7A"/>
    <w:rsid w:val="00CD3D64"/>
    <w:rsid w:val="00CD7109"/>
    <w:rsid w:val="00CE330C"/>
    <w:rsid w:val="00CE4809"/>
    <w:rsid w:val="00CE52B3"/>
    <w:rsid w:val="00CE785F"/>
    <w:rsid w:val="00CF706A"/>
    <w:rsid w:val="00D11BF5"/>
    <w:rsid w:val="00D244E3"/>
    <w:rsid w:val="00D32CE9"/>
    <w:rsid w:val="00D33DF7"/>
    <w:rsid w:val="00D3433C"/>
    <w:rsid w:val="00D356CE"/>
    <w:rsid w:val="00D364A3"/>
    <w:rsid w:val="00D45991"/>
    <w:rsid w:val="00D50117"/>
    <w:rsid w:val="00D56FE6"/>
    <w:rsid w:val="00D571D7"/>
    <w:rsid w:val="00D71340"/>
    <w:rsid w:val="00D71455"/>
    <w:rsid w:val="00D742FC"/>
    <w:rsid w:val="00D769C6"/>
    <w:rsid w:val="00D77F43"/>
    <w:rsid w:val="00D85555"/>
    <w:rsid w:val="00D85611"/>
    <w:rsid w:val="00D85729"/>
    <w:rsid w:val="00D96274"/>
    <w:rsid w:val="00D96481"/>
    <w:rsid w:val="00DA1DDB"/>
    <w:rsid w:val="00DB797E"/>
    <w:rsid w:val="00DC5358"/>
    <w:rsid w:val="00DD1546"/>
    <w:rsid w:val="00DD19E5"/>
    <w:rsid w:val="00DE43DE"/>
    <w:rsid w:val="00DE5EB8"/>
    <w:rsid w:val="00DE79B9"/>
    <w:rsid w:val="00DF5C90"/>
    <w:rsid w:val="00E10D92"/>
    <w:rsid w:val="00E275E2"/>
    <w:rsid w:val="00E338AE"/>
    <w:rsid w:val="00E34F9B"/>
    <w:rsid w:val="00E356D2"/>
    <w:rsid w:val="00E36E72"/>
    <w:rsid w:val="00E4473E"/>
    <w:rsid w:val="00E64EAC"/>
    <w:rsid w:val="00E72804"/>
    <w:rsid w:val="00E80B2F"/>
    <w:rsid w:val="00E85F0F"/>
    <w:rsid w:val="00E87D6E"/>
    <w:rsid w:val="00EA067C"/>
    <w:rsid w:val="00EA0C2F"/>
    <w:rsid w:val="00EA3FA3"/>
    <w:rsid w:val="00EB2AF2"/>
    <w:rsid w:val="00EB2BAD"/>
    <w:rsid w:val="00EB6088"/>
    <w:rsid w:val="00EC0C81"/>
    <w:rsid w:val="00EC5883"/>
    <w:rsid w:val="00ED1070"/>
    <w:rsid w:val="00EE01E5"/>
    <w:rsid w:val="00EE2606"/>
    <w:rsid w:val="00EE2CA5"/>
    <w:rsid w:val="00EE421E"/>
    <w:rsid w:val="00EE5800"/>
    <w:rsid w:val="00EF182A"/>
    <w:rsid w:val="00EF4C61"/>
    <w:rsid w:val="00EF6B5C"/>
    <w:rsid w:val="00EF6DBC"/>
    <w:rsid w:val="00EF7199"/>
    <w:rsid w:val="00EF7E3E"/>
    <w:rsid w:val="00F03118"/>
    <w:rsid w:val="00F14825"/>
    <w:rsid w:val="00F178B9"/>
    <w:rsid w:val="00F32822"/>
    <w:rsid w:val="00F33A8B"/>
    <w:rsid w:val="00F371E0"/>
    <w:rsid w:val="00F60A08"/>
    <w:rsid w:val="00F672CB"/>
    <w:rsid w:val="00F716E6"/>
    <w:rsid w:val="00F7230F"/>
    <w:rsid w:val="00F739B8"/>
    <w:rsid w:val="00F86850"/>
    <w:rsid w:val="00F91367"/>
    <w:rsid w:val="00FA0E09"/>
    <w:rsid w:val="00FA5582"/>
    <w:rsid w:val="00FA6595"/>
    <w:rsid w:val="00FB1B9A"/>
    <w:rsid w:val="00FB6B6E"/>
    <w:rsid w:val="00FC4994"/>
    <w:rsid w:val="00FD21F1"/>
    <w:rsid w:val="00FD727E"/>
    <w:rsid w:val="00FE025D"/>
    <w:rsid w:val="00FF0969"/>
    <w:rsid w:val="00FF2A92"/>
    <w:rsid w:val="00FF560D"/>
    <w:rsid w:val="00FF66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63927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rsid w:val="00963927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rsid w:val="00963927"/>
    <w:pPr>
      <w:keepNext/>
      <w:numPr>
        <w:ilvl w:val="1"/>
        <w:numId w:val="2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rsid w:val="00963927"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link w:val="Ttulo4Char"/>
    <w:qFormat/>
    <w:rsid w:val="00FF2A92"/>
    <w:pPr>
      <w:keepNext/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</w:rPr>
  </w:style>
  <w:style w:type="paragraph" w:styleId="Ttulo5">
    <w:name w:val="heading 5"/>
    <w:basedOn w:val="Normal"/>
    <w:next w:val="Normal"/>
    <w:qFormat/>
    <w:rsid w:val="00963927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rsid w:val="00963927"/>
    <w:pPr>
      <w:numPr>
        <w:numId w:val="3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rsid w:val="00963927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rsid w:val="00963927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rsid w:val="00963927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rsid w:val="00963927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rsid w:val="00963927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rsid w:val="00963927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rsid w:val="00963927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sid w:val="00963927"/>
    <w:rPr>
      <w:color w:val="0000FF"/>
      <w:u w:val="single"/>
    </w:rPr>
  </w:style>
  <w:style w:type="paragraph" w:customStyle="1" w:styleId="Instruo">
    <w:name w:val="Instrução"/>
    <w:basedOn w:val="Normal"/>
    <w:next w:val="Normal"/>
    <w:rsid w:val="00963927"/>
    <w:pPr>
      <w:jc w:val="left"/>
    </w:pPr>
    <w:rPr>
      <w:i/>
      <w:color w:val="0000FF"/>
    </w:rPr>
  </w:style>
  <w:style w:type="paragraph" w:styleId="Lista">
    <w:name w:val="List"/>
    <w:basedOn w:val="Normal"/>
    <w:rsid w:val="00963927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rsid w:val="00963927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rsid w:val="00963927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rsid w:val="00963927"/>
    <w:pPr>
      <w:spacing w:after="240"/>
      <w:jc w:val="left"/>
    </w:pPr>
    <w:rPr>
      <w:b/>
      <w:color w:val="999999"/>
      <w:sz w:val="52"/>
    </w:rPr>
  </w:style>
  <w:style w:type="paragraph" w:styleId="Subttulo">
    <w:name w:val="Subtitle"/>
    <w:basedOn w:val="Normal"/>
    <w:qFormat/>
    <w:rsid w:val="00963927"/>
    <w:pPr>
      <w:jc w:val="right"/>
    </w:pPr>
    <w:rPr>
      <w:sz w:val="36"/>
      <w:lang w:val="en-US"/>
    </w:rPr>
  </w:style>
  <w:style w:type="paragraph" w:customStyle="1" w:styleId="STJNvel1">
    <w:name w:val="STJ Nível 1"/>
    <w:basedOn w:val="Ttulo1"/>
    <w:rsid w:val="00963927"/>
    <w:pPr>
      <w:numPr>
        <w:numId w:val="6"/>
      </w:numPr>
      <w:spacing w:before="0" w:after="240"/>
      <w:jc w:val="left"/>
    </w:pPr>
    <w:rPr>
      <w:bCs/>
      <w:caps w:val="0"/>
      <w:smallCaps/>
      <w:color w:val="000000"/>
      <w:sz w:val="26"/>
      <w:lang w:eastAsia="pt-BR"/>
    </w:rPr>
  </w:style>
  <w:style w:type="paragraph" w:customStyle="1" w:styleId="STJNvel2">
    <w:name w:val="STJ Nível 2"/>
    <w:basedOn w:val="Ttulo2"/>
    <w:autoRedefine/>
    <w:rsid w:val="0073562D"/>
    <w:pPr>
      <w:numPr>
        <w:numId w:val="15"/>
      </w:numPr>
      <w:tabs>
        <w:tab w:val="left" w:pos="794"/>
      </w:tabs>
      <w:spacing w:before="240"/>
      <w:jc w:val="both"/>
    </w:pPr>
    <w:rPr>
      <w:rFonts w:cs="Arial"/>
      <w:bCs/>
      <w:color w:val="000000"/>
      <w:lang w:eastAsia="pt-BR"/>
    </w:rPr>
  </w:style>
  <w:style w:type="paragraph" w:customStyle="1" w:styleId="CTMISTabela">
    <w:name w:val="CTM/IS Tabela"/>
    <w:autoRedefine/>
    <w:rsid w:val="00203AE9"/>
    <w:pPr>
      <w:spacing w:before="60" w:after="60"/>
    </w:pPr>
    <w:rPr>
      <w:rFonts w:ascii="Arial" w:eastAsia="MS Mincho" w:hAnsi="Arial" w:cs="Arial"/>
      <w:b/>
      <w:lang w:val="en-US"/>
    </w:rPr>
  </w:style>
  <w:style w:type="paragraph" w:customStyle="1" w:styleId="STJNivel3">
    <w:name w:val="STJ Nivel 3"/>
    <w:basedOn w:val="Ttulo3"/>
    <w:autoRedefine/>
    <w:rsid w:val="0097716C"/>
    <w:pPr>
      <w:numPr>
        <w:ilvl w:val="0"/>
        <w:numId w:val="0"/>
      </w:numPr>
      <w:tabs>
        <w:tab w:val="left" w:pos="0"/>
      </w:tabs>
      <w:jc w:val="both"/>
    </w:pPr>
    <w:rPr>
      <w:rFonts w:cs="Arial"/>
      <w:i/>
      <w:sz w:val="22"/>
      <w:szCs w:val="22"/>
    </w:rPr>
  </w:style>
  <w:style w:type="character" w:styleId="Nmerodepgina">
    <w:name w:val="page number"/>
    <w:basedOn w:val="Fontepargpadro"/>
    <w:rsid w:val="00203AE9"/>
    <w:rPr>
      <w:sz w:val="16"/>
    </w:rPr>
  </w:style>
  <w:style w:type="paragraph" w:styleId="Textodebalo">
    <w:name w:val="Balloon Text"/>
    <w:basedOn w:val="Normal"/>
    <w:link w:val="TextodebaloChar"/>
    <w:rsid w:val="001D4ED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1D4ED4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3562D"/>
    <w:pPr>
      <w:ind w:left="720"/>
      <w:contextualSpacing/>
    </w:pPr>
  </w:style>
  <w:style w:type="character" w:styleId="Refdecomentrio">
    <w:name w:val="annotation reference"/>
    <w:basedOn w:val="Fontepargpadro"/>
    <w:rsid w:val="00DE79B9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DE79B9"/>
  </w:style>
  <w:style w:type="character" w:customStyle="1" w:styleId="TextodecomentrioChar">
    <w:name w:val="Texto de comentário Char"/>
    <w:basedOn w:val="Fontepargpadro"/>
    <w:link w:val="Textodecomentrio"/>
    <w:rsid w:val="00DE79B9"/>
    <w:rPr>
      <w:rFonts w:ascii="Arial" w:hAnsi="Arial" w:cs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DE79B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DE79B9"/>
    <w:rPr>
      <w:rFonts w:ascii="Arial" w:hAnsi="Arial" w:cs="Arial"/>
      <w:b/>
      <w:bCs/>
      <w:color w:val="000000"/>
    </w:rPr>
  </w:style>
  <w:style w:type="paragraph" w:customStyle="1" w:styleId="Titulo4">
    <w:name w:val="Titulo 4"/>
    <w:basedOn w:val="Ttulo4"/>
    <w:link w:val="Titulo4Char"/>
    <w:qFormat/>
    <w:rsid w:val="00FF2A92"/>
    <w:pPr>
      <w:numPr>
        <w:numId w:val="30"/>
      </w:numPr>
    </w:pPr>
  </w:style>
  <w:style w:type="character" w:customStyle="1" w:styleId="Ttulo4Char">
    <w:name w:val="Título 4 Char"/>
    <w:basedOn w:val="Fontepargpadro"/>
    <w:link w:val="Ttulo4"/>
    <w:rsid w:val="00FF2A92"/>
    <w:rPr>
      <w:rFonts w:ascii="Arial" w:hAnsi="Arial"/>
      <w:b/>
      <w:snapToGrid w:val="0"/>
    </w:rPr>
  </w:style>
  <w:style w:type="character" w:customStyle="1" w:styleId="Titulo4Char">
    <w:name w:val="Titulo 4 Char"/>
    <w:basedOn w:val="Ttulo4Char"/>
    <w:link w:val="Titulo4"/>
    <w:rsid w:val="00FF2A92"/>
    <w:rPr>
      <w:rFonts w:ascii="Arial" w:hAnsi="Arial"/>
      <w:b/>
      <w:snapToGrid w:val="0"/>
    </w:rPr>
  </w:style>
  <w:style w:type="numbering" w:customStyle="1" w:styleId="Estilo1">
    <w:name w:val="Estilo1"/>
    <w:uiPriority w:val="99"/>
    <w:rsid w:val="003D3867"/>
    <w:pPr>
      <w:numPr>
        <w:numId w:val="42"/>
      </w:numPr>
    </w:pPr>
  </w:style>
  <w:style w:type="numbering" w:customStyle="1" w:styleId="Estilo2">
    <w:name w:val="Estilo2"/>
    <w:uiPriority w:val="99"/>
    <w:rsid w:val="003D3867"/>
    <w:pPr>
      <w:numPr>
        <w:numId w:val="43"/>
      </w:numPr>
    </w:pPr>
  </w:style>
  <w:style w:type="paragraph" w:customStyle="1" w:styleId="Nvel4">
    <w:name w:val="Nível 4"/>
    <w:basedOn w:val="Titulo4"/>
    <w:link w:val="Nvel4Char"/>
    <w:qFormat/>
    <w:rsid w:val="003D3867"/>
    <w:pPr>
      <w:numPr>
        <w:numId w:val="44"/>
      </w:numPr>
    </w:pPr>
  </w:style>
  <w:style w:type="character" w:customStyle="1" w:styleId="Nvel4Char">
    <w:name w:val="Nível 4 Char"/>
    <w:basedOn w:val="Titulo4Char"/>
    <w:link w:val="Nvel4"/>
    <w:rsid w:val="003D3867"/>
    <w:rPr>
      <w:rFonts w:ascii="Arial" w:hAnsi="Arial"/>
      <w:b/>
      <w:snapToGrid w:val="0"/>
    </w:rPr>
  </w:style>
  <w:style w:type="paragraph" w:styleId="Corpodetexto">
    <w:name w:val="Body Text"/>
    <w:basedOn w:val="Normal"/>
    <w:link w:val="CorpodetextoChar"/>
    <w:rsid w:val="0028468D"/>
    <w:pPr>
      <w:spacing w:after="120" w:line="240" w:lineRule="atLeast"/>
      <w:ind w:left="720"/>
      <w:jc w:val="left"/>
    </w:pPr>
    <w:rPr>
      <w:rFonts w:ascii="Times New Roman" w:hAnsi="Times New Roman" w:cs="Times New Roman"/>
      <w:color w:val="auto"/>
    </w:rPr>
  </w:style>
  <w:style w:type="character" w:customStyle="1" w:styleId="CorpodetextoChar">
    <w:name w:val="Corpo de texto Char"/>
    <w:basedOn w:val="Fontepargpadro"/>
    <w:link w:val="Corpodetexto"/>
    <w:rsid w:val="002846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63927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rsid w:val="00963927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rsid w:val="00963927"/>
    <w:pPr>
      <w:keepNext/>
      <w:numPr>
        <w:ilvl w:val="1"/>
        <w:numId w:val="2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rsid w:val="00963927"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link w:val="Ttulo4Char"/>
    <w:qFormat/>
    <w:rsid w:val="00FF2A92"/>
    <w:pPr>
      <w:keepNext/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</w:rPr>
  </w:style>
  <w:style w:type="paragraph" w:styleId="Ttulo5">
    <w:name w:val="heading 5"/>
    <w:basedOn w:val="Normal"/>
    <w:next w:val="Normal"/>
    <w:qFormat/>
    <w:rsid w:val="00963927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rsid w:val="00963927"/>
    <w:pPr>
      <w:numPr>
        <w:numId w:val="3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rsid w:val="00963927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rsid w:val="00963927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rsid w:val="00963927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rsid w:val="00963927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rsid w:val="00963927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rsid w:val="00963927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rsid w:val="00963927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sid w:val="00963927"/>
    <w:rPr>
      <w:color w:val="0000FF"/>
      <w:u w:val="single"/>
    </w:rPr>
  </w:style>
  <w:style w:type="paragraph" w:customStyle="1" w:styleId="Instruo">
    <w:name w:val="Instrução"/>
    <w:basedOn w:val="Normal"/>
    <w:next w:val="Normal"/>
    <w:rsid w:val="00963927"/>
    <w:pPr>
      <w:jc w:val="left"/>
    </w:pPr>
    <w:rPr>
      <w:i/>
      <w:color w:val="0000FF"/>
    </w:rPr>
  </w:style>
  <w:style w:type="paragraph" w:styleId="Lista">
    <w:name w:val="List"/>
    <w:basedOn w:val="Normal"/>
    <w:rsid w:val="00963927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rsid w:val="00963927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rsid w:val="00963927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rsid w:val="00963927"/>
    <w:pPr>
      <w:spacing w:after="240"/>
      <w:jc w:val="left"/>
    </w:pPr>
    <w:rPr>
      <w:b/>
      <w:color w:val="999999"/>
      <w:sz w:val="52"/>
    </w:rPr>
  </w:style>
  <w:style w:type="paragraph" w:styleId="Subttulo">
    <w:name w:val="Subtitle"/>
    <w:basedOn w:val="Normal"/>
    <w:qFormat/>
    <w:rsid w:val="00963927"/>
    <w:pPr>
      <w:jc w:val="right"/>
    </w:pPr>
    <w:rPr>
      <w:sz w:val="36"/>
      <w:lang w:val="en-US"/>
    </w:rPr>
  </w:style>
  <w:style w:type="paragraph" w:customStyle="1" w:styleId="STJNvel1">
    <w:name w:val="STJ Nível 1"/>
    <w:basedOn w:val="Ttulo1"/>
    <w:rsid w:val="00963927"/>
    <w:pPr>
      <w:numPr>
        <w:numId w:val="6"/>
      </w:numPr>
      <w:spacing w:before="0" w:after="240"/>
      <w:jc w:val="left"/>
    </w:pPr>
    <w:rPr>
      <w:bCs/>
      <w:caps w:val="0"/>
      <w:smallCaps/>
      <w:color w:val="000000"/>
      <w:sz w:val="26"/>
      <w:lang w:eastAsia="pt-BR"/>
    </w:rPr>
  </w:style>
  <w:style w:type="paragraph" w:customStyle="1" w:styleId="STJNvel2">
    <w:name w:val="STJ Nível 2"/>
    <w:basedOn w:val="Ttulo2"/>
    <w:autoRedefine/>
    <w:rsid w:val="0073562D"/>
    <w:pPr>
      <w:numPr>
        <w:numId w:val="15"/>
      </w:numPr>
      <w:tabs>
        <w:tab w:val="left" w:pos="794"/>
      </w:tabs>
      <w:spacing w:before="240"/>
      <w:jc w:val="both"/>
    </w:pPr>
    <w:rPr>
      <w:rFonts w:cs="Arial"/>
      <w:bCs/>
      <w:color w:val="000000"/>
      <w:lang w:eastAsia="pt-BR"/>
    </w:rPr>
  </w:style>
  <w:style w:type="paragraph" w:customStyle="1" w:styleId="CTMISTabela">
    <w:name w:val="CTM/IS Tabela"/>
    <w:autoRedefine/>
    <w:rsid w:val="00203AE9"/>
    <w:pPr>
      <w:spacing w:before="60" w:after="60"/>
    </w:pPr>
    <w:rPr>
      <w:rFonts w:ascii="Arial" w:eastAsia="MS Mincho" w:hAnsi="Arial" w:cs="Arial"/>
      <w:b/>
      <w:lang w:val="en-US"/>
    </w:rPr>
  </w:style>
  <w:style w:type="paragraph" w:customStyle="1" w:styleId="STJNivel3">
    <w:name w:val="STJ Nivel 3"/>
    <w:basedOn w:val="Ttulo3"/>
    <w:autoRedefine/>
    <w:rsid w:val="0097716C"/>
    <w:pPr>
      <w:numPr>
        <w:ilvl w:val="0"/>
        <w:numId w:val="0"/>
      </w:numPr>
      <w:tabs>
        <w:tab w:val="left" w:pos="0"/>
      </w:tabs>
      <w:jc w:val="both"/>
    </w:pPr>
    <w:rPr>
      <w:rFonts w:cs="Arial"/>
      <w:i/>
      <w:sz w:val="22"/>
      <w:szCs w:val="22"/>
    </w:rPr>
  </w:style>
  <w:style w:type="character" w:styleId="Nmerodepgina">
    <w:name w:val="page number"/>
    <w:basedOn w:val="Fontepargpadro"/>
    <w:rsid w:val="00203AE9"/>
    <w:rPr>
      <w:sz w:val="16"/>
    </w:rPr>
  </w:style>
  <w:style w:type="paragraph" w:styleId="Textodebalo">
    <w:name w:val="Balloon Text"/>
    <w:basedOn w:val="Normal"/>
    <w:link w:val="TextodebaloChar"/>
    <w:rsid w:val="001D4ED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1D4ED4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3562D"/>
    <w:pPr>
      <w:ind w:left="720"/>
      <w:contextualSpacing/>
    </w:pPr>
  </w:style>
  <w:style w:type="character" w:styleId="Refdecomentrio">
    <w:name w:val="annotation reference"/>
    <w:basedOn w:val="Fontepargpadro"/>
    <w:rsid w:val="00DE79B9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DE79B9"/>
  </w:style>
  <w:style w:type="character" w:customStyle="1" w:styleId="TextodecomentrioChar">
    <w:name w:val="Texto de comentário Char"/>
    <w:basedOn w:val="Fontepargpadro"/>
    <w:link w:val="Textodecomentrio"/>
    <w:rsid w:val="00DE79B9"/>
    <w:rPr>
      <w:rFonts w:ascii="Arial" w:hAnsi="Arial" w:cs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DE79B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DE79B9"/>
    <w:rPr>
      <w:rFonts w:ascii="Arial" w:hAnsi="Arial" w:cs="Arial"/>
      <w:b/>
      <w:bCs/>
      <w:color w:val="000000"/>
    </w:rPr>
  </w:style>
  <w:style w:type="paragraph" w:customStyle="1" w:styleId="Titulo4">
    <w:name w:val="Titulo 4"/>
    <w:basedOn w:val="Ttulo4"/>
    <w:link w:val="Titulo4Char"/>
    <w:qFormat/>
    <w:rsid w:val="00FF2A92"/>
    <w:pPr>
      <w:numPr>
        <w:numId w:val="30"/>
      </w:numPr>
    </w:pPr>
  </w:style>
  <w:style w:type="character" w:customStyle="1" w:styleId="Ttulo4Char">
    <w:name w:val="Título 4 Char"/>
    <w:basedOn w:val="Fontepargpadro"/>
    <w:link w:val="Ttulo4"/>
    <w:rsid w:val="00FF2A92"/>
    <w:rPr>
      <w:rFonts w:ascii="Arial" w:hAnsi="Arial"/>
      <w:b/>
      <w:snapToGrid w:val="0"/>
    </w:rPr>
  </w:style>
  <w:style w:type="character" w:customStyle="1" w:styleId="Titulo4Char">
    <w:name w:val="Titulo 4 Char"/>
    <w:basedOn w:val="Ttulo4Char"/>
    <w:link w:val="Titulo4"/>
    <w:rsid w:val="00FF2A92"/>
    <w:rPr>
      <w:rFonts w:ascii="Arial" w:hAnsi="Arial"/>
      <w:b/>
      <w:snapToGrid w:val="0"/>
    </w:rPr>
  </w:style>
  <w:style w:type="numbering" w:customStyle="1" w:styleId="Estilo1">
    <w:name w:val="Estilo1"/>
    <w:uiPriority w:val="99"/>
    <w:rsid w:val="003D3867"/>
    <w:pPr>
      <w:numPr>
        <w:numId w:val="42"/>
      </w:numPr>
    </w:pPr>
  </w:style>
  <w:style w:type="numbering" w:customStyle="1" w:styleId="Estilo2">
    <w:name w:val="Estilo2"/>
    <w:uiPriority w:val="99"/>
    <w:rsid w:val="003D3867"/>
    <w:pPr>
      <w:numPr>
        <w:numId w:val="43"/>
      </w:numPr>
    </w:pPr>
  </w:style>
  <w:style w:type="paragraph" w:customStyle="1" w:styleId="Nvel4">
    <w:name w:val="Nível 4"/>
    <w:basedOn w:val="Titulo4"/>
    <w:link w:val="Nvel4Char"/>
    <w:qFormat/>
    <w:rsid w:val="003D3867"/>
    <w:pPr>
      <w:numPr>
        <w:numId w:val="44"/>
      </w:numPr>
    </w:pPr>
  </w:style>
  <w:style w:type="character" w:customStyle="1" w:styleId="Nvel4Char">
    <w:name w:val="Nível 4 Char"/>
    <w:basedOn w:val="Titulo4Char"/>
    <w:link w:val="Nvel4"/>
    <w:rsid w:val="003D3867"/>
    <w:rPr>
      <w:rFonts w:ascii="Arial" w:hAnsi="Arial"/>
      <w:b/>
      <w:snapToGrid w:val="0"/>
    </w:rPr>
  </w:style>
  <w:style w:type="paragraph" w:styleId="Corpodetexto">
    <w:name w:val="Body Text"/>
    <w:basedOn w:val="Normal"/>
    <w:link w:val="CorpodetextoChar"/>
    <w:rsid w:val="0028468D"/>
    <w:pPr>
      <w:spacing w:after="120" w:line="240" w:lineRule="atLeast"/>
      <w:ind w:left="720"/>
      <w:jc w:val="left"/>
    </w:pPr>
    <w:rPr>
      <w:rFonts w:ascii="Times New Roman" w:hAnsi="Times New Roman" w:cs="Times New Roman"/>
      <w:color w:val="auto"/>
    </w:rPr>
  </w:style>
  <w:style w:type="character" w:customStyle="1" w:styleId="CorpodetextoChar">
    <w:name w:val="Corpo de texto Char"/>
    <w:basedOn w:val="Fontepargpadro"/>
    <w:link w:val="Corpodetexto"/>
    <w:rsid w:val="002846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Tela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575DA4-4D1C-449D-9D7C-FA44B3697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Template_EspecificacaoDeTela.dot</Template>
  <TotalTime>33</TotalTime>
  <Pages>7</Pages>
  <Words>689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</vt:lpstr>
    </vt:vector>
  </TitlesOfParts>
  <Company>Superior Tribunal de Justiça</Company>
  <LinksUpToDate>false</LinksUpToDate>
  <CharactersWithSpaces>4403</CharactersWithSpaces>
  <SharedDoc>false</SharedDoc>
  <HLinks>
    <vt:vector size="36" baseType="variant"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_Toc221097805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_Toc221097804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_Toc221097803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_Toc221097802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_Toc221097801</vt:lpwstr>
      </vt:variant>
      <vt:variant>
        <vt:i4>1769533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_Toc221097799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</dc:title>
  <dc:creator>Andreia Marques Solter de Azevedo</dc:creator>
  <cp:lastModifiedBy>maria.passini</cp:lastModifiedBy>
  <cp:revision>12</cp:revision>
  <cp:lastPrinted>2009-03-06T19:55:00Z</cp:lastPrinted>
  <dcterms:created xsi:type="dcterms:W3CDTF">2014-09-03T14:30:00Z</dcterms:created>
  <dcterms:modified xsi:type="dcterms:W3CDTF">2014-09-24T14:32:00Z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o STJ">
    <vt:lpwstr>STJ 0005/2014</vt:lpwstr>
  </property>
  <property fmtid="{D5CDD505-2E9C-101B-9397-08002B2CF9AE}" pid="3" name="SiglaNomeProjeto">
    <vt:lpwstr>SISOUV - Sistema de Ouvidoria</vt:lpwstr>
  </property>
</Properties>
</file>