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A21EA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 w:rsidR="00946FD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3120F2" w:rsidRPr="00EC0C81" w:rsidRDefault="00027C9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Imprimir</w:t>
                  </w:r>
                  <w:r w:rsidR="00EE2CA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Manifesta</w:t>
                  </w:r>
                  <w:r w:rsidR="0059746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ção</w:t>
                  </w:r>
                  <w:r w:rsidR="00EE2CA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79240E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3</w:t>
                  </w:r>
                </w:p>
                <w:p w:rsidR="003120F2" w:rsidRDefault="003120F2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027C94" w:rsidP="00027C9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18</w:t>
            </w:r>
            <w:r w:rsidR="009B646B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7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831EF9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F619ED">
        <w:trPr>
          <w:jc w:val="center"/>
        </w:trPr>
        <w:tc>
          <w:tcPr>
            <w:tcW w:w="1639" w:type="dxa"/>
          </w:tcPr>
          <w:p w:rsidR="00F619ED" w:rsidRDefault="00F619ED" w:rsidP="00027C9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22/08/2014</w:t>
            </w:r>
          </w:p>
        </w:tc>
        <w:tc>
          <w:tcPr>
            <w:tcW w:w="960" w:type="dxa"/>
          </w:tcPr>
          <w:p w:rsidR="00F619ED" w:rsidRDefault="00F619ED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619ED" w:rsidRDefault="00F619ED" w:rsidP="00F619E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da tela conforme reunião do dia 21/08/2014.</w:t>
            </w:r>
          </w:p>
        </w:tc>
        <w:tc>
          <w:tcPr>
            <w:tcW w:w="2040" w:type="dxa"/>
          </w:tcPr>
          <w:p w:rsidR="00F619ED" w:rsidRPr="00C57B9B" w:rsidRDefault="00F619ED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Carolina </w:t>
            </w:r>
            <w:proofErr w:type="spellStart"/>
            <w:r>
              <w:rPr>
                <w:b w:val="0"/>
                <w:lang w:val="pt-BR"/>
              </w:rPr>
              <w:t>Figuerêdo</w:t>
            </w:r>
            <w:proofErr w:type="spellEnd"/>
            <w:r>
              <w:rPr>
                <w:b w:val="0"/>
                <w:lang w:val="pt-BR"/>
              </w:rPr>
              <w:t xml:space="preserve"> Guimarães</w:t>
            </w:r>
          </w:p>
        </w:tc>
      </w:tr>
      <w:tr w:rsidR="0079240E" w:rsidTr="002B23B1">
        <w:trPr>
          <w:jc w:val="center"/>
        </w:trPr>
        <w:tc>
          <w:tcPr>
            <w:tcW w:w="1639" w:type="dxa"/>
          </w:tcPr>
          <w:p w:rsidR="0079240E" w:rsidRDefault="0079240E" w:rsidP="002B23B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28/08/2014</w:t>
            </w:r>
          </w:p>
        </w:tc>
        <w:tc>
          <w:tcPr>
            <w:tcW w:w="960" w:type="dxa"/>
          </w:tcPr>
          <w:p w:rsidR="0079240E" w:rsidRDefault="0079240E" w:rsidP="002B23B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9240E" w:rsidRDefault="0079240E" w:rsidP="002B23B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79240E" w:rsidRDefault="0079240E" w:rsidP="002B23B1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  <w:lang w:val="pt-BR"/>
              </w:rPr>
              <w:t>Rayanne</w:t>
            </w:r>
            <w:proofErr w:type="spellEnd"/>
            <w:r>
              <w:rPr>
                <w:b w:val="0"/>
                <w:lang w:val="pt-BR"/>
              </w:rPr>
              <w:t xml:space="preserve"> Felício</w:t>
            </w:r>
          </w:p>
        </w:tc>
      </w:tr>
      <w:tr w:rsidR="00B33489">
        <w:trPr>
          <w:jc w:val="center"/>
        </w:trPr>
        <w:tc>
          <w:tcPr>
            <w:tcW w:w="1639" w:type="dxa"/>
          </w:tcPr>
          <w:p w:rsidR="00B33489" w:rsidRDefault="0079240E" w:rsidP="00027C9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02/09</w:t>
            </w:r>
            <w:r w:rsidR="00B33489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B33489" w:rsidRDefault="00B33489" w:rsidP="0079240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9240E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33489" w:rsidRDefault="0079240E" w:rsidP="00F619E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solicitação do cliente.</w:t>
            </w:r>
          </w:p>
        </w:tc>
        <w:tc>
          <w:tcPr>
            <w:tcW w:w="2040" w:type="dxa"/>
          </w:tcPr>
          <w:p w:rsidR="00B33489" w:rsidRDefault="0079240E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Maria Luiza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28468D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B133C6" w:rsidRDefault="00A21EA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28468D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9427204" w:history="1">
        <w:r w:rsidR="00B133C6" w:rsidRPr="00DA11E1">
          <w:rPr>
            <w:rStyle w:val="Hyperlink"/>
          </w:rPr>
          <w:t>1.</w:t>
        </w:r>
        <w:r w:rsidR="00B133C6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133C6" w:rsidRPr="00DA11E1">
          <w:rPr>
            <w:rStyle w:val="Hyperlink"/>
          </w:rPr>
          <w:t>INTRODUÇÃO</w:t>
        </w:r>
        <w:r w:rsidR="00B133C6">
          <w:rPr>
            <w:webHidden/>
          </w:rPr>
          <w:tab/>
        </w:r>
        <w:r w:rsidR="00B133C6">
          <w:rPr>
            <w:webHidden/>
          </w:rPr>
          <w:fldChar w:fldCharType="begin"/>
        </w:r>
        <w:r w:rsidR="00B133C6">
          <w:rPr>
            <w:webHidden/>
          </w:rPr>
          <w:instrText xml:space="preserve"> PAGEREF _Toc399427204 \h </w:instrText>
        </w:r>
        <w:r w:rsidR="00B133C6">
          <w:rPr>
            <w:webHidden/>
          </w:rPr>
        </w:r>
        <w:r w:rsidR="00B133C6">
          <w:rPr>
            <w:webHidden/>
          </w:rPr>
          <w:fldChar w:fldCharType="separate"/>
        </w:r>
        <w:r w:rsidR="00B133C6">
          <w:rPr>
            <w:webHidden/>
          </w:rPr>
          <w:t>4</w:t>
        </w:r>
        <w:r w:rsidR="00B133C6">
          <w:rPr>
            <w:webHidden/>
          </w:rPr>
          <w:fldChar w:fldCharType="end"/>
        </w:r>
      </w:hyperlink>
    </w:p>
    <w:p w:rsidR="00B133C6" w:rsidRDefault="00B133C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9427205" w:history="1">
        <w:r w:rsidRPr="00DA11E1">
          <w:rPr>
            <w:rStyle w:val="Hyperlink"/>
            <w:lang w:val="pt-PT"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DA11E1">
          <w:rPr>
            <w:rStyle w:val="Hyperlink"/>
            <w:lang w:val="pt-PT"/>
          </w:rPr>
          <w:t>Detalhamento da Apresentação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_Toc399427205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33C6" w:rsidRDefault="00B133C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427206" w:history="1">
        <w:r w:rsidRPr="00DA11E1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DA11E1">
          <w:rPr>
            <w:rStyle w:val="Hyperlink"/>
            <w:lang w:val="pt-PT"/>
          </w:rPr>
          <w:t>Usuário</w:t>
        </w:r>
        <w:r w:rsidRPr="00DA11E1">
          <w:rPr>
            <w:rStyle w:val="Hyperlink"/>
          </w:rPr>
          <w:t>s /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_Toc399427206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33C6" w:rsidRDefault="00B133C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427207" w:history="1">
        <w:r w:rsidRPr="00DA11E1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DA11E1">
          <w:rPr>
            <w:rStyle w:val="Hyperlink"/>
          </w:rPr>
          <w:t>Imprimir Manifestações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_Toc399427207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33C6" w:rsidRDefault="00B133C6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427208" w:history="1">
        <w:r w:rsidRPr="00DA11E1">
          <w:rPr>
            <w:rStyle w:val="Hyperlink"/>
          </w:rPr>
          <w:t>2.2.1. Tela Imprimir Manifestações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_Toc399427208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Default="00A21EA2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 w:rsidP="00E65E55">
      <w:pPr>
        <w:pStyle w:val="STJNvel1"/>
        <w:keepLines/>
      </w:pPr>
      <w:r>
        <w:br w:type="page"/>
      </w:r>
      <w:bookmarkStart w:id="0" w:name="_Toc221095147"/>
      <w:bookmarkStart w:id="1" w:name="_Toc399427204"/>
      <w:r>
        <w:lastRenderedPageBreak/>
        <w:t>INTRODUÇÃO</w:t>
      </w:r>
      <w:bookmarkEnd w:id="0"/>
      <w:bookmarkEnd w:id="1"/>
    </w:p>
    <w:p w:rsidR="00AA1D89" w:rsidRDefault="00AA1D89" w:rsidP="00E65E55">
      <w:pPr>
        <w:pStyle w:val="Instruo"/>
        <w:keepNext/>
        <w:keepLines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28468D" w:rsidRDefault="0028468D" w:rsidP="00E65E55">
      <w:pPr>
        <w:keepNext/>
        <w:keepLines/>
      </w:pPr>
    </w:p>
    <w:p w:rsidR="001E2036" w:rsidRDefault="001E2036" w:rsidP="00E65E55">
      <w:pPr>
        <w:pStyle w:val="STJNvel1"/>
        <w:keepLines/>
        <w:rPr>
          <w:lang w:val="pt-PT"/>
        </w:rPr>
      </w:pPr>
      <w:bookmarkStart w:id="2" w:name="_Toc399427205"/>
      <w:r>
        <w:rPr>
          <w:lang w:val="pt-PT"/>
        </w:rPr>
        <w:t>Detalhamento da Apresentação</w:t>
      </w:r>
      <w:bookmarkEnd w:id="2"/>
    </w:p>
    <w:p w:rsidR="00012B8C" w:rsidRDefault="0028468D" w:rsidP="00E65E55">
      <w:pPr>
        <w:pStyle w:val="Instruo"/>
        <w:keepNext/>
        <w:keepLines/>
        <w:jc w:val="both"/>
        <w:rPr>
          <w:i w:val="0"/>
          <w:color w:val="auto"/>
        </w:rPr>
      </w:pPr>
      <w:r w:rsidRPr="0028468D">
        <w:rPr>
          <w:i w:val="0"/>
          <w:color w:val="auto"/>
        </w:rPr>
        <w:t>O objetivo d</w:t>
      </w:r>
      <w:r>
        <w:rPr>
          <w:i w:val="0"/>
          <w:color w:val="auto"/>
        </w:rPr>
        <w:t>esta f</w:t>
      </w:r>
      <w:r w:rsidRPr="0028468D">
        <w:rPr>
          <w:i w:val="0"/>
          <w:color w:val="auto"/>
        </w:rPr>
        <w:t xml:space="preserve">uncionalidade é </w:t>
      </w:r>
      <w:r w:rsidR="004C6703">
        <w:rPr>
          <w:i w:val="0"/>
          <w:color w:val="auto"/>
        </w:rPr>
        <w:t xml:space="preserve">imprimir </w:t>
      </w:r>
      <w:r w:rsidRPr="0028468D">
        <w:rPr>
          <w:i w:val="0"/>
          <w:color w:val="auto"/>
        </w:rPr>
        <w:t xml:space="preserve">as manifestações </w:t>
      </w:r>
      <w:r w:rsidR="00012B8C">
        <w:rPr>
          <w:i w:val="0"/>
          <w:color w:val="auto"/>
        </w:rPr>
        <w:t xml:space="preserve">de acordo com </w:t>
      </w:r>
      <w:r w:rsidR="004C6703">
        <w:rPr>
          <w:i w:val="0"/>
          <w:color w:val="auto"/>
        </w:rPr>
        <w:t>os dados desejados.</w:t>
      </w:r>
    </w:p>
    <w:p w:rsidR="0028468D" w:rsidRPr="0028468D" w:rsidRDefault="0028468D" w:rsidP="00E65E55">
      <w:pPr>
        <w:keepNext/>
        <w:keepLines/>
      </w:pPr>
    </w:p>
    <w:p w:rsidR="00AA1D89" w:rsidRDefault="001A7205" w:rsidP="00E65E55">
      <w:pPr>
        <w:pStyle w:val="Instruo"/>
        <w:keepNext/>
        <w:keepLines/>
        <w:jc w:val="both"/>
        <w:rPr>
          <w:i w:val="0"/>
          <w:color w:val="auto"/>
        </w:rPr>
      </w:pPr>
      <w:r>
        <w:rPr>
          <w:i w:val="0"/>
          <w:color w:val="auto"/>
        </w:rPr>
        <w:t>A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AA1D89" w:rsidRDefault="001D4ED4" w:rsidP="00E65E55">
      <w:pPr>
        <w:pStyle w:val="Instruo"/>
        <w:keepNext/>
        <w:keepLines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027C94">
        <w:rPr>
          <w:i w:val="0"/>
          <w:color w:val="auto"/>
        </w:rPr>
        <w:t>Imprimir Manifestações</w:t>
      </w:r>
    </w:p>
    <w:p w:rsidR="001D4ED4" w:rsidRDefault="001D4ED4" w:rsidP="00E65E55">
      <w:pPr>
        <w:pStyle w:val="Instruo"/>
        <w:keepNext/>
        <w:keepLines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E4473E" w:rsidRPr="00E4473E" w:rsidRDefault="00E4473E" w:rsidP="00E65E55">
      <w:pPr>
        <w:keepNext/>
        <w:keepLines/>
      </w:pPr>
      <w:r>
        <w:t>-Lista de Manifestações</w:t>
      </w:r>
    </w:p>
    <w:p w:rsidR="001E2036" w:rsidRDefault="001E2036" w:rsidP="00E65E55">
      <w:pPr>
        <w:pStyle w:val="STJNvel2"/>
        <w:keepLines/>
      </w:pPr>
      <w:bookmarkStart w:id="3" w:name="_Toc399427206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1D4ED4" w:rsidRPr="00B57161" w:rsidRDefault="00195892" w:rsidP="00E65E55">
      <w:pPr>
        <w:pStyle w:val="Instruo"/>
        <w:keepNext/>
        <w:keepLines/>
        <w:jc w:val="both"/>
        <w:rPr>
          <w:i w:val="0"/>
          <w:iCs/>
          <w:color w:val="auto"/>
          <w:lang w:val="pt-PT"/>
        </w:rPr>
      </w:pPr>
      <w:r>
        <w:rPr>
          <w:i w:val="0"/>
          <w:iCs/>
          <w:color w:val="auto"/>
        </w:rPr>
        <w:t>Todos os perfis (Usuário Externo, Unidades Responsáveis, etc</w:t>
      </w:r>
      <w:r w:rsidR="0028468D">
        <w:rPr>
          <w:i w:val="0"/>
          <w:iCs/>
          <w:color w:val="auto"/>
        </w:rPr>
        <w:t>.</w:t>
      </w:r>
      <w:r>
        <w:rPr>
          <w:i w:val="0"/>
          <w:iCs/>
          <w:color w:val="auto"/>
        </w:rPr>
        <w:t>) poderão imprimir manifestações.</w:t>
      </w:r>
    </w:p>
    <w:p w:rsidR="006126D5" w:rsidRDefault="006126D5" w:rsidP="00E65E55">
      <w:pPr>
        <w:pStyle w:val="STJNvel2"/>
        <w:keepLines/>
      </w:pPr>
      <w:r>
        <w:tab/>
      </w:r>
      <w:r w:rsidR="00EA3FA3">
        <w:t xml:space="preserve"> </w:t>
      </w:r>
      <w:bookmarkStart w:id="4" w:name="_Toc399427207"/>
      <w:r w:rsidR="00AC67AD">
        <w:t xml:space="preserve">Imprimir </w:t>
      </w:r>
      <w:r w:rsidR="00E4473E">
        <w:t>Manifestações</w:t>
      </w:r>
      <w:bookmarkEnd w:id="4"/>
      <w:r w:rsidR="00E4473E">
        <w:t xml:space="preserve"> </w:t>
      </w:r>
    </w:p>
    <w:p w:rsidR="00751346" w:rsidRDefault="001B00B2" w:rsidP="00E65E55">
      <w:pPr>
        <w:pStyle w:val="STJNivel3"/>
        <w:keepLines/>
      </w:pPr>
      <w:bookmarkStart w:id="5" w:name="_Toc399427208"/>
      <w:r w:rsidRPr="0097716C">
        <w:t>2</w:t>
      </w:r>
      <w:r w:rsidR="001E2036" w:rsidRPr="0097716C">
        <w:t xml:space="preserve">.2.1. </w:t>
      </w:r>
      <w:r w:rsidR="00946FDF">
        <w:t>Tela</w:t>
      </w:r>
      <w:r w:rsidR="001E2036" w:rsidRPr="0097716C">
        <w:t xml:space="preserve"> </w:t>
      </w:r>
      <w:r w:rsidR="005D1646">
        <w:t>Imp</w:t>
      </w:r>
      <w:r w:rsidR="000B03F4">
        <w:t>r</w:t>
      </w:r>
      <w:r w:rsidR="005D1646">
        <w:t>imir</w:t>
      </w:r>
      <w:r w:rsidR="00E4473E">
        <w:t xml:space="preserve"> Manifestações</w:t>
      </w:r>
      <w:bookmarkEnd w:id="5"/>
      <w:r w:rsidR="00E4473E">
        <w:t xml:space="preserve"> </w:t>
      </w:r>
      <w:bookmarkStart w:id="6" w:name="_Toc388362883"/>
      <w:bookmarkEnd w:id="6"/>
    </w:p>
    <w:p w:rsidR="00012B8C" w:rsidRPr="00751346" w:rsidRDefault="00F619ED" w:rsidP="007A2042">
      <w:pPr>
        <w:pStyle w:val="STJNivel3"/>
        <w:keepLines/>
        <w:spacing w:before="0" w:after="0"/>
        <w:jc w:val="center"/>
        <w:outlineLvl w:val="9"/>
        <w:rPr>
          <w:i w:val="0"/>
        </w:rPr>
      </w:pPr>
      <w:r>
        <w:rPr>
          <w:i w:val="0"/>
          <w:noProof/>
          <w:lang w:eastAsia="pt-BR"/>
        </w:rPr>
        <w:drawing>
          <wp:inline distT="0" distB="0" distL="0" distR="0">
            <wp:extent cx="4845694" cy="4873302"/>
            <wp:effectExtent l="19050" t="0" r="0" b="0"/>
            <wp:docPr id="3" name="Imagem 3" descr="C:\Documents and Settings\carolina.figueredo\Desktop\STJ\SISOUV\Protótipo\Manifestações\Imprimir Manifestaçõ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carolina.figueredo\Desktop\STJ\SISOUV\Protótipo\Manifestações\Imprimir Manifestações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187" cy="488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CA" w:rsidRDefault="00912ECA" w:rsidP="00E65E55">
      <w:pPr>
        <w:pStyle w:val="Instruo"/>
        <w:keepNext/>
        <w:keepLines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</w:p>
    <w:p w:rsidR="00AE4E21" w:rsidRDefault="00AE4E21" w:rsidP="00E65E55">
      <w:pPr>
        <w:pStyle w:val="Instruo"/>
        <w:keepNext/>
        <w:keepLines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 w:rsidR="00946FDF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027C94">
        <w:rPr>
          <w:i w:val="0"/>
          <w:color w:val="auto"/>
        </w:rPr>
        <w:t xml:space="preserve">Imprimir </w:t>
      </w:r>
      <w:r w:rsidR="00E4473E">
        <w:rPr>
          <w:i w:val="0"/>
          <w:color w:val="auto"/>
        </w:rPr>
        <w:t>Manifestações</w:t>
      </w:r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AE4E21" w:rsidRDefault="00AE4E21" w:rsidP="00E65E55">
      <w:pPr>
        <w:pStyle w:val="Titulo4"/>
        <w:keepLines/>
      </w:pPr>
      <w:r>
        <w:lastRenderedPageBreak/>
        <w:t>Regras de Apresentação</w:t>
      </w:r>
    </w:p>
    <w:p w:rsidR="005D1646" w:rsidRDefault="005D1646" w:rsidP="005D1646">
      <w:pPr>
        <w:pStyle w:val="PargrafodaLista"/>
        <w:tabs>
          <w:tab w:val="left" w:pos="1701"/>
        </w:tabs>
        <w:ind w:left="0"/>
      </w:pPr>
    </w:p>
    <w:p w:rsidR="005D1646" w:rsidRDefault="005D1646" w:rsidP="005D1646">
      <w:pPr>
        <w:pStyle w:val="PargrafodaLista"/>
        <w:tabs>
          <w:tab w:val="left" w:pos="1701"/>
        </w:tabs>
        <w:ind w:left="0"/>
      </w:pPr>
      <w:r>
        <w:t>De acordo com</w:t>
      </w:r>
      <w:r w:rsidR="000721AC">
        <w:t xml:space="preserve"> </w:t>
      </w:r>
      <w:r>
        <w:t>a opção seleciona</w:t>
      </w:r>
      <w:r w:rsidR="0087240B">
        <w:t>da o sistema deverá gerar um relatório para a impressão.</w:t>
      </w:r>
      <w:r w:rsidR="000721AC">
        <w:t xml:space="preserve"> O usuário poderá realizar a impressão em lote das manifestações.</w:t>
      </w:r>
    </w:p>
    <w:p w:rsidR="0087240B" w:rsidRDefault="0087240B" w:rsidP="005D1646">
      <w:pPr>
        <w:pStyle w:val="PargrafodaLista"/>
        <w:tabs>
          <w:tab w:val="left" w:pos="1701"/>
        </w:tabs>
        <w:ind w:left="0"/>
      </w:pPr>
    </w:p>
    <w:p w:rsidR="005D1646" w:rsidRDefault="005D1646" w:rsidP="005D1646">
      <w:pPr>
        <w:pStyle w:val="PargrafodaLista"/>
        <w:tabs>
          <w:tab w:val="left" w:pos="1701"/>
        </w:tabs>
        <w:ind w:left="0"/>
      </w:pPr>
      <w:r>
        <w:t>Ao selecionar a opção</w:t>
      </w:r>
      <w:r w:rsidR="00111201">
        <w:t xml:space="preserve"> </w:t>
      </w:r>
      <w:r>
        <w:t>"Dados do Manifestante”, o sistema apresenta os dados do manifestante cadastrados no sistema para impressão.</w:t>
      </w:r>
    </w:p>
    <w:p w:rsidR="005D1646" w:rsidRDefault="005D1646" w:rsidP="005D1646">
      <w:pPr>
        <w:pStyle w:val="PargrafodaLista"/>
        <w:tabs>
          <w:tab w:val="left" w:pos="1701"/>
        </w:tabs>
        <w:ind w:left="0"/>
      </w:pPr>
    </w:p>
    <w:p w:rsidR="005D1646" w:rsidRDefault="005D1646" w:rsidP="005D1646">
      <w:pPr>
        <w:pStyle w:val="PargrafodaLista"/>
        <w:tabs>
          <w:tab w:val="left" w:pos="1701"/>
        </w:tabs>
        <w:ind w:left="0"/>
      </w:pPr>
      <w:r>
        <w:t>Ao selecionar a opção "Manifestação”, o sistema apresenta os dados da Manifestação cadastrada no sistema para impressão.</w:t>
      </w:r>
    </w:p>
    <w:p w:rsidR="005D1646" w:rsidRDefault="005D1646" w:rsidP="005D1646">
      <w:pPr>
        <w:pStyle w:val="PargrafodaLista"/>
        <w:tabs>
          <w:tab w:val="left" w:pos="1701"/>
        </w:tabs>
        <w:ind w:left="0"/>
      </w:pPr>
    </w:p>
    <w:p w:rsidR="005D1646" w:rsidRDefault="005D1646" w:rsidP="005D1646">
      <w:pPr>
        <w:pStyle w:val="PargrafodaLista"/>
        <w:tabs>
          <w:tab w:val="left" w:pos="1701"/>
        </w:tabs>
        <w:ind w:left="0"/>
      </w:pPr>
      <w:r>
        <w:t>Ao selecionar a opção "Resposta da Unidade/Órgão Responsável”, o sistema apresenta a resposta da Unidade ou do Órgão Responsável cadastrada no sistema para impressão.</w:t>
      </w:r>
    </w:p>
    <w:p w:rsidR="005D1646" w:rsidRDefault="005D1646" w:rsidP="005D1646">
      <w:pPr>
        <w:pStyle w:val="PargrafodaLista"/>
        <w:tabs>
          <w:tab w:val="left" w:pos="1701"/>
        </w:tabs>
        <w:ind w:left="0"/>
      </w:pPr>
    </w:p>
    <w:p w:rsidR="005D1646" w:rsidRDefault="005D1646" w:rsidP="005D1646">
      <w:pPr>
        <w:pStyle w:val="PargrafodaLista"/>
        <w:tabs>
          <w:tab w:val="left" w:pos="1701"/>
        </w:tabs>
        <w:ind w:left="0"/>
      </w:pPr>
      <w:r>
        <w:t>Ao selecionar a opção "Resposta da Ouvidoria”, o sistema apresenta a resposta da Ouvidoria cadastrada no sistema para impressão.</w:t>
      </w:r>
    </w:p>
    <w:p w:rsidR="00562148" w:rsidRDefault="00562148" w:rsidP="005D1646">
      <w:pPr>
        <w:pStyle w:val="PargrafodaLista"/>
        <w:tabs>
          <w:tab w:val="left" w:pos="1701"/>
        </w:tabs>
        <w:ind w:left="0"/>
      </w:pPr>
    </w:p>
    <w:p w:rsidR="00562148" w:rsidRDefault="00562148" w:rsidP="005D1646">
      <w:pPr>
        <w:pStyle w:val="PargrafodaLista"/>
        <w:tabs>
          <w:tab w:val="left" w:pos="1701"/>
        </w:tabs>
        <w:ind w:left="0"/>
      </w:pPr>
      <w:r>
        <w:t>Ao selecionar a opção "Observações Internas”, o sistema apresenta as observações internas cadastradas</w:t>
      </w:r>
      <w:r w:rsidR="00111201">
        <w:t xml:space="preserve"> </w:t>
      </w:r>
      <w:r>
        <w:t>no sistema para impressão.</w:t>
      </w:r>
    </w:p>
    <w:p w:rsidR="005D1646" w:rsidRDefault="005D1646" w:rsidP="005D1646">
      <w:pPr>
        <w:pStyle w:val="PargrafodaLista"/>
        <w:tabs>
          <w:tab w:val="left" w:pos="1701"/>
        </w:tabs>
        <w:ind w:left="0"/>
      </w:pPr>
    </w:p>
    <w:p w:rsidR="001C425F" w:rsidRDefault="00562148" w:rsidP="005D1646">
      <w:pPr>
        <w:pStyle w:val="PargrafodaLista"/>
        <w:tabs>
          <w:tab w:val="left" w:pos="1701"/>
        </w:tabs>
        <w:ind w:left="0"/>
      </w:pPr>
      <w:r>
        <w:t xml:space="preserve">Ao clicar no </w:t>
      </w:r>
      <w:r w:rsidR="005D1646">
        <w:t>botão "Imprimir</w:t>
      </w:r>
      <w:r w:rsidR="0087240B">
        <w:t xml:space="preserve"> Manifestação</w:t>
      </w:r>
      <w:r w:rsidR="005D1646">
        <w:t xml:space="preserve">”, o sistema </w:t>
      </w:r>
      <w:r w:rsidR="0087240B">
        <w:t xml:space="preserve">apresenta o relatório a ser impresso com os dados selecionados através do </w:t>
      </w:r>
      <w:r w:rsidR="0087240B" w:rsidRPr="0087240B">
        <w:rPr>
          <w:i/>
        </w:rPr>
        <w:t>Internet Explorer</w:t>
      </w:r>
      <w:r w:rsidR="0087240B">
        <w:t xml:space="preserve">. </w:t>
      </w:r>
    </w:p>
    <w:p w:rsidR="004161B6" w:rsidRDefault="004161B6" w:rsidP="005D1646">
      <w:pPr>
        <w:pStyle w:val="PargrafodaLista"/>
        <w:tabs>
          <w:tab w:val="left" w:pos="1701"/>
        </w:tabs>
        <w:ind w:left="0"/>
      </w:pPr>
    </w:p>
    <w:p w:rsidR="004161B6" w:rsidRDefault="00612239" w:rsidP="005D1646">
      <w:pPr>
        <w:pStyle w:val="PargrafodaLista"/>
        <w:tabs>
          <w:tab w:val="left" w:pos="1701"/>
        </w:tabs>
        <w:ind w:left="0"/>
      </w:pPr>
      <w:r>
        <w:t>De acordo com o perfil de tratamento da manifestação</w:t>
      </w:r>
      <w:r w:rsidR="004161B6">
        <w:t xml:space="preserve"> os campos apresentados para impressão serão</w:t>
      </w:r>
      <w:r>
        <w:t xml:space="preserve"> diferentes. Para o perfil Unidade Responsável o campo “Dados do Manifestante”</w:t>
      </w:r>
      <w:r w:rsidR="0046407F">
        <w:t xml:space="preserve"> e “Observações internas”</w:t>
      </w:r>
      <w:r>
        <w:t xml:space="preserve"> não poder</w:t>
      </w:r>
      <w:r w:rsidR="0046407F">
        <w:t>ão</w:t>
      </w:r>
      <w:r>
        <w:t xml:space="preserve"> ser apresentado</w:t>
      </w:r>
      <w:r w:rsidR="0046407F">
        <w:t>s</w:t>
      </w:r>
      <w:r>
        <w:t xml:space="preserve">. </w:t>
      </w:r>
      <w:r w:rsidR="0046407F">
        <w:t>Para o perfil Usuário Externo os campos “Observações Internas” e Resposta da Unidade/Órgão Responsáve</w:t>
      </w:r>
      <w:r w:rsidR="0079240E">
        <w:t>l</w:t>
      </w:r>
      <w:r w:rsidR="0046407F">
        <w:t xml:space="preserve"> não poderão ser apresentados. </w:t>
      </w:r>
      <w:r>
        <w:t>Para os demais perfis, todos os campos poderão ser apresentados.</w:t>
      </w:r>
    </w:p>
    <w:p w:rsidR="00AE4E21" w:rsidRDefault="00AE4E21" w:rsidP="003D3867">
      <w:pPr>
        <w:pStyle w:val="Titulo4"/>
      </w:pPr>
      <w:r>
        <w:t>Exceções</w:t>
      </w:r>
      <w:bookmarkStart w:id="11" w:name="_GoBack"/>
      <w:bookmarkEnd w:id="11"/>
    </w:p>
    <w:p w:rsidR="00AE4E21" w:rsidRDefault="00AE4E21" w:rsidP="00AE4E21">
      <w:r>
        <w:tab/>
        <w:t>Não se aplica.</w:t>
      </w:r>
    </w:p>
    <w:p w:rsidR="00AE4E21" w:rsidRDefault="00AE4E21" w:rsidP="003D3867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708"/>
        <w:gridCol w:w="426"/>
        <w:gridCol w:w="992"/>
        <w:gridCol w:w="709"/>
        <w:gridCol w:w="708"/>
        <w:gridCol w:w="426"/>
        <w:gridCol w:w="992"/>
        <w:gridCol w:w="1641"/>
      </w:tblGrid>
      <w:tr w:rsidR="00AE4E21" w:rsidTr="00AD5D8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E65E55" w:rsidRPr="007E1F29" w:rsidTr="00597465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Check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 xml:space="preserve"> box Dados do Manifestante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E65E55" w:rsidRPr="007E1F29" w:rsidRDefault="00774F92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</w:pPr>
            <w:r w:rsidRPr="00D11BDA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pStyle w:val="PargrafodaLista"/>
              <w:tabs>
                <w:tab w:val="left" w:pos="1701"/>
              </w:tabs>
              <w:ind w:left="0"/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</w:t>
            </w:r>
            <w:r w:rsidRPr="00E65E55">
              <w:rPr>
                <w:i/>
                <w:iCs/>
                <w:color w:val="auto"/>
                <w:sz w:val="16"/>
                <w:szCs w:val="16"/>
              </w:rPr>
              <w:t xml:space="preserve">presenta </w:t>
            </w:r>
            <w:r>
              <w:rPr>
                <w:i/>
                <w:iCs/>
                <w:color w:val="auto"/>
                <w:sz w:val="16"/>
                <w:szCs w:val="16"/>
              </w:rPr>
              <w:t>os dados do manifestante para impressão.</w:t>
            </w:r>
          </w:p>
        </w:tc>
      </w:tr>
      <w:tr w:rsidR="00E65E55" w:rsidRPr="007E1F29" w:rsidTr="00597465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E65E55" w:rsidRPr="00043603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Check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 xml:space="preserve"> box Manifestação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E65E55" w:rsidRPr="007E1F29" w:rsidRDefault="00774F92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</w:pPr>
            <w:r w:rsidRPr="00D11BDA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pStyle w:val="PargrafodaLista"/>
              <w:tabs>
                <w:tab w:val="left" w:pos="1701"/>
              </w:tabs>
              <w:ind w:left="0"/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</w:t>
            </w:r>
            <w:r w:rsidRPr="00E65E55">
              <w:rPr>
                <w:i/>
                <w:iCs/>
                <w:color w:val="auto"/>
                <w:sz w:val="16"/>
                <w:szCs w:val="16"/>
              </w:rPr>
              <w:t xml:space="preserve">presenta </w:t>
            </w:r>
            <w:r>
              <w:rPr>
                <w:i/>
                <w:iCs/>
                <w:color w:val="auto"/>
                <w:sz w:val="16"/>
                <w:szCs w:val="16"/>
              </w:rPr>
              <w:t>a descrição da manifestação para impressão.</w:t>
            </w:r>
          </w:p>
        </w:tc>
      </w:tr>
      <w:tr w:rsidR="00E65E55" w:rsidRPr="007E1F29" w:rsidTr="00597465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E65E55" w:rsidRPr="00043603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Check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 xml:space="preserve"> box </w:t>
            </w:r>
            <w:r w:rsidRPr="00562148">
              <w:rPr>
                <w:i/>
                <w:iCs/>
                <w:color w:val="auto"/>
                <w:sz w:val="16"/>
                <w:szCs w:val="16"/>
              </w:rPr>
              <w:t>Resposta da Unidade/Órgão Responsável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E65E55" w:rsidRPr="007E1F29" w:rsidRDefault="00774F92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</w:pPr>
            <w:r w:rsidRPr="00D11BDA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</w:t>
            </w:r>
            <w:r w:rsidRPr="00E65E55">
              <w:rPr>
                <w:i/>
                <w:iCs/>
                <w:color w:val="auto"/>
                <w:sz w:val="16"/>
                <w:szCs w:val="16"/>
              </w:rPr>
              <w:t xml:space="preserve">presenta </w:t>
            </w:r>
            <w:r>
              <w:rPr>
                <w:i/>
                <w:iCs/>
                <w:color w:val="auto"/>
                <w:sz w:val="16"/>
                <w:szCs w:val="16"/>
              </w:rPr>
              <w:t>a resposta da Unidade/Órgão para impressão.</w:t>
            </w:r>
          </w:p>
        </w:tc>
      </w:tr>
      <w:tr w:rsidR="00E65E55" w:rsidRPr="007E1F29" w:rsidTr="00597465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Check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 xml:space="preserve"> box </w:t>
            </w:r>
            <w:r w:rsidRPr="00562148">
              <w:rPr>
                <w:i/>
                <w:iCs/>
                <w:color w:val="auto"/>
                <w:sz w:val="16"/>
                <w:szCs w:val="16"/>
              </w:rPr>
              <w:t>Resposta da Ouvidoria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E65E55" w:rsidRPr="007E1F29" w:rsidRDefault="00774F92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</w:pPr>
            <w:r w:rsidRPr="00D11BDA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pStyle w:val="PargrafodaLista"/>
              <w:tabs>
                <w:tab w:val="left" w:pos="1701"/>
              </w:tabs>
              <w:ind w:left="0"/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</w:t>
            </w:r>
            <w:r w:rsidRPr="00E65E55">
              <w:rPr>
                <w:i/>
                <w:iCs/>
                <w:color w:val="auto"/>
                <w:sz w:val="16"/>
                <w:szCs w:val="16"/>
              </w:rPr>
              <w:t>presenta a resposta da Ouvidoria para impressão.</w:t>
            </w:r>
          </w:p>
        </w:tc>
      </w:tr>
      <w:tr w:rsidR="00E65E55" w:rsidRPr="007E1F29" w:rsidTr="00597465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Check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 xml:space="preserve"> box </w:t>
            </w:r>
            <w:r w:rsidRPr="00562148">
              <w:rPr>
                <w:i/>
                <w:iCs/>
                <w:color w:val="auto"/>
                <w:sz w:val="16"/>
                <w:szCs w:val="16"/>
              </w:rPr>
              <w:t>Observações Internas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E65E55" w:rsidRPr="007E1F29" w:rsidRDefault="00774F92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</w:pPr>
            <w:r w:rsidRPr="00D11BDA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pStyle w:val="PargrafodaLista"/>
              <w:tabs>
                <w:tab w:val="left" w:pos="1701"/>
              </w:tabs>
              <w:ind w:left="0"/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</w:t>
            </w:r>
            <w:r w:rsidRPr="00E65E55">
              <w:rPr>
                <w:i/>
                <w:iCs/>
                <w:color w:val="auto"/>
                <w:sz w:val="16"/>
                <w:szCs w:val="16"/>
              </w:rPr>
              <w:t xml:space="preserve">presenta 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as observações internas </w:t>
            </w:r>
            <w:r w:rsidRPr="00E65E55">
              <w:rPr>
                <w:i/>
                <w:iCs/>
                <w:color w:val="auto"/>
                <w:sz w:val="16"/>
                <w:szCs w:val="16"/>
              </w:rPr>
              <w:t>para impressão.</w:t>
            </w:r>
          </w:p>
        </w:tc>
      </w:tr>
      <w:tr w:rsidR="00E65E55" w:rsidRPr="007E1F29" w:rsidTr="00597465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lastRenderedPageBreak/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bottom"/>
          </w:tcPr>
          <w:p w:rsidR="00E65E55" w:rsidRPr="00562148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 w:rsidRPr="00562148">
              <w:rPr>
                <w:i/>
                <w:iCs/>
                <w:color w:val="auto"/>
                <w:sz w:val="16"/>
                <w:szCs w:val="16"/>
              </w:rPr>
              <w:t>Imprimir Manifestação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E65E55" w:rsidRPr="007E1F29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E65E55" w:rsidRPr="007E1F29" w:rsidRDefault="004E3139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E65E55" w:rsidRPr="0030444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E65E55" w:rsidRDefault="00E65E55" w:rsidP="0059746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Imprime a manifestação de acordo com a seleção. </w:t>
            </w:r>
          </w:p>
        </w:tc>
      </w:tr>
      <w:tr w:rsidR="00E65E55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E65E55" w:rsidRPr="007E5E04" w:rsidRDefault="00E65E55" w:rsidP="00AE4E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E65E55" w:rsidRPr="007E5E04" w:rsidRDefault="00E65E55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E65E55" w:rsidRPr="007E5E04" w:rsidRDefault="00E65E55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E65E55" w:rsidRPr="007E5E04" w:rsidRDefault="00E65E55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E65E55" w:rsidRPr="007E5E04" w:rsidRDefault="00E65E55" w:rsidP="00AE4E21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(dd/mm/yyyy),</w:t>
            </w:r>
            <w:r w:rsidR="00111201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E65E55" w:rsidRPr="007E5E04" w:rsidRDefault="00E65E55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</w:t>
            </w:r>
            <w:r>
              <w:rPr>
                <w:sz w:val="16"/>
                <w:szCs w:val="16"/>
                <w:lang w:val="en-US"/>
              </w:rPr>
              <w:t xml:space="preserve">yyyy </w:t>
            </w:r>
            <w:proofErr w:type="spellStart"/>
            <w:r>
              <w:rPr>
                <w:sz w:val="16"/>
                <w:szCs w:val="16"/>
                <w:lang w:val="en-US"/>
              </w:rPr>
              <w:t>hh</w:t>
            </w:r>
            <w:r w:rsidRPr="007E5E04">
              <w:rPr>
                <w:sz w:val="16"/>
                <w:szCs w:val="16"/>
                <w:lang w:val="en-US"/>
              </w:rPr>
              <w:t>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E65E55" w:rsidRPr="007E5E04" w:rsidRDefault="00E65E55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E65E55" w:rsidRPr="007E5E04" w:rsidRDefault="00E65E55" w:rsidP="00AE4E21">
            <w:pPr>
              <w:rPr>
                <w:sz w:val="16"/>
                <w:szCs w:val="16"/>
              </w:rPr>
            </w:pPr>
          </w:p>
          <w:p w:rsidR="00E65E55" w:rsidRPr="007E5E04" w:rsidRDefault="00E65E55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E65E55" w:rsidRPr="007E5E04" w:rsidRDefault="00E65E55" w:rsidP="00AE4E21">
            <w:pPr>
              <w:ind w:left="1093" w:hanging="1093"/>
              <w:rPr>
                <w:sz w:val="16"/>
                <w:szCs w:val="16"/>
              </w:rPr>
            </w:pPr>
          </w:p>
          <w:p w:rsidR="00E65E55" w:rsidRDefault="00E65E55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D3867" w:rsidRDefault="003D3867" w:rsidP="00E10D92">
      <w:pPr>
        <w:pStyle w:val="STJNivel3"/>
      </w:pPr>
    </w:p>
    <w:sectPr w:rsidR="003D3867" w:rsidSect="005E4B13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F3A" w:rsidRDefault="00F37F3A">
      <w:r>
        <w:separator/>
      </w:r>
    </w:p>
  </w:endnote>
  <w:endnote w:type="continuationSeparator" w:id="0">
    <w:p w:rsidR="00F37F3A" w:rsidRDefault="00F37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3120F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proofErr w:type="spellStart"/>
          <w:r>
            <w:t>Politec</w:t>
          </w:r>
          <w:proofErr w:type="spellEnd"/>
          <w:r>
            <w:t xml:space="preserve"> Ltda.</w:t>
          </w:r>
        </w:p>
        <w:p w:rsidR="003120F2" w:rsidRDefault="003120F2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 xml:space="preserve">Página </w:t>
          </w:r>
          <w:r w:rsidR="00A21EA2">
            <w:fldChar w:fldCharType="begin"/>
          </w:r>
          <w:r w:rsidR="004A26BD">
            <w:instrText xml:space="preserve"> PAGE </w:instrText>
          </w:r>
          <w:r w:rsidR="00A21EA2">
            <w:fldChar w:fldCharType="separate"/>
          </w:r>
          <w:r>
            <w:rPr>
              <w:noProof/>
            </w:rPr>
            <w:t>1</w:t>
          </w:r>
          <w:r w:rsidR="00A21EA2">
            <w:rPr>
              <w:noProof/>
            </w:rPr>
            <w:fldChar w:fldCharType="end"/>
          </w:r>
          <w:r>
            <w:t xml:space="preserve"> de </w:t>
          </w:r>
          <w:r w:rsidR="00A21EA2">
            <w:fldChar w:fldCharType="begin"/>
          </w:r>
          <w:r w:rsidR="004A26BD">
            <w:instrText xml:space="preserve"> NUMPAGES </w:instrText>
          </w:r>
          <w:r w:rsidR="00A21EA2">
            <w:fldChar w:fldCharType="separate"/>
          </w:r>
          <w:r>
            <w:rPr>
              <w:noProof/>
            </w:rPr>
            <w:t>3</w:t>
          </w:r>
          <w:r w:rsidR="00A21EA2">
            <w:rPr>
              <w:noProof/>
            </w:rPr>
            <w:fldChar w:fldCharType="end"/>
          </w:r>
        </w:p>
      </w:tc>
    </w:tr>
  </w:tbl>
  <w:p w:rsidR="003120F2" w:rsidRDefault="003120F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3120F2">
      <w:trPr>
        <w:cantSplit/>
        <w:jc w:val="center"/>
      </w:trPr>
      <w:tc>
        <w:tcPr>
          <w:tcW w:w="8005" w:type="dxa"/>
        </w:tcPr>
        <w:p w:rsidR="003120F2" w:rsidRDefault="00A21EA2" w:rsidP="000D71B1">
          <w:pPr>
            <w:pStyle w:val="Rodap"/>
            <w:ind w:right="360"/>
          </w:pPr>
          <w:r>
            <w:fldChar w:fldCharType="begin"/>
          </w:r>
          <w:r w:rsidR="004A26BD">
            <w:instrText xml:space="preserve"> FILENAME </w:instrText>
          </w:r>
          <w:r>
            <w:fldChar w:fldCharType="separate"/>
          </w:r>
          <w:r w:rsidR="000D71B1">
            <w:rPr>
              <w:noProof/>
            </w:rPr>
            <w:t>sisouv_este_it012_imprimir_manifestacao</w:t>
          </w:r>
          <w:r>
            <w:rPr>
              <w:noProof/>
            </w:rPr>
            <w:fldChar w:fldCharType="end"/>
          </w:r>
        </w:p>
      </w:tc>
      <w:tc>
        <w:tcPr>
          <w:tcW w:w="1705" w:type="dxa"/>
          <w:vAlign w:val="center"/>
        </w:tcPr>
        <w:p w:rsidR="003120F2" w:rsidRPr="00203AE9" w:rsidRDefault="003120F2" w:rsidP="00007E61">
          <w:pPr>
            <w:pStyle w:val="Rodap"/>
            <w:jc w:val="right"/>
          </w:pPr>
          <w:r w:rsidRPr="00203AE9">
            <w:t>Pág.</w:t>
          </w:r>
          <w:r w:rsidR="00A21EA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A21EA2">
            <w:rPr>
              <w:rStyle w:val="Nmerodepgina"/>
              <w:sz w:val="20"/>
            </w:rPr>
            <w:fldChar w:fldCharType="separate"/>
          </w:r>
          <w:r w:rsidR="00B133C6">
            <w:rPr>
              <w:rStyle w:val="Nmerodepgina"/>
              <w:noProof/>
              <w:sz w:val="20"/>
            </w:rPr>
            <w:t>3</w:t>
          </w:r>
          <w:r w:rsidR="00A21EA2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r w:rsidR="00A21EA2">
            <w:fldChar w:fldCharType="begin"/>
          </w:r>
          <w:r w:rsidR="004A26BD">
            <w:instrText xml:space="preserve"> NUMPAGES </w:instrText>
          </w:r>
          <w:r w:rsidR="00A21EA2">
            <w:fldChar w:fldCharType="separate"/>
          </w:r>
          <w:r w:rsidR="00B133C6">
            <w:rPr>
              <w:noProof/>
            </w:rPr>
            <w:t>6</w:t>
          </w:r>
          <w:r w:rsidR="00A21EA2">
            <w:rPr>
              <w:noProof/>
            </w:rPr>
            <w:fldChar w:fldCharType="end"/>
          </w:r>
        </w:p>
      </w:tc>
    </w:tr>
  </w:tbl>
  <w:p w:rsidR="003120F2" w:rsidRDefault="003120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F3A" w:rsidRDefault="00F37F3A">
      <w:r>
        <w:separator/>
      </w:r>
    </w:p>
  </w:footnote>
  <w:footnote w:type="continuationSeparator" w:id="0">
    <w:p w:rsidR="00F37F3A" w:rsidRDefault="00F37F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A21EA2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12291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xa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S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" filled="f" stroked="f">
          <v:textbox>
            <w:txbxContent>
              <w:p w:rsidR="003120F2" w:rsidRPr="00EF182A" w:rsidRDefault="00A21EA2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3120F2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3120F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120F2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3120F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120F2" w:rsidRDefault="003120F2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120F2" w:rsidRDefault="003120F2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3120F2" w:rsidRDefault="003120F2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pt" o:ole="">
                <v:imagedata r:id="rId1" o:title=""/>
              </v:shape>
              <o:OLEObject Type="Embed" ProgID="Word.Picture.8" ShapeID="_x0000_i1025" DrawAspect="Content" ObjectID="_1473169065" r:id="rId2"/>
            </w:object>
          </w:r>
        </w:p>
      </w:tc>
    </w:tr>
  </w:tbl>
  <w:p w:rsidR="003120F2" w:rsidRDefault="003120F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3120F2">
      <w:trPr>
        <w:cantSplit/>
        <w:trHeight w:val="575"/>
        <w:jc w:val="center"/>
      </w:trPr>
      <w:tc>
        <w:tcPr>
          <w:tcW w:w="720" w:type="pct"/>
          <w:vAlign w:val="center"/>
        </w:tcPr>
        <w:p w:rsidR="003120F2" w:rsidRDefault="003120F2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3120F2" w:rsidRDefault="00A21EA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A21EA2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2289" type="#_x0000_t202" style="position:absolute;left:0;text-align:left;margin-left:360.35pt;margin-top:10.15pt;width:68.25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S3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" filled="f" stroked="f">
                <v:textbox>
                  <w:txbxContent>
                    <w:p w:rsidR="003120F2" w:rsidRPr="000A3E7C" w:rsidRDefault="00A21EA2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3120F2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5060D7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-262255</wp:posOffset>
                </wp:positionV>
                <wp:extent cx="1083310" cy="1083310"/>
                <wp:effectExtent l="19050" t="0" r="2540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31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120F2" w:rsidRPr="00B444D2">
            <w:rPr>
              <w:sz w:val="24"/>
              <w:szCs w:val="24"/>
            </w:rPr>
            <w:t xml:space="preserve">Especificação de </w:t>
          </w:r>
          <w:r w:rsidR="00946FDF">
            <w:rPr>
              <w:sz w:val="24"/>
              <w:szCs w:val="24"/>
            </w:rPr>
            <w:t>Tela</w:t>
          </w:r>
        </w:p>
        <w:p w:rsidR="003120F2" w:rsidRPr="00B444D2" w:rsidRDefault="00012B8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Imprimir Manifestaç</w:t>
          </w:r>
          <w:r w:rsidR="00597465">
            <w:rPr>
              <w:sz w:val="24"/>
              <w:szCs w:val="24"/>
            </w:rPr>
            <w:t>ão</w:t>
          </w:r>
        </w:p>
        <w:p w:rsidR="003120F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3120F2" w:rsidRDefault="00A21EA2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3120F2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3120F2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120F2" w:rsidRPr="00B444D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3120F2" w:rsidRDefault="003120F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642"/>
    <w:multiLevelType w:val="multilevel"/>
    <w:tmpl w:val="6D0A7296"/>
    <w:styleLink w:val="Estilo2"/>
    <w:lvl w:ilvl="0">
      <w:start w:val="1"/>
      <w:numFmt w:val="decimal"/>
      <w:pStyle w:val="Nvel4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7844862"/>
    <w:multiLevelType w:val="hybridMultilevel"/>
    <w:tmpl w:val="20049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79351EF"/>
    <w:multiLevelType w:val="multilevel"/>
    <w:tmpl w:val="6D0A7296"/>
    <w:numStyleLink w:val="Estilo2"/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CB0D31"/>
    <w:multiLevelType w:val="hybridMultilevel"/>
    <w:tmpl w:val="63F2C48A"/>
    <w:lvl w:ilvl="0" w:tplc="6D20C7C6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32476"/>
    <w:multiLevelType w:val="hybridMultilevel"/>
    <w:tmpl w:val="E722A15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2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1356F3"/>
    <w:multiLevelType w:val="multilevel"/>
    <w:tmpl w:val="C26C4864"/>
    <w:styleLink w:val="Estilo1"/>
    <w:lvl w:ilvl="0">
      <w:start w:val="1"/>
      <w:numFmt w:val="decimal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2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1"/>
  </w:num>
  <w:num w:numId="4">
    <w:abstractNumId w:val="32"/>
  </w:num>
  <w:num w:numId="5">
    <w:abstractNumId w:val="1"/>
  </w:num>
  <w:num w:numId="6">
    <w:abstractNumId w:val="4"/>
  </w:num>
  <w:num w:numId="7">
    <w:abstractNumId w:val="25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13"/>
  </w:num>
  <w:num w:numId="13">
    <w:abstractNumId w:val="24"/>
  </w:num>
  <w:num w:numId="14">
    <w:abstractNumId w:val="23"/>
  </w:num>
  <w:num w:numId="15">
    <w:abstractNumId w:val="16"/>
  </w:num>
  <w:num w:numId="16">
    <w:abstractNumId w:val="21"/>
  </w:num>
  <w:num w:numId="17">
    <w:abstractNumId w:val="8"/>
  </w:num>
  <w:num w:numId="18">
    <w:abstractNumId w:val="17"/>
  </w:num>
  <w:num w:numId="19">
    <w:abstractNumId w:val="33"/>
  </w:num>
  <w:num w:numId="20">
    <w:abstractNumId w:val="26"/>
  </w:num>
  <w:num w:numId="21">
    <w:abstractNumId w:val="29"/>
  </w:num>
  <w:num w:numId="22">
    <w:abstractNumId w:val="16"/>
  </w:num>
  <w:num w:numId="23">
    <w:abstractNumId w:val="26"/>
  </w:num>
  <w:num w:numId="24">
    <w:abstractNumId w:val="26"/>
  </w:num>
  <w:num w:numId="25">
    <w:abstractNumId w:val="30"/>
  </w:num>
  <w:num w:numId="26">
    <w:abstractNumId w:val="16"/>
  </w:num>
  <w:num w:numId="27">
    <w:abstractNumId w:val="31"/>
  </w:num>
  <w:num w:numId="28">
    <w:abstractNumId w:val="22"/>
  </w:num>
  <w:num w:numId="29">
    <w:abstractNumId w:val="5"/>
  </w:num>
  <w:num w:numId="30">
    <w:abstractNumId w:val="12"/>
  </w:num>
  <w:num w:numId="31">
    <w:abstractNumId w:val="12"/>
  </w:num>
  <w:num w:numId="32">
    <w:abstractNumId w:val="12"/>
  </w:num>
  <w:num w:numId="33">
    <w:abstractNumId w:val="26"/>
  </w:num>
  <w:num w:numId="34">
    <w:abstractNumId w:val="16"/>
  </w:num>
  <w:num w:numId="35">
    <w:abstractNumId w:val="26"/>
  </w:num>
  <w:num w:numId="36">
    <w:abstractNumId w:val="20"/>
  </w:num>
  <w:num w:numId="37">
    <w:abstractNumId w:val="18"/>
  </w:num>
  <w:num w:numId="38">
    <w:abstractNumId w:val="7"/>
  </w:num>
  <w:num w:numId="39">
    <w:abstractNumId w:val="14"/>
  </w:num>
  <w:num w:numId="40">
    <w:abstractNumId w:val="3"/>
  </w:num>
  <w:num w:numId="41">
    <w:abstractNumId w:val="19"/>
  </w:num>
  <w:num w:numId="42">
    <w:abstractNumId w:val="28"/>
  </w:num>
  <w:num w:numId="43">
    <w:abstractNumId w:val="0"/>
  </w:num>
  <w:num w:numId="44">
    <w:abstractNumId w:val="10"/>
    <w:lvlOverride w:ilvl="0">
      <w:lvl w:ilvl="0">
        <w:start w:val="1"/>
        <w:numFmt w:val="decimal"/>
        <w:pStyle w:val="Nvel4"/>
        <w:lvlText w:val="2.2.2.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5">
    <w:abstractNumId w:val="1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9698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4A6E"/>
    <w:rsid w:val="00007E61"/>
    <w:rsid w:val="000111EC"/>
    <w:rsid w:val="0001177A"/>
    <w:rsid w:val="00012B8C"/>
    <w:rsid w:val="000226C4"/>
    <w:rsid w:val="000255FE"/>
    <w:rsid w:val="00027C94"/>
    <w:rsid w:val="0003340E"/>
    <w:rsid w:val="00037EEA"/>
    <w:rsid w:val="00040C21"/>
    <w:rsid w:val="00043603"/>
    <w:rsid w:val="00047391"/>
    <w:rsid w:val="0005371C"/>
    <w:rsid w:val="000549A5"/>
    <w:rsid w:val="000574FA"/>
    <w:rsid w:val="00063BB4"/>
    <w:rsid w:val="00071340"/>
    <w:rsid w:val="000721AC"/>
    <w:rsid w:val="00074905"/>
    <w:rsid w:val="0008094F"/>
    <w:rsid w:val="0008132A"/>
    <w:rsid w:val="00081406"/>
    <w:rsid w:val="0008484B"/>
    <w:rsid w:val="00086396"/>
    <w:rsid w:val="000952B9"/>
    <w:rsid w:val="000A263A"/>
    <w:rsid w:val="000A3E7C"/>
    <w:rsid w:val="000A5058"/>
    <w:rsid w:val="000B03F4"/>
    <w:rsid w:val="000B1FDE"/>
    <w:rsid w:val="000C3060"/>
    <w:rsid w:val="000D0A1A"/>
    <w:rsid w:val="000D6432"/>
    <w:rsid w:val="000D71B1"/>
    <w:rsid w:val="000E12ED"/>
    <w:rsid w:val="000E3A68"/>
    <w:rsid w:val="00100B80"/>
    <w:rsid w:val="00103470"/>
    <w:rsid w:val="00111201"/>
    <w:rsid w:val="00122F40"/>
    <w:rsid w:val="001327E3"/>
    <w:rsid w:val="0014047E"/>
    <w:rsid w:val="00142AFE"/>
    <w:rsid w:val="00150B44"/>
    <w:rsid w:val="00151168"/>
    <w:rsid w:val="001676BA"/>
    <w:rsid w:val="00171BF5"/>
    <w:rsid w:val="0019428F"/>
    <w:rsid w:val="00195892"/>
    <w:rsid w:val="001A189E"/>
    <w:rsid w:val="001A2B27"/>
    <w:rsid w:val="001A3289"/>
    <w:rsid w:val="001A4EFF"/>
    <w:rsid w:val="001A7205"/>
    <w:rsid w:val="001B00B2"/>
    <w:rsid w:val="001B0F3A"/>
    <w:rsid w:val="001C3B06"/>
    <w:rsid w:val="001C425F"/>
    <w:rsid w:val="001C6256"/>
    <w:rsid w:val="001D24BC"/>
    <w:rsid w:val="001D2A41"/>
    <w:rsid w:val="001D4958"/>
    <w:rsid w:val="001D4ED4"/>
    <w:rsid w:val="001D5203"/>
    <w:rsid w:val="001D5B8E"/>
    <w:rsid w:val="001E2036"/>
    <w:rsid w:val="001E2C70"/>
    <w:rsid w:val="001E388D"/>
    <w:rsid w:val="001E5654"/>
    <w:rsid w:val="001F09FC"/>
    <w:rsid w:val="001F0FF0"/>
    <w:rsid w:val="001F583D"/>
    <w:rsid w:val="00200361"/>
    <w:rsid w:val="00203AE9"/>
    <w:rsid w:val="002055AA"/>
    <w:rsid w:val="00212C6C"/>
    <w:rsid w:val="00220EBB"/>
    <w:rsid w:val="0022436C"/>
    <w:rsid w:val="00226B3F"/>
    <w:rsid w:val="00242196"/>
    <w:rsid w:val="002457F2"/>
    <w:rsid w:val="00246405"/>
    <w:rsid w:val="0025156C"/>
    <w:rsid w:val="00251ADF"/>
    <w:rsid w:val="00262482"/>
    <w:rsid w:val="0026576B"/>
    <w:rsid w:val="00275542"/>
    <w:rsid w:val="00275E57"/>
    <w:rsid w:val="00276BA4"/>
    <w:rsid w:val="00277EBD"/>
    <w:rsid w:val="0028400B"/>
    <w:rsid w:val="0028468D"/>
    <w:rsid w:val="002859E9"/>
    <w:rsid w:val="002870E8"/>
    <w:rsid w:val="002A0015"/>
    <w:rsid w:val="002B503B"/>
    <w:rsid w:val="002B614F"/>
    <w:rsid w:val="002C0DB6"/>
    <w:rsid w:val="002C21D1"/>
    <w:rsid w:val="002D0354"/>
    <w:rsid w:val="002D1468"/>
    <w:rsid w:val="002D260F"/>
    <w:rsid w:val="002D6445"/>
    <w:rsid w:val="002E597F"/>
    <w:rsid w:val="002F3303"/>
    <w:rsid w:val="002F6875"/>
    <w:rsid w:val="00306079"/>
    <w:rsid w:val="003120F2"/>
    <w:rsid w:val="0031517E"/>
    <w:rsid w:val="00321220"/>
    <w:rsid w:val="00323B1B"/>
    <w:rsid w:val="00323BE9"/>
    <w:rsid w:val="00325DE3"/>
    <w:rsid w:val="00335C66"/>
    <w:rsid w:val="00344B01"/>
    <w:rsid w:val="00354E33"/>
    <w:rsid w:val="0036235B"/>
    <w:rsid w:val="0036361A"/>
    <w:rsid w:val="003646B7"/>
    <w:rsid w:val="003659B1"/>
    <w:rsid w:val="003674EC"/>
    <w:rsid w:val="00370524"/>
    <w:rsid w:val="00376D29"/>
    <w:rsid w:val="003826CE"/>
    <w:rsid w:val="0038695A"/>
    <w:rsid w:val="00393D93"/>
    <w:rsid w:val="00394BFA"/>
    <w:rsid w:val="003A2C23"/>
    <w:rsid w:val="003A2EBB"/>
    <w:rsid w:val="003A709D"/>
    <w:rsid w:val="003C62E6"/>
    <w:rsid w:val="003D3867"/>
    <w:rsid w:val="003D7D06"/>
    <w:rsid w:val="003E0B6D"/>
    <w:rsid w:val="003F2934"/>
    <w:rsid w:val="003F6E8C"/>
    <w:rsid w:val="00405F4B"/>
    <w:rsid w:val="004161B6"/>
    <w:rsid w:val="00416E70"/>
    <w:rsid w:val="00457B0D"/>
    <w:rsid w:val="00457E40"/>
    <w:rsid w:val="0046407F"/>
    <w:rsid w:val="004666ED"/>
    <w:rsid w:val="0047115D"/>
    <w:rsid w:val="004815F2"/>
    <w:rsid w:val="00481779"/>
    <w:rsid w:val="00492370"/>
    <w:rsid w:val="004A26BD"/>
    <w:rsid w:val="004B2DF3"/>
    <w:rsid w:val="004B2E11"/>
    <w:rsid w:val="004B3D40"/>
    <w:rsid w:val="004B5499"/>
    <w:rsid w:val="004C2611"/>
    <w:rsid w:val="004C6703"/>
    <w:rsid w:val="004C7BFE"/>
    <w:rsid w:val="004D4494"/>
    <w:rsid w:val="004D5E19"/>
    <w:rsid w:val="004D65E4"/>
    <w:rsid w:val="004E3139"/>
    <w:rsid w:val="004E62CF"/>
    <w:rsid w:val="005060D7"/>
    <w:rsid w:val="00507900"/>
    <w:rsid w:val="00512C9D"/>
    <w:rsid w:val="005204DF"/>
    <w:rsid w:val="00532AD7"/>
    <w:rsid w:val="00534860"/>
    <w:rsid w:val="00535A19"/>
    <w:rsid w:val="00544A73"/>
    <w:rsid w:val="00562148"/>
    <w:rsid w:val="005719CB"/>
    <w:rsid w:val="00581D9F"/>
    <w:rsid w:val="00597465"/>
    <w:rsid w:val="005B29D1"/>
    <w:rsid w:val="005B3AC0"/>
    <w:rsid w:val="005C324F"/>
    <w:rsid w:val="005D0847"/>
    <w:rsid w:val="005D1646"/>
    <w:rsid w:val="005D1B34"/>
    <w:rsid w:val="005D537A"/>
    <w:rsid w:val="005E1E50"/>
    <w:rsid w:val="005E3355"/>
    <w:rsid w:val="005E4B13"/>
    <w:rsid w:val="005F27A4"/>
    <w:rsid w:val="00600AFB"/>
    <w:rsid w:val="00601651"/>
    <w:rsid w:val="00604739"/>
    <w:rsid w:val="00604B5C"/>
    <w:rsid w:val="00605DEE"/>
    <w:rsid w:val="00612239"/>
    <w:rsid w:val="006126D5"/>
    <w:rsid w:val="00626487"/>
    <w:rsid w:val="006327B2"/>
    <w:rsid w:val="006454EA"/>
    <w:rsid w:val="006458C1"/>
    <w:rsid w:val="00664317"/>
    <w:rsid w:val="00664F21"/>
    <w:rsid w:val="006716C7"/>
    <w:rsid w:val="00674C02"/>
    <w:rsid w:val="00676135"/>
    <w:rsid w:val="00677472"/>
    <w:rsid w:val="00677CBD"/>
    <w:rsid w:val="00684CCB"/>
    <w:rsid w:val="0068588D"/>
    <w:rsid w:val="00686F1C"/>
    <w:rsid w:val="006B620D"/>
    <w:rsid w:val="006C0E74"/>
    <w:rsid w:val="006C2D4C"/>
    <w:rsid w:val="006D242B"/>
    <w:rsid w:val="006D3D91"/>
    <w:rsid w:val="006D47AC"/>
    <w:rsid w:val="006F002D"/>
    <w:rsid w:val="006F6A39"/>
    <w:rsid w:val="006F7DB5"/>
    <w:rsid w:val="0070201C"/>
    <w:rsid w:val="00734D7D"/>
    <w:rsid w:val="0073562D"/>
    <w:rsid w:val="007443E5"/>
    <w:rsid w:val="00751346"/>
    <w:rsid w:val="00751D95"/>
    <w:rsid w:val="00753D4E"/>
    <w:rsid w:val="00753FB6"/>
    <w:rsid w:val="00763A87"/>
    <w:rsid w:val="00770C2E"/>
    <w:rsid w:val="00774F92"/>
    <w:rsid w:val="0077609E"/>
    <w:rsid w:val="00781035"/>
    <w:rsid w:val="0078489A"/>
    <w:rsid w:val="00785442"/>
    <w:rsid w:val="00787E5F"/>
    <w:rsid w:val="0079240E"/>
    <w:rsid w:val="00793E87"/>
    <w:rsid w:val="00794149"/>
    <w:rsid w:val="007A2042"/>
    <w:rsid w:val="007A7AC3"/>
    <w:rsid w:val="007B18F4"/>
    <w:rsid w:val="007B3A9D"/>
    <w:rsid w:val="007D3DC9"/>
    <w:rsid w:val="007D5FA8"/>
    <w:rsid w:val="007D7B3F"/>
    <w:rsid w:val="007D7F2F"/>
    <w:rsid w:val="007E1F29"/>
    <w:rsid w:val="007E5E04"/>
    <w:rsid w:val="007E7632"/>
    <w:rsid w:val="0081784C"/>
    <w:rsid w:val="00831EF9"/>
    <w:rsid w:val="008344AC"/>
    <w:rsid w:val="00845586"/>
    <w:rsid w:val="008475CC"/>
    <w:rsid w:val="00855FE2"/>
    <w:rsid w:val="0085642D"/>
    <w:rsid w:val="00856F74"/>
    <w:rsid w:val="008718BC"/>
    <w:rsid w:val="0087240B"/>
    <w:rsid w:val="0087394A"/>
    <w:rsid w:val="00880FFD"/>
    <w:rsid w:val="00884A85"/>
    <w:rsid w:val="00892F5C"/>
    <w:rsid w:val="008B0472"/>
    <w:rsid w:val="008B6EEE"/>
    <w:rsid w:val="008C1B80"/>
    <w:rsid w:val="008D20F1"/>
    <w:rsid w:val="008D5654"/>
    <w:rsid w:val="008D67FD"/>
    <w:rsid w:val="008E2255"/>
    <w:rsid w:val="008E4AE2"/>
    <w:rsid w:val="008F0A04"/>
    <w:rsid w:val="008F73B0"/>
    <w:rsid w:val="009010A7"/>
    <w:rsid w:val="00902F37"/>
    <w:rsid w:val="009129EC"/>
    <w:rsid w:val="00912ECA"/>
    <w:rsid w:val="00921F78"/>
    <w:rsid w:val="00922B15"/>
    <w:rsid w:val="00937175"/>
    <w:rsid w:val="00946FDF"/>
    <w:rsid w:val="00963927"/>
    <w:rsid w:val="00973BAB"/>
    <w:rsid w:val="00973D59"/>
    <w:rsid w:val="00975BFA"/>
    <w:rsid w:val="0097716C"/>
    <w:rsid w:val="0098657D"/>
    <w:rsid w:val="00993D10"/>
    <w:rsid w:val="009A12DF"/>
    <w:rsid w:val="009A52A6"/>
    <w:rsid w:val="009A6945"/>
    <w:rsid w:val="009A7949"/>
    <w:rsid w:val="009B2BA0"/>
    <w:rsid w:val="009B2F9E"/>
    <w:rsid w:val="009B4A34"/>
    <w:rsid w:val="009B646B"/>
    <w:rsid w:val="009B73B8"/>
    <w:rsid w:val="00A012BB"/>
    <w:rsid w:val="00A04629"/>
    <w:rsid w:val="00A17548"/>
    <w:rsid w:val="00A21EA2"/>
    <w:rsid w:val="00A37AE5"/>
    <w:rsid w:val="00A505CE"/>
    <w:rsid w:val="00A627F2"/>
    <w:rsid w:val="00A73DD9"/>
    <w:rsid w:val="00A958FF"/>
    <w:rsid w:val="00AA1D89"/>
    <w:rsid w:val="00AA22D3"/>
    <w:rsid w:val="00AA6634"/>
    <w:rsid w:val="00AC1B28"/>
    <w:rsid w:val="00AC1D00"/>
    <w:rsid w:val="00AC67AD"/>
    <w:rsid w:val="00AD3A1E"/>
    <w:rsid w:val="00AD5D88"/>
    <w:rsid w:val="00AD636F"/>
    <w:rsid w:val="00AD70A6"/>
    <w:rsid w:val="00AD7D56"/>
    <w:rsid w:val="00AE4E21"/>
    <w:rsid w:val="00AE6BC5"/>
    <w:rsid w:val="00B133C6"/>
    <w:rsid w:val="00B146E8"/>
    <w:rsid w:val="00B17307"/>
    <w:rsid w:val="00B17C79"/>
    <w:rsid w:val="00B324BC"/>
    <w:rsid w:val="00B33489"/>
    <w:rsid w:val="00B337A6"/>
    <w:rsid w:val="00B33B2C"/>
    <w:rsid w:val="00B36C35"/>
    <w:rsid w:val="00B444D2"/>
    <w:rsid w:val="00B46899"/>
    <w:rsid w:val="00B478AF"/>
    <w:rsid w:val="00B52D22"/>
    <w:rsid w:val="00B54144"/>
    <w:rsid w:val="00B5513D"/>
    <w:rsid w:val="00B57161"/>
    <w:rsid w:val="00B6114E"/>
    <w:rsid w:val="00B64AE7"/>
    <w:rsid w:val="00B658BF"/>
    <w:rsid w:val="00B71BF2"/>
    <w:rsid w:val="00B72014"/>
    <w:rsid w:val="00B72689"/>
    <w:rsid w:val="00B76867"/>
    <w:rsid w:val="00B80DE2"/>
    <w:rsid w:val="00B82C95"/>
    <w:rsid w:val="00B90A61"/>
    <w:rsid w:val="00BD3286"/>
    <w:rsid w:val="00BE4B48"/>
    <w:rsid w:val="00BE666E"/>
    <w:rsid w:val="00BF4ACA"/>
    <w:rsid w:val="00BF4D71"/>
    <w:rsid w:val="00BF5EAD"/>
    <w:rsid w:val="00BF6D89"/>
    <w:rsid w:val="00C12980"/>
    <w:rsid w:val="00C137BC"/>
    <w:rsid w:val="00C25C16"/>
    <w:rsid w:val="00C30200"/>
    <w:rsid w:val="00C54E74"/>
    <w:rsid w:val="00C5513C"/>
    <w:rsid w:val="00C638AD"/>
    <w:rsid w:val="00C8004D"/>
    <w:rsid w:val="00C84E82"/>
    <w:rsid w:val="00C94B3E"/>
    <w:rsid w:val="00CB5327"/>
    <w:rsid w:val="00CB6295"/>
    <w:rsid w:val="00CC18DE"/>
    <w:rsid w:val="00CC595F"/>
    <w:rsid w:val="00CC65F6"/>
    <w:rsid w:val="00CC6E7A"/>
    <w:rsid w:val="00CD3D64"/>
    <w:rsid w:val="00CD7109"/>
    <w:rsid w:val="00CE330C"/>
    <w:rsid w:val="00CE52B3"/>
    <w:rsid w:val="00CE785F"/>
    <w:rsid w:val="00CF1730"/>
    <w:rsid w:val="00CF706A"/>
    <w:rsid w:val="00D111EF"/>
    <w:rsid w:val="00D1333C"/>
    <w:rsid w:val="00D244E3"/>
    <w:rsid w:val="00D32CE9"/>
    <w:rsid w:val="00D33DF7"/>
    <w:rsid w:val="00D3433C"/>
    <w:rsid w:val="00D356CE"/>
    <w:rsid w:val="00D364A3"/>
    <w:rsid w:val="00D371C9"/>
    <w:rsid w:val="00D45991"/>
    <w:rsid w:val="00D50117"/>
    <w:rsid w:val="00D56FE6"/>
    <w:rsid w:val="00D571D7"/>
    <w:rsid w:val="00D71340"/>
    <w:rsid w:val="00D71455"/>
    <w:rsid w:val="00D742FC"/>
    <w:rsid w:val="00D769C6"/>
    <w:rsid w:val="00D77F43"/>
    <w:rsid w:val="00D85555"/>
    <w:rsid w:val="00D85611"/>
    <w:rsid w:val="00D96274"/>
    <w:rsid w:val="00DA1DDB"/>
    <w:rsid w:val="00DA6282"/>
    <w:rsid w:val="00DB797E"/>
    <w:rsid w:val="00DC5358"/>
    <w:rsid w:val="00DD1546"/>
    <w:rsid w:val="00DD19E5"/>
    <w:rsid w:val="00DE43DE"/>
    <w:rsid w:val="00DE5EB8"/>
    <w:rsid w:val="00DE79B9"/>
    <w:rsid w:val="00DF5C90"/>
    <w:rsid w:val="00E10D92"/>
    <w:rsid w:val="00E15754"/>
    <w:rsid w:val="00E275E2"/>
    <w:rsid w:val="00E338AE"/>
    <w:rsid w:val="00E34F9B"/>
    <w:rsid w:val="00E356D2"/>
    <w:rsid w:val="00E36E72"/>
    <w:rsid w:val="00E4473E"/>
    <w:rsid w:val="00E65E55"/>
    <w:rsid w:val="00E80B2F"/>
    <w:rsid w:val="00E85F0F"/>
    <w:rsid w:val="00E87D6E"/>
    <w:rsid w:val="00E97955"/>
    <w:rsid w:val="00EA3FA3"/>
    <w:rsid w:val="00EB2BAD"/>
    <w:rsid w:val="00EB6088"/>
    <w:rsid w:val="00EC0C81"/>
    <w:rsid w:val="00EC5883"/>
    <w:rsid w:val="00ED1070"/>
    <w:rsid w:val="00EE01E5"/>
    <w:rsid w:val="00EE2606"/>
    <w:rsid w:val="00EE2CA5"/>
    <w:rsid w:val="00EE421E"/>
    <w:rsid w:val="00EE5800"/>
    <w:rsid w:val="00EF182A"/>
    <w:rsid w:val="00EF23AE"/>
    <w:rsid w:val="00EF4C61"/>
    <w:rsid w:val="00EF7199"/>
    <w:rsid w:val="00EF7E3E"/>
    <w:rsid w:val="00F03118"/>
    <w:rsid w:val="00F178B9"/>
    <w:rsid w:val="00F32822"/>
    <w:rsid w:val="00F33A8B"/>
    <w:rsid w:val="00F371E0"/>
    <w:rsid w:val="00F37F3A"/>
    <w:rsid w:val="00F46F7B"/>
    <w:rsid w:val="00F541B1"/>
    <w:rsid w:val="00F542E7"/>
    <w:rsid w:val="00F609C7"/>
    <w:rsid w:val="00F60A08"/>
    <w:rsid w:val="00F619ED"/>
    <w:rsid w:val="00F61FA2"/>
    <w:rsid w:val="00F739B8"/>
    <w:rsid w:val="00F86850"/>
    <w:rsid w:val="00F91367"/>
    <w:rsid w:val="00FA0E09"/>
    <w:rsid w:val="00FB1B9A"/>
    <w:rsid w:val="00FB3587"/>
    <w:rsid w:val="00FB6B6E"/>
    <w:rsid w:val="00FD727E"/>
    <w:rsid w:val="00FE025D"/>
    <w:rsid w:val="00FF0969"/>
    <w:rsid w:val="00FF2A92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3AE5B-DB9E-4015-ACDF-9B930DAB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0</TotalTime>
  <Pages>6</Pages>
  <Words>717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4586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2</cp:revision>
  <cp:lastPrinted>2009-03-06T19:55:00Z</cp:lastPrinted>
  <dcterms:created xsi:type="dcterms:W3CDTF">2014-09-25T19:51:00Z</dcterms:created>
  <dcterms:modified xsi:type="dcterms:W3CDTF">2014-09-25T19:51:00Z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