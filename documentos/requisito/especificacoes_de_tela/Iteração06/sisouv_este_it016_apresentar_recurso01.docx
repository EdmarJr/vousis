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Default="001E2036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Pr="00FF0969" w:rsidRDefault="002D6445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685BB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p3T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F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ozKd&#10;04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BF195A" w:rsidRPr="009B646B" w:rsidRDefault="00BF195A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Sistema de </w:t>
                  </w: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Ouvidoria</w:t>
                  </w:r>
                </w:p>
                <w:p w:rsidR="00BF195A" w:rsidRPr="00B324BC" w:rsidRDefault="00BF195A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BF195A" w:rsidRDefault="00BF195A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Especificação de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Tela</w:t>
                  </w:r>
                </w:p>
                <w:p w:rsidR="00BF195A" w:rsidRPr="00EC0C81" w:rsidRDefault="00BF195A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Cadastrar Recurso 01</w:t>
                  </w:r>
                </w:p>
                <w:p w:rsidR="00BF195A" w:rsidRPr="00B324BC" w:rsidRDefault="00BF195A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BF195A" w:rsidRPr="009B646B" w:rsidRDefault="00BF195A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Versão 0.02</w:t>
                  </w:r>
                </w:p>
                <w:p w:rsidR="00BF195A" w:rsidRDefault="00BF195A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8"/>
          <w:headerReference w:type="first" r:id="rId9"/>
          <w:footerReference w:type="first" r:id="rId10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3B3D50" w:rsidTr="00CD0522">
        <w:trPr>
          <w:jc w:val="center"/>
        </w:trPr>
        <w:tc>
          <w:tcPr>
            <w:tcW w:w="1639" w:type="dxa"/>
          </w:tcPr>
          <w:p w:rsidR="003B3D50" w:rsidRPr="00873131" w:rsidRDefault="003B3D50" w:rsidP="00CD052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29/08/2014</w:t>
            </w:r>
          </w:p>
        </w:tc>
        <w:tc>
          <w:tcPr>
            <w:tcW w:w="960" w:type="dxa"/>
          </w:tcPr>
          <w:p w:rsidR="003B3D50" w:rsidRPr="00873131" w:rsidRDefault="003B3D50" w:rsidP="00CD052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B3D50" w:rsidRPr="00873131" w:rsidRDefault="003B3D50" w:rsidP="00CD052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documento.</w:t>
            </w:r>
          </w:p>
        </w:tc>
        <w:tc>
          <w:tcPr>
            <w:tcW w:w="2040" w:type="dxa"/>
          </w:tcPr>
          <w:p w:rsidR="003B3D50" w:rsidRPr="00873131" w:rsidRDefault="003B3D50" w:rsidP="00CD0522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 Luiza Passini</w:t>
            </w:r>
          </w:p>
        </w:tc>
      </w:tr>
      <w:tr w:rsidR="00203AE9">
        <w:trPr>
          <w:jc w:val="center"/>
        </w:trPr>
        <w:tc>
          <w:tcPr>
            <w:tcW w:w="1639" w:type="dxa"/>
          </w:tcPr>
          <w:p w:rsidR="00203AE9" w:rsidRPr="00873131" w:rsidRDefault="003B3D50" w:rsidP="003B3D5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04</w:t>
            </w:r>
            <w:r w:rsidR="009B646B">
              <w:rPr>
                <w:b w:val="0"/>
                <w:lang w:val="pt-BR"/>
              </w:rPr>
              <w:t>/0</w:t>
            </w:r>
            <w:r>
              <w:rPr>
                <w:b w:val="0"/>
                <w:lang w:val="pt-BR"/>
              </w:rPr>
              <w:t>9</w:t>
            </w:r>
            <w:r w:rsidR="009B646B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203AE9" w:rsidRPr="00873131" w:rsidRDefault="009B646B" w:rsidP="003B3D5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3B3D50">
              <w:rPr>
                <w:b w:val="0"/>
                <w:lang w:val="pt-BR"/>
              </w:rPr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Pr="00873131" w:rsidRDefault="003B3D50" w:rsidP="003B3D5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Atualização conforme solicitação do cliente. </w:t>
            </w:r>
          </w:p>
        </w:tc>
        <w:tc>
          <w:tcPr>
            <w:tcW w:w="2040" w:type="dxa"/>
          </w:tcPr>
          <w:p w:rsidR="00203AE9" w:rsidRPr="003B3D50" w:rsidRDefault="00BF4D71" w:rsidP="00845586">
            <w:pPr>
              <w:pStyle w:val="CTMISTabela"/>
              <w:rPr>
                <w:b w:val="0"/>
                <w:lang w:val="pt-BR"/>
              </w:rPr>
            </w:pPr>
            <w:r w:rsidRPr="003B3D50">
              <w:rPr>
                <w:b w:val="0"/>
                <w:lang w:val="pt-BR"/>
              </w:rPr>
              <w:t>Maria Luiza Passini</w:t>
            </w:r>
          </w:p>
        </w:tc>
      </w:tr>
      <w:tr w:rsidR="00B37DF2">
        <w:trPr>
          <w:jc w:val="center"/>
        </w:trPr>
        <w:tc>
          <w:tcPr>
            <w:tcW w:w="1639" w:type="dxa"/>
          </w:tcPr>
          <w:p w:rsidR="00B37DF2" w:rsidRDefault="00B37DF2" w:rsidP="003B3D5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06/10/2014</w:t>
            </w:r>
          </w:p>
        </w:tc>
        <w:tc>
          <w:tcPr>
            <w:tcW w:w="960" w:type="dxa"/>
          </w:tcPr>
          <w:p w:rsidR="00B37DF2" w:rsidRDefault="00B37DF2" w:rsidP="003B3D5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B37DF2" w:rsidRDefault="00B37DF2" w:rsidP="003B3D5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Alteração do documento.</w:t>
            </w:r>
          </w:p>
        </w:tc>
        <w:tc>
          <w:tcPr>
            <w:tcW w:w="2040" w:type="dxa"/>
          </w:tcPr>
          <w:p w:rsidR="00B37DF2" w:rsidRPr="003B3D50" w:rsidRDefault="00B37DF2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1"/>
          <w:footerReference w:type="default" r:id="rId12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Pr="0028468D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eastAsia="pt-BR"/>
        </w:rPr>
      </w:pPr>
      <w:r>
        <w:rPr>
          <w:caps w:val="0"/>
          <w:sz w:val="36"/>
        </w:rPr>
        <w:lastRenderedPageBreak/>
        <w:t>SUMÁRIO</w:t>
      </w:r>
    </w:p>
    <w:p w:rsidR="00B6288C" w:rsidRDefault="00685BB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 w:rsidRPr="0028468D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400980047" w:history="1">
        <w:r w:rsidR="00B6288C" w:rsidRPr="00F67657">
          <w:rPr>
            <w:rStyle w:val="Hyperlink"/>
          </w:rPr>
          <w:t>1.</w:t>
        </w:r>
        <w:r w:rsidR="00B6288C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B6288C" w:rsidRPr="00F67657">
          <w:rPr>
            <w:rStyle w:val="Hyperlink"/>
          </w:rPr>
          <w:t>INTRODUÇÃO</w:t>
        </w:r>
        <w:r w:rsidR="00B6288C">
          <w:rPr>
            <w:webHidden/>
          </w:rPr>
          <w:tab/>
        </w:r>
        <w:r>
          <w:rPr>
            <w:webHidden/>
          </w:rPr>
          <w:fldChar w:fldCharType="begin"/>
        </w:r>
        <w:r w:rsidR="00B6288C">
          <w:rPr>
            <w:webHidden/>
          </w:rPr>
          <w:instrText xml:space="preserve"> PAGEREF _Toc400980047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288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6288C" w:rsidRDefault="00685BB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00980048" w:history="1">
        <w:r w:rsidR="00B6288C" w:rsidRPr="00F67657">
          <w:rPr>
            <w:rStyle w:val="Hyperlink"/>
            <w:lang w:val="pt-PT"/>
          </w:rPr>
          <w:t>2.</w:t>
        </w:r>
        <w:r w:rsidR="00B6288C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B6288C" w:rsidRPr="00F67657">
          <w:rPr>
            <w:rStyle w:val="Hyperlink"/>
            <w:lang w:val="pt-PT"/>
          </w:rPr>
          <w:t>Detalhamento da Apresentação</w:t>
        </w:r>
        <w:r w:rsidR="00B6288C">
          <w:rPr>
            <w:webHidden/>
          </w:rPr>
          <w:tab/>
        </w:r>
        <w:r>
          <w:rPr>
            <w:webHidden/>
          </w:rPr>
          <w:fldChar w:fldCharType="begin"/>
        </w:r>
        <w:r w:rsidR="00B6288C">
          <w:rPr>
            <w:webHidden/>
          </w:rPr>
          <w:instrText xml:space="preserve"> PAGEREF _Toc400980048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288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6288C" w:rsidRDefault="00685BBF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0980049" w:history="1">
        <w:r w:rsidR="00B6288C" w:rsidRPr="00F67657">
          <w:rPr>
            <w:rStyle w:val="Hyperlink"/>
          </w:rPr>
          <w:t>2.1</w:t>
        </w:r>
        <w:r w:rsidR="00B6288C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B6288C" w:rsidRPr="00F67657">
          <w:rPr>
            <w:rStyle w:val="Hyperlink"/>
            <w:lang w:val="pt-PT"/>
          </w:rPr>
          <w:t>Usuário</w:t>
        </w:r>
        <w:r w:rsidR="00B6288C" w:rsidRPr="00F67657">
          <w:rPr>
            <w:rStyle w:val="Hyperlink"/>
          </w:rPr>
          <w:t>s / Atores</w:t>
        </w:r>
        <w:r w:rsidR="00B6288C">
          <w:rPr>
            <w:webHidden/>
          </w:rPr>
          <w:tab/>
        </w:r>
        <w:r>
          <w:rPr>
            <w:webHidden/>
          </w:rPr>
          <w:fldChar w:fldCharType="begin"/>
        </w:r>
        <w:r w:rsidR="00B6288C">
          <w:rPr>
            <w:webHidden/>
          </w:rPr>
          <w:instrText xml:space="preserve"> PAGEREF _Toc400980049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288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6288C" w:rsidRDefault="00685BBF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0980050" w:history="1">
        <w:r w:rsidR="00B6288C" w:rsidRPr="00F67657">
          <w:rPr>
            <w:rStyle w:val="Hyperlink"/>
          </w:rPr>
          <w:t>2.2</w:t>
        </w:r>
        <w:r w:rsidR="00B6288C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B6288C" w:rsidRPr="00F67657">
          <w:rPr>
            <w:rStyle w:val="Hyperlink"/>
          </w:rPr>
          <w:t>Cadastrar Recurso 01</w:t>
        </w:r>
        <w:r w:rsidR="00B6288C">
          <w:rPr>
            <w:webHidden/>
          </w:rPr>
          <w:tab/>
        </w:r>
        <w:r>
          <w:rPr>
            <w:webHidden/>
          </w:rPr>
          <w:fldChar w:fldCharType="begin"/>
        </w:r>
        <w:r w:rsidR="00B6288C">
          <w:rPr>
            <w:webHidden/>
          </w:rPr>
          <w:instrText xml:space="preserve"> PAGEREF _Toc400980050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288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6288C" w:rsidRDefault="00685BBF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0980051" w:history="1">
        <w:r w:rsidR="00B6288C" w:rsidRPr="00F67657">
          <w:rPr>
            <w:rStyle w:val="Hyperlink"/>
          </w:rPr>
          <w:t>2.2.1. Tela Descrição do Pedido</w:t>
        </w:r>
        <w:r w:rsidR="00B6288C">
          <w:rPr>
            <w:webHidden/>
          </w:rPr>
          <w:tab/>
        </w:r>
        <w:r>
          <w:rPr>
            <w:webHidden/>
          </w:rPr>
          <w:fldChar w:fldCharType="begin"/>
        </w:r>
        <w:r w:rsidR="00B6288C">
          <w:rPr>
            <w:webHidden/>
          </w:rPr>
          <w:instrText xml:space="preserve"> PAGEREF _Toc400980051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288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6288C" w:rsidRDefault="00685BBF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0980052" w:history="1">
        <w:r w:rsidR="00B6288C" w:rsidRPr="00F67657">
          <w:rPr>
            <w:rStyle w:val="Hyperlink"/>
          </w:rPr>
          <w:t>2.3</w:t>
        </w:r>
        <w:r w:rsidR="00B6288C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B6288C" w:rsidRPr="00F67657">
          <w:rPr>
            <w:rStyle w:val="Hyperlink"/>
          </w:rPr>
          <w:t>Tela de Confirmação</w:t>
        </w:r>
        <w:r w:rsidR="00B6288C">
          <w:rPr>
            <w:webHidden/>
          </w:rPr>
          <w:tab/>
        </w:r>
        <w:r>
          <w:rPr>
            <w:webHidden/>
          </w:rPr>
          <w:fldChar w:fldCharType="begin"/>
        </w:r>
        <w:r w:rsidR="00B6288C">
          <w:rPr>
            <w:webHidden/>
          </w:rPr>
          <w:instrText xml:space="preserve"> PAGEREF _Toc400980052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288C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6288C" w:rsidRDefault="00685BBF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0980053" w:history="1">
        <w:r w:rsidR="00B6288C" w:rsidRPr="00F67657">
          <w:rPr>
            <w:rStyle w:val="Hyperlink"/>
          </w:rPr>
          <w:t>2.3.1. Tela de Confirmação do Cadastro do Recurso</w:t>
        </w:r>
        <w:r w:rsidR="00B6288C">
          <w:rPr>
            <w:webHidden/>
          </w:rPr>
          <w:tab/>
        </w:r>
        <w:r>
          <w:rPr>
            <w:webHidden/>
          </w:rPr>
          <w:fldChar w:fldCharType="begin"/>
        </w:r>
        <w:r w:rsidR="00B6288C">
          <w:rPr>
            <w:webHidden/>
          </w:rPr>
          <w:instrText xml:space="preserve"> PAGEREF _Toc400980053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288C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E2036" w:rsidRDefault="00685BBF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0" w:name="_Toc221095147"/>
      <w:bookmarkStart w:id="1" w:name="_Toc400980047"/>
      <w:r>
        <w:lastRenderedPageBreak/>
        <w:t>INTRODUÇÃO</w:t>
      </w:r>
      <w:bookmarkEnd w:id="0"/>
      <w:bookmarkEnd w:id="1"/>
    </w:p>
    <w:p w:rsidR="00AA1D89" w:rsidRDefault="00AA1D89" w:rsidP="00AA1D89">
      <w:pPr>
        <w:pStyle w:val="Instruo"/>
        <w:jc w:val="both"/>
        <w:rPr>
          <w:i w:val="0"/>
          <w:color w:val="auto"/>
        </w:rPr>
      </w:pPr>
      <w:r w:rsidRPr="00A5164B">
        <w:rPr>
          <w:i w:val="0"/>
          <w:color w:val="auto"/>
        </w:rPr>
        <w:t xml:space="preserve">O objetivo do documento é especificar as interfaces de </w:t>
      </w:r>
      <w:r w:rsidR="00946FDF">
        <w:rPr>
          <w:i w:val="0"/>
          <w:color w:val="auto"/>
        </w:rPr>
        <w:t>Tela</w:t>
      </w:r>
      <w:r w:rsidRPr="00A5164B">
        <w:rPr>
          <w:i w:val="0"/>
          <w:color w:val="auto"/>
        </w:rPr>
        <w:t xml:space="preserve">s do </w:t>
      </w:r>
      <w:r>
        <w:rPr>
          <w:i w:val="0"/>
          <w:color w:val="auto"/>
        </w:rPr>
        <w:t>s</w:t>
      </w:r>
      <w:r w:rsidRPr="00A5164B">
        <w:rPr>
          <w:i w:val="0"/>
          <w:color w:val="auto"/>
        </w:rPr>
        <w:t xml:space="preserve">istema e definir os tipos de campos, tamanho, obrigatoriedade e regras de apresentação que compõem cada </w:t>
      </w:r>
      <w:r w:rsidR="00946FDF">
        <w:rPr>
          <w:i w:val="0"/>
          <w:color w:val="auto"/>
        </w:rPr>
        <w:t>Tela</w:t>
      </w:r>
      <w:r w:rsidRPr="00A5164B">
        <w:rPr>
          <w:i w:val="0"/>
          <w:color w:val="auto"/>
        </w:rPr>
        <w:t>.</w:t>
      </w:r>
    </w:p>
    <w:p w:rsidR="0028468D" w:rsidRDefault="0028468D" w:rsidP="0028468D"/>
    <w:p w:rsidR="00DD19E5" w:rsidRDefault="00DD19E5">
      <w:pPr>
        <w:pStyle w:val="Instruo"/>
        <w:jc w:val="both"/>
        <w:rPr>
          <w:i w:val="0"/>
          <w:color w:val="auto"/>
        </w:rPr>
      </w:pPr>
    </w:p>
    <w:p w:rsidR="001E2036" w:rsidRDefault="001E2036">
      <w:pPr>
        <w:pStyle w:val="STJNvel1"/>
        <w:rPr>
          <w:lang w:val="pt-PT"/>
        </w:rPr>
      </w:pPr>
      <w:bookmarkStart w:id="2" w:name="_Toc400980048"/>
      <w:r>
        <w:rPr>
          <w:lang w:val="pt-PT"/>
        </w:rPr>
        <w:t>Detalhamento da Apresentação</w:t>
      </w:r>
      <w:bookmarkEnd w:id="2"/>
    </w:p>
    <w:p w:rsidR="00053494" w:rsidRPr="00053494" w:rsidRDefault="00053494" w:rsidP="00053494">
      <w:pPr>
        <w:pStyle w:val="PargrafodaLista"/>
        <w:ind w:left="0"/>
        <w:rPr>
          <w:color w:val="auto"/>
        </w:rPr>
      </w:pPr>
      <w:r w:rsidRPr="00053494">
        <w:rPr>
          <w:color w:val="auto"/>
        </w:rPr>
        <w:t>O objetivo dessa funcion</w:t>
      </w:r>
      <w:r w:rsidR="000D33E0">
        <w:rPr>
          <w:color w:val="auto"/>
        </w:rPr>
        <w:t xml:space="preserve">alidade é apresentar recurso </w:t>
      </w:r>
      <w:r w:rsidR="00DC3D13">
        <w:rPr>
          <w:color w:val="auto"/>
        </w:rPr>
        <w:t>cadastrado</w:t>
      </w:r>
      <w:r w:rsidRPr="00053494">
        <w:rPr>
          <w:color w:val="auto"/>
        </w:rPr>
        <w:t xml:space="preserve"> pelo usuário externo referente à primeira resposta às manifestações da LAI.</w:t>
      </w:r>
    </w:p>
    <w:p w:rsidR="00053494" w:rsidRDefault="00053494" w:rsidP="00053494">
      <w:pPr>
        <w:pStyle w:val="Instruo"/>
        <w:jc w:val="both"/>
        <w:rPr>
          <w:i w:val="0"/>
          <w:color w:val="auto"/>
        </w:rPr>
      </w:pPr>
    </w:p>
    <w:p w:rsidR="0028468D" w:rsidRPr="0028468D" w:rsidRDefault="0028468D" w:rsidP="0028468D">
      <w:pPr>
        <w:pStyle w:val="Instruo"/>
        <w:jc w:val="both"/>
        <w:rPr>
          <w:i w:val="0"/>
          <w:color w:val="auto"/>
        </w:rPr>
      </w:pPr>
      <w:r w:rsidRPr="0028468D">
        <w:rPr>
          <w:i w:val="0"/>
          <w:color w:val="auto"/>
        </w:rPr>
        <w:t>Haverá um prazo para respostas</w:t>
      </w:r>
      <w:r>
        <w:rPr>
          <w:i w:val="0"/>
          <w:color w:val="auto"/>
        </w:rPr>
        <w:t>.</w:t>
      </w:r>
    </w:p>
    <w:p w:rsidR="0028468D" w:rsidRDefault="0028468D" w:rsidP="00AA1D89">
      <w:pPr>
        <w:pStyle w:val="Instruo"/>
        <w:jc w:val="both"/>
        <w:rPr>
          <w:i w:val="0"/>
          <w:color w:val="auto"/>
        </w:rPr>
      </w:pPr>
    </w:p>
    <w:p w:rsidR="00AA1D89" w:rsidRDefault="001A7205" w:rsidP="00AA1D89">
      <w:pPr>
        <w:pStyle w:val="Instruo"/>
        <w:jc w:val="both"/>
        <w:rPr>
          <w:i w:val="0"/>
          <w:color w:val="auto"/>
        </w:rPr>
      </w:pPr>
      <w:r>
        <w:rPr>
          <w:i w:val="0"/>
          <w:color w:val="auto"/>
        </w:rPr>
        <w:t>A seguir, são apresentados os d</w:t>
      </w:r>
      <w:r w:rsidR="001D4ED4" w:rsidRPr="001D4ED4">
        <w:rPr>
          <w:i w:val="0"/>
          <w:color w:val="auto"/>
        </w:rPr>
        <w:t>ocumentos para referência:</w:t>
      </w:r>
    </w:p>
    <w:p w:rsidR="00053494" w:rsidRPr="00053494" w:rsidRDefault="00053494" w:rsidP="00053494"/>
    <w:p w:rsidR="00AA1D89" w:rsidRDefault="001D4ED4" w:rsidP="00AA1D89">
      <w:pPr>
        <w:pStyle w:val="Instruo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 xml:space="preserve">-Especificação de casos de uso </w:t>
      </w:r>
      <w:r w:rsidR="00550EB0">
        <w:rPr>
          <w:i w:val="0"/>
          <w:color w:val="auto"/>
        </w:rPr>
        <w:t>Apresentar</w:t>
      </w:r>
      <w:r w:rsidR="00E4473E">
        <w:rPr>
          <w:i w:val="0"/>
          <w:color w:val="auto"/>
        </w:rPr>
        <w:t xml:space="preserve"> </w:t>
      </w:r>
      <w:r w:rsidR="00053494">
        <w:rPr>
          <w:i w:val="0"/>
          <w:color w:val="auto"/>
        </w:rPr>
        <w:t>Recurso 01</w:t>
      </w:r>
    </w:p>
    <w:p w:rsidR="001D4ED4" w:rsidRDefault="001D4ED4" w:rsidP="00AA1D89">
      <w:pPr>
        <w:pStyle w:val="Instruo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>-Documento de Regra de Negócios</w:t>
      </w:r>
    </w:p>
    <w:p w:rsidR="00E4473E" w:rsidRPr="00E4473E" w:rsidRDefault="00053494" w:rsidP="00E4473E">
      <w:r>
        <w:t>-Lista de Mensagens</w:t>
      </w:r>
    </w:p>
    <w:p w:rsidR="001E2036" w:rsidRDefault="001E2036" w:rsidP="0073562D">
      <w:pPr>
        <w:pStyle w:val="STJNvel2"/>
      </w:pPr>
      <w:bookmarkStart w:id="3" w:name="_Toc400980049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3"/>
    </w:p>
    <w:p w:rsidR="0028468D" w:rsidRPr="003B3D50" w:rsidRDefault="001D4ED4" w:rsidP="00B57161">
      <w:pPr>
        <w:pStyle w:val="Instruo"/>
        <w:jc w:val="both"/>
        <w:rPr>
          <w:i w:val="0"/>
          <w:iCs/>
          <w:color w:val="auto"/>
        </w:rPr>
      </w:pPr>
      <w:r w:rsidRPr="001D4ED4">
        <w:rPr>
          <w:i w:val="0"/>
          <w:iCs/>
          <w:color w:val="auto"/>
        </w:rPr>
        <w:t>Usuário</w:t>
      </w:r>
      <w:r w:rsidR="00E4473E">
        <w:rPr>
          <w:i w:val="0"/>
          <w:iCs/>
          <w:color w:val="auto"/>
        </w:rPr>
        <w:t>s</w:t>
      </w:r>
      <w:r w:rsidRPr="001D4ED4">
        <w:rPr>
          <w:i w:val="0"/>
          <w:iCs/>
          <w:color w:val="auto"/>
        </w:rPr>
        <w:t xml:space="preserve"> </w:t>
      </w:r>
      <w:r w:rsidR="003B3D50">
        <w:rPr>
          <w:i w:val="0"/>
          <w:iCs/>
          <w:color w:val="auto"/>
        </w:rPr>
        <w:t>Interno e Externo: responsável por consultar</w:t>
      </w:r>
      <w:r w:rsidR="00895259">
        <w:rPr>
          <w:i w:val="0"/>
          <w:iCs/>
          <w:color w:val="auto"/>
        </w:rPr>
        <w:t xml:space="preserve"> a resposta da Ouvidoria e </w:t>
      </w:r>
      <w:r w:rsidR="003B3D50" w:rsidRPr="003B3D50">
        <w:rPr>
          <w:i w:val="0"/>
          <w:iCs/>
          <w:color w:val="auto"/>
        </w:rPr>
        <w:t xml:space="preserve">cadastrar </w:t>
      </w:r>
      <w:r w:rsidR="00895259">
        <w:rPr>
          <w:i w:val="0"/>
          <w:iCs/>
          <w:color w:val="auto"/>
        </w:rPr>
        <w:t>o eventual recurso.</w:t>
      </w:r>
    </w:p>
    <w:p w:rsidR="00895259" w:rsidRDefault="00895259" w:rsidP="00895259">
      <w:pPr>
        <w:pStyle w:val="PargrafodaLista"/>
        <w:ind w:left="0"/>
        <w:rPr>
          <w:color w:val="auto"/>
        </w:rPr>
      </w:pPr>
    </w:p>
    <w:p w:rsidR="00895259" w:rsidRPr="00053494" w:rsidRDefault="00895259" w:rsidP="00895259">
      <w:pPr>
        <w:pStyle w:val="PargrafodaLista"/>
        <w:ind w:left="0"/>
        <w:rPr>
          <w:color w:val="auto"/>
        </w:rPr>
      </w:pPr>
      <w:r>
        <w:rPr>
          <w:color w:val="auto"/>
        </w:rPr>
        <w:t>Unidade Responsável</w:t>
      </w:r>
      <w:r>
        <w:t xml:space="preserve">: usuário responsável por </w:t>
      </w:r>
      <w:r w:rsidRPr="00053494">
        <w:rPr>
          <w:color w:val="auto"/>
        </w:rPr>
        <w:t xml:space="preserve">responder </w:t>
      </w:r>
      <w:r>
        <w:rPr>
          <w:color w:val="auto"/>
        </w:rPr>
        <w:t xml:space="preserve">os </w:t>
      </w:r>
      <w:r w:rsidRPr="00053494">
        <w:rPr>
          <w:color w:val="auto"/>
        </w:rPr>
        <w:t xml:space="preserve">recursos apresentados pelo </w:t>
      </w:r>
      <w:r>
        <w:rPr>
          <w:color w:val="auto"/>
        </w:rPr>
        <w:t>manifestante.</w:t>
      </w:r>
    </w:p>
    <w:p w:rsidR="001D4ED4" w:rsidRPr="00B57161" w:rsidRDefault="001D4ED4" w:rsidP="001D4ED4">
      <w:pPr>
        <w:pStyle w:val="Instruo"/>
        <w:jc w:val="both"/>
        <w:rPr>
          <w:i w:val="0"/>
          <w:iCs/>
          <w:color w:val="auto"/>
          <w:lang w:val="pt-PT"/>
        </w:rPr>
      </w:pPr>
    </w:p>
    <w:p w:rsidR="006126D5" w:rsidRDefault="006126D5" w:rsidP="006126D5">
      <w:pPr>
        <w:pStyle w:val="STJNvel2"/>
      </w:pPr>
      <w:r>
        <w:tab/>
      </w:r>
      <w:r w:rsidR="00EA3FA3">
        <w:t xml:space="preserve"> </w:t>
      </w:r>
      <w:bookmarkStart w:id="4" w:name="_Toc400980050"/>
      <w:r w:rsidR="00DC3D13">
        <w:t>Cadastrar</w:t>
      </w:r>
      <w:r w:rsidR="00E4473E">
        <w:t xml:space="preserve"> </w:t>
      </w:r>
      <w:r w:rsidR="00053494">
        <w:t>Recurso 01</w:t>
      </w:r>
      <w:bookmarkEnd w:id="4"/>
    </w:p>
    <w:p w:rsidR="008D3EEB" w:rsidRDefault="008D3EEB" w:rsidP="008D3EEB">
      <w:pPr>
        <w:pStyle w:val="STJNivel3"/>
      </w:pPr>
      <w:bookmarkStart w:id="5" w:name="_Toc390158469"/>
      <w:r>
        <w:t xml:space="preserve">2.2.1. </w:t>
      </w:r>
      <w:bookmarkEnd w:id="5"/>
      <w:r>
        <w:t>Tela Dados do Requerente</w:t>
      </w:r>
    </w:p>
    <w:p w:rsidR="008D3EEB" w:rsidRDefault="008D3EEB" w:rsidP="008D3EEB">
      <w:pPr>
        <w:pStyle w:val="Instruo"/>
        <w:jc w:val="center"/>
        <w:rPr>
          <w:noProof/>
          <w:color w:val="auto"/>
        </w:rPr>
      </w:pPr>
    </w:p>
    <w:p w:rsidR="008D3EEB" w:rsidRDefault="008D3EEB" w:rsidP="008D3EEB">
      <w:pPr>
        <w:pStyle w:val="Instruo"/>
        <w:jc w:val="center"/>
        <w:rPr>
          <w:noProof/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>
            <wp:extent cx="6297295" cy="5305425"/>
            <wp:effectExtent l="19050" t="0" r="8255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8D3EEB" w:rsidRDefault="008D3EEB" w:rsidP="008D3EEB">
      <w:pPr>
        <w:pStyle w:val="Instruo"/>
        <w:jc w:val="center"/>
        <w:rPr>
          <w:noProof/>
          <w:color w:val="auto"/>
        </w:rPr>
      </w:pPr>
    </w:p>
    <w:p w:rsidR="008D3EEB" w:rsidRPr="008415C8" w:rsidRDefault="008D3EEB" w:rsidP="008D3EEB">
      <w:pPr>
        <w:pStyle w:val="Instruo"/>
        <w:jc w:val="center"/>
        <w:rPr>
          <w:color w:val="auto"/>
        </w:rPr>
      </w:pPr>
      <w:r w:rsidRPr="008415C8">
        <w:rPr>
          <w:color w:val="auto"/>
        </w:rPr>
        <w:t xml:space="preserve">Figura </w:t>
      </w:r>
      <w:r w:rsidR="00BE252E">
        <w:rPr>
          <w:color w:val="auto"/>
        </w:rPr>
        <w:t>1</w:t>
      </w:r>
      <w:r w:rsidR="001E487A">
        <w:rPr>
          <w:color w:val="auto"/>
        </w:rPr>
        <w:t xml:space="preserve"> – Dados do Requerente</w:t>
      </w:r>
    </w:p>
    <w:p w:rsidR="008D3EEB" w:rsidRDefault="008D3EEB" w:rsidP="001E487A">
      <w:pPr>
        <w:pStyle w:val="Ttulo4"/>
      </w:pPr>
      <w:r>
        <w:t xml:space="preserve">2.2.1.1. Regras de Apresentação </w:t>
      </w:r>
    </w:p>
    <w:p w:rsidR="008D3EEB" w:rsidRDefault="008D3EEB" w:rsidP="008D3EEB">
      <w:pPr>
        <w:pStyle w:val="Textodecomentrio"/>
      </w:pPr>
    </w:p>
    <w:p w:rsidR="008D3EEB" w:rsidRDefault="00AD7508" w:rsidP="008D3EEB">
      <w:pPr>
        <w:pStyle w:val="Textodecomentrio"/>
      </w:pPr>
      <w:r>
        <w:tab/>
        <w:t>A</w:t>
      </w:r>
      <w:r w:rsidR="008D3EEB">
        <w:t xml:space="preserve">s opções "Atualizar" e "Próximo" deverão ser habilitadas e </w:t>
      </w:r>
      <w:r w:rsidR="00DA37A8">
        <w:t>os campos referentes</w:t>
      </w:r>
      <w:r w:rsidR="008D3EEB">
        <w:t xml:space="preserve"> ao cadastro do usuário serão apresentados como leitura. Somente ao selecionar a opção "Carta" para receber a resposta da manifestação os campos de endereço, CEP e telefone deverão ser apresentados. </w:t>
      </w:r>
    </w:p>
    <w:p w:rsidR="008D3EEB" w:rsidRDefault="008D3EEB" w:rsidP="008D3EEB">
      <w:pPr>
        <w:pStyle w:val="Textodecomentrio"/>
      </w:pPr>
    </w:p>
    <w:p w:rsidR="008D3EEB" w:rsidRDefault="00AD7508" w:rsidP="008D3EEB">
      <w:pPr>
        <w:pStyle w:val="Textodecomentrio"/>
      </w:pPr>
      <w:r>
        <w:tab/>
        <w:t>O</w:t>
      </w:r>
      <w:r w:rsidR="008D3EEB">
        <w:t>s campos UF e Município devem ser apresentados como obrigatórios independente de como o usuário deseja receber a resposta.</w:t>
      </w:r>
    </w:p>
    <w:p w:rsidR="008D3EEB" w:rsidRDefault="008D3EEB" w:rsidP="008D3EEB">
      <w:pPr>
        <w:pStyle w:val="Textodecomentrio"/>
      </w:pPr>
    </w:p>
    <w:p w:rsidR="008D3EEB" w:rsidRDefault="008D3EEB" w:rsidP="008D3EEB">
      <w:pPr>
        <w:pStyle w:val="Textodecomentrio"/>
      </w:pPr>
      <w:r>
        <w:tab/>
        <w:t>Para cada opção o sistema realiza as seguintes regras de apresentação:</w:t>
      </w:r>
    </w:p>
    <w:p w:rsidR="008D3EEB" w:rsidRPr="0036782D" w:rsidRDefault="008D3EEB" w:rsidP="008D3EEB"/>
    <w:p w:rsidR="008D3EEB" w:rsidRPr="00056612" w:rsidRDefault="008D3EEB" w:rsidP="008D3EEB">
      <w:pPr>
        <w:pStyle w:val="Instruo"/>
        <w:numPr>
          <w:ilvl w:val="0"/>
          <w:numId w:val="45"/>
        </w:numPr>
        <w:jc w:val="both"/>
        <w:rPr>
          <w:color w:val="auto"/>
        </w:rPr>
      </w:pPr>
      <w:r w:rsidRPr="00056612">
        <w:rPr>
          <w:color w:val="auto"/>
        </w:rPr>
        <w:t xml:space="preserve">Ao clicar o botão Cancelar, </w:t>
      </w:r>
      <w:r>
        <w:rPr>
          <w:color w:val="auto"/>
        </w:rPr>
        <w:t xml:space="preserve">o sistema cancela os dados e retorna para </w:t>
      </w:r>
      <w:r w:rsidRPr="00056612">
        <w:rPr>
          <w:color w:val="auto"/>
        </w:rPr>
        <w:t xml:space="preserve">a </w:t>
      </w:r>
      <w:r>
        <w:rPr>
          <w:color w:val="auto"/>
        </w:rPr>
        <w:t>página inicial</w:t>
      </w:r>
      <w:r w:rsidRPr="00056612">
        <w:rPr>
          <w:color w:val="auto"/>
        </w:rPr>
        <w:t>.</w:t>
      </w:r>
    </w:p>
    <w:p w:rsidR="008D3EEB" w:rsidRDefault="008D3EEB" w:rsidP="008D3EEB">
      <w:pPr>
        <w:pStyle w:val="Instruo"/>
        <w:numPr>
          <w:ilvl w:val="0"/>
          <w:numId w:val="45"/>
        </w:numPr>
        <w:jc w:val="both"/>
        <w:rPr>
          <w:color w:val="auto"/>
        </w:rPr>
      </w:pPr>
      <w:r w:rsidRPr="00056612">
        <w:rPr>
          <w:color w:val="auto"/>
        </w:rPr>
        <w:t xml:space="preserve">Ao clicar o botão </w:t>
      </w:r>
      <w:r>
        <w:rPr>
          <w:color w:val="auto"/>
        </w:rPr>
        <w:t>Atualizar</w:t>
      </w:r>
      <w:r w:rsidRPr="00056612">
        <w:rPr>
          <w:color w:val="auto"/>
        </w:rPr>
        <w:t xml:space="preserve">, </w:t>
      </w:r>
      <w:r>
        <w:rPr>
          <w:color w:val="auto"/>
        </w:rPr>
        <w:t>os dados serão atualizados na base de dados.</w:t>
      </w:r>
    </w:p>
    <w:p w:rsidR="008D3EEB" w:rsidRDefault="008D3EEB" w:rsidP="008D3EEB">
      <w:pPr>
        <w:pStyle w:val="Instruo"/>
        <w:numPr>
          <w:ilvl w:val="0"/>
          <w:numId w:val="45"/>
        </w:numPr>
        <w:jc w:val="both"/>
        <w:rPr>
          <w:color w:val="auto"/>
        </w:rPr>
      </w:pPr>
      <w:r w:rsidRPr="0086409E">
        <w:rPr>
          <w:color w:val="auto"/>
        </w:rPr>
        <w:t>Ao clicar o botão Cadastrar, os dados serão cadastrados na base de dados.</w:t>
      </w:r>
    </w:p>
    <w:p w:rsidR="008D3EEB" w:rsidRPr="0086409E" w:rsidRDefault="008D3EEB" w:rsidP="008D3EEB">
      <w:pPr>
        <w:pStyle w:val="Instruo"/>
        <w:numPr>
          <w:ilvl w:val="0"/>
          <w:numId w:val="45"/>
        </w:numPr>
        <w:jc w:val="both"/>
        <w:rPr>
          <w:color w:val="auto"/>
        </w:rPr>
      </w:pPr>
      <w:r w:rsidRPr="0086409E">
        <w:rPr>
          <w:color w:val="auto"/>
        </w:rPr>
        <w:t>Ao clicar o botão Próximo, a tela "Descrição do Pedido" é chamada.</w:t>
      </w:r>
    </w:p>
    <w:p w:rsidR="008D3EEB" w:rsidRDefault="008D3EEB" w:rsidP="008D3EEB">
      <w:pPr>
        <w:rPr>
          <w:i/>
          <w:color w:val="auto"/>
        </w:rPr>
      </w:pPr>
    </w:p>
    <w:p w:rsidR="008D3EEB" w:rsidRPr="00056612" w:rsidRDefault="008D3EEB" w:rsidP="008D3EEB">
      <w:pPr>
        <w:rPr>
          <w:i/>
          <w:color w:val="auto"/>
        </w:rPr>
      </w:pPr>
    </w:p>
    <w:p w:rsidR="008D3EEB" w:rsidRDefault="008D3EEB" w:rsidP="008D3EEB">
      <w:pPr>
        <w:pStyle w:val="Ttulo4"/>
      </w:pPr>
      <w:r>
        <w:lastRenderedPageBreak/>
        <w:t>2.2.1.2. Exceções</w:t>
      </w:r>
    </w:p>
    <w:p w:rsidR="008D3EEB" w:rsidRDefault="008D3EEB" w:rsidP="008D3EEB">
      <w:pPr>
        <w:pStyle w:val="Instruo"/>
        <w:ind w:left="360"/>
        <w:jc w:val="both"/>
        <w:rPr>
          <w:color w:val="auto"/>
        </w:rPr>
      </w:pPr>
      <w:r>
        <w:rPr>
          <w:color w:val="auto"/>
        </w:rPr>
        <w:t>Não se aplica.</w:t>
      </w:r>
    </w:p>
    <w:p w:rsidR="008D3EEB" w:rsidRPr="0086363C" w:rsidRDefault="008D3EEB" w:rsidP="008D3EEB">
      <w:pPr>
        <w:rPr>
          <w:i/>
        </w:rPr>
      </w:pPr>
    </w:p>
    <w:p w:rsidR="008D3EEB" w:rsidRPr="0086363C" w:rsidRDefault="008D3EEB" w:rsidP="008D3EEB"/>
    <w:p w:rsidR="008D3EEB" w:rsidRDefault="008D3EEB" w:rsidP="008D3EEB">
      <w:pPr>
        <w:pStyle w:val="Ttulo4"/>
        <w:rPr>
          <w:rFonts w:cs="Arial"/>
        </w:rPr>
      </w:pPr>
      <w:r>
        <w:rPr>
          <w:rFonts w:cs="Arial"/>
        </w:rPr>
        <w:t>2.2.</w:t>
      </w:r>
      <w:r w:rsidR="002932E5">
        <w:rPr>
          <w:rFonts w:cs="Arial"/>
        </w:rPr>
        <w:t>1</w:t>
      </w:r>
      <w:r>
        <w:rPr>
          <w:rFonts w:cs="Arial"/>
        </w:rPr>
        <w:t>.</w:t>
      </w:r>
      <w:r w:rsidR="002932E5">
        <w:rPr>
          <w:rFonts w:cs="Arial"/>
        </w:rPr>
        <w:t>3</w:t>
      </w:r>
      <w:r>
        <w:rPr>
          <w:rFonts w:cs="Arial"/>
        </w:rPr>
        <w:t>. Itens de Controle</w:t>
      </w:r>
    </w:p>
    <w:tbl>
      <w:tblPr>
        <w:tblW w:w="9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372"/>
        <w:gridCol w:w="709"/>
        <w:gridCol w:w="1275"/>
        <w:gridCol w:w="426"/>
        <w:gridCol w:w="850"/>
        <w:gridCol w:w="425"/>
        <w:gridCol w:w="952"/>
        <w:gridCol w:w="466"/>
        <w:gridCol w:w="992"/>
        <w:gridCol w:w="1783"/>
      </w:tblGrid>
      <w:tr w:rsidR="008D3EEB" w:rsidTr="008D3EEB">
        <w:trPr>
          <w:cantSplit/>
          <w:trHeight w:val="1234"/>
          <w:tblHeader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8D3EEB" w:rsidRDefault="008D3EEB" w:rsidP="008D3EE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372" w:type="dxa"/>
            <w:shd w:val="pct25" w:color="auto" w:fill="auto"/>
            <w:vAlign w:val="center"/>
          </w:tcPr>
          <w:p w:rsidR="008D3EEB" w:rsidRDefault="008D3EEB" w:rsidP="008D3EE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8D3EEB" w:rsidRDefault="008D3EEB" w:rsidP="008D3EE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1275" w:type="dxa"/>
            <w:shd w:val="pct25" w:color="auto" w:fill="auto"/>
            <w:textDirection w:val="btLr"/>
            <w:vAlign w:val="center"/>
          </w:tcPr>
          <w:p w:rsidR="008D3EEB" w:rsidRDefault="008D3EEB" w:rsidP="008D3EE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26" w:type="dxa"/>
            <w:shd w:val="pct25" w:color="auto" w:fill="auto"/>
            <w:textDirection w:val="btLr"/>
            <w:vAlign w:val="center"/>
          </w:tcPr>
          <w:p w:rsidR="008D3EEB" w:rsidRDefault="008D3EEB" w:rsidP="008D3EE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850" w:type="dxa"/>
            <w:shd w:val="pct25" w:color="auto" w:fill="auto"/>
            <w:textDirection w:val="btLr"/>
            <w:vAlign w:val="center"/>
          </w:tcPr>
          <w:p w:rsidR="008D3EEB" w:rsidRDefault="008D3EEB" w:rsidP="008D3EE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425" w:type="dxa"/>
            <w:shd w:val="pct25" w:color="auto" w:fill="auto"/>
            <w:textDirection w:val="btLr"/>
            <w:vAlign w:val="center"/>
          </w:tcPr>
          <w:p w:rsidR="008D3EEB" w:rsidRDefault="008D3EEB" w:rsidP="008D3EE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952" w:type="dxa"/>
            <w:shd w:val="pct25" w:color="auto" w:fill="auto"/>
            <w:textDirection w:val="btLr"/>
            <w:vAlign w:val="center"/>
          </w:tcPr>
          <w:p w:rsidR="008D3EEB" w:rsidRDefault="008D3EEB" w:rsidP="008D3EE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66" w:type="dxa"/>
            <w:shd w:val="pct25" w:color="auto" w:fill="auto"/>
            <w:textDirection w:val="btLr"/>
            <w:vAlign w:val="center"/>
          </w:tcPr>
          <w:p w:rsidR="008D3EEB" w:rsidRDefault="008D3EEB" w:rsidP="008D3EE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8D3EEB" w:rsidRDefault="008D3EEB" w:rsidP="008D3EE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783" w:type="dxa"/>
            <w:shd w:val="pct25" w:color="auto" w:fill="auto"/>
            <w:vAlign w:val="center"/>
          </w:tcPr>
          <w:p w:rsidR="008D3EEB" w:rsidRDefault="008D3EEB" w:rsidP="008D3EE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8D3EEB" w:rsidRPr="0068704F" w:rsidTr="008D3EE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8D3EEB" w:rsidRPr="00304445" w:rsidRDefault="008D3EEB" w:rsidP="008D3EE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1372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Nome</w:t>
            </w:r>
          </w:p>
        </w:tc>
        <w:tc>
          <w:tcPr>
            <w:tcW w:w="709" w:type="dxa"/>
            <w:vAlign w:val="center"/>
          </w:tcPr>
          <w:p w:rsidR="008D3EEB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do cadastro do usuário</w:t>
            </w:r>
          </w:p>
        </w:tc>
        <w:tc>
          <w:tcPr>
            <w:tcW w:w="1275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CS/CE/CA</w:t>
            </w:r>
          </w:p>
        </w:tc>
        <w:tc>
          <w:tcPr>
            <w:tcW w:w="426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952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6" w:type="dxa"/>
            <w:vAlign w:val="center"/>
          </w:tcPr>
          <w:p w:rsidR="008D3EEB" w:rsidRPr="00304445" w:rsidRDefault="008D3EEB" w:rsidP="008D3EE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783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Converte para caixa alta automaticamente</w:t>
            </w:r>
          </w:p>
        </w:tc>
      </w:tr>
      <w:tr w:rsidR="008D3EEB" w:rsidRPr="0068704F" w:rsidTr="008D3EE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8D3EEB" w:rsidRDefault="008D3EEB" w:rsidP="008D3EE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1372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Sobrenome</w:t>
            </w:r>
          </w:p>
        </w:tc>
        <w:tc>
          <w:tcPr>
            <w:tcW w:w="709" w:type="dxa"/>
            <w:vAlign w:val="center"/>
          </w:tcPr>
          <w:p w:rsidR="008D3EEB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do cadastro do usuário</w:t>
            </w:r>
          </w:p>
        </w:tc>
        <w:tc>
          <w:tcPr>
            <w:tcW w:w="1275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CS/CE/CA</w:t>
            </w:r>
          </w:p>
        </w:tc>
        <w:tc>
          <w:tcPr>
            <w:tcW w:w="426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952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6" w:type="dxa"/>
            <w:vAlign w:val="center"/>
          </w:tcPr>
          <w:p w:rsidR="008D3EEB" w:rsidRDefault="008D3EEB" w:rsidP="008D3EE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783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Converte para caixa alta automaticamente</w:t>
            </w:r>
          </w:p>
        </w:tc>
      </w:tr>
      <w:tr w:rsidR="00583C03" w:rsidRPr="0068704F" w:rsidTr="00BF195A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83C03" w:rsidRPr="00304445" w:rsidRDefault="00583C03" w:rsidP="008D3EE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1372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E-mail</w:t>
            </w:r>
          </w:p>
        </w:tc>
        <w:tc>
          <w:tcPr>
            <w:tcW w:w="709" w:type="dxa"/>
          </w:tcPr>
          <w:p w:rsidR="00583C03" w:rsidRDefault="00583C03">
            <w:r w:rsidRPr="009B2B2D">
              <w:rPr>
                <w:i/>
                <w:iCs/>
                <w:color w:val="auto"/>
                <w:sz w:val="16"/>
                <w:szCs w:val="16"/>
              </w:rPr>
              <w:t>Recupera do cadastro do usuário</w:t>
            </w:r>
          </w:p>
        </w:tc>
        <w:tc>
          <w:tcPr>
            <w:tcW w:w="1275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CE/</w:t>
            </w: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  <w:r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426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952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6" w:type="dxa"/>
            <w:vAlign w:val="center"/>
          </w:tcPr>
          <w:p w:rsidR="00583C03" w:rsidRPr="00304445" w:rsidRDefault="00583C03" w:rsidP="008D3EE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783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583C03" w:rsidRPr="0068704F" w:rsidTr="00BF195A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83C03" w:rsidRPr="00304445" w:rsidRDefault="00583C03" w:rsidP="008D3EE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1372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Senha</w:t>
            </w:r>
          </w:p>
        </w:tc>
        <w:tc>
          <w:tcPr>
            <w:tcW w:w="709" w:type="dxa"/>
          </w:tcPr>
          <w:p w:rsidR="00583C03" w:rsidRDefault="00583C03">
            <w:r w:rsidRPr="009B2B2D">
              <w:rPr>
                <w:i/>
                <w:iCs/>
                <w:color w:val="auto"/>
                <w:sz w:val="16"/>
                <w:szCs w:val="16"/>
              </w:rPr>
              <w:t>Recupera do cadastro do usuário</w:t>
            </w:r>
          </w:p>
        </w:tc>
        <w:tc>
          <w:tcPr>
            <w:tcW w:w="1275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CS/CE/CA</w:t>
            </w:r>
          </w:p>
        </w:tc>
        <w:tc>
          <w:tcPr>
            <w:tcW w:w="426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952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6" w:type="dxa"/>
            <w:vAlign w:val="center"/>
          </w:tcPr>
          <w:p w:rsidR="00583C03" w:rsidRPr="00304445" w:rsidRDefault="00583C03" w:rsidP="008D3EE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783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583C03" w:rsidRPr="0068704F" w:rsidTr="00BF195A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83C03" w:rsidRPr="00304445" w:rsidRDefault="00583C03" w:rsidP="008D3EE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1372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Confirmar Senha</w:t>
            </w:r>
          </w:p>
        </w:tc>
        <w:tc>
          <w:tcPr>
            <w:tcW w:w="709" w:type="dxa"/>
          </w:tcPr>
          <w:p w:rsidR="00583C03" w:rsidRDefault="00583C03">
            <w:r w:rsidRPr="009B2B2D">
              <w:rPr>
                <w:i/>
                <w:iCs/>
                <w:color w:val="auto"/>
                <w:sz w:val="16"/>
                <w:szCs w:val="16"/>
              </w:rPr>
              <w:t>Recupera do cadastro do usuário</w:t>
            </w:r>
          </w:p>
        </w:tc>
        <w:tc>
          <w:tcPr>
            <w:tcW w:w="1275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CS/CE/CA</w:t>
            </w:r>
          </w:p>
        </w:tc>
        <w:tc>
          <w:tcPr>
            <w:tcW w:w="426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952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6" w:type="dxa"/>
            <w:vAlign w:val="center"/>
          </w:tcPr>
          <w:p w:rsidR="00583C03" w:rsidRPr="00304445" w:rsidRDefault="00583C03" w:rsidP="008D3EE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783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583C03" w:rsidRPr="0068704F" w:rsidTr="00BF195A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83C03" w:rsidRPr="00304445" w:rsidRDefault="00583C03" w:rsidP="008D3EE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1372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CPF</w:t>
            </w:r>
          </w:p>
        </w:tc>
        <w:tc>
          <w:tcPr>
            <w:tcW w:w="709" w:type="dxa"/>
          </w:tcPr>
          <w:p w:rsidR="00583C03" w:rsidRDefault="00583C03">
            <w:r w:rsidRPr="00790D83">
              <w:rPr>
                <w:i/>
                <w:iCs/>
                <w:color w:val="auto"/>
                <w:sz w:val="16"/>
                <w:szCs w:val="16"/>
              </w:rPr>
              <w:t>Recupera do cadastro do usuário</w:t>
            </w:r>
          </w:p>
        </w:tc>
        <w:tc>
          <w:tcPr>
            <w:tcW w:w="1275" w:type="dxa"/>
            <w:vAlign w:val="center"/>
          </w:tcPr>
          <w:p w:rsidR="00583C03" w:rsidRPr="0036782D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6782D">
              <w:rPr>
                <w:sz w:val="16"/>
                <w:szCs w:val="16"/>
              </w:rPr>
              <w:t>99999999999</w:t>
            </w:r>
          </w:p>
        </w:tc>
        <w:tc>
          <w:tcPr>
            <w:tcW w:w="426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850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Receita Federal</w:t>
            </w:r>
          </w:p>
        </w:tc>
        <w:tc>
          <w:tcPr>
            <w:tcW w:w="425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952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6" w:type="dxa"/>
            <w:vAlign w:val="center"/>
          </w:tcPr>
          <w:p w:rsidR="00583C03" w:rsidRPr="00304445" w:rsidRDefault="00583C03" w:rsidP="008D3EE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992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783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583C03" w:rsidRPr="0068704F" w:rsidTr="00BF195A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83C03" w:rsidRPr="00304445" w:rsidRDefault="00583C03" w:rsidP="008D3EE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1372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Pronome de Tratamento</w:t>
            </w:r>
          </w:p>
        </w:tc>
        <w:tc>
          <w:tcPr>
            <w:tcW w:w="709" w:type="dxa"/>
          </w:tcPr>
          <w:p w:rsidR="00583C03" w:rsidRDefault="00583C03">
            <w:r w:rsidRPr="00790D83">
              <w:rPr>
                <w:i/>
                <w:iCs/>
                <w:color w:val="auto"/>
                <w:sz w:val="16"/>
                <w:szCs w:val="16"/>
              </w:rPr>
              <w:t>Recupera do cadastro do usuário</w:t>
            </w:r>
          </w:p>
        </w:tc>
        <w:tc>
          <w:tcPr>
            <w:tcW w:w="1275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850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 xml:space="preserve">Opções do campo: </w:t>
            </w:r>
          </w:p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-Senhor</w:t>
            </w:r>
          </w:p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-Senhora</w:t>
            </w:r>
          </w:p>
        </w:tc>
        <w:tc>
          <w:tcPr>
            <w:tcW w:w="425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952" w:type="dxa"/>
            <w:vAlign w:val="center"/>
          </w:tcPr>
          <w:p w:rsidR="00583C03" w:rsidRPr="00795658" w:rsidRDefault="00583C03" w:rsidP="008D3EEB">
            <w:pPr>
              <w:pStyle w:val="Textodecomentrio"/>
              <w:rPr>
                <w:i/>
                <w:sz w:val="16"/>
                <w:szCs w:val="16"/>
              </w:rPr>
            </w:pPr>
            <w:r w:rsidRPr="00795658">
              <w:rPr>
                <w:i/>
                <w:sz w:val="16"/>
                <w:szCs w:val="16"/>
              </w:rPr>
              <w:t>Lista de Pronomes de Tratamento.</w:t>
            </w:r>
          </w:p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66" w:type="dxa"/>
            <w:vAlign w:val="center"/>
          </w:tcPr>
          <w:p w:rsidR="00583C03" w:rsidRPr="00304445" w:rsidRDefault="00583C03" w:rsidP="008D3EE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992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Selecionar</w:t>
            </w:r>
          </w:p>
        </w:tc>
        <w:tc>
          <w:tcPr>
            <w:tcW w:w="1783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583C03" w:rsidRPr="0068704F" w:rsidTr="00BF195A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83C03" w:rsidRDefault="00583C03" w:rsidP="008D3EE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1372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UF</w:t>
            </w:r>
          </w:p>
        </w:tc>
        <w:tc>
          <w:tcPr>
            <w:tcW w:w="709" w:type="dxa"/>
          </w:tcPr>
          <w:p w:rsidR="00583C03" w:rsidRDefault="00583C03">
            <w:r w:rsidRPr="00790D83">
              <w:rPr>
                <w:i/>
                <w:iCs/>
                <w:color w:val="auto"/>
                <w:sz w:val="16"/>
                <w:szCs w:val="16"/>
              </w:rPr>
              <w:t>Recupera do cadastro do usuário</w:t>
            </w:r>
          </w:p>
        </w:tc>
        <w:tc>
          <w:tcPr>
            <w:tcW w:w="1275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Tabela padrão do IBGE</w:t>
            </w:r>
          </w:p>
        </w:tc>
        <w:tc>
          <w:tcPr>
            <w:tcW w:w="425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952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95658">
              <w:rPr>
                <w:i/>
                <w:sz w:val="16"/>
                <w:szCs w:val="16"/>
              </w:rPr>
              <w:t>Lista de</w:t>
            </w:r>
            <w:r>
              <w:rPr>
                <w:i/>
                <w:sz w:val="16"/>
                <w:szCs w:val="16"/>
              </w:rPr>
              <w:t xml:space="preserve"> UF´s</w:t>
            </w:r>
          </w:p>
        </w:tc>
        <w:tc>
          <w:tcPr>
            <w:tcW w:w="466" w:type="dxa"/>
            <w:vAlign w:val="center"/>
          </w:tcPr>
          <w:p w:rsidR="00583C03" w:rsidRDefault="00583C03" w:rsidP="008D3EE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992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Selecionar</w:t>
            </w:r>
          </w:p>
        </w:tc>
        <w:tc>
          <w:tcPr>
            <w:tcW w:w="1783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583C03" w:rsidRPr="0068704F" w:rsidTr="00BF195A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83C03" w:rsidRPr="00304445" w:rsidRDefault="00583C03" w:rsidP="008D3EE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1372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Municí</w:t>
            </w:r>
            <w:r w:rsidRPr="00304445">
              <w:rPr>
                <w:i/>
                <w:iCs/>
                <w:color w:val="auto"/>
                <w:sz w:val="16"/>
                <w:szCs w:val="16"/>
              </w:rPr>
              <w:t>pio</w:t>
            </w:r>
          </w:p>
        </w:tc>
        <w:tc>
          <w:tcPr>
            <w:tcW w:w="709" w:type="dxa"/>
          </w:tcPr>
          <w:p w:rsidR="00583C03" w:rsidRDefault="00583C03">
            <w:r w:rsidRPr="00790D83">
              <w:rPr>
                <w:i/>
                <w:iCs/>
                <w:color w:val="auto"/>
                <w:sz w:val="16"/>
                <w:szCs w:val="16"/>
              </w:rPr>
              <w:t>Recupera do cadastro do usuário</w:t>
            </w:r>
          </w:p>
        </w:tc>
        <w:tc>
          <w:tcPr>
            <w:tcW w:w="1275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Tabela padrão do IBGE</w:t>
            </w:r>
          </w:p>
        </w:tc>
        <w:tc>
          <w:tcPr>
            <w:tcW w:w="425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952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Lista de Municípios</w:t>
            </w:r>
          </w:p>
        </w:tc>
        <w:tc>
          <w:tcPr>
            <w:tcW w:w="466" w:type="dxa"/>
            <w:vAlign w:val="center"/>
          </w:tcPr>
          <w:p w:rsidR="00583C03" w:rsidRPr="00304445" w:rsidRDefault="00583C03" w:rsidP="008D3EE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992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Selecionar</w:t>
            </w:r>
          </w:p>
        </w:tc>
        <w:tc>
          <w:tcPr>
            <w:tcW w:w="1783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D3EEB" w:rsidRPr="0068704F" w:rsidTr="008D3EE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8D3EEB" w:rsidRPr="00304445" w:rsidRDefault="008D3EEB" w:rsidP="008D3EE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1372" w:type="dxa"/>
            <w:vAlign w:val="center"/>
          </w:tcPr>
          <w:p w:rsidR="008D3EEB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Como deseja receber a resposta</w:t>
            </w:r>
          </w:p>
        </w:tc>
        <w:tc>
          <w:tcPr>
            <w:tcW w:w="709" w:type="dxa"/>
            <w:vAlign w:val="center"/>
          </w:tcPr>
          <w:p w:rsidR="008D3EEB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do cadastro do usuário</w:t>
            </w:r>
          </w:p>
        </w:tc>
        <w:tc>
          <w:tcPr>
            <w:tcW w:w="1275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 xml:space="preserve">Opções do campo: </w:t>
            </w:r>
          </w:p>
          <w:p w:rsidR="008D3EEB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-</w:t>
            </w:r>
            <w:r>
              <w:rPr>
                <w:i/>
                <w:iCs/>
                <w:color w:val="auto"/>
                <w:sz w:val="16"/>
                <w:szCs w:val="16"/>
              </w:rPr>
              <w:t>C</w:t>
            </w:r>
            <w:r w:rsidRPr="00D72501">
              <w:rPr>
                <w:i/>
                <w:iCs/>
                <w:color w:val="auto"/>
                <w:sz w:val="16"/>
                <w:szCs w:val="16"/>
              </w:rPr>
              <w:t>arta,</w:t>
            </w:r>
          </w:p>
          <w:p w:rsidR="008D3EEB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-E</w:t>
            </w:r>
            <w:r w:rsidRPr="00D72501">
              <w:rPr>
                <w:i/>
                <w:iCs/>
                <w:color w:val="auto"/>
                <w:sz w:val="16"/>
                <w:szCs w:val="16"/>
              </w:rPr>
              <w:t>-mail</w:t>
            </w:r>
          </w:p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-N</w:t>
            </w:r>
            <w:r w:rsidRPr="00D72501">
              <w:rPr>
                <w:i/>
                <w:iCs/>
                <w:color w:val="auto"/>
                <w:sz w:val="16"/>
                <w:szCs w:val="16"/>
              </w:rPr>
              <w:t>ão deseja receber resposta</w:t>
            </w:r>
            <w:r w:rsidRPr="00304445"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425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952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Lista de respostas</w:t>
            </w:r>
          </w:p>
        </w:tc>
        <w:tc>
          <w:tcPr>
            <w:tcW w:w="466" w:type="dxa"/>
            <w:vAlign w:val="center"/>
          </w:tcPr>
          <w:p w:rsidR="008D3EEB" w:rsidRPr="00304445" w:rsidRDefault="008D3EEB" w:rsidP="008D3EE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992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Selecionar</w:t>
            </w:r>
          </w:p>
        </w:tc>
        <w:tc>
          <w:tcPr>
            <w:tcW w:w="1783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583C03" w:rsidRPr="0068704F" w:rsidTr="00BF195A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83C03" w:rsidRPr="00304445" w:rsidRDefault="00583C03" w:rsidP="008D3EE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lastRenderedPageBreak/>
              <w:t>11</w:t>
            </w:r>
          </w:p>
        </w:tc>
        <w:tc>
          <w:tcPr>
            <w:tcW w:w="1372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Endereço</w:t>
            </w:r>
          </w:p>
        </w:tc>
        <w:tc>
          <w:tcPr>
            <w:tcW w:w="709" w:type="dxa"/>
          </w:tcPr>
          <w:p w:rsidR="00583C03" w:rsidRDefault="00583C03">
            <w:r w:rsidRPr="00603486">
              <w:rPr>
                <w:i/>
                <w:iCs/>
                <w:color w:val="auto"/>
                <w:sz w:val="16"/>
                <w:szCs w:val="16"/>
              </w:rPr>
              <w:t>Recupera do cadastro do usuário</w:t>
            </w:r>
          </w:p>
        </w:tc>
        <w:tc>
          <w:tcPr>
            <w:tcW w:w="1275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426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850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952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6" w:type="dxa"/>
            <w:vAlign w:val="center"/>
          </w:tcPr>
          <w:p w:rsidR="00583C03" w:rsidRPr="00304445" w:rsidRDefault="00583C03" w:rsidP="008D3EE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992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783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583C03" w:rsidRPr="0068704F" w:rsidTr="00BF195A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83C03" w:rsidRPr="00304445" w:rsidRDefault="00583C03" w:rsidP="008D3EE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</w:p>
        </w:tc>
        <w:tc>
          <w:tcPr>
            <w:tcW w:w="1372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CEP</w:t>
            </w:r>
          </w:p>
        </w:tc>
        <w:tc>
          <w:tcPr>
            <w:tcW w:w="709" w:type="dxa"/>
          </w:tcPr>
          <w:p w:rsidR="00583C03" w:rsidRDefault="00583C03">
            <w:r w:rsidRPr="00603486">
              <w:rPr>
                <w:i/>
                <w:iCs/>
                <w:color w:val="auto"/>
                <w:sz w:val="16"/>
                <w:szCs w:val="16"/>
              </w:rPr>
              <w:t>Recupera do cadastro do usuário</w:t>
            </w:r>
          </w:p>
        </w:tc>
        <w:tc>
          <w:tcPr>
            <w:tcW w:w="1275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99.999-999</w:t>
            </w:r>
          </w:p>
        </w:tc>
        <w:tc>
          <w:tcPr>
            <w:tcW w:w="426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850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952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6" w:type="dxa"/>
            <w:vAlign w:val="center"/>
          </w:tcPr>
          <w:p w:rsidR="00583C03" w:rsidRPr="00304445" w:rsidRDefault="00583C03" w:rsidP="008D3EE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</w:p>
        </w:tc>
        <w:tc>
          <w:tcPr>
            <w:tcW w:w="992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783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583C03" w:rsidRPr="0068704F" w:rsidTr="00BF195A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83C03" w:rsidRDefault="00583C03" w:rsidP="008D3EE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13</w:t>
            </w:r>
          </w:p>
        </w:tc>
        <w:tc>
          <w:tcPr>
            <w:tcW w:w="1372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Telefone</w:t>
            </w:r>
          </w:p>
        </w:tc>
        <w:tc>
          <w:tcPr>
            <w:tcW w:w="709" w:type="dxa"/>
          </w:tcPr>
          <w:p w:rsidR="00583C03" w:rsidRDefault="00583C03">
            <w:r w:rsidRPr="00603486">
              <w:rPr>
                <w:i/>
                <w:iCs/>
                <w:color w:val="auto"/>
                <w:sz w:val="16"/>
                <w:szCs w:val="16"/>
              </w:rPr>
              <w:t>Recupera do cadastro do usuário</w:t>
            </w:r>
          </w:p>
        </w:tc>
        <w:tc>
          <w:tcPr>
            <w:tcW w:w="1275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(99)9999-9999</w:t>
            </w:r>
          </w:p>
        </w:tc>
        <w:tc>
          <w:tcPr>
            <w:tcW w:w="426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850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952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6" w:type="dxa"/>
            <w:vAlign w:val="center"/>
          </w:tcPr>
          <w:p w:rsidR="00583C03" w:rsidRDefault="00583C03" w:rsidP="008D3EE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13</w:t>
            </w:r>
          </w:p>
        </w:tc>
        <w:tc>
          <w:tcPr>
            <w:tcW w:w="992" w:type="dxa"/>
          </w:tcPr>
          <w:p w:rsidR="00583C03" w:rsidRDefault="00583C03" w:rsidP="008D3EEB">
            <w:r w:rsidRPr="00E5658D"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783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583C03" w:rsidRPr="0068704F" w:rsidTr="00BF195A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83C03" w:rsidRDefault="00583C03" w:rsidP="008D3EE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14</w:t>
            </w:r>
          </w:p>
        </w:tc>
        <w:tc>
          <w:tcPr>
            <w:tcW w:w="1372" w:type="dxa"/>
            <w:vAlign w:val="center"/>
          </w:tcPr>
          <w:p w:rsidR="00583C03" w:rsidRPr="00304445" w:rsidRDefault="00583C03" w:rsidP="008D3EE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Seu Relacionamento</w:t>
            </w:r>
            <w:r>
              <w:rPr>
                <w:i/>
                <w:iCs/>
                <w:color w:val="auto"/>
                <w:sz w:val="16"/>
                <w:szCs w:val="16"/>
              </w:rPr>
              <w:t xml:space="preserve"> com o STJ</w:t>
            </w:r>
          </w:p>
        </w:tc>
        <w:tc>
          <w:tcPr>
            <w:tcW w:w="709" w:type="dxa"/>
          </w:tcPr>
          <w:p w:rsidR="00583C03" w:rsidRDefault="00583C03">
            <w:r w:rsidRPr="00603486">
              <w:rPr>
                <w:i/>
                <w:iCs/>
                <w:color w:val="auto"/>
                <w:sz w:val="16"/>
                <w:szCs w:val="16"/>
              </w:rPr>
              <w:t>Recupera do cadastro do usuário</w:t>
            </w:r>
          </w:p>
        </w:tc>
        <w:tc>
          <w:tcPr>
            <w:tcW w:w="1275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:rsidR="00583C03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Opções do campo:</w:t>
            </w:r>
          </w:p>
          <w:p w:rsidR="00583C03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--Servidor do STJ</w:t>
            </w:r>
          </w:p>
          <w:p w:rsidR="00583C03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-Advogado</w:t>
            </w:r>
          </w:p>
          <w:p w:rsidR="00583C03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-Parte em processo</w:t>
            </w:r>
          </w:p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-Cidadão</w:t>
            </w:r>
          </w:p>
        </w:tc>
        <w:tc>
          <w:tcPr>
            <w:tcW w:w="425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952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Lista de Relacionamentos</w:t>
            </w:r>
          </w:p>
        </w:tc>
        <w:tc>
          <w:tcPr>
            <w:tcW w:w="466" w:type="dxa"/>
            <w:vAlign w:val="center"/>
          </w:tcPr>
          <w:p w:rsidR="00583C03" w:rsidRDefault="00583C03" w:rsidP="008D3EE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14</w:t>
            </w:r>
          </w:p>
        </w:tc>
        <w:tc>
          <w:tcPr>
            <w:tcW w:w="992" w:type="dxa"/>
          </w:tcPr>
          <w:p w:rsidR="00583C03" w:rsidRDefault="00583C03" w:rsidP="008D3EEB">
            <w:r>
              <w:rPr>
                <w:i/>
                <w:iCs/>
                <w:color w:val="auto"/>
                <w:sz w:val="16"/>
                <w:szCs w:val="16"/>
              </w:rPr>
              <w:t>Selecionar</w:t>
            </w:r>
          </w:p>
        </w:tc>
        <w:tc>
          <w:tcPr>
            <w:tcW w:w="1783" w:type="dxa"/>
            <w:vAlign w:val="center"/>
          </w:tcPr>
          <w:p w:rsidR="00583C03" w:rsidRPr="00304445" w:rsidRDefault="00583C03" w:rsidP="008D3EE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583C03" w:rsidRPr="0068704F" w:rsidTr="00BF195A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83C03" w:rsidRPr="00304445" w:rsidRDefault="00583C03" w:rsidP="008D3EE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15</w:t>
            </w:r>
          </w:p>
        </w:tc>
        <w:tc>
          <w:tcPr>
            <w:tcW w:w="1372" w:type="dxa"/>
            <w:vAlign w:val="center"/>
          </w:tcPr>
          <w:p w:rsidR="00583C03" w:rsidRPr="00304445" w:rsidRDefault="00583C03" w:rsidP="008D3EE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Profissão </w:t>
            </w:r>
          </w:p>
        </w:tc>
        <w:tc>
          <w:tcPr>
            <w:tcW w:w="709" w:type="dxa"/>
          </w:tcPr>
          <w:p w:rsidR="00583C03" w:rsidRDefault="00583C03">
            <w:r w:rsidRPr="00603486">
              <w:rPr>
                <w:i/>
                <w:iCs/>
                <w:color w:val="auto"/>
                <w:sz w:val="16"/>
                <w:szCs w:val="16"/>
              </w:rPr>
              <w:t>Recupera do cadastro do usuário</w:t>
            </w:r>
          </w:p>
        </w:tc>
        <w:tc>
          <w:tcPr>
            <w:tcW w:w="1275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850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Tabela padrão </w:t>
            </w:r>
          </w:p>
        </w:tc>
        <w:tc>
          <w:tcPr>
            <w:tcW w:w="425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952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Lista de Profissões</w:t>
            </w:r>
          </w:p>
        </w:tc>
        <w:tc>
          <w:tcPr>
            <w:tcW w:w="466" w:type="dxa"/>
            <w:vAlign w:val="center"/>
          </w:tcPr>
          <w:p w:rsidR="00583C03" w:rsidRPr="00304445" w:rsidRDefault="00583C03" w:rsidP="008D3EE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15</w:t>
            </w:r>
          </w:p>
        </w:tc>
        <w:tc>
          <w:tcPr>
            <w:tcW w:w="992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Selecionar</w:t>
            </w:r>
          </w:p>
        </w:tc>
        <w:tc>
          <w:tcPr>
            <w:tcW w:w="1783" w:type="dxa"/>
            <w:vAlign w:val="center"/>
          </w:tcPr>
          <w:p w:rsidR="00583C03" w:rsidRPr="00304445" w:rsidRDefault="00583C03" w:rsidP="008D3EE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583C03" w:rsidRPr="0068704F" w:rsidTr="00BF195A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83C03" w:rsidRPr="00304445" w:rsidRDefault="00583C03" w:rsidP="008D3EE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16</w:t>
            </w:r>
          </w:p>
        </w:tc>
        <w:tc>
          <w:tcPr>
            <w:tcW w:w="1372" w:type="dxa"/>
            <w:vAlign w:val="center"/>
          </w:tcPr>
          <w:p w:rsidR="00583C03" w:rsidRPr="00304445" w:rsidRDefault="00583C03" w:rsidP="008D3EE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Escolaridade</w:t>
            </w:r>
          </w:p>
        </w:tc>
        <w:tc>
          <w:tcPr>
            <w:tcW w:w="709" w:type="dxa"/>
          </w:tcPr>
          <w:p w:rsidR="00583C03" w:rsidRDefault="00583C03">
            <w:r w:rsidRPr="00603486">
              <w:rPr>
                <w:i/>
                <w:iCs/>
                <w:color w:val="auto"/>
                <w:sz w:val="16"/>
                <w:szCs w:val="16"/>
              </w:rPr>
              <w:t>Recupera do cadastro do usuário</w:t>
            </w:r>
          </w:p>
        </w:tc>
        <w:tc>
          <w:tcPr>
            <w:tcW w:w="1275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850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Tabela padrão </w:t>
            </w:r>
          </w:p>
        </w:tc>
        <w:tc>
          <w:tcPr>
            <w:tcW w:w="425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952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Lista de Escolaridades</w:t>
            </w:r>
          </w:p>
        </w:tc>
        <w:tc>
          <w:tcPr>
            <w:tcW w:w="466" w:type="dxa"/>
            <w:vAlign w:val="center"/>
          </w:tcPr>
          <w:p w:rsidR="00583C03" w:rsidRPr="00304445" w:rsidRDefault="00583C03" w:rsidP="008D3EE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16</w:t>
            </w:r>
          </w:p>
        </w:tc>
        <w:tc>
          <w:tcPr>
            <w:tcW w:w="992" w:type="dxa"/>
            <w:vAlign w:val="center"/>
          </w:tcPr>
          <w:p w:rsidR="00583C03" w:rsidRPr="00304445" w:rsidRDefault="00583C03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Selecionar</w:t>
            </w:r>
          </w:p>
        </w:tc>
        <w:tc>
          <w:tcPr>
            <w:tcW w:w="1783" w:type="dxa"/>
            <w:vAlign w:val="center"/>
          </w:tcPr>
          <w:p w:rsidR="00583C03" w:rsidRPr="00304445" w:rsidRDefault="00583C03" w:rsidP="008D3EE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D3EEB" w:rsidRPr="0068704F" w:rsidTr="008D3EE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8D3EEB" w:rsidRPr="00304445" w:rsidRDefault="008D3EEB" w:rsidP="008D3EE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17</w:t>
            </w:r>
          </w:p>
        </w:tc>
        <w:tc>
          <w:tcPr>
            <w:tcW w:w="1372" w:type="dxa"/>
            <w:vAlign w:val="center"/>
          </w:tcPr>
          <w:p w:rsidR="008D3EEB" w:rsidRPr="00304445" w:rsidRDefault="008D3EEB" w:rsidP="008D3EE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Botão </w:t>
            </w:r>
            <w:r w:rsidRPr="00304445">
              <w:rPr>
                <w:i/>
                <w:iCs/>
                <w:color w:val="auto"/>
                <w:sz w:val="16"/>
                <w:szCs w:val="16"/>
              </w:rPr>
              <w:t>Cancelar</w:t>
            </w:r>
          </w:p>
        </w:tc>
        <w:tc>
          <w:tcPr>
            <w:tcW w:w="709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vAlign w:val="center"/>
          </w:tcPr>
          <w:p w:rsidR="008D3EEB" w:rsidRPr="0064040A" w:rsidRDefault="008D3EEB" w:rsidP="008D3EE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64040A"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6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0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52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6" w:type="dxa"/>
            <w:vAlign w:val="center"/>
          </w:tcPr>
          <w:p w:rsidR="008D3EEB" w:rsidRPr="00304445" w:rsidRDefault="008D3EEB" w:rsidP="008D3EE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17</w:t>
            </w:r>
          </w:p>
        </w:tc>
        <w:tc>
          <w:tcPr>
            <w:tcW w:w="992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783" w:type="dxa"/>
            <w:vAlign w:val="center"/>
          </w:tcPr>
          <w:p w:rsidR="008D3EEB" w:rsidRPr="00304445" w:rsidRDefault="008D3EEB" w:rsidP="008D3EE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Cancela dados e retorna para página inicial</w:t>
            </w:r>
          </w:p>
        </w:tc>
      </w:tr>
      <w:tr w:rsidR="008D3EEB" w:rsidRPr="0068704F" w:rsidTr="008D3EE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8D3EEB" w:rsidRPr="00304445" w:rsidRDefault="008D3EEB" w:rsidP="008D3EE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18</w:t>
            </w:r>
          </w:p>
        </w:tc>
        <w:tc>
          <w:tcPr>
            <w:tcW w:w="1372" w:type="dxa"/>
            <w:vAlign w:val="center"/>
          </w:tcPr>
          <w:p w:rsidR="008D3EEB" w:rsidRPr="00304445" w:rsidRDefault="008D3EEB" w:rsidP="008D3EE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Botão Atualizar</w:t>
            </w:r>
          </w:p>
        </w:tc>
        <w:tc>
          <w:tcPr>
            <w:tcW w:w="709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vAlign w:val="center"/>
          </w:tcPr>
          <w:p w:rsidR="008D3EEB" w:rsidRPr="0064040A" w:rsidRDefault="008D3EEB" w:rsidP="008D3EE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64040A"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6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0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52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6" w:type="dxa"/>
            <w:vAlign w:val="center"/>
          </w:tcPr>
          <w:p w:rsidR="008D3EEB" w:rsidRPr="00304445" w:rsidRDefault="008D3EEB" w:rsidP="008D3EE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18</w:t>
            </w:r>
          </w:p>
        </w:tc>
        <w:tc>
          <w:tcPr>
            <w:tcW w:w="992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783" w:type="dxa"/>
            <w:vAlign w:val="center"/>
          </w:tcPr>
          <w:p w:rsidR="008D3EEB" w:rsidRPr="00304445" w:rsidRDefault="008D3EEB" w:rsidP="008D3EE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Atualiza os dados</w:t>
            </w:r>
          </w:p>
        </w:tc>
      </w:tr>
      <w:tr w:rsidR="008D3EEB" w:rsidRPr="0068704F" w:rsidTr="008D3EE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8D3EEB" w:rsidRPr="00304445" w:rsidRDefault="008D3EEB" w:rsidP="008D3EE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20</w:t>
            </w:r>
          </w:p>
        </w:tc>
        <w:tc>
          <w:tcPr>
            <w:tcW w:w="1372" w:type="dxa"/>
            <w:vAlign w:val="center"/>
          </w:tcPr>
          <w:p w:rsidR="008D3EEB" w:rsidRPr="00304445" w:rsidRDefault="008D3EEB" w:rsidP="008D3EE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Botão </w:t>
            </w:r>
            <w:r w:rsidRPr="00304445">
              <w:rPr>
                <w:i/>
                <w:iCs/>
                <w:color w:val="auto"/>
                <w:sz w:val="16"/>
                <w:szCs w:val="16"/>
              </w:rPr>
              <w:t>Próximo</w:t>
            </w:r>
          </w:p>
        </w:tc>
        <w:tc>
          <w:tcPr>
            <w:tcW w:w="709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vAlign w:val="center"/>
          </w:tcPr>
          <w:p w:rsidR="008D3EEB" w:rsidRPr="0064040A" w:rsidRDefault="008D3EEB" w:rsidP="008D3EE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64040A"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6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0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52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6" w:type="dxa"/>
            <w:vAlign w:val="center"/>
          </w:tcPr>
          <w:p w:rsidR="008D3EEB" w:rsidRPr="00304445" w:rsidRDefault="008D3EEB" w:rsidP="008D3EE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20</w:t>
            </w:r>
          </w:p>
        </w:tc>
        <w:tc>
          <w:tcPr>
            <w:tcW w:w="992" w:type="dxa"/>
            <w:vAlign w:val="center"/>
          </w:tcPr>
          <w:p w:rsidR="008D3EEB" w:rsidRPr="00304445" w:rsidRDefault="008D3EEB" w:rsidP="008D3EE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783" w:type="dxa"/>
            <w:vAlign w:val="center"/>
          </w:tcPr>
          <w:p w:rsidR="008D3EEB" w:rsidRPr="00304445" w:rsidRDefault="008D3EEB" w:rsidP="008D3EE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64040A">
              <w:rPr>
                <w:i/>
                <w:iCs/>
                <w:color w:val="auto"/>
                <w:sz w:val="16"/>
                <w:szCs w:val="16"/>
              </w:rPr>
              <w:t>Acion</w:t>
            </w:r>
            <w:r>
              <w:rPr>
                <w:i/>
                <w:iCs/>
                <w:color w:val="auto"/>
                <w:sz w:val="16"/>
                <w:szCs w:val="16"/>
              </w:rPr>
              <w:t>a a descrição do pedido da tela</w:t>
            </w:r>
            <w:r w:rsidRPr="0064040A"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  <w:r>
              <w:rPr>
                <w:i/>
                <w:iCs/>
                <w:color w:val="auto"/>
                <w:sz w:val="16"/>
                <w:szCs w:val="16"/>
              </w:rPr>
              <w:t>Cadastrar Manifestação</w:t>
            </w:r>
          </w:p>
        </w:tc>
      </w:tr>
      <w:tr w:rsidR="008D3EEB" w:rsidTr="008D3EEB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8D3EEB" w:rsidRPr="00304445" w:rsidRDefault="008D3EEB" w:rsidP="008D3EEB">
            <w:pPr>
              <w:rPr>
                <w:sz w:val="16"/>
                <w:szCs w:val="16"/>
              </w:rPr>
            </w:pPr>
            <w:r w:rsidRPr="00304445">
              <w:rPr>
                <w:sz w:val="16"/>
                <w:szCs w:val="16"/>
              </w:rPr>
              <w:t xml:space="preserve">Máscaras: </w:t>
            </w:r>
            <w:r w:rsidRPr="00304445">
              <w:rPr>
                <w:b/>
                <w:bCs/>
                <w:sz w:val="16"/>
                <w:szCs w:val="16"/>
              </w:rPr>
              <w:t>LC</w:t>
            </w:r>
            <w:r w:rsidRPr="00304445">
              <w:rPr>
                <w:sz w:val="16"/>
                <w:szCs w:val="16"/>
              </w:rPr>
              <w:t xml:space="preserve"> – Caracteres Caixa Baixa, </w:t>
            </w:r>
            <w:r w:rsidRPr="00304445">
              <w:rPr>
                <w:b/>
                <w:bCs/>
                <w:sz w:val="16"/>
                <w:szCs w:val="16"/>
              </w:rPr>
              <w:t>UC</w:t>
            </w:r>
            <w:r w:rsidRPr="00304445">
              <w:rPr>
                <w:sz w:val="16"/>
                <w:szCs w:val="16"/>
              </w:rPr>
              <w:t xml:space="preserve"> –</w:t>
            </w:r>
            <w:r>
              <w:rPr>
                <w:sz w:val="16"/>
                <w:szCs w:val="16"/>
              </w:rPr>
              <w:t xml:space="preserve"> </w:t>
            </w:r>
            <w:r w:rsidRPr="00304445">
              <w:rPr>
                <w:sz w:val="16"/>
                <w:szCs w:val="16"/>
              </w:rPr>
              <w:t xml:space="preserve">Caracteres Caixa Alta, </w:t>
            </w:r>
            <w:r w:rsidRPr="00304445">
              <w:rPr>
                <w:b/>
                <w:bCs/>
                <w:sz w:val="16"/>
                <w:szCs w:val="16"/>
              </w:rPr>
              <w:t>CS</w:t>
            </w:r>
            <w:r w:rsidRPr="00304445">
              <w:rPr>
                <w:sz w:val="16"/>
                <w:szCs w:val="16"/>
              </w:rPr>
              <w:t xml:space="preserve"> – Ignora Caixa </w:t>
            </w:r>
          </w:p>
          <w:p w:rsidR="008D3EEB" w:rsidRPr="00304445" w:rsidRDefault="008D3EEB" w:rsidP="008D3EEB">
            <w:pPr>
              <w:rPr>
                <w:sz w:val="16"/>
                <w:szCs w:val="16"/>
              </w:rPr>
            </w:pPr>
            <w:r w:rsidRPr="00304445">
              <w:rPr>
                <w:b/>
                <w:bCs/>
                <w:sz w:val="16"/>
                <w:szCs w:val="16"/>
              </w:rPr>
              <w:t>CE –</w:t>
            </w:r>
            <w:r w:rsidRPr="00304445">
              <w:rPr>
                <w:sz w:val="16"/>
                <w:szCs w:val="16"/>
              </w:rPr>
              <w:t xml:space="preserve"> Aceita Caracteres Especiais, </w:t>
            </w:r>
            <w:r w:rsidRPr="00304445">
              <w:rPr>
                <w:b/>
                <w:bCs/>
                <w:sz w:val="16"/>
                <w:szCs w:val="16"/>
              </w:rPr>
              <w:t xml:space="preserve">NE – </w:t>
            </w:r>
            <w:r w:rsidRPr="00304445">
              <w:rPr>
                <w:sz w:val="16"/>
                <w:szCs w:val="16"/>
              </w:rPr>
              <w:t>Não Aceita Caracteres Especiais</w:t>
            </w:r>
          </w:p>
          <w:p w:rsidR="008D3EEB" w:rsidRPr="00304445" w:rsidRDefault="008D3EEB" w:rsidP="008D3EEB">
            <w:pPr>
              <w:rPr>
                <w:sz w:val="16"/>
                <w:szCs w:val="16"/>
              </w:rPr>
            </w:pPr>
            <w:r w:rsidRPr="00304445">
              <w:rPr>
                <w:b/>
                <w:bCs/>
                <w:sz w:val="16"/>
                <w:szCs w:val="16"/>
              </w:rPr>
              <w:t>CA</w:t>
            </w:r>
            <w:r w:rsidRPr="00304445">
              <w:rPr>
                <w:sz w:val="16"/>
                <w:szCs w:val="16"/>
              </w:rPr>
              <w:t xml:space="preserve"> – Aceita Caracteres Acentuados, </w:t>
            </w:r>
            <w:r w:rsidRPr="00304445">
              <w:rPr>
                <w:b/>
                <w:bCs/>
                <w:sz w:val="16"/>
                <w:szCs w:val="16"/>
              </w:rPr>
              <w:t>NA</w:t>
            </w:r>
            <w:r w:rsidRPr="00304445">
              <w:rPr>
                <w:sz w:val="16"/>
                <w:szCs w:val="16"/>
              </w:rPr>
              <w:t xml:space="preserve"> – Não Aceita Caracteres Acentuados</w:t>
            </w:r>
          </w:p>
          <w:p w:rsidR="008D3EEB" w:rsidRPr="00304445" w:rsidRDefault="008D3EEB" w:rsidP="008D3EEB">
            <w:pPr>
              <w:rPr>
                <w:sz w:val="16"/>
                <w:szCs w:val="16"/>
              </w:rPr>
            </w:pPr>
            <w:r w:rsidRPr="00304445">
              <w:rPr>
                <w:b/>
                <w:bCs/>
                <w:sz w:val="16"/>
                <w:szCs w:val="16"/>
              </w:rPr>
              <w:t xml:space="preserve">VN – </w:t>
            </w:r>
            <w:r w:rsidRPr="00304445">
              <w:rPr>
                <w:sz w:val="16"/>
                <w:szCs w:val="16"/>
              </w:rPr>
              <w:t>Valores</w:t>
            </w:r>
            <w:r>
              <w:rPr>
                <w:sz w:val="16"/>
                <w:szCs w:val="16"/>
              </w:rPr>
              <w:t xml:space="preserve"> </w:t>
            </w:r>
            <w:r w:rsidRPr="00304445">
              <w:rPr>
                <w:sz w:val="16"/>
                <w:szCs w:val="16"/>
              </w:rPr>
              <w:t xml:space="preserve">Inteiros, </w:t>
            </w:r>
            <w:r w:rsidRPr="00304445">
              <w:rPr>
                <w:b/>
                <w:bCs/>
                <w:sz w:val="16"/>
                <w:szCs w:val="16"/>
              </w:rPr>
              <w:t>VD</w:t>
            </w:r>
            <w:r w:rsidRPr="00304445">
              <w:rPr>
                <w:sz w:val="16"/>
                <w:szCs w:val="16"/>
              </w:rPr>
              <w:t xml:space="preserve"> – Valores com Casas Decimais</w:t>
            </w:r>
          </w:p>
          <w:p w:rsidR="008D3EEB" w:rsidRPr="00304445" w:rsidRDefault="008D3EEB" w:rsidP="008D3EEB">
            <w:pPr>
              <w:rPr>
                <w:sz w:val="16"/>
                <w:szCs w:val="16"/>
              </w:rPr>
            </w:pPr>
            <w:r w:rsidRPr="00304445">
              <w:rPr>
                <w:b/>
                <w:bCs/>
                <w:sz w:val="16"/>
                <w:szCs w:val="16"/>
              </w:rPr>
              <w:t>DT–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304445">
              <w:rPr>
                <w:sz w:val="16"/>
                <w:szCs w:val="16"/>
              </w:rPr>
              <w:t xml:space="preserve">Data (dd/mm/yyyy), </w:t>
            </w:r>
            <w:r w:rsidRPr="00304445">
              <w:rPr>
                <w:b/>
                <w:bCs/>
                <w:sz w:val="16"/>
                <w:szCs w:val="16"/>
              </w:rPr>
              <w:t>MA</w:t>
            </w:r>
            <w:r w:rsidRPr="00304445">
              <w:rPr>
                <w:sz w:val="16"/>
                <w:szCs w:val="16"/>
              </w:rPr>
              <w:t xml:space="preserve"> – Mês/Ano (mm/yyyy) </w:t>
            </w:r>
          </w:p>
          <w:p w:rsidR="008D3EEB" w:rsidRPr="00304445" w:rsidRDefault="008D3EEB" w:rsidP="008D3EEB">
            <w:pPr>
              <w:rPr>
                <w:sz w:val="16"/>
                <w:szCs w:val="16"/>
                <w:lang w:val="en-US"/>
              </w:rPr>
            </w:pPr>
            <w:r w:rsidRPr="00304445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304445">
              <w:rPr>
                <w:sz w:val="16"/>
                <w:szCs w:val="16"/>
                <w:lang w:val="en-US"/>
              </w:rPr>
              <w:t>TimeStamp (dd/mm/yyyy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304445">
              <w:rPr>
                <w:sz w:val="16"/>
                <w:szCs w:val="16"/>
                <w:lang w:val="en-US"/>
              </w:rPr>
              <w:t xml:space="preserve">hh:mm:ss), </w:t>
            </w:r>
            <w:r w:rsidRPr="00304445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304445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8D3EEB" w:rsidRPr="00304445" w:rsidRDefault="008D3EEB" w:rsidP="008D3EEB">
            <w:pPr>
              <w:rPr>
                <w:sz w:val="16"/>
                <w:szCs w:val="16"/>
              </w:rPr>
            </w:pPr>
            <w:r w:rsidRPr="00304445">
              <w:rPr>
                <w:b/>
                <w:bCs/>
                <w:sz w:val="16"/>
                <w:szCs w:val="16"/>
              </w:rPr>
              <w:t xml:space="preserve">Link – </w:t>
            </w:r>
            <w:r w:rsidRPr="00304445">
              <w:rPr>
                <w:sz w:val="16"/>
                <w:szCs w:val="16"/>
              </w:rPr>
              <w:t xml:space="preserve">Link para outra Página, </w:t>
            </w:r>
            <w:r w:rsidRPr="00304445">
              <w:rPr>
                <w:b/>
                <w:bCs/>
                <w:sz w:val="16"/>
                <w:szCs w:val="16"/>
              </w:rPr>
              <w:t>URL –</w:t>
            </w:r>
            <w:r w:rsidRPr="00304445">
              <w:rPr>
                <w:sz w:val="16"/>
                <w:szCs w:val="16"/>
              </w:rPr>
              <w:t xml:space="preserve"> Endereços Internet</w:t>
            </w:r>
          </w:p>
          <w:p w:rsidR="008D3EEB" w:rsidRPr="00304445" w:rsidRDefault="008D3EEB" w:rsidP="008D3EEB">
            <w:pPr>
              <w:rPr>
                <w:sz w:val="16"/>
                <w:szCs w:val="16"/>
              </w:rPr>
            </w:pPr>
          </w:p>
          <w:p w:rsidR="008D3EEB" w:rsidRPr="00304445" w:rsidRDefault="008D3EEB" w:rsidP="008D3EEB">
            <w:pPr>
              <w:ind w:left="1093" w:hanging="1093"/>
              <w:rPr>
                <w:sz w:val="16"/>
                <w:szCs w:val="16"/>
              </w:rPr>
            </w:pPr>
            <w:r w:rsidRPr="00304445">
              <w:rPr>
                <w:sz w:val="16"/>
                <w:szCs w:val="16"/>
              </w:rPr>
              <w:t xml:space="preserve">Informação BD: deverá constar o </w:t>
            </w:r>
            <w:r w:rsidRPr="00304445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304445">
              <w:rPr>
                <w:sz w:val="16"/>
                <w:szCs w:val="16"/>
              </w:rPr>
              <w:t xml:space="preserve"> e sua respectiva </w:t>
            </w:r>
            <w:r w:rsidRPr="00304445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304445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304445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304445">
              <w:rPr>
                <w:sz w:val="16"/>
                <w:szCs w:val="16"/>
              </w:rPr>
              <w:t xml:space="preserve"> e </w:t>
            </w:r>
            <w:r w:rsidRPr="00304445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304445">
              <w:rPr>
                <w:sz w:val="16"/>
                <w:szCs w:val="16"/>
              </w:rPr>
              <w:t xml:space="preserve"> da informação. Para este último deve-se usar </w:t>
            </w:r>
            <w:r w:rsidRPr="00304445">
              <w:rPr>
                <w:b/>
                <w:bCs/>
                <w:sz w:val="16"/>
                <w:szCs w:val="16"/>
              </w:rPr>
              <w:t>A –</w:t>
            </w:r>
            <w:r w:rsidRPr="00304445">
              <w:rPr>
                <w:sz w:val="16"/>
                <w:szCs w:val="16"/>
              </w:rPr>
              <w:t xml:space="preserve"> Alfanumérico, </w:t>
            </w:r>
            <w:r w:rsidRPr="00304445">
              <w:rPr>
                <w:b/>
                <w:bCs/>
                <w:sz w:val="16"/>
                <w:szCs w:val="16"/>
              </w:rPr>
              <w:t xml:space="preserve">N </w:t>
            </w:r>
            <w:r w:rsidRPr="00304445">
              <w:rPr>
                <w:sz w:val="16"/>
                <w:szCs w:val="16"/>
              </w:rPr>
              <w:t xml:space="preserve">– Numérico, </w:t>
            </w:r>
            <w:r w:rsidRPr="00304445">
              <w:rPr>
                <w:b/>
                <w:bCs/>
                <w:sz w:val="16"/>
                <w:szCs w:val="16"/>
              </w:rPr>
              <w:t xml:space="preserve">I – </w:t>
            </w:r>
            <w:r w:rsidRPr="00304445">
              <w:rPr>
                <w:sz w:val="16"/>
                <w:szCs w:val="16"/>
              </w:rPr>
              <w:t xml:space="preserve">Inteiro, </w:t>
            </w:r>
            <w:r w:rsidRPr="00304445">
              <w:rPr>
                <w:b/>
                <w:bCs/>
                <w:sz w:val="16"/>
                <w:szCs w:val="16"/>
              </w:rPr>
              <w:t>D –</w:t>
            </w:r>
            <w:r w:rsidRPr="00304445">
              <w:rPr>
                <w:sz w:val="16"/>
                <w:szCs w:val="16"/>
              </w:rPr>
              <w:t xml:space="preserve"> Decimal, </w:t>
            </w:r>
            <w:r w:rsidRPr="00304445">
              <w:rPr>
                <w:b/>
                <w:bCs/>
                <w:sz w:val="16"/>
                <w:szCs w:val="16"/>
              </w:rPr>
              <w:t xml:space="preserve">TS – </w:t>
            </w:r>
            <w:r w:rsidRPr="00304445">
              <w:rPr>
                <w:sz w:val="16"/>
                <w:szCs w:val="16"/>
              </w:rPr>
              <w:t xml:space="preserve">TimeStamp, </w:t>
            </w:r>
            <w:r w:rsidRPr="00304445">
              <w:rPr>
                <w:b/>
                <w:bCs/>
                <w:sz w:val="16"/>
                <w:szCs w:val="16"/>
              </w:rPr>
              <w:t xml:space="preserve">DT – </w:t>
            </w:r>
            <w:r w:rsidRPr="00304445">
              <w:rPr>
                <w:sz w:val="16"/>
                <w:szCs w:val="16"/>
              </w:rPr>
              <w:t>Data</w:t>
            </w:r>
          </w:p>
          <w:p w:rsidR="008D3EEB" w:rsidRPr="00304445" w:rsidRDefault="008D3EEB" w:rsidP="008D3EEB">
            <w:pPr>
              <w:ind w:left="1093" w:hanging="1093"/>
              <w:rPr>
                <w:sz w:val="16"/>
                <w:szCs w:val="16"/>
              </w:rPr>
            </w:pPr>
          </w:p>
          <w:p w:rsidR="008D3EEB" w:rsidRPr="00304445" w:rsidRDefault="008D3EEB" w:rsidP="008D3EEB">
            <w:pPr>
              <w:rPr>
                <w:sz w:val="16"/>
                <w:szCs w:val="16"/>
              </w:rPr>
            </w:pPr>
            <w:r w:rsidRPr="00304445">
              <w:rPr>
                <w:sz w:val="16"/>
                <w:szCs w:val="16"/>
              </w:rPr>
              <w:t xml:space="preserve">Não se Aplica: </w:t>
            </w:r>
            <w:r w:rsidRPr="00304445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8D3EEB" w:rsidRDefault="008D3EEB" w:rsidP="008D3EEB">
      <w:pPr>
        <w:pStyle w:val="Instruo"/>
        <w:spacing w:before="120"/>
        <w:ind w:left="714"/>
        <w:jc w:val="both"/>
        <w:rPr>
          <w:color w:val="auto"/>
        </w:rPr>
      </w:pPr>
    </w:p>
    <w:p w:rsidR="008D3EEB" w:rsidRDefault="008D3EEB" w:rsidP="008D3EEB">
      <w:pPr>
        <w:pStyle w:val="Instruo"/>
        <w:numPr>
          <w:ilvl w:val="0"/>
          <w:numId w:val="17"/>
        </w:numPr>
        <w:spacing w:before="120"/>
        <w:ind w:left="714" w:hanging="357"/>
        <w:jc w:val="both"/>
        <w:rPr>
          <w:color w:val="auto"/>
        </w:rPr>
      </w:pPr>
      <w:r w:rsidRPr="005278F0">
        <w:rPr>
          <w:color w:val="auto"/>
        </w:rPr>
        <w:t>Os campos “Pronome de Tratamento”, “UF”, “Município”, “Seu Relacionamento</w:t>
      </w:r>
      <w:r>
        <w:rPr>
          <w:color w:val="auto"/>
        </w:rPr>
        <w:t xml:space="preserve"> com o STJ</w:t>
      </w:r>
      <w:r w:rsidRPr="005278F0">
        <w:rPr>
          <w:color w:val="auto"/>
        </w:rPr>
        <w:t>”</w:t>
      </w:r>
      <w:r>
        <w:rPr>
          <w:color w:val="auto"/>
        </w:rPr>
        <w:t>, "</w:t>
      </w:r>
      <w:r w:rsidRPr="0086363C">
        <w:rPr>
          <w:color w:val="auto"/>
        </w:rPr>
        <w:t>Como deseja receber a resposta"</w:t>
      </w:r>
      <w:r>
        <w:rPr>
          <w:color w:val="auto"/>
        </w:rPr>
        <w:t>, "Profissão" e "Escolaridade"</w:t>
      </w:r>
      <w:r w:rsidR="005276AA">
        <w:rPr>
          <w:color w:val="auto"/>
        </w:rPr>
        <w:t xml:space="preserve"> </w:t>
      </w:r>
      <w:r w:rsidRPr="005278F0">
        <w:rPr>
          <w:color w:val="auto"/>
        </w:rPr>
        <w:t>são campos no estilo “Caixa de seleção” ou “Combo”.</w:t>
      </w:r>
    </w:p>
    <w:p w:rsidR="008D3EEB" w:rsidRDefault="008D3EEB" w:rsidP="008D3EEB">
      <w:pPr>
        <w:pStyle w:val="STJNvel2"/>
        <w:numPr>
          <w:ilvl w:val="0"/>
          <w:numId w:val="0"/>
        </w:numPr>
        <w:ind w:left="717"/>
      </w:pPr>
    </w:p>
    <w:p w:rsidR="00F5625B" w:rsidRPr="00751346" w:rsidRDefault="00F5625B" w:rsidP="00DC3D13">
      <w:pPr>
        <w:pStyle w:val="STJNivel3"/>
        <w:rPr>
          <w:i w:val="0"/>
        </w:rPr>
      </w:pPr>
      <w:bookmarkStart w:id="7" w:name="_Toc400980051"/>
      <w:r w:rsidRPr="0097716C">
        <w:t>2.2.</w:t>
      </w:r>
      <w:r w:rsidR="004E0844">
        <w:t>2</w:t>
      </w:r>
      <w:r w:rsidRPr="0097716C">
        <w:t xml:space="preserve">. </w:t>
      </w:r>
      <w:r>
        <w:t>Tela</w:t>
      </w:r>
      <w:r w:rsidRPr="0097716C">
        <w:t xml:space="preserve"> </w:t>
      </w:r>
      <w:r w:rsidR="00B6288C">
        <w:t>Descrição do Pedido</w:t>
      </w:r>
      <w:bookmarkEnd w:id="7"/>
    </w:p>
    <w:p w:rsidR="00F5625B" w:rsidRDefault="00F5625B" w:rsidP="00F5625B">
      <w:pPr>
        <w:pStyle w:val="Instruo"/>
        <w:jc w:val="center"/>
        <w:rPr>
          <w:i w:val="0"/>
          <w:color w:val="auto"/>
        </w:rPr>
      </w:pPr>
    </w:p>
    <w:p w:rsidR="00F5625B" w:rsidRPr="00F5625B" w:rsidRDefault="00F5625B" w:rsidP="00F5625B">
      <w:pPr>
        <w:jc w:val="center"/>
      </w:pPr>
    </w:p>
    <w:p w:rsidR="00F5625B" w:rsidRPr="00F5625B" w:rsidRDefault="003E5456" w:rsidP="00F5625B">
      <w:pPr>
        <w:jc w:val="center"/>
      </w:pPr>
      <w:r>
        <w:rPr>
          <w:noProof/>
        </w:rPr>
        <w:drawing>
          <wp:inline distT="0" distB="0" distL="0" distR="0">
            <wp:extent cx="6297295" cy="5650230"/>
            <wp:effectExtent l="19050" t="0" r="8255" b="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565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25B" w:rsidRDefault="00F5625B" w:rsidP="00F5625B">
      <w:pPr>
        <w:pStyle w:val="Instruo"/>
        <w:ind w:firstLine="1560"/>
        <w:jc w:val="center"/>
        <w:rPr>
          <w:i w:val="0"/>
          <w:color w:val="auto"/>
        </w:rPr>
      </w:pPr>
    </w:p>
    <w:p w:rsidR="00F5625B" w:rsidRDefault="00F5625B" w:rsidP="00F5625B">
      <w:pPr>
        <w:pStyle w:val="Instruo"/>
        <w:ind w:firstLine="1560"/>
        <w:jc w:val="center"/>
        <w:rPr>
          <w:i w:val="0"/>
          <w:color w:val="auto"/>
        </w:rPr>
      </w:pPr>
      <w:r w:rsidRPr="00751346">
        <w:rPr>
          <w:i w:val="0"/>
          <w:color w:val="auto"/>
        </w:rPr>
        <w:t xml:space="preserve">Figura </w:t>
      </w:r>
      <w:r w:rsidR="0035652F">
        <w:rPr>
          <w:i w:val="0"/>
          <w:color w:val="auto"/>
        </w:rPr>
        <w:t>2</w:t>
      </w:r>
      <w:r w:rsidRPr="00751346">
        <w:rPr>
          <w:i w:val="0"/>
          <w:color w:val="auto"/>
        </w:rPr>
        <w:t xml:space="preserve"> - </w:t>
      </w:r>
      <w:r>
        <w:rPr>
          <w:i w:val="0"/>
          <w:color w:val="auto"/>
        </w:rPr>
        <w:t>Tela</w:t>
      </w:r>
      <w:r w:rsidRPr="00751346">
        <w:rPr>
          <w:i w:val="0"/>
          <w:color w:val="auto"/>
        </w:rPr>
        <w:t xml:space="preserve"> </w:t>
      </w:r>
      <w:r w:rsidR="00153AD6">
        <w:rPr>
          <w:i w:val="0"/>
          <w:color w:val="auto"/>
        </w:rPr>
        <w:t>Descrição do Pedido</w:t>
      </w:r>
      <w:r w:rsidRPr="00751346">
        <w:rPr>
          <w:i w:val="0"/>
          <w:color w:val="auto"/>
        </w:rPr>
        <w:t>.</w:t>
      </w:r>
    </w:p>
    <w:p w:rsidR="00F5625B" w:rsidRDefault="004E0844" w:rsidP="004E0844">
      <w:pPr>
        <w:pStyle w:val="Titulo4"/>
        <w:numPr>
          <w:ilvl w:val="0"/>
          <w:numId w:val="0"/>
        </w:numPr>
        <w:ind w:left="360" w:hanging="360"/>
      </w:pPr>
      <w:r>
        <w:t>2.2.2.1.</w:t>
      </w:r>
      <w:r>
        <w:tab/>
      </w:r>
      <w:r w:rsidR="00F5625B">
        <w:t>Regras de Apresentação</w:t>
      </w:r>
    </w:p>
    <w:p w:rsidR="00F5625B" w:rsidRDefault="00F5625B" w:rsidP="004D03F1">
      <w:pPr>
        <w:pStyle w:val="PargrafodaLista"/>
        <w:tabs>
          <w:tab w:val="left" w:pos="1701"/>
        </w:tabs>
        <w:ind w:left="0"/>
      </w:pPr>
    </w:p>
    <w:p w:rsidR="003E5456" w:rsidRDefault="003E5456" w:rsidP="004D03F1">
      <w:pPr>
        <w:pStyle w:val="PargrafodaLista"/>
        <w:tabs>
          <w:tab w:val="left" w:pos="1701"/>
        </w:tabs>
        <w:ind w:left="0" w:firstLine="709"/>
      </w:pPr>
      <w:r>
        <w:t>Ao acionar o tipo "Recurso 01" o sistema permite descrever o recurso e anexar arquivos.</w:t>
      </w:r>
    </w:p>
    <w:p w:rsidR="003E5456" w:rsidRDefault="004B07BE" w:rsidP="003E5456">
      <w:pPr>
        <w:pStyle w:val="Textodecomentrio"/>
        <w:rPr>
          <w:color w:val="auto"/>
        </w:rPr>
      </w:pPr>
      <w:r>
        <w:tab/>
      </w:r>
      <w:r w:rsidRPr="00134F88">
        <w:rPr>
          <w:color w:val="auto"/>
        </w:rPr>
        <w:t xml:space="preserve">Ao clicar no botão “Anexar Arquivo”, o sistema deve apresentar a opção de anexar arquivo e incluir os arquivos na GRID “Anexos”. </w:t>
      </w:r>
      <w:r w:rsidR="00AC47EC" w:rsidRPr="00134F88">
        <w:rPr>
          <w:color w:val="auto"/>
        </w:rPr>
        <w:t>O</w:t>
      </w:r>
      <w:r w:rsidRPr="00134F88">
        <w:rPr>
          <w:color w:val="auto"/>
        </w:rPr>
        <w:t xml:space="preserve"> sistema permite anexar os arquivos desejados referente à manifestação (pdf, xls, imagem, wav (áudio) e doc).</w:t>
      </w:r>
    </w:p>
    <w:p w:rsidR="004B07BE" w:rsidRPr="00134F88" w:rsidRDefault="004B07BE" w:rsidP="004B07BE">
      <w:pPr>
        <w:pStyle w:val="Instruo"/>
        <w:ind w:left="720"/>
        <w:jc w:val="both"/>
        <w:rPr>
          <w:i w:val="0"/>
          <w:color w:val="auto"/>
        </w:rPr>
      </w:pPr>
      <w:r w:rsidRPr="00134F88">
        <w:rPr>
          <w:i w:val="0"/>
          <w:color w:val="auto"/>
        </w:rPr>
        <w:t>Ao clicar na opção “</w:t>
      </w:r>
      <w:r w:rsidRPr="00134F88">
        <w:rPr>
          <w:i w:val="0"/>
          <w:noProof/>
          <w:color w:val="auto"/>
        </w:rPr>
        <w:drawing>
          <wp:inline distT="0" distB="0" distL="0" distR="0">
            <wp:extent cx="170180" cy="148590"/>
            <wp:effectExtent l="19050" t="0" r="1270" b="0"/>
            <wp:docPr id="2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4F88">
        <w:rPr>
          <w:i w:val="0"/>
          <w:color w:val="auto"/>
        </w:rPr>
        <w:t>”, o sistema deve considerar que os arquivos selecionados serão encaminhados;</w:t>
      </w:r>
    </w:p>
    <w:p w:rsidR="004B07BE" w:rsidRDefault="004B07BE" w:rsidP="004B07BE">
      <w:pPr>
        <w:pStyle w:val="Textodecomentrio"/>
        <w:ind w:firstLine="708"/>
      </w:pPr>
      <w:r w:rsidRPr="00134F88">
        <w:rPr>
          <w:color w:val="auto"/>
        </w:rPr>
        <w:t>Ao clicar na opção “x”, o sistema deve excluir o arquivo da GRID</w:t>
      </w:r>
      <w:r w:rsidR="00B33AED">
        <w:rPr>
          <w:color w:val="auto"/>
        </w:rPr>
        <w:t>.</w:t>
      </w:r>
    </w:p>
    <w:p w:rsidR="003E5456" w:rsidRDefault="003E5456" w:rsidP="003E5456">
      <w:pPr>
        <w:pStyle w:val="Textodecomentrio"/>
      </w:pPr>
      <w:r>
        <w:lastRenderedPageBreak/>
        <w:tab/>
        <w:t>Ao clicar no botão "Enviar Recurso", o sistema encaminha a manifestação com a situação Recurso 01 para</w:t>
      </w:r>
      <w:r w:rsidR="00E846C0">
        <w:t xml:space="preserve"> a</w:t>
      </w:r>
      <w:r>
        <w:t xml:space="preserve"> caixa de entrada recebidas.</w:t>
      </w:r>
    </w:p>
    <w:p w:rsidR="00415CA2" w:rsidRDefault="00415CA2" w:rsidP="00415CA2">
      <w:pPr>
        <w:pStyle w:val="Textodecomentrio"/>
        <w:ind w:firstLine="708"/>
        <w:rPr>
          <w:color w:val="auto"/>
        </w:rPr>
      </w:pPr>
      <w:r w:rsidRPr="001D4ED4">
        <w:rPr>
          <w:color w:val="auto"/>
        </w:rPr>
        <w:t xml:space="preserve">Ao clicar no botão </w:t>
      </w:r>
      <w:r>
        <w:rPr>
          <w:color w:val="auto"/>
        </w:rPr>
        <w:t>"</w:t>
      </w:r>
      <w:r w:rsidRPr="001D4ED4">
        <w:rPr>
          <w:color w:val="auto"/>
        </w:rPr>
        <w:t>Cancelar</w:t>
      </w:r>
      <w:r>
        <w:rPr>
          <w:color w:val="auto"/>
        </w:rPr>
        <w:t>"</w:t>
      </w:r>
      <w:r w:rsidRPr="001D4ED4">
        <w:rPr>
          <w:color w:val="auto"/>
        </w:rPr>
        <w:t>, o sistema retorna para a página inicial</w:t>
      </w:r>
      <w:r>
        <w:rPr>
          <w:color w:val="auto"/>
        </w:rPr>
        <w:t xml:space="preserve"> do sistema</w:t>
      </w:r>
      <w:r w:rsidR="000F4F8E">
        <w:rPr>
          <w:color w:val="auto"/>
        </w:rPr>
        <w:t>.</w:t>
      </w:r>
    </w:p>
    <w:p w:rsidR="00433C47" w:rsidRDefault="00433C47" w:rsidP="00415CA2">
      <w:pPr>
        <w:pStyle w:val="Textodecomentrio"/>
        <w:ind w:firstLine="708"/>
        <w:rPr>
          <w:color w:val="auto"/>
        </w:rPr>
      </w:pPr>
      <w:r w:rsidRPr="00B90A61">
        <w:rPr>
          <w:color w:val="auto"/>
        </w:rPr>
        <w:t xml:space="preserve">Ao clicar o botão </w:t>
      </w:r>
      <w:r>
        <w:rPr>
          <w:color w:val="auto"/>
        </w:rPr>
        <w:t>"</w:t>
      </w:r>
      <w:r w:rsidRPr="00B90A61">
        <w:rPr>
          <w:color w:val="auto"/>
        </w:rPr>
        <w:t>Próximo</w:t>
      </w:r>
      <w:r>
        <w:rPr>
          <w:color w:val="auto"/>
        </w:rPr>
        <w:t>"</w:t>
      </w:r>
      <w:r w:rsidRPr="00B90A61">
        <w:rPr>
          <w:color w:val="auto"/>
        </w:rPr>
        <w:t>, a Tela “Confirmação” será chamada.</w:t>
      </w:r>
    </w:p>
    <w:p w:rsidR="000F4F8E" w:rsidRDefault="000F4F8E" w:rsidP="00415CA2">
      <w:pPr>
        <w:pStyle w:val="Textodecomentrio"/>
        <w:ind w:firstLine="708"/>
      </w:pPr>
      <w:r w:rsidRPr="001461AD">
        <w:t xml:space="preserve">Somente o perfil Ouvidoria </w:t>
      </w:r>
      <w:r>
        <w:t xml:space="preserve">ou Administrador </w:t>
      </w:r>
      <w:r w:rsidRPr="001461AD">
        <w:t>poder</w:t>
      </w:r>
      <w:r>
        <w:t>ão</w:t>
      </w:r>
      <w:r w:rsidRPr="001461AD">
        <w:t xml:space="preserve"> anexar </w:t>
      </w:r>
      <w:r>
        <w:t xml:space="preserve">arquivo com </w:t>
      </w:r>
      <w:r w:rsidRPr="001461AD">
        <w:t>a extensão de áudio.</w:t>
      </w:r>
    </w:p>
    <w:p w:rsidR="003E5456" w:rsidRDefault="003E5456" w:rsidP="004D03F1">
      <w:pPr>
        <w:pStyle w:val="PargrafodaLista"/>
        <w:tabs>
          <w:tab w:val="left" w:pos="1701"/>
        </w:tabs>
        <w:ind w:left="0" w:firstLine="709"/>
      </w:pPr>
    </w:p>
    <w:p w:rsidR="004D03F1" w:rsidRDefault="004D03F1" w:rsidP="004D03F1">
      <w:pPr>
        <w:pStyle w:val="PargrafodaLista"/>
        <w:tabs>
          <w:tab w:val="left" w:pos="1701"/>
        </w:tabs>
        <w:ind w:left="0"/>
      </w:pPr>
    </w:p>
    <w:p w:rsidR="00F5625B" w:rsidRDefault="004B17E8" w:rsidP="004B17E8">
      <w:pPr>
        <w:pStyle w:val="Titulo4"/>
        <w:numPr>
          <w:ilvl w:val="0"/>
          <w:numId w:val="0"/>
        </w:numPr>
        <w:ind w:left="360" w:hanging="360"/>
      </w:pPr>
      <w:r>
        <w:t>2.2.2.2.</w:t>
      </w:r>
      <w:r>
        <w:tab/>
      </w:r>
      <w:r w:rsidR="00F5625B">
        <w:t>Exceções</w:t>
      </w:r>
    </w:p>
    <w:p w:rsidR="00F5625B" w:rsidRDefault="00F5625B" w:rsidP="00F5625B">
      <w:r>
        <w:tab/>
        <w:t>Não se aplica.</w:t>
      </w:r>
    </w:p>
    <w:p w:rsidR="00F5625B" w:rsidRDefault="004B17E8" w:rsidP="004B17E8">
      <w:pPr>
        <w:pStyle w:val="Titulo4"/>
        <w:numPr>
          <w:ilvl w:val="0"/>
          <w:numId w:val="0"/>
        </w:numPr>
        <w:ind w:left="360" w:hanging="360"/>
      </w:pPr>
      <w:r>
        <w:t>2.2.2.3.</w:t>
      </w:r>
      <w:r>
        <w:tab/>
      </w:r>
      <w:r w:rsidR="00F5625B">
        <w:t>Itens de Controle</w:t>
      </w:r>
    </w:p>
    <w:p w:rsidR="00F5625B" w:rsidRDefault="00F5625B" w:rsidP="00F5625B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7"/>
        <w:gridCol w:w="1559"/>
        <w:gridCol w:w="850"/>
        <w:gridCol w:w="1134"/>
        <w:gridCol w:w="426"/>
        <w:gridCol w:w="1275"/>
        <w:gridCol w:w="426"/>
        <w:gridCol w:w="708"/>
        <w:gridCol w:w="426"/>
        <w:gridCol w:w="992"/>
        <w:gridCol w:w="1641"/>
      </w:tblGrid>
      <w:tr w:rsidR="00F5625B" w:rsidTr="00CD0522">
        <w:trPr>
          <w:cantSplit/>
          <w:trHeight w:val="1234"/>
          <w:jc w:val="center"/>
        </w:trPr>
        <w:tc>
          <w:tcPr>
            <w:tcW w:w="367" w:type="dxa"/>
            <w:shd w:val="pct25" w:color="auto" w:fill="auto"/>
            <w:textDirection w:val="btLr"/>
            <w:vAlign w:val="center"/>
          </w:tcPr>
          <w:p w:rsidR="00F5625B" w:rsidRDefault="00F5625B" w:rsidP="00CD052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559" w:type="dxa"/>
            <w:shd w:val="pct25" w:color="auto" w:fill="auto"/>
            <w:vAlign w:val="center"/>
          </w:tcPr>
          <w:p w:rsidR="00F5625B" w:rsidRDefault="00F5625B" w:rsidP="00CD052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0" w:type="dxa"/>
            <w:shd w:val="pct25" w:color="auto" w:fill="auto"/>
            <w:textDirection w:val="btLr"/>
            <w:vAlign w:val="center"/>
          </w:tcPr>
          <w:p w:rsidR="00F5625B" w:rsidRDefault="00F5625B" w:rsidP="00CD052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F5625B" w:rsidRDefault="00F5625B" w:rsidP="00CD052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26" w:type="dxa"/>
            <w:shd w:val="pct25" w:color="auto" w:fill="auto"/>
            <w:textDirection w:val="btLr"/>
            <w:vAlign w:val="center"/>
          </w:tcPr>
          <w:p w:rsidR="00F5625B" w:rsidRDefault="00F5625B" w:rsidP="00CD052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275" w:type="dxa"/>
            <w:shd w:val="pct25" w:color="auto" w:fill="auto"/>
            <w:textDirection w:val="btLr"/>
            <w:vAlign w:val="center"/>
          </w:tcPr>
          <w:p w:rsidR="00F5625B" w:rsidRDefault="00F5625B" w:rsidP="00CD052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426" w:type="dxa"/>
            <w:shd w:val="pct25" w:color="auto" w:fill="auto"/>
            <w:textDirection w:val="btLr"/>
            <w:vAlign w:val="center"/>
          </w:tcPr>
          <w:p w:rsidR="00F5625B" w:rsidRDefault="00F5625B" w:rsidP="00CD052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708" w:type="dxa"/>
            <w:shd w:val="pct25" w:color="auto" w:fill="auto"/>
            <w:textDirection w:val="btLr"/>
            <w:vAlign w:val="center"/>
          </w:tcPr>
          <w:p w:rsidR="00F5625B" w:rsidRDefault="00F5625B" w:rsidP="00CD052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26" w:type="dxa"/>
            <w:shd w:val="pct25" w:color="auto" w:fill="auto"/>
            <w:textDirection w:val="btLr"/>
            <w:vAlign w:val="center"/>
          </w:tcPr>
          <w:p w:rsidR="00F5625B" w:rsidRDefault="00F5625B" w:rsidP="00CD052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F5625B" w:rsidRDefault="00F5625B" w:rsidP="00CD052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641" w:type="dxa"/>
            <w:shd w:val="pct25" w:color="auto" w:fill="auto"/>
            <w:vAlign w:val="center"/>
          </w:tcPr>
          <w:p w:rsidR="00F5625B" w:rsidRDefault="00F5625B" w:rsidP="00CD052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433C47" w:rsidRPr="007E1F29" w:rsidTr="00CD0522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CD052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Combo Tipo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433C47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Selecione Elogio</w:t>
            </w:r>
          </w:p>
          <w:p w:rsidR="00433C47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Reclamação</w:t>
            </w:r>
          </w:p>
          <w:p w:rsidR="00433C47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Sugestão</w:t>
            </w:r>
          </w:p>
          <w:p w:rsidR="00433C47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Denúncia</w:t>
            </w:r>
          </w:p>
          <w:p w:rsidR="00433C47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Informação</w:t>
            </w:r>
          </w:p>
          <w:p w:rsidR="00433C47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Recurso 01</w:t>
            </w:r>
          </w:p>
          <w:p w:rsidR="00433C47" w:rsidRPr="007E1F29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Recurso </w:t>
            </w:r>
            <w:commentRangeStart w:id="8"/>
            <w:r>
              <w:rPr>
                <w:i/>
                <w:iCs/>
                <w:color w:val="auto"/>
                <w:sz w:val="16"/>
                <w:szCs w:val="16"/>
              </w:rPr>
              <w:t>02</w:t>
            </w:r>
            <w:commentRangeEnd w:id="8"/>
            <w:r>
              <w:rPr>
                <w:rStyle w:val="Refdecomentrio"/>
              </w:rPr>
              <w:commentReference w:id="8"/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Lista de Manifestações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Selecionar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433C47" w:rsidRPr="007E1F29" w:rsidTr="00CD0522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CD052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Descrição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33C47" w:rsidRPr="00B4561B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B4561B">
              <w:rPr>
                <w:i/>
                <w:iCs/>
                <w:color w:val="auto"/>
                <w:sz w:val="16"/>
                <w:szCs w:val="16"/>
              </w:rPr>
              <w:t>2000/A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433C47" w:rsidRPr="007E1F29" w:rsidTr="00CD0522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CD052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374300">
              <w:rPr>
                <w:i/>
                <w:iCs/>
                <w:color w:val="auto"/>
                <w:sz w:val="16"/>
                <w:szCs w:val="16"/>
              </w:rPr>
              <w:t>Se sua manifestação se refere a uma manifestação anterior, por favor, informe o código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12/</w:t>
            </w:r>
            <w:r w:rsidRPr="007E1F29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433C47" w:rsidRPr="007E1F29" w:rsidTr="00CD0522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CD052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433C47" w:rsidRDefault="00433C47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374300">
              <w:rPr>
                <w:i/>
                <w:iCs/>
                <w:color w:val="auto"/>
                <w:sz w:val="16"/>
                <w:szCs w:val="16"/>
              </w:rPr>
              <w:t>Se sua manifestação se refere a processo em trâmite no STJ, por favor, informe o número do processo: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  <w:r w:rsidRPr="007E1F29">
              <w:rPr>
                <w:i/>
                <w:iCs/>
                <w:color w:val="auto"/>
                <w:sz w:val="16"/>
                <w:szCs w:val="16"/>
              </w:rPr>
              <w:t>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433C47" w:rsidRPr="007E1F29" w:rsidTr="00CD0522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433C47" w:rsidRDefault="00433C47" w:rsidP="00CD052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433C47" w:rsidRDefault="00433C47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C12F74">
              <w:rPr>
                <w:i/>
                <w:iCs/>
                <w:color w:val="auto"/>
                <w:sz w:val="16"/>
                <w:szCs w:val="16"/>
              </w:rPr>
              <w:t>Descrição do Recurso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B4561B">
              <w:rPr>
                <w:i/>
                <w:iCs/>
                <w:color w:val="auto"/>
                <w:sz w:val="16"/>
                <w:szCs w:val="16"/>
              </w:rPr>
              <w:t>2000/</w:t>
            </w:r>
            <w:commentRangeStart w:id="9"/>
            <w:r w:rsidRPr="00B4561B">
              <w:rPr>
                <w:i/>
                <w:iCs/>
                <w:color w:val="auto"/>
                <w:sz w:val="16"/>
                <w:szCs w:val="16"/>
              </w:rPr>
              <w:t>A</w:t>
            </w:r>
            <w:commentRangeEnd w:id="9"/>
            <w:r>
              <w:rPr>
                <w:rStyle w:val="Refdecomentrio"/>
              </w:rPr>
              <w:commentReference w:id="9"/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433C47" w:rsidRPr="007E1F29" w:rsidTr="00CD0522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433C47" w:rsidRDefault="00433C47" w:rsidP="00CD052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433C47" w:rsidRPr="00B16F36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GRID Anexos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33C47" w:rsidRPr="00304445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Pr="00277373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433C47" w:rsidRPr="00357DC7" w:rsidRDefault="00433C47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433C47" w:rsidRPr="007E1F29" w:rsidTr="00CD0522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433C47" w:rsidRDefault="00433C47" w:rsidP="00CD052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433C47" w:rsidRPr="00B16F36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Ação </w:t>
            </w:r>
            <w:r w:rsidRPr="00D76A2D">
              <w:rPr>
                <w:i/>
                <w:iCs/>
                <w:color w:val="auto"/>
                <w:sz w:val="16"/>
                <w:szCs w:val="16"/>
              </w:rPr>
              <w:t>“</w:t>
            </w:r>
            <w:r w:rsidRPr="00D76A2D">
              <w:rPr>
                <w:i/>
                <w:iCs/>
                <w:noProof/>
                <w:color w:val="auto"/>
                <w:sz w:val="16"/>
                <w:szCs w:val="16"/>
              </w:rPr>
              <w:drawing>
                <wp:inline distT="0" distB="0" distL="0" distR="0">
                  <wp:extent cx="170180" cy="148590"/>
                  <wp:effectExtent l="19050" t="0" r="1270" b="0"/>
                  <wp:docPr id="4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8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76A2D">
              <w:rPr>
                <w:i/>
                <w:iCs/>
                <w:color w:val="auto"/>
                <w:sz w:val="16"/>
                <w:szCs w:val="16"/>
              </w:rPr>
              <w:t>”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33C47" w:rsidRPr="00304445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Pr="00277373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433C47" w:rsidRPr="00357DC7" w:rsidRDefault="00433C47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Encaminha a</w:t>
            </w:r>
            <w:r w:rsidRPr="00D76A2D">
              <w:rPr>
                <w:i/>
                <w:iCs/>
                <w:color w:val="auto"/>
                <w:sz w:val="16"/>
                <w:szCs w:val="16"/>
              </w:rPr>
              <w:t>rquivos selecionados</w:t>
            </w:r>
            <w:r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433C47" w:rsidRPr="007E1F29" w:rsidTr="00CD0522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433C47" w:rsidRDefault="00433C47" w:rsidP="00CD052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433C47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Ação </w:t>
            </w:r>
            <w:r w:rsidRPr="00D76A2D">
              <w:rPr>
                <w:i/>
                <w:iCs/>
                <w:color w:val="auto"/>
                <w:sz w:val="16"/>
                <w:szCs w:val="16"/>
              </w:rPr>
              <w:t>“x”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33C47" w:rsidRPr="00304445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Pr="00277373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433C47" w:rsidRPr="00357DC7" w:rsidRDefault="00433C47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Exclui</w:t>
            </w:r>
            <w:r w:rsidRPr="00D76A2D">
              <w:rPr>
                <w:i/>
                <w:iCs/>
                <w:color w:val="auto"/>
                <w:sz w:val="16"/>
                <w:szCs w:val="16"/>
              </w:rPr>
              <w:t xml:space="preserve"> o arquivo da GRID</w:t>
            </w:r>
            <w:r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433C47" w:rsidRPr="007E1F29" w:rsidTr="00CD0522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433C47" w:rsidRDefault="00433C47" w:rsidP="00CD052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433C47" w:rsidRPr="00B16F36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Botão Anexar Arquivo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33C47" w:rsidRPr="00304445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Pr="00277373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433C47" w:rsidRPr="00357DC7" w:rsidRDefault="00433C47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Apresenta opção de anexar arquivo.</w:t>
            </w:r>
          </w:p>
        </w:tc>
      </w:tr>
      <w:tr w:rsidR="00433C47" w:rsidRPr="007E1F29" w:rsidTr="00CD0522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433C47" w:rsidRDefault="00433C47" w:rsidP="00CD052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433C47" w:rsidRDefault="00433C47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Botão Enviar Recurso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33C47" w:rsidRPr="00CD294A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433C47" w:rsidRPr="00CD294A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</w:t>
            </w:r>
            <w:r w:rsidRPr="00134F88">
              <w:rPr>
                <w:i/>
                <w:iCs/>
                <w:color w:val="auto"/>
                <w:sz w:val="16"/>
                <w:szCs w:val="16"/>
              </w:rPr>
              <w:t xml:space="preserve">ncaminha para a Caixa de Entrada Recebidas da Ouvidoria. </w:t>
            </w:r>
          </w:p>
        </w:tc>
      </w:tr>
      <w:tr w:rsidR="00433C47" w:rsidRPr="005060D7" w:rsidTr="00CD0522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433C47" w:rsidRDefault="00433C47" w:rsidP="00CD052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433C47" w:rsidRDefault="00433C47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Botão Cadastrar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33C47" w:rsidRPr="00CD294A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433C47" w:rsidRPr="00CD294A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433C47" w:rsidRPr="007E1F29" w:rsidRDefault="00730124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Cadastra o recurso</w:t>
            </w:r>
            <w:r w:rsidR="0027041F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433C47" w:rsidRPr="007E1F29" w:rsidTr="00CD0522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433C47" w:rsidRDefault="00433C47" w:rsidP="00CD052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433C47" w:rsidRDefault="00433C47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Botão Próximo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Aciona a página de “Confirmação”</w:t>
            </w:r>
          </w:p>
        </w:tc>
      </w:tr>
      <w:tr w:rsidR="00433C47" w:rsidRPr="007E1F29" w:rsidTr="00CD0522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433C47" w:rsidRDefault="00433C47" w:rsidP="00CD052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433C47" w:rsidRDefault="00433C47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Botão Cancelar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33C47" w:rsidRDefault="00433C47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433C47" w:rsidRPr="007E1F29" w:rsidRDefault="00433C47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Retorna</w:t>
            </w:r>
            <w:r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  <w:r w:rsidRPr="007E1F29">
              <w:rPr>
                <w:i/>
                <w:iCs/>
                <w:color w:val="auto"/>
                <w:sz w:val="16"/>
                <w:szCs w:val="16"/>
              </w:rPr>
              <w:t>à Página Principal</w:t>
            </w:r>
          </w:p>
        </w:tc>
      </w:tr>
      <w:tr w:rsidR="00433C47" w:rsidTr="00CD0522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433C47" w:rsidRPr="007E5E04" w:rsidRDefault="00433C47" w:rsidP="00CD052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Máscaras: 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433C47" w:rsidRPr="007E5E04" w:rsidRDefault="00433C47" w:rsidP="00CD0522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433C47" w:rsidRPr="007E5E04" w:rsidRDefault="00433C47" w:rsidP="00CD0522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433C47" w:rsidRPr="007E5E04" w:rsidRDefault="00433C47" w:rsidP="00CD0522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433C47" w:rsidRPr="007E5E04" w:rsidRDefault="00433C47" w:rsidP="00CD0522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– </w:t>
            </w:r>
            <w:r w:rsidRPr="00973BAB">
              <w:rPr>
                <w:bCs/>
                <w:sz w:val="16"/>
                <w:szCs w:val="16"/>
              </w:rPr>
              <w:t>Data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433C47" w:rsidRPr="007E5E04" w:rsidRDefault="00433C47" w:rsidP="00CD0522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>TimeStamp (dd/mm/</w:t>
            </w:r>
            <w:r>
              <w:rPr>
                <w:sz w:val="16"/>
                <w:szCs w:val="16"/>
                <w:lang w:val="en-US"/>
              </w:rPr>
              <w:t>yyyy hh</w:t>
            </w:r>
            <w:r w:rsidRPr="007E5E04">
              <w:rPr>
                <w:sz w:val="16"/>
                <w:szCs w:val="16"/>
                <w:lang w:val="en-US"/>
              </w:rPr>
              <w:t xml:space="preserve">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433C47" w:rsidRPr="007E5E04" w:rsidRDefault="00433C47" w:rsidP="00CD0522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433C47" w:rsidRPr="007E5E04" w:rsidRDefault="00433C47" w:rsidP="00CD0522">
            <w:pPr>
              <w:rPr>
                <w:sz w:val="16"/>
                <w:szCs w:val="16"/>
              </w:rPr>
            </w:pPr>
          </w:p>
          <w:p w:rsidR="00433C47" w:rsidRPr="007E5E04" w:rsidRDefault="00433C47" w:rsidP="00CD0522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433C47" w:rsidRPr="007E5E04" w:rsidRDefault="00433C47" w:rsidP="00CD0522">
            <w:pPr>
              <w:ind w:left="1093" w:hanging="1093"/>
              <w:rPr>
                <w:sz w:val="16"/>
                <w:szCs w:val="16"/>
              </w:rPr>
            </w:pPr>
          </w:p>
          <w:p w:rsidR="00433C47" w:rsidRDefault="00433C47" w:rsidP="00CD0522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F5625B" w:rsidRDefault="00F5625B" w:rsidP="00F5625B">
      <w:pPr>
        <w:pStyle w:val="STJNivel3"/>
      </w:pPr>
    </w:p>
    <w:p w:rsidR="00FA2874" w:rsidRDefault="00FA2874" w:rsidP="00FA2874">
      <w:pPr>
        <w:pStyle w:val="STJNivel3"/>
      </w:pPr>
      <w:bookmarkStart w:id="10" w:name="_Toc398642944"/>
      <w:bookmarkStart w:id="11" w:name="_Toc400980053"/>
      <w:r>
        <w:t>2.</w:t>
      </w:r>
      <w:r w:rsidR="00C45DB2">
        <w:t>2</w:t>
      </w:r>
      <w:r>
        <w:t>.</w:t>
      </w:r>
      <w:r w:rsidR="00C45DB2">
        <w:t>3</w:t>
      </w:r>
      <w:r>
        <w:t>. Tela de Confirmação do Cadastro d</w:t>
      </w:r>
      <w:bookmarkEnd w:id="10"/>
      <w:r>
        <w:t>o Recurso</w:t>
      </w:r>
      <w:bookmarkEnd w:id="11"/>
    </w:p>
    <w:p w:rsidR="00FA2874" w:rsidRDefault="00FA2874" w:rsidP="00FA2874">
      <w:pPr>
        <w:pStyle w:val="Instruo"/>
        <w:ind w:firstLine="1560"/>
        <w:rPr>
          <w:noProof/>
          <w:color w:val="auto"/>
        </w:rPr>
      </w:pPr>
    </w:p>
    <w:p w:rsidR="00FA2874" w:rsidRDefault="00FA2874" w:rsidP="00FA2874">
      <w:pPr>
        <w:jc w:val="center"/>
        <w:rPr>
          <w:i/>
          <w:color w:val="auto"/>
        </w:rPr>
      </w:pPr>
      <w:r>
        <w:rPr>
          <w:i/>
          <w:noProof/>
          <w:color w:val="auto"/>
        </w:rPr>
        <w:drawing>
          <wp:inline distT="0" distB="0" distL="0" distR="0">
            <wp:extent cx="6296025" cy="5276850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Refdecomentrio"/>
        </w:rPr>
        <w:commentReference w:id="12"/>
      </w:r>
    </w:p>
    <w:p w:rsidR="00FA2874" w:rsidRDefault="00FA2874" w:rsidP="00FA2874">
      <w:pPr>
        <w:pStyle w:val="Instruo"/>
        <w:ind w:firstLine="1560"/>
        <w:jc w:val="center"/>
        <w:rPr>
          <w:i w:val="0"/>
          <w:color w:val="auto"/>
        </w:rPr>
      </w:pPr>
    </w:p>
    <w:p w:rsidR="00FA2874" w:rsidRPr="001D4ED4" w:rsidRDefault="00FA2874" w:rsidP="00FA2874">
      <w:pPr>
        <w:pStyle w:val="Instruo"/>
        <w:ind w:firstLine="1560"/>
        <w:jc w:val="center"/>
        <w:rPr>
          <w:i w:val="0"/>
          <w:color w:val="auto"/>
        </w:rPr>
      </w:pPr>
      <w:r w:rsidRPr="001D4ED4">
        <w:rPr>
          <w:i w:val="0"/>
          <w:color w:val="auto"/>
        </w:rPr>
        <w:t xml:space="preserve">Figura </w:t>
      </w:r>
      <w:r w:rsidR="00D7302E">
        <w:rPr>
          <w:i w:val="0"/>
          <w:color w:val="auto"/>
        </w:rPr>
        <w:t>3</w:t>
      </w:r>
      <w:r w:rsidRPr="001D4ED4">
        <w:rPr>
          <w:i w:val="0"/>
          <w:color w:val="auto"/>
        </w:rPr>
        <w:t xml:space="preserve"> - Tela de </w:t>
      </w:r>
      <w:r>
        <w:rPr>
          <w:i w:val="0"/>
          <w:color w:val="auto"/>
        </w:rPr>
        <w:t>Confirm</w:t>
      </w:r>
      <w:r w:rsidR="00D7302E">
        <w:rPr>
          <w:i w:val="0"/>
          <w:color w:val="auto"/>
        </w:rPr>
        <w:t>ação do Cadastro do Recurso 01</w:t>
      </w:r>
      <w:r w:rsidRPr="001D4ED4">
        <w:rPr>
          <w:i w:val="0"/>
          <w:color w:val="auto"/>
        </w:rPr>
        <w:t>.</w:t>
      </w:r>
    </w:p>
    <w:p w:rsidR="00FA2874" w:rsidRDefault="00FA2874" w:rsidP="00FA2874">
      <w:pPr>
        <w:pStyle w:val="Ttulo4"/>
      </w:pPr>
      <w:r>
        <w:t>2.</w:t>
      </w:r>
      <w:r w:rsidR="00251D4A">
        <w:t>2</w:t>
      </w:r>
      <w:r>
        <w:t>.</w:t>
      </w:r>
      <w:r w:rsidR="00251D4A">
        <w:t>3</w:t>
      </w:r>
      <w:r>
        <w:t>.</w:t>
      </w:r>
      <w:r w:rsidR="007D4F94">
        <w:t>1.</w:t>
      </w:r>
      <w:r w:rsidR="007D4F94">
        <w:tab/>
      </w:r>
      <w:r>
        <w:t xml:space="preserve"> Regras de Apresentação</w:t>
      </w:r>
    </w:p>
    <w:p w:rsidR="00FA2874" w:rsidRDefault="00FA2874" w:rsidP="00FA2874"/>
    <w:p w:rsidR="00FA2874" w:rsidRDefault="00FA2874" w:rsidP="00FA2874">
      <w:pPr>
        <w:pStyle w:val="Instruo"/>
        <w:ind w:left="720"/>
        <w:jc w:val="both"/>
        <w:rPr>
          <w:i w:val="0"/>
          <w:color w:val="auto"/>
        </w:rPr>
      </w:pPr>
      <w:r>
        <w:rPr>
          <w:i w:val="0"/>
          <w:color w:val="auto"/>
        </w:rPr>
        <w:lastRenderedPageBreak/>
        <w:t>Na tela de confirmação, os dados de todos os campos são recuperados e apresentados somente para leitura e confirmação do conteúdo</w:t>
      </w:r>
      <w:r w:rsidRPr="001D4ED4">
        <w:rPr>
          <w:i w:val="0"/>
          <w:color w:val="auto"/>
        </w:rPr>
        <w:t>.</w:t>
      </w:r>
    </w:p>
    <w:p w:rsidR="00FA2874" w:rsidRDefault="00FA2874" w:rsidP="00FA2874"/>
    <w:p w:rsidR="00FA2874" w:rsidRPr="00C12F74" w:rsidRDefault="00FA2874" w:rsidP="00FA2874">
      <w:r>
        <w:tab/>
        <w:t>O campo "Descrição do Recurso" somente será apresentado quando houver recurso cadastrado.</w:t>
      </w:r>
    </w:p>
    <w:p w:rsidR="00FA2874" w:rsidRPr="00CD294A" w:rsidRDefault="00FA2874" w:rsidP="00FA2874"/>
    <w:p w:rsidR="00FA2874" w:rsidRPr="001D4ED4" w:rsidRDefault="00FA2874" w:rsidP="00FA2874">
      <w:pPr>
        <w:pStyle w:val="Instruo"/>
        <w:numPr>
          <w:ilvl w:val="0"/>
          <w:numId w:val="18"/>
        </w:numPr>
        <w:jc w:val="both"/>
        <w:rPr>
          <w:i w:val="0"/>
          <w:color w:val="auto"/>
        </w:rPr>
      </w:pPr>
      <w:r w:rsidRPr="001D4ED4">
        <w:rPr>
          <w:i w:val="0"/>
          <w:color w:val="auto"/>
        </w:rPr>
        <w:t>Ao clicar no botão</w:t>
      </w:r>
      <w:r>
        <w:rPr>
          <w:i w:val="0"/>
          <w:color w:val="auto"/>
        </w:rPr>
        <w:t xml:space="preserve"> "</w:t>
      </w:r>
      <w:r w:rsidRPr="001D4ED4">
        <w:rPr>
          <w:i w:val="0"/>
          <w:color w:val="auto"/>
        </w:rPr>
        <w:t>Cancelar</w:t>
      </w:r>
      <w:r>
        <w:rPr>
          <w:i w:val="0"/>
          <w:color w:val="auto"/>
        </w:rPr>
        <w:t>"</w:t>
      </w:r>
      <w:r w:rsidRPr="001D4ED4">
        <w:rPr>
          <w:i w:val="0"/>
          <w:color w:val="auto"/>
        </w:rPr>
        <w:t>, o sistema retorna para a página inicial</w:t>
      </w:r>
      <w:r>
        <w:rPr>
          <w:i w:val="0"/>
          <w:color w:val="auto"/>
        </w:rPr>
        <w:t>.</w:t>
      </w:r>
    </w:p>
    <w:p w:rsidR="00FA2874" w:rsidRDefault="00FA2874" w:rsidP="00FA2874">
      <w:pPr>
        <w:pStyle w:val="Instruo"/>
        <w:numPr>
          <w:ilvl w:val="0"/>
          <w:numId w:val="18"/>
        </w:numPr>
        <w:jc w:val="both"/>
        <w:rPr>
          <w:i w:val="0"/>
          <w:color w:val="auto"/>
        </w:rPr>
      </w:pPr>
      <w:r w:rsidRPr="001D4ED4">
        <w:rPr>
          <w:i w:val="0"/>
          <w:color w:val="auto"/>
        </w:rPr>
        <w:t xml:space="preserve">Ao clicar o botão </w:t>
      </w:r>
      <w:r>
        <w:rPr>
          <w:i w:val="0"/>
          <w:color w:val="auto"/>
        </w:rPr>
        <w:t>"Anterior",</w:t>
      </w:r>
      <w:r w:rsidRPr="001D4ED4">
        <w:rPr>
          <w:i w:val="0"/>
          <w:color w:val="auto"/>
        </w:rPr>
        <w:t xml:space="preserve"> a Tela </w:t>
      </w:r>
      <w:r>
        <w:rPr>
          <w:i w:val="0"/>
          <w:color w:val="auto"/>
        </w:rPr>
        <w:t xml:space="preserve">“Cadastro </w:t>
      </w:r>
      <w:r w:rsidRPr="001D4ED4">
        <w:rPr>
          <w:i w:val="0"/>
          <w:color w:val="auto"/>
        </w:rPr>
        <w:t>d</w:t>
      </w:r>
      <w:r>
        <w:rPr>
          <w:i w:val="0"/>
          <w:color w:val="auto"/>
        </w:rPr>
        <w:t>a</w:t>
      </w:r>
      <w:r w:rsidRPr="001D4ED4">
        <w:rPr>
          <w:i w:val="0"/>
          <w:color w:val="auto"/>
        </w:rPr>
        <w:t xml:space="preserve"> </w:t>
      </w:r>
      <w:r>
        <w:rPr>
          <w:i w:val="0"/>
          <w:color w:val="auto"/>
        </w:rPr>
        <w:t>Manifestação”</w:t>
      </w:r>
      <w:r w:rsidRPr="001D4ED4">
        <w:rPr>
          <w:i w:val="0"/>
          <w:color w:val="auto"/>
        </w:rPr>
        <w:t xml:space="preserve"> será chamada.</w:t>
      </w:r>
    </w:p>
    <w:p w:rsidR="00FA2874" w:rsidRDefault="00FA2874" w:rsidP="00FA2874">
      <w:pPr>
        <w:pStyle w:val="Instruo"/>
        <w:numPr>
          <w:ilvl w:val="0"/>
          <w:numId w:val="18"/>
        </w:numPr>
        <w:jc w:val="both"/>
        <w:rPr>
          <w:i w:val="0"/>
          <w:color w:val="auto"/>
        </w:rPr>
      </w:pPr>
      <w:r w:rsidRPr="001D4ED4">
        <w:rPr>
          <w:i w:val="0"/>
          <w:color w:val="auto"/>
        </w:rPr>
        <w:t xml:space="preserve">Ao clicar o botão </w:t>
      </w:r>
      <w:r w:rsidR="00522DF7">
        <w:rPr>
          <w:i w:val="0"/>
          <w:color w:val="auto"/>
        </w:rPr>
        <w:t xml:space="preserve">"Finalizar" </w:t>
      </w:r>
      <w:r w:rsidR="00522DF7" w:rsidRPr="00522DF7">
        <w:rPr>
          <w:i w:val="0"/>
          <w:color w:val="auto"/>
        </w:rPr>
        <w:t>o sistema encaminha a manifestação com a situação Recurso 01 para a caixa de entrada recebidas</w:t>
      </w:r>
      <w:r w:rsidR="00522DF7">
        <w:rPr>
          <w:i w:val="0"/>
          <w:color w:val="auto"/>
        </w:rPr>
        <w:t>.</w:t>
      </w:r>
    </w:p>
    <w:p w:rsidR="00FA2874" w:rsidRPr="0073562D" w:rsidRDefault="00FA2874" w:rsidP="00FA2874"/>
    <w:p w:rsidR="00FA2874" w:rsidRDefault="00FA2874" w:rsidP="00FA2874">
      <w:pPr>
        <w:pStyle w:val="Ttulo4"/>
      </w:pPr>
      <w:r>
        <w:t>2.</w:t>
      </w:r>
      <w:r w:rsidR="007D4F94">
        <w:t>2</w:t>
      </w:r>
      <w:r>
        <w:t>.3</w:t>
      </w:r>
      <w:r w:rsidR="007D4F94">
        <w:t>.2</w:t>
      </w:r>
      <w:r>
        <w:t xml:space="preserve"> </w:t>
      </w:r>
      <w:r w:rsidR="007D4F94">
        <w:tab/>
      </w:r>
      <w:r>
        <w:t>Exceções</w:t>
      </w:r>
    </w:p>
    <w:p w:rsidR="00FA2874" w:rsidRDefault="00FA2874" w:rsidP="00FA2874">
      <w:pPr>
        <w:pStyle w:val="Instruo"/>
        <w:ind w:left="360"/>
        <w:jc w:val="both"/>
        <w:rPr>
          <w:color w:val="auto"/>
        </w:rPr>
      </w:pPr>
      <w:r>
        <w:rPr>
          <w:color w:val="auto"/>
        </w:rPr>
        <w:t>Não se aplica.</w:t>
      </w:r>
    </w:p>
    <w:p w:rsidR="00FA2874" w:rsidRDefault="00FA2874" w:rsidP="00FA2874"/>
    <w:p w:rsidR="00FA2874" w:rsidRDefault="00FA2874" w:rsidP="00FA2874">
      <w:pPr>
        <w:pStyle w:val="Ttulo4"/>
        <w:rPr>
          <w:rFonts w:cs="Arial"/>
        </w:rPr>
      </w:pPr>
      <w:r>
        <w:rPr>
          <w:rFonts w:cs="Arial"/>
        </w:rPr>
        <w:t>2.</w:t>
      </w:r>
      <w:r w:rsidR="007D4F94">
        <w:rPr>
          <w:rFonts w:cs="Arial"/>
        </w:rPr>
        <w:t>2</w:t>
      </w:r>
      <w:r>
        <w:rPr>
          <w:rFonts w:cs="Arial"/>
        </w:rPr>
        <w:t>.</w:t>
      </w:r>
      <w:r w:rsidR="007D4F94">
        <w:rPr>
          <w:rFonts w:cs="Arial"/>
        </w:rPr>
        <w:t>3</w:t>
      </w:r>
      <w:r>
        <w:rPr>
          <w:rFonts w:cs="Arial"/>
        </w:rPr>
        <w:t>.</w:t>
      </w:r>
      <w:r w:rsidR="007D4F94">
        <w:rPr>
          <w:rFonts w:cs="Arial"/>
        </w:rPr>
        <w:t>3.</w:t>
      </w:r>
      <w:r w:rsidR="007D4F94">
        <w:rPr>
          <w:rFonts w:cs="Arial"/>
        </w:rPr>
        <w:tab/>
      </w:r>
      <w:r>
        <w:rPr>
          <w:rFonts w:cs="Arial"/>
        </w:rPr>
        <w:t xml:space="preserve"> Itens de Controle</w:t>
      </w:r>
    </w:p>
    <w:p w:rsidR="00FA2874" w:rsidRDefault="00FA2874" w:rsidP="00FA2874"/>
    <w:tbl>
      <w:tblPr>
        <w:tblW w:w="9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1095"/>
        <w:gridCol w:w="567"/>
        <w:gridCol w:w="425"/>
        <w:gridCol w:w="709"/>
        <w:gridCol w:w="597"/>
        <w:gridCol w:w="496"/>
        <w:gridCol w:w="360"/>
        <w:gridCol w:w="985"/>
        <w:gridCol w:w="1896"/>
      </w:tblGrid>
      <w:tr w:rsidR="00FA2874" w:rsidTr="00B6288C">
        <w:trPr>
          <w:cantSplit/>
          <w:trHeight w:val="1234"/>
          <w:tblHeader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FA2874" w:rsidRDefault="00FA2874" w:rsidP="00B628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FA2874" w:rsidRDefault="00FA2874" w:rsidP="00B628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1095" w:type="dxa"/>
            <w:shd w:val="pct25" w:color="auto" w:fill="auto"/>
            <w:textDirection w:val="btLr"/>
            <w:vAlign w:val="center"/>
          </w:tcPr>
          <w:p w:rsidR="00FA2874" w:rsidRDefault="00FA2874" w:rsidP="00B628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FA2874" w:rsidRDefault="00FA2874" w:rsidP="00B628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25" w:type="dxa"/>
            <w:shd w:val="pct25" w:color="auto" w:fill="auto"/>
            <w:textDirection w:val="btLr"/>
            <w:vAlign w:val="center"/>
          </w:tcPr>
          <w:p w:rsidR="00FA2874" w:rsidRDefault="00FA2874" w:rsidP="00B628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FA2874" w:rsidRDefault="00FA2874" w:rsidP="00B628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97" w:type="dxa"/>
            <w:shd w:val="pct25" w:color="auto" w:fill="auto"/>
            <w:textDirection w:val="btLr"/>
            <w:vAlign w:val="center"/>
          </w:tcPr>
          <w:p w:rsidR="00FA2874" w:rsidRDefault="00FA2874" w:rsidP="00B628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FA2874" w:rsidRDefault="00FA2874" w:rsidP="00B628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FA2874" w:rsidRDefault="00FA2874" w:rsidP="00B628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FA2874" w:rsidRDefault="00FA2874" w:rsidP="00B628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FA2874" w:rsidRDefault="00FA2874" w:rsidP="00B628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FA2874" w:rsidRPr="007E1F29" w:rsidTr="00B6288C">
        <w:trPr>
          <w:cantSplit/>
          <w:jc w:val="center"/>
        </w:trPr>
        <w:tc>
          <w:tcPr>
            <w:tcW w:w="554" w:type="dxa"/>
            <w:vAlign w:val="center"/>
          </w:tcPr>
          <w:p w:rsidR="00FA2874" w:rsidRPr="007E1F29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2120" w:type="dxa"/>
            <w:vAlign w:val="center"/>
          </w:tcPr>
          <w:p w:rsidR="00FA2874" w:rsidRPr="004232C6" w:rsidRDefault="00FA2874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Tipo</w:t>
            </w:r>
          </w:p>
        </w:tc>
        <w:tc>
          <w:tcPr>
            <w:tcW w:w="1095" w:type="dxa"/>
            <w:vAlign w:val="center"/>
          </w:tcPr>
          <w:p w:rsidR="00FA2874" w:rsidRPr="004232C6" w:rsidRDefault="00FA2874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Recupera o tipo da Manifestação</w:t>
            </w:r>
          </w:p>
        </w:tc>
        <w:tc>
          <w:tcPr>
            <w:tcW w:w="567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97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vAlign w:val="center"/>
          </w:tcPr>
          <w:p w:rsidR="00FA2874" w:rsidRPr="007E1F29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985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FA2874" w:rsidRPr="007E1F29" w:rsidTr="00B6288C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FA2874" w:rsidRPr="007E1F29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2120" w:type="dxa"/>
            <w:vAlign w:val="center"/>
          </w:tcPr>
          <w:p w:rsidR="00FA2874" w:rsidRPr="004232C6" w:rsidRDefault="00FA2874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Descrição</w:t>
            </w:r>
          </w:p>
        </w:tc>
        <w:tc>
          <w:tcPr>
            <w:tcW w:w="1095" w:type="dxa"/>
            <w:vAlign w:val="center"/>
          </w:tcPr>
          <w:p w:rsidR="00FA2874" w:rsidRPr="004232C6" w:rsidRDefault="00FA2874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 xml:space="preserve">Recupera </w:t>
            </w:r>
            <w:r w:rsidR="00397D80" w:rsidRPr="004232C6">
              <w:rPr>
                <w:i/>
                <w:iCs/>
                <w:color w:val="auto"/>
                <w:sz w:val="16"/>
                <w:szCs w:val="16"/>
              </w:rPr>
              <w:t>a descrição</w:t>
            </w:r>
            <w:r w:rsidRPr="004232C6">
              <w:rPr>
                <w:i/>
                <w:iCs/>
                <w:color w:val="auto"/>
                <w:sz w:val="16"/>
                <w:szCs w:val="16"/>
              </w:rPr>
              <w:t xml:space="preserve"> da Manifestação</w:t>
            </w:r>
          </w:p>
        </w:tc>
        <w:tc>
          <w:tcPr>
            <w:tcW w:w="567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97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vAlign w:val="center"/>
          </w:tcPr>
          <w:p w:rsidR="00FA2874" w:rsidRPr="007E1F29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985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FA2874" w:rsidRPr="007E1F29" w:rsidTr="00B6288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FA2874" w:rsidRPr="007E1F29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2120" w:type="dxa"/>
            <w:vAlign w:val="center"/>
          </w:tcPr>
          <w:p w:rsidR="00FA2874" w:rsidRPr="004232C6" w:rsidRDefault="00FA2874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Descrição do Recurso </w:t>
            </w:r>
          </w:p>
        </w:tc>
        <w:tc>
          <w:tcPr>
            <w:tcW w:w="1095" w:type="dxa"/>
            <w:vAlign w:val="center"/>
          </w:tcPr>
          <w:p w:rsidR="00FA2874" w:rsidRPr="004232C6" w:rsidRDefault="00FA2874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 xml:space="preserve">Recupera </w:t>
            </w:r>
            <w:r>
              <w:rPr>
                <w:i/>
                <w:iCs/>
                <w:color w:val="auto"/>
                <w:sz w:val="16"/>
                <w:szCs w:val="16"/>
              </w:rPr>
              <w:t xml:space="preserve">a </w:t>
            </w:r>
            <w:r w:rsidRPr="004232C6">
              <w:rPr>
                <w:i/>
                <w:iCs/>
                <w:color w:val="auto"/>
                <w:sz w:val="16"/>
                <w:szCs w:val="16"/>
              </w:rPr>
              <w:t xml:space="preserve"> descrição d</w:t>
            </w:r>
            <w:r>
              <w:rPr>
                <w:i/>
                <w:iCs/>
                <w:color w:val="auto"/>
                <w:sz w:val="16"/>
                <w:szCs w:val="16"/>
              </w:rPr>
              <w:t>o Recurso</w:t>
            </w:r>
          </w:p>
        </w:tc>
        <w:tc>
          <w:tcPr>
            <w:tcW w:w="567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97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vAlign w:val="center"/>
          </w:tcPr>
          <w:p w:rsidR="00FA2874" w:rsidRPr="007E1F29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985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FA2874" w:rsidRPr="007E1F29" w:rsidTr="00B6288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FA2874" w:rsidRPr="007E1F29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2120" w:type="dxa"/>
            <w:vAlign w:val="center"/>
          </w:tcPr>
          <w:p w:rsidR="00FA2874" w:rsidRPr="004232C6" w:rsidRDefault="00FA2874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Anexo</w:t>
            </w:r>
          </w:p>
        </w:tc>
        <w:tc>
          <w:tcPr>
            <w:tcW w:w="1095" w:type="dxa"/>
            <w:vAlign w:val="center"/>
          </w:tcPr>
          <w:p w:rsidR="00FA2874" w:rsidRPr="004232C6" w:rsidRDefault="00FA2874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 xml:space="preserve">Recupera </w:t>
            </w:r>
            <w:r>
              <w:rPr>
                <w:i/>
                <w:iCs/>
                <w:color w:val="auto"/>
                <w:sz w:val="16"/>
                <w:szCs w:val="16"/>
              </w:rPr>
              <w:t>os anexos</w:t>
            </w:r>
          </w:p>
        </w:tc>
        <w:tc>
          <w:tcPr>
            <w:tcW w:w="567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97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vAlign w:val="center"/>
          </w:tcPr>
          <w:p w:rsidR="00FA2874" w:rsidRPr="007E1F29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985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FA2874" w:rsidRPr="007E1F29" w:rsidTr="00B6288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FA2874" w:rsidRPr="007E1F29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2120" w:type="dxa"/>
            <w:vAlign w:val="center"/>
          </w:tcPr>
          <w:p w:rsidR="00FA2874" w:rsidRPr="004232C6" w:rsidRDefault="00FA2874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Nome</w:t>
            </w:r>
          </w:p>
        </w:tc>
        <w:tc>
          <w:tcPr>
            <w:tcW w:w="1095" w:type="dxa"/>
            <w:vAlign w:val="center"/>
          </w:tcPr>
          <w:p w:rsidR="00FA2874" w:rsidRPr="004232C6" w:rsidRDefault="00FA2874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Recupera o nome do manifestante</w:t>
            </w:r>
          </w:p>
        </w:tc>
        <w:tc>
          <w:tcPr>
            <w:tcW w:w="567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97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vAlign w:val="center"/>
          </w:tcPr>
          <w:p w:rsidR="00FA2874" w:rsidRPr="007E1F29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985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FA2874" w:rsidRPr="007E1F29" w:rsidTr="00B6288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FA2874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2120" w:type="dxa"/>
            <w:vAlign w:val="center"/>
          </w:tcPr>
          <w:p w:rsidR="00FA2874" w:rsidRDefault="00FA2874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Sobrenome</w:t>
            </w:r>
          </w:p>
          <w:p w:rsidR="00BF195A" w:rsidRPr="004232C6" w:rsidRDefault="00BF195A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095" w:type="dxa"/>
            <w:vAlign w:val="center"/>
          </w:tcPr>
          <w:p w:rsidR="00FA2874" w:rsidRPr="004232C6" w:rsidRDefault="00FA2874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Recupera o sobrenome do manifestante</w:t>
            </w:r>
          </w:p>
        </w:tc>
        <w:tc>
          <w:tcPr>
            <w:tcW w:w="567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97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vAlign w:val="center"/>
          </w:tcPr>
          <w:p w:rsidR="00FA2874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985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FA2874" w:rsidRPr="007E1F29" w:rsidTr="00B6288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A2874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CPF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Recupera o CPF do Manifestante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VN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A2874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FA2874" w:rsidRPr="007E1F29" w:rsidTr="00B6288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A2874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UF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Recupera o UF do manifestante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A2874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  <w:p w:rsidR="00FA2874" w:rsidRPr="004232C6" w:rsidRDefault="00FA2874" w:rsidP="00B6288C">
            <w:pPr>
              <w:jc w:val="center"/>
              <w:rPr>
                <w:color w:val="auto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FA2874" w:rsidRPr="007E1F29" w:rsidTr="00B6288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A2874" w:rsidRPr="007E1F29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Município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Recupera o Município</w:t>
            </w:r>
            <w:r w:rsidR="007B0BF2" w:rsidRPr="004232C6"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  <w:r w:rsidRPr="004232C6">
              <w:rPr>
                <w:i/>
                <w:iCs/>
                <w:color w:val="auto"/>
                <w:sz w:val="16"/>
                <w:szCs w:val="16"/>
              </w:rPr>
              <w:t>do manifestante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A2874" w:rsidRPr="007E1F29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FA2874" w:rsidRPr="004232C6" w:rsidRDefault="00FA2874" w:rsidP="00B6288C">
            <w:pPr>
              <w:jc w:val="center"/>
              <w:rPr>
                <w:color w:val="auto"/>
              </w:rPr>
            </w:pPr>
          </w:p>
          <w:p w:rsidR="00FA2874" w:rsidRPr="004232C6" w:rsidRDefault="00FA2874" w:rsidP="00B6288C">
            <w:pPr>
              <w:jc w:val="center"/>
              <w:rPr>
                <w:color w:val="auto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FA2874" w:rsidRPr="007E1F29" w:rsidTr="00B6288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A2874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Relacionamento com o STJ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Recupera o Município</w:t>
            </w:r>
            <w:r w:rsidR="007B0BF2" w:rsidRPr="004232C6"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  <w:r w:rsidRPr="004232C6">
              <w:rPr>
                <w:i/>
                <w:iCs/>
                <w:color w:val="auto"/>
                <w:sz w:val="16"/>
                <w:szCs w:val="16"/>
              </w:rPr>
              <w:t>do manifestante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A2874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FA2874" w:rsidRPr="004232C6" w:rsidRDefault="00FA2874" w:rsidP="00B6288C">
            <w:pPr>
              <w:jc w:val="center"/>
              <w:rPr>
                <w:color w:val="auto"/>
              </w:rPr>
            </w:pPr>
          </w:p>
          <w:p w:rsidR="00FA2874" w:rsidRPr="004232C6" w:rsidRDefault="00FA2874" w:rsidP="00B6288C">
            <w:pPr>
              <w:jc w:val="center"/>
              <w:rPr>
                <w:color w:val="auto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FA2874" w:rsidRPr="007E1F29" w:rsidTr="00B6288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A2874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Botão Finalizar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A2874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Exibe o número da manifestação.</w:t>
            </w:r>
          </w:p>
        </w:tc>
      </w:tr>
      <w:tr w:rsidR="00FA2874" w:rsidRPr="007E1F29" w:rsidTr="00B6288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A2874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Botão Anterior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1</w:t>
            </w: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A2874" w:rsidRPr="004232C6" w:rsidRDefault="00FA2874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 xml:space="preserve">Retorna a </w:t>
            </w:r>
            <w:r>
              <w:rPr>
                <w:i/>
                <w:iCs/>
                <w:color w:val="auto"/>
                <w:sz w:val="16"/>
                <w:szCs w:val="16"/>
              </w:rPr>
              <w:t>tela</w:t>
            </w:r>
            <w:r w:rsidRPr="004232C6">
              <w:rPr>
                <w:i/>
                <w:iCs/>
                <w:color w:val="auto"/>
                <w:sz w:val="16"/>
                <w:szCs w:val="16"/>
              </w:rPr>
              <w:t xml:space="preserve"> anterior "</w:t>
            </w:r>
            <w:r w:rsidRPr="0099786E">
              <w:rPr>
                <w:i/>
                <w:iCs/>
                <w:color w:val="auto"/>
                <w:sz w:val="16"/>
                <w:szCs w:val="16"/>
              </w:rPr>
              <w:t>Cadastro da Manifestação</w:t>
            </w:r>
            <w:r w:rsidRPr="004232C6">
              <w:rPr>
                <w:i/>
                <w:iCs/>
                <w:color w:val="auto"/>
                <w:sz w:val="16"/>
                <w:szCs w:val="16"/>
              </w:rPr>
              <w:t xml:space="preserve"> ".</w:t>
            </w:r>
          </w:p>
        </w:tc>
      </w:tr>
      <w:tr w:rsidR="00FA2874" w:rsidRPr="007E1F29" w:rsidTr="00B6288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A2874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13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A2874" w:rsidRDefault="00FA2874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Botão Cancelar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vAlign w:val="center"/>
          </w:tcPr>
          <w:p w:rsidR="00FA2874" w:rsidRPr="00304445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A2874" w:rsidRPr="007E1F29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FA2874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A2874" w:rsidRPr="007E1F29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FA2874" w:rsidRPr="007E1F29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A2874" w:rsidRPr="007E1F29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A2874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A2874" w:rsidRPr="007E1F29" w:rsidRDefault="00FA2874" w:rsidP="00B6288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A2874" w:rsidRPr="007E1F29" w:rsidRDefault="00FA2874" w:rsidP="00B6288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Retorna à Página Principal</w:t>
            </w:r>
            <w:r w:rsidR="00174ADF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</w:tbl>
    <w:p w:rsidR="003D3867" w:rsidRDefault="003D3867" w:rsidP="00E10D92">
      <w:pPr>
        <w:pStyle w:val="STJNivel3"/>
      </w:pPr>
    </w:p>
    <w:sectPr w:rsidR="003D3867" w:rsidSect="005E4B13"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maria.passini" w:date="2014-09-16T14:59:00Z" w:initials="mlcp">
    <w:p w:rsidR="00BF195A" w:rsidRDefault="00BF195A">
      <w:pPr>
        <w:pStyle w:val="Textodecomentrio"/>
      </w:pPr>
      <w:r>
        <w:rPr>
          <w:rStyle w:val="Refdecomentrio"/>
        </w:rPr>
        <w:annotationRef/>
      </w:r>
      <w:r>
        <w:t>inclusão dos recursos 01 e 02</w:t>
      </w:r>
    </w:p>
  </w:comment>
  <w:comment w:id="9" w:author="maria.passini" w:date="2014-09-16T14:55:00Z" w:initials="mlcp">
    <w:p w:rsidR="00BF195A" w:rsidRDefault="00BF195A">
      <w:pPr>
        <w:pStyle w:val="Textodecomentrio"/>
      </w:pPr>
      <w:r>
        <w:rPr>
          <w:rStyle w:val="Refdecomentrio"/>
        </w:rPr>
        <w:annotationRef/>
      </w:r>
      <w:r>
        <w:t>verificar o tamanho do campo para descrever o recurso.</w:t>
      </w:r>
    </w:p>
  </w:comment>
  <w:comment w:id="12" w:author="maria.passini" w:date="2014-10-13T16:11:00Z" w:initials="mlcp">
    <w:p w:rsidR="00BF195A" w:rsidRDefault="00BF195A" w:rsidP="00FA2874">
      <w:pPr>
        <w:pStyle w:val="Textodecomentrio"/>
      </w:pPr>
      <w:r>
        <w:rPr>
          <w:rStyle w:val="Refdecomentrio"/>
        </w:rPr>
        <w:annotationRef/>
      </w:r>
      <w:r>
        <w:t>confirmar as informações da tela de consulta a ser apresentada.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FBE" w:rsidRDefault="00D53FBE">
      <w:r>
        <w:separator/>
      </w:r>
    </w:p>
  </w:endnote>
  <w:endnote w:type="continuationSeparator" w:id="0">
    <w:p w:rsidR="00D53FBE" w:rsidRDefault="00D53F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95A" w:rsidRDefault="00BF195A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BF195A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BF195A" w:rsidRDefault="00BF195A">
          <w:r>
            <w:t>Politec Ltda.</w:t>
          </w:r>
        </w:p>
        <w:p w:rsidR="00BF195A" w:rsidRDefault="00BF195A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BF195A" w:rsidRDefault="00BF195A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BF195A" w:rsidRDefault="00BF195A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8</w:t>
            </w:r>
          </w:fldSimple>
        </w:p>
      </w:tc>
    </w:tr>
  </w:tbl>
  <w:p w:rsidR="00BF195A" w:rsidRDefault="00BF195A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95A" w:rsidRDefault="00BF195A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BF195A">
      <w:trPr>
        <w:cantSplit/>
        <w:jc w:val="center"/>
      </w:trPr>
      <w:tc>
        <w:tcPr>
          <w:tcW w:w="8005" w:type="dxa"/>
        </w:tcPr>
        <w:p w:rsidR="00BF195A" w:rsidRDefault="00BF195A" w:rsidP="000D33E0">
          <w:pPr>
            <w:pStyle w:val="Rodap"/>
            <w:ind w:right="360"/>
          </w:pPr>
          <w:fldSimple w:instr=" FILENAME ">
            <w:r>
              <w:rPr>
                <w:noProof/>
              </w:rPr>
              <w:t>sisouv_este_it016_cadastrar_recurso01</w:t>
            </w:r>
          </w:fldSimple>
          <w:r>
            <w:t xml:space="preserve"> </w:t>
          </w:r>
        </w:p>
      </w:tc>
      <w:tc>
        <w:tcPr>
          <w:tcW w:w="1705" w:type="dxa"/>
          <w:vAlign w:val="center"/>
        </w:tcPr>
        <w:p w:rsidR="00BF195A" w:rsidRPr="00203AE9" w:rsidRDefault="00BF195A" w:rsidP="00007E61">
          <w:pPr>
            <w:pStyle w:val="Rodap"/>
            <w:jc w:val="right"/>
          </w:pPr>
          <w:r w:rsidRPr="00203AE9">
            <w:t>Pág.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>
            <w:rPr>
              <w:rStyle w:val="Nmerodepgina"/>
              <w:sz w:val="20"/>
            </w:rPr>
            <w:fldChar w:fldCharType="separate"/>
          </w:r>
          <w:r w:rsidR="00F42E78">
            <w:rPr>
              <w:rStyle w:val="Nmerodepgina"/>
              <w:noProof/>
              <w:sz w:val="20"/>
            </w:rPr>
            <w:t>9</w:t>
          </w:r>
          <w:r>
            <w:rPr>
              <w:rStyle w:val="Nmerodepgina"/>
              <w:sz w:val="20"/>
            </w:rPr>
            <w:fldChar w:fldCharType="end"/>
          </w:r>
          <w:r w:rsidRPr="00203AE9">
            <w:t xml:space="preserve"> de </w:t>
          </w:r>
          <w:fldSimple w:instr=" NUMPAGES ">
            <w:r w:rsidR="00F42E78">
              <w:rPr>
                <w:noProof/>
              </w:rPr>
              <w:t>11</w:t>
            </w:r>
          </w:fldSimple>
        </w:p>
      </w:tc>
    </w:tr>
  </w:tbl>
  <w:p w:rsidR="00BF195A" w:rsidRDefault="00BF195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FBE" w:rsidRDefault="00D53FBE">
      <w:r>
        <w:separator/>
      </w:r>
    </w:p>
  </w:footnote>
  <w:footnote w:type="continuationSeparator" w:id="0">
    <w:p w:rsidR="00D53FBE" w:rsidRDefault="00D53F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95A" w:rsidRDefault="00BF195A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16387" type="#_x0000_t202" style="position:absolute;left:0;text-align:left;margin-left:408.75pt;margin-top:26.7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aatw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" filled="f" stroked="f">
          <v:textbox>
            <w:txbxContent>
              <w:p w:rsidR="00BF195A" w:rsidRPr="00EF182A" w:rsidRDefault="00BF195A" w:rsidP="000A3E7C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&quot;Processo STJ&quot;  \* MERGEFORMAT ">
                  <w:r w:rsidRPr="00162ACB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BF195A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BF195A" w:rsidRDefault="00BF195A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BF195A" w:rsidRDefault="00BF195A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BF195A" w:rsidRDefault="00BF195A">
          <w:pPr>
            <w:jc w:val="right"/>
            <w:rPr>
              <w:b/>
            </w:rPr>
          </w:pPr>
          <w:r w:rsidRPr="00D356CE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75pt;height:33pt" o:ole="">
                <v:imagedata r:id="rId1" o:title=""/>
              </v:shape>
              <o:OLEObject Type="Embed" ProgID="Word.Picture.8" ShapeID="_x0000_i1025" DrawAspect="Content" ObjectID="_1474969848" r:id="rId2"/>
            </w:object>
          </w:r>
        </w:p>
      </w:tc>
    </w:tr>
  </w:tbl>
  <w:p w:rsidR="00BF195A" w:rsidRDefault="00BF195A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BF195A">
      <w:trPr>
        <w:cantSplit/>
        <w:trHeight w:val="575"/>
        <w:jc w:val="center"/>
      </w:trPr>
      <w:tc>
        <w:tcPr>
          <w:tcW w:w="720" w:type="pct"/>
          <w:vAlign w:val="center"/>
        </w:tcPr>
        <w:p w:rsidR="00BF195A" w:rsidRDefault="00BF195A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BF195A" w:rsidRDefault="00BF195A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685BBF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6385" type="#_x0000_t202" style="position:absolute;left:0;text-align:left;margin-left:360.35pt;margin-top:10.15pt;width:68.25pt;height:18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mS3uAIAAMA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" filled="f" stroked="f">
                <v:textbox>
                  <w:txbxContent>
                    <w:p w:rsidR="00BF195A" w:rsidRPr="000A3E7C" w:rsidRDefault="00BF195A" w:rsidP="000A3E7C">
                      <w:pPr>
                        <w:rPr>
                          <w:rFonts w:ascii="Arial Narrow" w:eastAsia="Arial Unicode MS" w:hAnsi="Arial Narrow" w:cs="Arial Unicode MS"/>
                          <w:sz w:val="16"/>
                          <w:szCs w:val="16"/>
                        </w:rPr>
                      </w:pPr>
                      <w:fldSimple w:instr=" DOCPROPERTY  &quot;Processo STJ&quot;  \* MERGEFORMAT ">
                        <w:r w:rsidRPr="00162ACB">
                          <w:rPr>
                            <w:rFonts w:ascii="Arial Narrow" w:eastAsia="Arial Unicode MS" w:hAnsi="Arial Narrow" w:cs="Arial Unicode MS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4302760</wp:posOffset>
                </wp:positionH>
                <wp:positionV relativeFrom="paragraph">
                  <wp:posOffset>-262255</wp:posOffset>
                </wp:positionV>
                <wp:extent cx="1083310" cy="1083310"/>
                <wp:effectExtent l="19050" t="0" r="2540" b="0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3310" cy="1083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B444D2">
            <w:rPr>
              <w:sz w:val="24"/>
              <w:szCs w:val="24"/>
            </w:rPr>
            <w:t xml:space="preserve">Especificação de </w:t>
          </w:r>
          <w:r>
            <w:rPr>
              <w:sz w:val="24"/>
              <w:szCs w:val="24"/>
            </w:rPr>
            <w:t>Tela</w:t>
          </w:r>
        </w:p>
        <w:p w:rsidR="00BF195A" w:rsidRPr="00B444D2" w:rsidRDefault="00BF195A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Cadastrar Recurso 01</w:t>
          </w:r>
        </w:p>
        <w:p w:rsidR="00BF195A" w:rsidRDefault="00BF195A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BF195A" w:rsidRDefault="00BF195A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Pr="00162ACB">
              <w:rPr>
                <w:sz w:val="24"/>
                <w:szCs w:val="24"/>
              </w:rPr>
              <w:t>SISOUV - Sistema de Ouvidoria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BF195A" w:rsidRPr="00B444D2" w:rsidRDefault="00BF195A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</w:tc>
    </w:tr>
  </w:tbl>
  <w:p w:rsidR="00BF195A" w:rsidRDefault="00BF195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04642"/>
    <w:multiLevelType w:val="multilevel"/>
    <w:tmpl w:val="6D0A7296"/>
    <w:styleLink w:val="Estilo2"/>
    <w:lvl w:ilvl="0">
      <w:start w:val="1"/>
      <w:numFmt w:val="decimal"/>
      <w:pStyle w:val="Nvel4"/>
      <w:lvlText w:val="2.2.2.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3">
    <w:nsid w:val="17844862"/>
    <w:multiLevelType w:val="hybridMultilevel"/>
    <w:tmpl w:val="200491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D5870B8"/>
    <w:multiLevelType w:val="hybridMultilevel"/>
    <w:tmpl w:val="1EC6EE46"/>
    <w:lvl w:ilvl="0" w:tplc="1460E6EE">
      <w:start w:val="1"/>
      <w:numFmt w:val="decimal"/>
      <w:lvlText w:val="2.2.1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7">
    <w:nsid w:val="2A814D47"/>
    <w:multiLevelType w:val="hybridMultilevel"/>
    <w:tmpl w:val="4F165416"/>
    <w:lvl w:ilvl="0" w:tplc="F634F42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C44ECF"/>
    <w:multiLevelType w:val="hybridMultilevel"/>
    <w:tmpl w:val="D11CA3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0">
    <w:nsid w:val="379351EF"/>
    <w:multiLevelType w:val="multilevel"/>
    <w:tmpl w:val="6D0A7296"/>
    <w:numStyleLink w:val="Estilo2"/>
  </w:abstractNum>
  <w:abstractNum w:abstractNumId="11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BCB0D31"/>
    <w:multiLevelType w:val="hybridMultilevel"/>
    <w:tmpl w:val="63F2C48A"/>
    <w:lvl w:ilvl="0" w:tplc="6D20C7C6">
      <w:start w:val="1"/>
      <w:numFmt w:val="decimal"/>
      <w:pStyle w:val="Titulo4"/>
      <w:lvlText w:val="2.2.1.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A03228C"/>
    <w:multiLevelType w:val="hybridMultilevel"/>
    <w:tmpl w:val="5E5C4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8929E9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7">
    <w:nsid w:val="4F913837"/>
    <w:multiLevelType w:val="multilevel"/>
    <w:tmpl w:val="841A6B4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8">
    <w:nsid w:val="51AD1F12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53325B19"/>
    <w:multiLevelType w:val="hybridMultilevel"/>
    <w:tmpl w:val="0E0C1F9E"/>
    <w:lvl w:ilvl="0" w:tplc="4D02C964">
      <w:start w:val="1"/>
      <w:numFmt w:val="decimal"/>
      <w:lvlText w:val="2.2.2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532476"/>
    <w:multiLevelType w:val="hybridMultilevel"/>
    <w:tmpl w:val="E722A15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3">
    <w:nsid w:val="64A31220"/>
    <w:multiLevelType w:val="hybridMultilevel"/>
    <w:tmpl w:val="309AD190"/>
    <w:lvl w:ilvl="0" w:tplc="1460E6EE">
      <w:start w:val="1"/>
      <w:numFmt w:val="decimal"/>
      <w:lvlText w:val="2.2.1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5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6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E726409"/>
    <w:multiLevelType w:val="hybridMultilevel"/>
    <w:tmpl w:val="C082E3E2"/>
    <w:lvl w:ilvl="0" w:tplc="04768834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8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1356F3"/>
    <w:multiLevelType w:val="multilevel"/>
    <w:tmpl w:val="C26C4864"/>
    <w:styleLink w:val="Estilo1"/>
    <w:lvl w:ilvl="0">
      <w:start w:val="1"/>
      <w:numFmt w:val="decimal"/>
      <w:lvlText w:val="2.2.2.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0">
    <w:nsid w:val="750C2C37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>
    <w:nsid w:val="75A47938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>
    <w:nsid w:val="7DB14B08"/>
    <w:multiLevelType w:val="multilevel"/>
    <w:tmpl w:val="8584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auto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>
    <w:nsid w:val="7EF1274D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32"/>
  </w:num>
  <w:num w:numId="3">
    <w:abstractNumId w:val="11"/>
  </w:num>
  <w:num w:numId="4">
    <w:abstractNumId w:val="33"/>
  </w:num>
  <w:num w:numId="5">
    <w:abstractNumId w:val="1"/>
  </w:num>
  <w:num w:numId="6">
    <w:abstractNumId w:val="4"/>
  </w:num>
  <w:num w:numId="7">
    <w:abstractNumId w:val="26"/>
  </w:num>
  <w:num w:numId="8">
    <w:abstractNumId w:val="2"/>
  </w:num>
  <w:num w:numId="9">
    <w:abstractNumId w:val="16"/>
  </w:num>
  <w:num w:numId="10">
    <w:abstractNumId w:val="9"/>
  </w:num>
  <w:num w:numId="11">
    <w:abstractNumId w:val="6"/>
  </w:num>
  <w:num w:numId="12">
    <w:abstractNumId w:val="13"/>
  </w:num>
  <w:num w:numId="13">
    <w:abstractNumId w:val="25"/>
  </w:num>
  <w:num w:numId="14">
    <w:abstractNumId w:val="24"/>
  </w:num>
  <w:num w:numId="15">
    <w:abstractNumId w:val="17"/>
  </w:num>
  <w:num w:numId="16">
    <w:abstractNumId w:val="22"/>
  </w:num>
  <w:num w:numId="17">
    <w:abstractNumId w:val="8"/>
  </w:num>
  <w:num w:numId="18">
    <w:abstractNumId w:val="18"/>
  </w:num>
  <w:num w:numId="19">
    <w:abstractNumId w:val="34"/>
  </w:num>
  <w:num w:numId="20">
    <w:abstractNumId w:val="27"/>
  </w:num>
  <w:num w:numId="21">
    <w:abstractNumId w:val="30"/>
  </w:num>
  <w:num w:numId="22">
    <w:abstractNumId w:val="17"/>
  </w:num>
  <w:num w:numId="23">
    <w:abstractNumId w:val="27"/>
  </w:num>
  <w:num w:numId="24">
    <w:abstractNumId w:val="27"/>
  </w:num>
  <w:num w:numId="25">
    <w:abstractNumId w:val="31"/>
  </w:num>
  <w:num w:numId="26">
    <w:abstractNumId w:val="17"/>
  </w:num>
  <w:num w:numId="27">
    <w:abstractNumId w:val="32"/>
  </w:num>
  <w:num w:numId="28">
    <w:abstractNumId w:val="23"/>
  </w:num>
  <w:num w:numId="29">
    <w:abstractNumId w:val="5"/>
  </w:num>
  <w:num w:numId="30">
    <w:abstractNumId w:val="12"/>
  </w:num>
  <w:num w:numId="31">
    <w:abstractNumId w:val="12"/>
  </w:num>
  <w:num w:numId="32">
    <w:abstractNumId w:val="12"/>
  </w:num>
  <w:num w:numId="33">
    <w:abstractNumId w:val="27"/>
  </w:num>
  <w:num w:numId="34">
    <w:abstractNumId w:val="17"/>
  </w:num>
  <w:num w:numId="35">
    <w:abstractNumId w:val="27"/>
  </w:num>
  <w:num w:numId="36">
    <w:abstractNumId w:val="21"/>
  </w:num>
  <w:num w:numId="37">
    <w:abstractNumId w:val="19"/>
  </w:num>
  <w:num w:numId="38">
    <w:abstractNumId w:val="7"/>
  </w:num>
  <w:num w:numId="39">
    <w:abstractNumId w:val="14"/>
  </w:num>
  <w:num w:numId="40">
    <w:abstractNumId w:val="3"/>
  </w:num>
  <w:num w:numId="41">
    <w:abstractNumId w:val="20"/>
  </w:num>
  <w:num w:numId="42">
    <w:abstractNumId w:val="29"/>
  </w:num>
  <w:num w:numId="43">
    <w:abstractNumId w:val="0"/>
  </w:num>
  <w:num w:numId="44">
    <w:abstractNumId w:val="10"/>
    <w:lvlOverride w:ilvl="0">
      <w:lvl w:ilvl="0">
        <w:start w:val="1"/>
        <w:numFmt w:val="decimal"/>
        <w:pStyle w:val="Nvel4"/>
        <w:lvlText w:val="2.2.2.%1."/>
        <w:lvlJc w:val="left"/>
        <w:pPr>
          <w:ind w:left="360" w:hanging="36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5">
    <w:abstractNumId w:val="1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31746"/>
    <o:shapelayout v:ext="edit">
      <o:idmap v:ext="edit" data="16"/>
    </o:shapelayout>
  </w:hdrShapeDefaults>
  <w:footnotePr>
    <w:footnote w:id="-1"/>
    <w:footnote w:id="0"/>
  </w:footnotePr>
  <w:endnotePr>
    <w:endnote w:id="-1"/>
    <w:endnote w:id="0"/>
  </w:endnotePr>
  <w:compat/>
  <w:rsids>
    <w:rsidRoot w:val="0005371C"/>
    <w:rsid w:val="00000189"/>
    <w:rsid w:val="000017EA"/>
    <w:rsid w:val="00004A6E"/>
    <w:rsid w:val="00007E61"/>
    <w:rsid w:val="000111EC"/>
    <w:rsid w:val="000255FE"/>
    <w:rsid w:val="0003340E"/>
    <w:rsid w:val="00037EEA"/>
    <w:rsid w:val="00040C21"/>
    <w:rsid w:val="00041363"/>
    <w:rsid w:val="00043603"/>
    <w:rsid w:val="00047391"/>
    <w:rsid w:val="00053494"/>
    <w:rsid w:val="0005371C"/>
    <w:rsid w:val="000549A5"/>
    <w:rsid w:val="000574FA"/>
    <w:rsid w:val="00060C84"/>
    <w:rsid w:val="00063BB4"/>
    <w:rsid w:val="000678CD"/>
    <w:rsid w:val="00071340"/>
    <w:rsid w:val="00074905"/>
    <w:rsid w:val="0008094F"/>
    <w:rsid w:val="0008132A"/>
    <w:rsid w:val="00081406"/>
    <w:rsid w:val="0008484B"/>
    <w:rsid w:val="00084F7F"/>
    <w:rsid w:val="00086396"/>
    <w:rsid w:val="000952B9"/>
    <w:rsid w:val="000A263A"/>
    <w:rsid w:val="000A3E7C"/>
    <w:rsid w:val="000A5058"/>
    <w:rsid w:val="000B1FDE"/>
    <w:rsid w:val="000B59D0"/>
    <w:rsid w:val="000D0A1A"/>
    <w:rsid w:val="000D33E0"/>
    <w:rsid w:val="000D6432"/>
    <w:rsid w:val="000D6D31"/>
    <w:rsid w:val="000D7E53"/>
    <w:rsid w:val="000E12ED"/>
    <w:rsid w:val="000E3A68"/>
    <w:rsid w:val="000E5539"/>
    <w:rsid w:val="000F4F8E"/>
    <w:rsid w:val="00100B80"/>
    <w:rsid w:val="00103470"/>
    <w:rsid w:val="001136DA"/>
    <w:rsid w:val="001327E3"/>
    <w:rsid w:val="0014047E"/>
    <w:rsid w:val="00142AFE"/>
    <w:rsid w:val="00150B44"/>
    <w:rsid w:val="00151168"/>
    <w:rsid w:val="00153AD6"/>
    <w:rsid w:val="00162ACB"/>
    <w:rsid w:val="00171BF5"/>
    <w:rsid w:val="00174ADF"/>
    <w:rsid w:val="001856DD"/>
    <w:rsid w:val="0019428F"/>
    <w:rsid w:val="001A189E"/>
    <w:rsid w:val="001A2B27"/>
    <w:rsid w:val="001A3289"/>
    <w:rsid w:val="001A4EFF"/>
    <w:rsid w:val="001A7205"/>
    <w:rsid w:val="001B00B2"/>
    <w:rsid w:val="001B0F3A"/>
    <w:rsid w:val="001C3B06"/>
    <w:rsid w:val="001C6256"/>
    <w:rsid w:val="001D24BC"/>
    <w:rsid w:val="001D2A41"/>
    <w:rsid w:val="001D4958"/>
    <w:rsid w:val="001D4ED4"/>
    <w:rsid w:val="001D5203"/>
    <w:rsid w:val="001D5B8E"/>
    <w:rsid w:val="001E2036"/>
    <w:rsid w:val="001E2C70"/>
    <w:rsid w:val="001E388D"/>
    <w:rsid w:val="001E487A"/>
    <w:rsid w:val="001E5302"/>
    <w:rsid w:val="001E5654"/>
    <w:rsid w:val="001F09FC"/>
    <w:rsid w:val="001F0FF0"/>
    <w:rsid w:val="001F583D"/>
    <w:rsid w:val="00200361"/>
    <w:rsid w:val="00203AE9"/>
    <w:rsid w:val="002055AA"/>
    <w:rsid w:val="00212C6C"/>
    <w:rsid w:val="00220EBB"/>
    <w:rsid w:val="00220FC1"/>
    <w:rsid w:val="0022436C"/>
    <w:rsid w:val="00226B3F"/>
    <w:rsid w:val="00242196"/>
    <w:rsid w:val="002457F2"/>
    <w:rsid w:val="00246405"/>
    <w:rsid w:val="00251ADF"/>
    <w:rsid w:val="00251D4A"/>
    <w:rsid w:val="00261AE9"/>
    <w:rsid w:val="00262482"/>
    <w:rsid w:val="0026576B"/>
    <w:rsid w:val="0027041F"/>
    <w:rsid w:val="00275542"/>
    <w:rsid w:val="00275E57"/>
    <w:rsid w:val="00276BA4"/>
    <w:rsid w:val="00277EBD"/>
    <w:rsid w:val="0028468D"/>
    <w:rsid w:val="002870E8"/>
    <w:rsid w:val="002932E5"/>
    <w:rsid w:val="002A0015"/>
    <w:rsid w:val="002B2242"/>
    <w:rsid w:val="002B503B"/>
    <w:rsid w:val="002B614F"/>
    <w:rsid w:val="002C0DB6"/>
    <w:rsid w:val="002D0354"/>
    <w:rsid w:val="002D1468"/>
    <w:rsid w:val="002D260F"/>
    <w:rsid w:val="002D6445"/>
    <w:rsid w:val="002E597F"/>
    <w:rsid w:val="002F3303"/>
    <w:rsid w:val="002F6875"/>
    <w:rsid w:val="00306079"/>
    <w:rsid w:val="003120F2"/>
    <w:rsid w:val="0031517E"/>
    <w:rsid w:val="00321220"/>
    <w:rsid w:val="00323B1B"/>
    <w:rsid w:val="00323BE9"/>
    <w:rsid w:val="00335B4E"/>
    <w:rsid w:val="00335C66"/>
    <w:rsid w:val="00344B01"/>
    <w:rsid w:val="00354E33"/>
    <w:rsid w:val="0035652F"/>
    <w:rsid w:val="0036235B"/>
    <w:rsid w:val="0036361A"/>
    <w:rsid w:val="003646B7"/>
    <w:rsid w:val="003659B1"/>
    <w:rsid w:val="003674EC"/>
    <w:rsid w:val="00370524"/>
    <w:rsid w:val="00376D29"/>
    <w:rsid w:val="003826CE"/>
    <w:rsid w:val="0038695A"/>
    <w:rsid w:val="00393D93"/>
    <w:rsid w:val="00394BFA"/>
    <w:rsid w:val="00397D80"/>
    <w:rsid w:val="003A2C23"/>
    <w:rsid w:val="003A2EBB"/>
    <w:rsid w:val="003A709D"/>
    <w:rsid w:val="003B01ED"/>
    <w:rsid w:val="003B3D50"/>
    <w:rsid w:val="003B759B"/>
    <w:rsid w:val="003C62E6"/>
    <w:rsid w:val="003D3867"/>
    <w:rsid w:val="003D7D06"/>
    <w:rsid w:val="003E0B6D"/>
    <w:rsid w:val="003E5456"/>
    <w:rsid w:val="003F6E8C"/>
    <w:rsid w:val="00415CA2"/>
    <w:rsid w:val="00416E70"/>
    <w:rsid w:val="00433C47"/>
    <w:rsid w:val="00455316"/>
    <w:rsid w:val="00457B0D"/>
    <w:rsid w:val="00457E40"/>
    <w:rsid w:val="00460284"/>
    <w:rsid w:val="004666ED"/>
    <w:rsid w:val="0047553C"/>
    <w:rsid w:val="004815F2"/>
    <w:rsid w:val="00481779"/>
    <w:rsid w:val="00492370"/>
    <w:rsid w:val="004A34D8"/>
    <w:rsid w:val="004B07BE"/>
    <w:rsid w:val="004B17E8"/>
    <w:rsid w:val="004B2DF3"/>
    <w:rsid w:val="004B2E11"/>
    <w:rsid w:val="004B3D40"/>
    <w:rsid w:val="004B5499"/>
    <w:rsid w:val="004C2611"/>
    <w:rsid w:val="004C7BFE"/>
    <w:rsid w:val="004D03F1"/>
    <w:rsid w:val="004D5E19"/>
    <w:rsid w:val="004D65E4"/>
    <w:rsid w:val="004E0844"/>
    <w:rsid w:val="005060D7"/>
    <w:rsid w:val="00507900"/>
    <w:rsid w:val="005204DF"/>
    <w:rsid w:val="00522DF7"/>
    <w:rsid w:val="005276AA"/>
    <w:rsid w:val="00532AD7"/>
    <w:rsid w:val="00534860"/>
    <w:rsid w:val="00535A19"/>
    <w:rsid w:val="00544A73"/>
    <w:rsid w:val="00550EB0"/>
    <w:rsid w:val="005638F7"/>
    <w:rsid w:val="005719CB"/>
    <w:rsid w:val="00581D9F"/>
    <w:rsid w:val="00583C03"/>
    <w:rsid w:val="005A74A3"/>
    <w:rsid w:val="005B29D1"/>
    <w:rsid w:val="005C324F"/>
    <w:rsid w:val="005D0847"/>
    <w:rsid w:val="005D1B34"/>
    <w:rsid w:val="005D537A"/>
    <w:rsid w:val="005E1E50"/>
    <w:rsid w:val="005E3355"/>
    <w:rsid w:val="005E4B13"/>
    <w:rsid w:val="005F27A4"/>
    <w:rsid w:val="00600AFB"/>
    <w:rsid w:val="00601651"/>
    <w:rsid w:val="00605DEE"/>
    <w:rsid w:val="006126D5"/>
    <w:rsid w:val="00626487"/>
    <w:rsid w:val="006327B2"/>
    <w:rsid w:val="00641FCF"/>
    <w:rsid w:val="006458C1"/>
    <w:rsid w:val="00664317"/>
    <w:rsid w:val="00664F21"/>
    <w:rsid w:val="00674C02"/>
    <w:rsid w:val="00676135"/>
    <w:rsid w:val="00677472"/>
    <w:rsid w:val="00677CBD"/>
    <w:rsid w:val="00684CCB"/>
    <w:rsid w:val="0068588D"/>
    <w:rsid w:val="00685BBF"/>
    <w:rsid w:val="00686F1C"/>
    <w:rsid w:val="006B620D"/>
    <w:rsid w:val="006C0E74"/>
    <w:rsid w:val="006C2D4C"/>
    <w:rsid w:val="006D242B"/>
    <w:rsid w:val="006D5681"/>
    <w:rsid w:val="006D6048"/>
    <w:rsid w:val="006F6A39"/>
    <w:rsid w:val="006F7DB5"/>
    <w:rsid w:val="0070201C"/>
    <w:rsid w:val="00707D4F"/>
    <w:rsid w:val="00730124"/>
    <w:rsid w:val="00734D7D"/>
    <w:rsid w:val="0073562D"/>
    <w:rsid w:val="007443E5"/>
    <w:rsid w:val="00747530"/>
    <w:rsid w:val="00751346"/>
    <w:rsid w:val="00751D95"/>
    <w:rsid w:val="00753D4E"/>
    <w:rsid w:val="00753FB6"/>
    <w:rsid w:val="00763A87"/>
    <w:rsid w:val="00764B60"/>
    <w:rsid w:val="00770C2E"/>
    <w:rsid w:val="0077609E"/>
    <w:rsid w:val="00781035"/>
    <w:rsid w:val="0078489A"/>
    <w:rsid w:val="00785442"/>
    <w:rsid w:val="00787E5F"/>
    <w:rsid w:val="00793E87"/>
    <w:rsid w:val="00794149"/>
    <w:rsid w:val="007B0BF2"/>
    <w:rsid w:val="007B18F4"/>
    <w:rsid w:val="007D4F94"/>
    <w:rsid w:val="007D5FA8"/>
    <w:rsid w:val="007D7B3F"/>
    <w:rsid w:val="007E0680"/>
    <w:rsid w:val="007E1F29"/>
    <w:rsid w:val="007E5E04"/>
    <w:rsid w:val="007E7632"/>
    <w:rsid w:val="007F0062"/>
    <w:rsid w:val="0081784C"/>
    <w:rsid w:val="00830B06"/>
    <w:rsid w:val="00831EF9"/>
    <w:rsid w:val="008344AC"/>
    <w:rsid w:val="00845586"/>
    <w:rsid w:val="008475CC"/>
    <w:rsid w:val="0085642D"/>
    <w:rsid w:val="00856F74"/>
    <w:rsid w:val="0087394A"/>
    <w:rsid w:val="00880FFD"/>
    <w:rsid w:val="00884A85"/>
    <w:rsid w:val="00892F5C"/>
    <w:rsid w:val="00895259"/>
    <w:rsid w:val="00896307"/>
    <w:rsid w:val="008A731A"/>
    <w:rsid w:val="008B0472"/>
    <w:rsid w:val="008B3AA2"/>
    <w:rsid w:val="008C1B80"/>
    <w:rsid w:val="008D20F1"/>
    <w:rsid w:val="008D3EEB"/>
    <w:rsid w:val="008D5654"/>
    <w:rsid w:val="008D67FD"/>
    <w:rsid w:val="008E2255"/>
    <w:rsid w:val="008E4AE2"/>
    <w:rsid w:val="008F0A04"/>
    <w:rsid w:val="008F73B0"/>
    <w:rsid w:val="009010A7"/>
    <w:rsid w:val="00902F37"/>
    <w:rsid w:val="009129EC"/>
    <w:rsid w:val="00912ECA"/>
    <w:rsid w:val="00921F78"/>
    <w:rsid w:val="00922B15"/>
    <w:rsid w:val="00937175"/>
    <w:rsid w:val="00946FDF"/>
    <w:rsid w:val="00950849"/>
    <w:rsid w:val="00963927"/>
    <w:rsid w:val="00965FDC"/>
    <w:rsid w:val="00973BAB"/>
    <w:rsid w:val="00973D59"/>
    <w:rsid w:val="00975BFA"/>
    <w:rsid w:val="0097716C"/>
    <w:rsid w:val="00993D10"/>
    <w:rsid w:val="009A12DF"/>
    <w:rsid w:val="009A52A6"/>
    <w:rsid w:val="009A6945"/>
    <w:rsid w:val="009A7949"/>
    <w:rsid w:val="009B2BA0"/>
    <w:rsid w:val="009B2F9E"/>
    <w:rsid w:val="009B4A34"/>
    <w:rsid w:val="009B646B"/>
    <w:rsid w:val="00A148AF"/>
    <w:rsid w:val="00A17548"/>
    <w:rsid w:val="00A37AE5"/>
    <w:rsid w:val="00A505CE"/>
    <w:rsid w:val="00A627F2"/>
    <w:rsid w:val="00A73DD9"/>
    <w:rsid w:val="00A9084B"/>
    <w:rsid w:val="00A958FF"/>
    <w:rsid w:val="00AA1D89"/>
    <w:rsid w:val="00AA6634"/>
    <w:rsid w:val="00AC1B28"/>
    <w:rsid w:val="00AC1D00"/>
    <w:rsid w:val="00AC47EC"/>
    <w:rsid w:val="00AD3A1E"/>
    <w:rsid w:val="00AD5D88"/>
    <w:rsid w:val="00AD636F"/>
    <w:rsid w:val="00AD70A6"/>
    <w:rsid w:val="00AD7508"/>
    <w:rsid w:val="00AD7D56"/>
    <w:rsid w:val="00AE4D93"/>
    <w:rsid w:val="00AE4E21"/>
    <w:rsid w:val="00AE6BC5"/>
    <w:rsid w:val="00B146E8"/>
    <w:rsid w:val="00B17307"/>
    <w:rsid w:val="00B17C79"/>
    <w:rsid w:val="00B24521"/>
    <w:rsid w:val="00B324BC"/>
    <w:rsid w:val="00B337A6"/>
    <w:rsid w:val="00B33AED"/>
    <w:rsid w:val="00B33B2C"/>
    <w:rsid w:val="00B36C35"/>
    <w:rsid w:val="00B37DF2"/>
    <w:rsid w:val="00B444D2"/>
    <w:rsid w:val="00B54144"/>
    <w:rsid w:val="00B5513D"/>
    <w:rsid w:val="00B56117"/>
    <w:rsid w:val="00B57161"/>
    <w:rsid w:val="00B6114E"/>
    <w:rsid w:val="00B6288C"/>
    <w:rsid w:val="00B658BF"/>
    <w:rsid w:val="00B719DD"/>
    <w:rsid w:val="00B71BF2"/>
    <w:rsid w:val="00B72014"/>
    <w:rsid w:val="00B72689"/>
    <w:rsid w:val="00B76867"/>
    <w:rsid w:val="00B80DE2"/>
    <w:rsid w:val="00B82C95"/>
    <w:rsid w:val="00B90A61"/>
    <w:rsid w:val="00BD3286"/>
    <w:rsid w:val="00BE252E"/>
    <w:rsid w:val="00BE4B48"/>
    <w:rsid w:val="00BE666E"/>
    <w:rsid w:val="00BF195A"/>
    <w:rsid w:val="00BF4ACA"/>
    <w:rsid w:val="00BF4D71"/>
    <w:rsid w:val="00BF5EAD"/>
    <w:rsid w:val="00BF6D89"/>
    <w:rsid w:val="00C12980"/>
    <w:rsid w:val="00C137BC"/>
    <w:rsid w:val="00C2482A"/>
    <w:rsid w:val="00C25C16"/>
    <w:rsid w:val="00C30200"/>
    <w:rsid w:val="00C3295B"/>
    <w:rsid w:val="00C45DB2"/>
    <w:rsid w:val="00C54E74"/>
    <w:rsid w:val="00C5513C"/>
    <w:rsid w:val="00C638AD"/>
    <w:rsid w:val="00C8004D"/>
    <w:rsid w:val="00C817BF"/>
    <w:rsid w:val="00C8326B"/>
    <w:rsid w:val="00C94B3E"/>
    <w:rsid w:val="00CB5327"/>
    <w:rsid w:val="00CB6295"/>
    <w:rsid w:val="00CC2ADC"/>
    <w:rsid w:val="00CC595F"/>
    <w:rsid w:val="00CC65F6"/>
    <w:rsid w:val="00CC6E7A"/>
    <w:rsid w:val="00CD0522"/>
    <w:rsid w:val="00CD3D64"/>
    <w:rsid w:val="00CD7109"/>
    <w:rsid w:val="00CE330C"/>
    <w:rsid w:val="00CE52B3"/>
    <w:rsid w:val="00CE785F"/>
    <w:rsid w:val="00CF706A"/>
    <w:rsid w:val="00D14B92"/>
    <w:rsid w:val="00D244E3"/>
    <w:rsid w:val="00D25829"/>
    <w:rsid w:val="00D32CE9"/>
    <w:rsid w:val="00D33DF7"/>
    <w:rsid w:val="00D3433C"/>
    <w:rsid w:val="00D356CE"/>
    <w:rsid w:val="00D364A3"/>
    <w:rsid w:val="00D45991"/>
    <w:rsid w:val="00D50117"/>
    <w:rsid w:val="00D53FBE"/>
    <w:rsid w:val="00D56FE6"/>
    <w:rsid w:val="00D571D7"/>
    <w:rsid w:val="00D71340"/>
    <w:rsid w:val="00D71455"/>
    <w:rsid w:val="00D7302E"/>
    <w:rsid w:val="00D742FC"/>
    <w:rsid w:val="00D769C6"/>
    <w:rsid w:val="00D77F43"/>
    <w:rsid w:val="00D85555"/>
    <w:rsid w:val="00D85611"/>
    <w:rsid w:val="00D96274"/>
    <w:rsid w:val="00DA1DDB"/>
    <w:rsid w:val="00DA37A8"/>
    <w:rsid w:val="00DA78DC"/>
    <w:rsid w:val="00DB1006"/>
    <w:rsid w:val="00DB797E"/>
    <w:rsid w:val="00DC3D13"/>
    <w:rsid w:val="00DC3D9F"/>
    <w:rsid w:val="00DC5358"/>
    <w:rsid w:val="00DD1546"/>
    <w:rsid w:val="00DD19E5"/>
    <w:rsid w:val="00DE43DE"/>
    <w:rsid w:val="00DE4CB1"/>
    <w:rsid w:val="00DE5EB8"/>
    <w:rsid w:val="00DE79B9"/>
    <w:rsid w:val="00DF5C90"/>
    <w:rsid w:val="00DF7A44"/>
    <w:rsid w:val="00DF7ED4"/>
    <w:rsid w:val="00E10D92"/>
    <w:rsid w:val="00E173E3"/>
    <w:rsid w:val="00E275E2"/>
    <w:rsid w:val="00E338AE"/>
    <w:rsid w:val="00E34F9B"/>
    <w:rsid w:val="00E356D2"/>
    <w:rsid w:val="00E36E72"/>
    <w:rsid w:val="00E4473E"/>
    <w:rsid w:val="00E80B2F"/>
    <w:rsid w:val="00E846C0"/>
    <w:rsid w:val="00E85F0F"/>
    <w:rsid w:val="00E87D6E"/>
    <w:rsid w:val="00EA3FA3"/>
    <w:rsid w:val="00EB2BAD"/>
    <w:rsid w:val="00EB6088"/>
    <w:rsid w:val="00EC0C81"/>
    <w:rsid w:val="00EC5883"/>
    <w:rsid w:val="00ED1070"/>
    <w:rsid w:val="00EE01E5"/>
    <w:rsid w:val="00EE2606"/>
    <w:rsid w:val="00EE2CA5"/>
    <w:rsid w:val="00EE421E"/>
    <w:rsid w:val="00EE5800"/>
    <w:rsid w:val="00EF182A"/>
    <w:rsid w:val="00EF4C61"/>
    <w:rsid w:val="00EF7199"/>
    <w:rsid w:val="00EF7E3E"/>
    <w:rsid w:val="00F03118"/>
    <w:rsid w:val="00F05803"/>
    <w:rsid w:val="00F178B9"/>
    <w:rsid w:val="00F32822"/>
    <w:rsid w:val="00F33A8B"/>
    <w:rsid w:val="00F371E0"/>
    <w:rsid w:val="00F4102F"/>
    <w:rsid w:val="00F42E78"/>
    <w:rsid w:val="00F5625B"/>
    <w:rsid w:val="00F60A08"/>
    <w:rsid w:val="00F72DA5"/>
    <w:rsid w:val="00F739B8"/>
    <w:rsid w:val="00F86850"/>
    <w:rsid w:val="00F91367"/>
    <w:rsid w:val="00FA0E09"/>
    <w:rsid w:val="00FA2874"/>
    <w:rsid w:val="00FB1B9A"/>
    <w:rsid w:val="00FB1CD0"/>
    <w:rsid w:val="00FB6B6E"/>
    <w:rsid w:val="00FD727E"/>
    <w:rsid w:val="00FE025D"/>
    <w:rsid w:val="00FF0969"/>
    <w:rsid w:val="00FF0F88"/>
    <w:rsid w:val="00FF2A92"/>
    <w:rsid w:val="00FF56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9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963927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963927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963927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FF2A92"/>
    <w:pPr>
      <w:keepNext/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</w:rPr>
  </w:style>
  <w:style w:type="paragraph" w:styleId="Ttulo5">
    <w:name w:val="heading 5"/>
    <w:basedOn w:val="Normal"/>
    <w:next w:val="Normal"/>
    <w:qFormat/>
    <w:rsid w:val="00963927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963927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963927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963927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963927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963927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963927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963927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963927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963927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963927"/>
    <w:pPr>
      <w:jc w:val="left"/>
    </w:pPr>
    <w:rPr>
      <w:i/>
      <w:color w:val="0000FF"/>
    </w:rPr>
  </w:style>
  <w:style w:type="paragraph" w:styleId="Lista">
    <w:name w:val="List"/>
    <w:basedOn w:val="Normal"/>
    <w:rsid w:val="00963927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963927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963927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963927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963927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963927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3562D"/>
    <w:pPr>
      <w:numPr>
        <w:numId w:val="15"/>
      </w:numPr>
      <w:tabs>
        <w:tab w:val="left" w:pos="794"/>
      </w:tabs>
      <w:spacing w:before="24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97716C"/>
    <w:pPr>
      <w:numPr>
        <w:ilvl w:val="0"/>
        <w:numId w:val="0"/>
      </w:numPr>
      <w:tabs>
        <w:tab w:val="left" w:pos="0"/>
      </w:tabs>
      <w:jc w:val="both"/>
    </w:pPr>
    <w:rPr>
      <w:rFonts w:cs="Arial"/>
      <w:i/>
      <w:sz w:val="22"/>
      <w:szCs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1D4E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D4E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3562D"/>
    <w:pPr>
      <w:ind w:left="720"/>
      <w:contextualSpacing/>
    </w:pPr>
  </w:style>
  <w:style w:type="character" w:styleId="Refdecomentrio">
    <w:name w:val="annotation reference"/>
    <w:basedOn w:val="Fontepargpadro"/>
    <w:rsid w:val="00DE79B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79B9"/>
  </w:style>
  <w:style w:type="character" w:customStyle="1" w:styleId="TextodecomentrioChar">
    <w:name w:val="Texto de comentário Char"/>
    <w:basedOn w:val="Fontepargpadro"/>
    <w:link w:val="Textodecomentrio"/>
    <w:rsid w:val="00DE79B9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79B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E79B9"/>
    <w:rPr>
      <w:rFonts w:ascii="Arial" w:hAnsi="Arial" w:cs="Arial"/>
      <w:b/>
      <w:bCs/>
      <w:color w:val="000000"/>
    </w:rPr>
  </w:style>
  <w:style w:type="paragraph" w:customStyle="1" w:styleId="Titulo4">
    <w:name w:val="Titulo 4"/>
    <w:basedOn w:val="Ttulo4"/>
    <w:link w:val="Titulo4Char"/>
    <w:qFormat/>
    <w:rsid w:val="00FF2A92"/>
    <w:pPr>
      <w:numPr>
        <w:numId w:val="30"/>
      </w:numPr>
    </w:pPr>
  </w:style>
  <w:style w:type="character" w:customStyle="1" w:styleId="Ttulo4Char">
    <w:name w:val="Título 4 Char"/>
    <w:basedOn w:val="Fontepargpadro"/>
    <w:link w:val="Ttulo4"/>
    <w:rsid w:val="00FF2A92"/>
    <w:rPr>
      <w:rFonts w:ascii="Arial" w:hAnsi="Arial"/>
      <w:b/>
      <w:snapToGrid w:val="0"/>
    </w:rPr>
  </w:style>
  <w:style w:type="character" w:customStyle="1" w:styleId="Titulo4Char">
    <w:name w:val="Titulo 4 Char"/>
    <w:basedOn w:val="Ttulo4Char"/>
    <w:link w:val="Titulo4"/>
    <w:rsid w:val="00FF2A92"/>
    <w:rPr>
      <w:rFonts w:ascii="Arial" w:hAnsi="Arial"/>
      <w:b/>
      <w:snapToGrid w:val="0"/>
    </w:rPr>
  </w:style>
  <w:style w:type="numbering" w:customStyle="1" w:styleId="Estilo1">
    <w:name w:val="Estilo1"/>
    <w:uiPriority w:val="99"/>
    <w:rsid w:val="003D3867"/>
    <w:pPr>
      <w:numPr>
        <w:numId w:val="42"/>
      </w:numPr>
    </w:pPr>
  </w:style>
  <w:style w:type="numbering" w:customStyle="1" w:styleId="Estilo2">
    <w:name w:val="Estilo2"/>
    <w:uiPriority w:val="99"/>
    <w:rsid w:val="003D3867"/>
    <w:pPr>
      <w:numPr>
        <w:numId w:val="43"/>
      </w:numPr>
    </w:pPr>
  </w:style>
  <w:style w:type="paragraph" w:customStyle="1" w:styleId="Nvel4">
    <w:name w:val="Nível 4"/>
    <w:basedOn w:val="Titulo4"/>
    <w:link w:val="Nvel4Char"/>
    <w:qFormat/>
    <w:rsid w:val="003D3867"/>
    <w:pPr>
      <w:numPr>
        <w:numId w:val="44"/>
      </w:numPr>
    </w:pPr>
  </w:style>
  <w:style w:type="character" w:customStyle="1" w:styleId="Nvel4Char">
    <w:name w:val="Nível 4 Char"/>
    <w:basedOn w:val="Titulo4Char"/>
    <w:link w:val="Nvel4"/>
    <w:rsid w:val="003D3867"/>
    <w:rPr>
      <w:rFonts w:ascii="Arial" w:hAnsi="Arial"/>
      <w:b/>
      <w:snapToGrid w:val="0"/>
    </w:rPr>
  </w:style>
  <w:style w:type="paragraph" w:styleId="Corpodetexto">
    <w:name w:val="Body Text"/>
    <w:basedOn w:val="Normal"/>
    <w:link w:val="CorpodetextoChar"/>
    <w:rsid w:val="0028468D"/>
    <w:pPr>
      <w:spacing w:after="120" w:line="240" w:lineRule="atLeast"/>
      <w:ind w:left="720"/>
      <w:jc w:val="left"/>
    </w:pPr>
    <w:rPr>
      <w:rFonts w:ascii="Times New Roman" w:hAnsi="Times New Roman" w:cs="Times New Roman"/>
      <w:color w:val="auto"/>
    </w:rPr>
  </w:style>
  <w:style w:type="character" w:customStyle="1" w:styleId="CorpodetextoChar">
    <w:name w:val="Corpo de texto Char"/>
    <w:basedOn w:val="Fontepargpadro"/>
    <w:link w:val="Corpodetexto"/>
    <w:rsid w:val="002846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9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963927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963927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963927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FF2A92"/>
    <w:pPr>
      <w:keepNext/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</w:rPr>
  </w:style>
  <w:style w:type="paragraph" w:styleId="Ttulo5">
    <w:name w:val="heading 5"/>
    <w:basedOn w:val="Normal"/>
    <w:next w:val="Normal"/>
    <w:qFormat/>
    <w:rsid w:val="00963927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963927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963927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963927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963927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963927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963927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963927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963927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963927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963927"/>
    <w:pPr>
      <w:jc w:val="left"/>
    </w:pPr>
    <w:rPr>
      <w:i/>
      <w:color w:val="0000FF"/>
    </w:rPr>
  </w:style>
  <w:style w:type="paragraph" w:styleId="Lista">
    <w:name w:val="List"/>
    <w:basedOn w:val="Normal"/>
    <w:rsid w:val="00963927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963927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963927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963927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963927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963927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3562D"/>
    <w:pPr>
      <w:numPr>
        <w:numId w:val="15"/>
      </w:numPr>
      <w:tabs>
        <w:tab w:val="left" w:pos="794"/>
      </w:tabs>
      <w:spacing w:before="24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97716C"/>
    <w:pPr>
      <w:numPr>
        <w:ilvl w:val="0"/>
        <w:numId w:val="0"/>
      </w:numPr>
      <w:tabs>
        <w:tab w:val="left" w:pos="0"/>
      </w:tabs>
      <w:jc w:val="both"/>
    </w:pPr>
    <w:rPr>
      <w:rFonts w:cs="Arial"/>
      <w:i/>
      <w:sz w:val="22"/>
      <w:szCs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1D4E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D4E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3562D"/>
    <w:pPr>
      <w:ind w:left="720"/>
      <w:contextualSpacing/>
    </w:pPr>
  </w:style>
  <w:style w:type="character" w:styleId="Refdecomentrio">
    <w:name w:val="annotation reference"/>
    <w:basedOn w:val="Fontepargpadro"/>
    <w:rsid w:val="00DE79B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79B9"/>
  </w:style>
  <w:style w:type="character" w:customStyle="1" w:styleId="TextodecomentrioChar">
    <w:name w:val="Texto de comentário Char"/>
    <w:basedOn w:val="Fontepargpadro"/>
    <w:link w:val="Textodecomentrio"/>
    <w:rsid w:val="00DE79B9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79B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E79B9"/>
    <w:rPr>
      <w:rFonts w:ascii="Arial" w:hAnsi="Arial" w:cs="Arial"/>
      <w:b/>
      <w:bCs/>
      <w:color w:val="000000"/>
    </w:rPr>
  </w:style>
  <w:style w:type="paragraph" w:customStyle="1" w:styleId="Titulo4">
    <w:name w:val="Titulo 4"/>
    <w:basedOn w:val="Ttulo4"/>
    <w:link w:val="Titulo4Char"/>
    <w:qFormat/>
    <w:rsid w:val="00FF2A92"/>
    <w:pPr>
      <w:numPr>
        <w:numId w:val="30"/>
      </w:numPr>
    </w:pPr>
  </w:style>
  <w:style w:type="character" w:customStyle="1" w:styleId="Ttulo4Char">
    <w:name w:val="Título 4 Char"/>
    <w:basedOn w:val="Fontepargpadro"/>
    <w:link w:val="Ttulo4"/>
    <w:rsid w:val="00FF2A92"/>
    <w:rPr>
      <w:rFonts w:ascii="Arial" w:hAnsi="Arial"/>
      <w:b/>
      <w:snapToGrid w:val="0"/>
    </w:rPr>
  </w:style>
  <w:style w:type="character" w:customStyle="1" w:styleId="Titulo4Char">
    <w:name w:val="Titulo 4 Char"/>
    <w:basedOn w:val="Ttulo4Char"/>
    <w:link w:val="Titulo4"/>
    <w:rsid w:val="00FF2A92"/>
    <w:rPr>
      <w:rFonts w:ascii="Arial" w:hAnsi="Arial"/>
      <w:b/>
      <w:snapToGrid w:val="0"/>
    </w:rPr>
  </w:style>
  <w:style w:type="numbering" w:customStyle="1" w:styleId="Estilo1">
    <w:name w:val="Estilo1"/>
    <w:uiPriority w:val="99"/>
    <w:rsid w:val="003D3867"/>
    <w:pPr>
      <w:numPr>
        <w:numId w:val="42"/>
      </w:numPr>
    </w:pPr>
  </w:style>
  <w:style w:type="numbering" w:customStyle="1" w:styleId="Estilo2">
    <w:name w:val="Estilo2"/>
    <w:uiPriority w:val="99"/>
    <w:rsid w:val="003D3867"/>
    <w:pPr>
      <w:numPr>
        <w:numId w:val="43"/>
      </w:numPr>
    </w:pPr>
  </w:style>
  <w:style w:type="paragraph" w:customStyle="1" w:styleId="Nvel4">
    <w:name w:val="Nível 4"/>
    <w:basedOn w:val="Titulo4"/>
    <w:link w:val="Nvel4Char"/>
    <w:qFormat/>
    <w:rsid w:val="003D3867"/>
    <w:pPr>
      <w:numPr>
        <w:numId w:val="44"/>
      </w:numPr>
    </w:pPr>
  </w:style>
  <w:style w:type="character" w:customStyle="1" w:styleId="Nvel4Char">
    <w:name w:val="Nível 4 Char"/>
    <w:basedOn w:val="Titulo4Char"/>
    <w:link w:val="Nvel4"/>
    <w:rsid w:val="003D3867"/>
    <w:rPr>
      <w:rFonts w:ascii="Arial" w:hAnsi="Arial"/>
      <w:b/>
      <w:snapToGrid w:val="0"/>
    </w:rPr>
  </w:style>
  <w:style w:type="paragraph" w:styleId="Corpodetexto">
    <w:name w:val="Body Text"/>
    <w:basedOn w:val="Normal"/>
    <w:link w:val="CorpodetextoChar"/>
    <w:rsid w:val="0028468D"/>
    <w:pPr>
      <w:spacing w:after="120" w:line="240" w:lineRule="atLeast"/>
      <w:ind w:left="720"/>
      <w:jc w:val="left"/>
    </w:pPr>
    <w:rPr>
      <w:rFonts w:ascii="Times New Roman" w:hAnsi="Times New Roman" w:cs="Times New Roman"/>
      <w:color w:val="auto"/>
    </w:rPr>
  </w:style>
  <w:style w:type="character" w:customStyle="1" w:styleId="CorpodetextoChar">
    <w:name w:val="Corpo de texto Char"/>
    <w:basedOn w:val="Fontepargpadro"/>
    <w:link w:val="Corpodetexto"/>
    <w:rsid w:val="002846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6B004-2D6F-43C8-86FF-FD3251245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674</TotalTime>
  <Pages>11</Pages>
  <Words>1670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10668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rayanne.felicio</cp:lastModifiedBy>
  <cp:revision>43</cp:revision>
  <cp:lastPrinted>2014-09-16T13:09:00Z</cp:lastPrinted>
  <dcterms:created xsi:type="dcterms:W3CDTF">2014-09-04T15:25:00Z</dcterms:created>
  <dcterms:modified xsi:type="dcterms:W3CDTF">2014-10-16T16:04:00Z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0005/2014</vt:lpwstr>
  </property>
  <property fmtid="{D5CDD505-2E9C-101B-9397-08002B2CF9AE}" pid="3" name="SiglaNomeProjeto">
    <vt:lpwstr>SISOUV - Sistema de Ouvidoria</vt:lpwstr>
  </property>
</Properties>
</file>