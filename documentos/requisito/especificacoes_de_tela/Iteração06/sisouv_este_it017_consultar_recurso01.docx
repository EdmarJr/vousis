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F0969" w:rsidRPr="00FF0969" w:rsidRDefault="00FF0969" w:rsidP="00FF0969"/>
    <w:p w:rsidR="00FF0969" w:rsidRPr="00FF0969" w:rsidRDefault="00FF0969" w:rsidP="00FF0969"/>
    <w:p w:rsidR="00FF0969" w:rsidRPr="00FF0969" w:rsidRDefault="00FF0969" w:rsidP="00FF0969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Default="001E2036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Pr="00FF0969" w:rsidRDefault="002D6445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D865B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pt;margin-top:4.4pt;width:513pt;height:132.5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" stroked="f">
            <v:textbox>
              <w:txbxContent>
                <w:p w:rsidR="00CD0522" w:rsidRPr="009B646B" w:rsidRDefault="00CD052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Projeto 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Sistema de </w:t>
                  </w: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Ouvidoria</w:t>
                  </w:r>
                </w:p>
                <w:p w:rsidR="00CD0522" w:rsidRPr="00B324BC" w:rsidRDefault="00CD052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CD0522" w:rsidRDefault="00CD052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Especificação de 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Tela</w:t>
                  </w:r>
                </w:p>
                <w:p w:rsidR="00CD0522" w:rsidRPr="00EC0C81" w:rsidRDefault="00B13111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Consultar</w:t>
                  </w:r>
                  <w:r w:rsidR="00CD0522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 Recurso 01</w:t>
                  </w:r>
                </w:p>
                <w:p w:rsidR="00CD0522" w:rsidRPr="00B324BC" w:rsidRDefault="00CD052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CD0522" w:rsidRPr="009B646B" w:rsidRDefault="00CD052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Versão 0.</w:t>
                  </w:r>
                  <w:r w:rsidR="00B13111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02</w:t>
                  </w:r>
                </w:p>
                <w:p w:rsidR="00CD0522" w:rsidRDefault="00CD0522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>
      <w:pPr>
        <w:jc w:val="center"/>
      </w:pPr>
    </w:p>
    <w:p w:rsidR="001E2036" w:rsidRDefault="001E2036">
      <w:pPr>
        <w:pStyle w:val="Cabealho"/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noProof/>
        </w:rPr>
        <w:sectPr w:rsidR="001E2036" w:rsidSect="009A12DF">
          <w:headerReference w:type="default" r:id="rId8"/>
          <w:headerReference w:type="first" r:id="rId9"/>
          <w:footerReference w:type="first" r:id="rId10"/>
          <w:pgSz w:w="11907" w:h="16840" w:code="9"/>
          <w:pgMar w:top="1134" w:right="851" w:bottom="1134" w:left="1701" w:header="720" w:footer="720" w:gutter="0"/>
          <w:cols w:space="708"/>
          <w:docGrid w:linePitch="360"/>
        </w:sectPr>
      </w:pPr>
    </w:p>
    <w:p w:rsidR="00203AE9" w:rsidRDefault="00203AE9" w:rsidP="00203AE9">
      <w:pPr>
        <w:pStyle w:val="Ttulo"/>
        <w:jc w:val="center"/>
      </w:pPr>
      <w:r>
        <w:lastRenderedPageBreak/>
        <w:t>HISTÓRICO DE REVISÃO</w:t>
      </w:r>
    </w:p>
    <w:p w:rsidR="00203AE9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203AE9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3B3D50" w:rsidTr="00CD0522">
        <w:trPr>
          <w:jc w:val="center"/>
        </w:trPr>
        <w:tc>
          <w:tcPr>
            <w:tcW w:w="1639" w:type="dxa"/>
          </w:tcPr>
          <w:p w:rsidR="003B3D50" w:rsidRPr="00873131" w:rsidRDefault="003B3D50" w:rsidP="00CD052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29/08/2014</w:t>
            </w:r>
          </w:p>
        </w:tc>
        <w:tc>
          <w:tcPr>
            <w:tcW w:w="960" w:type="dxa"/>
          </w:tcPr>
          <w:p w:rsidR="003B3D50" w:rsidRPr="00873131" w:rsidRDefault="003B3D50" w:rsidP="00CD052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3B3D50" w:rsidRPr="00873131" w:rsidRDefault="003B3D50" w:rsidP="00CD052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Criação do documento.</w:t>
            </w:r>
          </w:p>
        </w:tc>
        <w:tc>
          <w:tcPr>
            <w:tcW w:w="2040" w:type="dxa"/>
          </w:tcPr>
          <w:p w:rsidR="003B3D50" w:rsidRPr="00873131" w:rsidRDefault="003B3D50" w:rsidP="00CD0522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Passini</w:t>
            </w:r>
          </w:p>
        </w:tc>
      </w:tr>
      <w:tr w:rsidR="00203AE9">
        <w:trPr>
          <w:jc w:val="center"/>
        </w:trPr>
        <w:tc>
          <w:tcPr>
            <w:tcW w:w="1639" w:type="dxa"/>
          </w:tcPr>
          <w:p w:rsidR="00203AE9" w:rsidRPr="00873131" w:rsidRDefault="003B3D50" w:rsidP="003B3D5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04</w:t>
            </w:r>
            <w:r w:rsidR="009B646B">
              <w:rPr>
                <w:b w:val="0"/>
                <w:lang w:val="pt-BR"/>
              </w:rPr>
              <w:t>/0</w:t>
            </w:r>
            <w:r>
              <w:rPr>
                <w:b w:val="0"/>
                <w:lang w:val="pt-BR"/>
              </w:rPr>
              <w:t>9</w:t>
            </w:r>
            <w:r w:rsidR="009B646B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</w:tcPr>
          <w:p w:rsidR="00203AE9" w:rsidRPr="00873131" w:rsidRDefault="009B646B" w:rsidP="003B3D5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3B3D50">
              <w:rPr>
                <w:b w:val="0"/>
                <w:lang w:val="pt-BR"/>
              </w:rPr>
              <w:t>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03AE9" w:rsidRPr="00873131" w:rsidRDefault="003B3D50" w:rsidP="003B3D5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Atualização conforme solicitação do cliente. </w:t>
            </w:r>
          </w:p>
        </w:tc>
        <w:tc>
          <w:tcPr>
            <w:tcW w:w="2040" w:type="dxa"/>
          </w:tcPr>
          <w:p w:rsidR="00203AE9" w:rsidRPr="003B3D50" w:rsidRDefault="00BF4D71" w:rsidP="00845586">
            <w:pPr>
              <w:pStyle w:val="CTMISTabela"/>
              <w:rPr>
                <w:b w:val="0"/>
                <w:lang w:val="pt-BR"/>
              </w:rPr>
            </w:pPr>
            <w:r w:rsidRPr="003B3D50">
              <w:rPr>
                <w:b w:val="0"/>
                <w:lang w:val="pt-BR"/>
              </w:rPr>
              <w:t>Maria Luiza Passini</w:t>
            </w:r>
          </w:p>
        </w:tc>
      </w:tr>
      <w:tr w:rsidR="00B13111">
        <w:trPr>
          <w:jc w:val="center"/>
        </w:trPr>
        <w:tc>
          <w:tcPr>
            <w:tcW w:w="1639" w:type="dxa"/>
          </w:tcPr>
          <w:p w:rsidR="00B13111" w:rsidRDefault="00B13111" w:rsidP="003B3D5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25/09/2014</w:t>
            </w:r>
          </w:p>
        </w:tc>
        <w:tc>
          <w:tcPr>
            <w:tcW w:w="960" w:type="dxa"/>
          </w:tcPr>
          <w:p w:rsidR="00B13111" w:rsidRDefault="00B13111" w:rsidP="003B3D5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B13111" w:rsidRDefault="00B13111" w:rsidP="003B3D5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Acordado em reunião realizada hoje 25/09 a criação do caso de uso Consultar Recurso 01 separado do Manter Recurso 01.</w:t>
            </w:r>
          </w:p>
        </w:tc>
        <w:tc>
          <w:tcPr>
            <w:tcW w:w="2040" w:type="dxa"/>
          </w:tcPr>
          <w:p w:rsidR="00B13111" w:rsidRPr="003B3D50" w:rsidRDefault="00B13111" w:rsidP="00845586">
            <w:pPr>
              <w:pStyle w:val="CTMISTabela"/>
              <w:rPr>
                <w:b w:val="0"/>
                <w:lang w:val="pt-BR"/>
              </w:rPr>
            </w:pPr>
            <w:r w:rsidRPr="003B3D50">
              <w:rPr>
                <w:b w:val="0"/>
                <w:lang w:val="pt-BR"/>
              </w:rPr>
              <w:t>Maria Luiza Passini</w:t>
            </w:r>
          </w:p>
        </w:tc>
      </w:tr>
    </w:tbl>
    <w:p w:rsidR="00200361" w:rsidRDefault="001E2036">
      <w:pPr>
        <w:pStyle w:val="Ttulo"/>
        <w:widowControl w:val="0"/>
        <w:spacing w:before="0" w:after="0"/>
        <w:jc w:val="center"/>
        <w:rPr>
          <w:rFonts w:cs="Arial"/>
        </w:rPr>
        <w:sectPr w:rsidR="00200361" w:rsidSect="00200361">
          <w:headerReference w:type="default" r:id="rId11"/>
          <w:footerReference w:type="default" r:id="rId12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  <w:r>
        <w:rPr>
          <w:rFonts w:cs="Arial"/>
        </w:rPr>
        <w:br w:type="page"/>
      </w:r>
    </w:p>
    <w:p w:rsidR="001E2036" w:rsidRPr="0028468D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eastAsia="pt-BR"/>
        </w:rPr>
      </w:pPr>
      <w:r>
        <w:rPr>
          <w:caps w:val="0"/>
          <w:sz w:val="36"/>
        </w:rPr>
        <w:lastRenderedPageBreak/>
        <w:t>SUMÁRIO</w:t>
      </w:r>
    </w:p>
    <w:p w:rsidR="008754A6" w:rsidRDefault="00D865B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 w:rsidRPr="0028468D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eastAsia="pt-BR"/>
        </w:rPr>
        <w:instrText xml:space="preserve"> TOC \o "1-3" \h \z </w:instrText>
      </w: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399429118" w:history="1">
        <w:r w:rsidR="008754A6" w:rsidRPr="00B8288B">
          <w:rPr>
            <w:rStyle w:val="Hyperlink"/>
          </w:rPr>
          <w:t>1.</w:t>
        </w:r>
        <w:r w:rsidR="008754A6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8754A6" w:rsidRPr="00B8288B">
          <w:rPr>
            <w:rStyle w:val="Hyperlink"/>
          </w:rPr>
          <w:t>INTRODUÇÃO</w:t>
        </w:r>
        <w:r w:rsidR="008754A6">
          <w:rPr>
            <w:webHidden/>
          </w:rPr>
          <w:tab/>
        </w:r>
        <w:r w:rsidR="008754A6">
          <w:rPr>
            <w:webHidden/>
          </w:rPr>
          <w:fldChar w:fldCharType="begin"/>
        </w:r>
        <w:r w:rsidR="008754A6">
          <w:rPr>
            <w:webHidden/>
          </w:rPr>
          <w:instrText xml:space="preserve"> PAGEREF _Toc399429118 \h </w:instrText>
        </w:r>
        <w:r w:rsidR="008754A6">
          <w:rPr>
            <w:webHidden/>
          </w:rPr>
        </w:r>
        <w:r w:rsidR="008754A6">
          <w:rPr>
            <w:webHidden/>
          </w:rPr>
          <w:fldChar w:fldCharType="separate"/>
        </w:r>
        <w:r w:rsidR="008754A6">
          <w:rPr>
            <w:webHidden/>
          </w:rPr>
          <w:t>4</w:t>
        </w:r>
        <w:r w:rsidR="008754A6">
          <w:rPr>
            <w:webHidden/>
          </w:rPr>
          <w:fldChar w:fldCharType="end"/>
        </w:r>
      </w:hyperlink>
    </w:p>
    <w:p w:rsidR="008754A6" w:rsidRDefault="008754A6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99429119" w:history="1">
        <w:r w:rsidRPr="00B8288B">
          <w:rPr>
            <w:rStyle w:val="Hyperlink"/>
            <w:lang w:val="pt-PT"/>
          </w:rPr>
          <w:t>2.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B8288B">
          <w:rPr>
            <w:rStyle w:val="Hyperlink"/>
            <w:lang w:val="pt-PT"/>
          </w:rPr>
          <w:t>Detalhamento da Apresentação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_Toc399429119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754A6" w:rsidRDefault="008754A6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9429120" w:history="1">
        <w:r w:rsidRPr="00B8288B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B8288B">
          <w:rPr>
            <w:rStyle w:val="Hyperlink"/>
            <w:lang w:val="pt-PT"/>
          </w:rPr>
          <w:t>Usuário</w:t>
        </w:r>
        <w:r w:rsidRPr="00B8288B">
          <w:rPr>
            <w:rStyle w:val="Hyperlink"/>
          </w:rPr>
          <w:t>s / Atores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_Toc399429120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754A6" w:rsidRDefault="008754A6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9429121" w:history="1">
        <w:r w:rsidRPr="00B8288B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B8288B">
          <w:rPr>
            <w:rStyle w:val="Hyperlink"/>
          </w:rPr>
          <w:t>Consultar Recurso 01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_Toc399429121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754A6" w:rsidRDefault="008754A6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9429122" w:history="1">
        <w:r w:rsidRPr="00B8288B">
          <w:rPr>
            <w:rStyle w:val="Hyperlink"/>
          </w:rPr>
          <w:t>2.2.1. Tela Consultar Recurso 01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_Toc399429122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E2036" w:rsidRDefault="00D865BF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Default="001E2036">
      <w:pPr>
        <w:pStyle w:val="STJNvel1"/>
      </w:pPr>
      <w:r>
        <w:br w:type="page"/>
      </w:r>
      <w:bookmarkStart w:id="0" w:name="_Toc221095147"/>
      <w:bookmarkStart w:id="1" w:name="_Toc399429118"/>
      <w:r>
        <w:lastRenderedPageBreak/>
        <w:t>INTRODUÇÃO</w:t>
      </w:r>
      <w:bookmarkEnd w:id="0"/>
      <w:bookmarkEnd w:id="1"/>
    </w:p>
    <w:p w:rsidR="00AA1D89" w:rsidRDefault="00AA1D89" w:rsidP="00AA1D89">
      <w:pPr>
        <w:pStyle w:val="Instruo"/>
        <w:jc w:val="both"/>
        <w:rPr>
          <w:i w:val="0"/>
          <w:color w:val="auto"/>
        </w:rPr>
      </w:pPr>
      <w:r w:rsidRPr="00A5164B">
        <w:rPr>
          <w:i w:val="0"/>
          <w:color w:val="auto"/>
        </w:rPr>
        <w:t xml:space="preserve">O objetivo do documento é especificar as interfaces de </w:t>
      </w:r>
      <w:r w:rsidR="00B13111">
        <w:rPr>
          <w:i w:val="0"/>
          <w:color w:val="auto"/>
        </w:rPr>
        <w:t>t</w:t>
      </w:r>
      <w:r w:rsidR="00946FDF">
        <w:rPr>
          <w:i w:val="0"/>
          <w:color w:val="auto"/>
        </w:rPr>
        <w:t>ela</w:t>
      </w:r>
      <w:r w:rsidRPr="00A5164B">
        <w:rPr>
          <w:i w:val="0"/>
          <w:color w:val="auto"/>
        </w:rPr>
        <w:t xml:space="preserve">s do </w:t>
      </w:r>
      <w:r>
        <w:rPr>
          <w:i w:val="0"/>
          <w:color w:val="auto"/>
        </w:rPr>
        <w:t>s</w:t>
      </w:r>
      <w:r w:rsidRPr="00A5164B">
        <w:rPr>
          <w:i w:val="0"/>
          <w:color w:val="auto"/>
        </w:rPr>
        <w:t xml:space="preserve">istema e definir os tipos de campos, tamanho, obrigatoriedade e regras de apresentação que compõem cada </w:t>
      </w:r>
      <w:r w:rsidR="00946FDF">
        <w:rPr>
          <w:i w:val="0"/>
          <w:color w:val="auto"/>
        </w:rPr>
        <w:t>Tela</w:t>
      </w:r>
      <w:r w:rsidRPr="00A5164B">
        <w:rPr>
          <w:i w:val="0"/>
          <w:color w:val="auto"/>
        </w:rPr>
        <w:t>.</w:t>
      </w:r>
    </w:p>
    <w:p w:rsidR="0028468D" w:rsidRDefault="0028468D" w:rsidP="0028468D"/>
    <w:p w:rsidR="00DD19E5" w:rsidRDefault="00DD19E5">
      <w:pPr>
        <w:pStyle w:val="Instruo"/>
        <w:jc w:val="both"/>
        <w:rPr>
          <w:i w:val="0"/>
          <w:color w:val="auto"/>
        </w:rPr>
      </w:pPr>
    </w:p>
    <w:p w:rsidR="001E2036" w:rsidRDefault="001E2036">
      <w:pPr>
        <w:pStyle w:val="STJNvel1"/>
        <w:rPr>
          <w:lang w:val="pt-PT"/>
        </w:rPr>
      </w:pPr>
      <w:bookmarkStart w:id="2" w:name="_Toc399429119"/>
      <w:r>
        <w:rPr>
          <w:lang w:val="pt-PT"/>
        </w:rPr>
        <w:t>Detalhamento da Apresentação</w:t>
      </w:r>
      <w:bookmarkEnd w:id="2"/>
    </w:p>
    <w:p w:rsidR="00053494" w:rsidRPr="00053494" w:rsidRDefault="00053494" w:rsidP="00053494">
      <w:pPr>
        <w:pStyle w:val="PargrafodaLista"/>
        <w:ind w:left="0"/>
        <w:rPr>
          <w:color w:val="auto"/>
        </w:rPr>
      </w:pPr>
      <w:r w:rsidRPr="00053494">
        <w:rPr>
          <w:color w:val="auto"/>
        </w:rPr>
        <w:t xml:space="preserve">O objetivo dessa funcionalidade é </w:t>
      </w:r>
      <w:r w:rsidR="008754A6">
        <w:rPr>
          <w:color w:val="auto"/>
        </w:rPr>
        <w:t xml:space="preserve">consultar os dados </w:t>
      </w:r>
      <w:r w:rsidRPr="00053494">
        <w:rPr>
          <w:color w:val="auto"/>
        </w:rPr>
        <w:t>referente à primeira resposta às manifestações da LAI.</w:t>
      </w:r>
    </w:p>
    <w:p w:rsidR="00053494" w:rsidRDefault="00053494" w:rsidP="00053494">
      <w:pPr>
        <w:pStyle w:val="Instruo"/>
        <w:jc w:val="both"/>
        <w:rPr>
          <w:i w:val="0"/>
          <w:color w:val="auto"/>
        </w:rPr>
      </w:pPr>
    </w:p>
    <w:p w:rsidR="00AA1D89" w:rsidRDefault="00E92561" w:rsidP="00AA1D89">
      <w:pPr>
        <w:pStyle w:val="Instruo"/>
        <w:jc w:val="both"/>
        <w:rPr>
          <w:i w:val="0"/>
          <w:color w:val="auto"/>
        </w:rPr>
      </w:pPr>
      <w:r>
        <w:rPr>
          <w:i w:val="0"/>
          <w:color w:val="auto"/>
        </w:rPr>
        <w:t>A</w:t>
      </w:r>
      <w:r w:rsidR="001A7205">
        <w:rPr>
          <w:i w:val="0"/>
          <w:color w:val="auto"/>
        </w:rPr>
        <w:t xml:space="preserve"> seguir, são apresentados os d</w:t>
      </w:r>
      <w:r w:rsidR="001D4ED4" w:rsidRPr="001D4ED4">
        <w:rPr>
          <w:i w:val="0"/>
          <w:color w:val="auto"/>
        </w:rPr>
        <w:t>ocumentos para referência:</w:t>
      </w:r>
    </w:p>
    <w:p w:rsidR="00053494" w:rsidRPr="00053494" w:rsidRDefault="00053494" w:rsidP="00053494"/>
    <w:p w:rsidR="00AA1D89" w:rsidRDefault="001D4ED4" w:rsidP="00AA1D89">
      <w:pPr>
        <w:pStyle w:val="Instruo"/>
        <w:jc w:val="both"/>
        <w:rPr>
          <w:i w:val="0"/>
          <w:color w:val="auto"/>
        </w:rPr>
      </w:pPr>
      <w:r w:rsidRPr="001D4ED4">
        <w:rPr>
          <w:i w:val="0"/>
          <w:color w:val="auto"/>
        </w:rPr>
        <w:t xml:space="preserve">-Especificação de casos de uso </w:t>
      </w:r>
      <w:r w:rsidR="00B13111">
        <w:rPr>
          <w:i w:val="0"/>
          <w:color w:val="auto"/>
        </w:rPr>
        <w:t xml:space="preserve">Consultar </w:t>
      </w:r>
      <w:r w:rsidR="00053494">
        <w:rPr>
          <w:i w:val="0"/>
          <w:color w:val="auto"/>
        </w:rPr>
        <w:t>Recurso 01</w:t>
      </w:r>
    </w:p>
    <w:p w:rsidR="001D4ED4" w:rsidRDefault="001D4ED4" w:rsidP="00AA1D89">
      <w:pPr>
        <w:pStyle w:val="Instruo"/>
        <w:jc w:val="both"/>
        <w:rPr>
          <w:i w:val="0"/>
          <w:color w:val="auto"/>
        </w:rPr>
      </w:pPr>
      <w:r w:rsidRPr="001D4ED4">
        <w:rPr>
          <w:i w:val="0"/>
          <w:color w:val="auto"/>
        </w:rPr>
        <w:t>-Documento de Regra de Negócios</w:t>
      </w:r>
    </w:p>
    <w:p w:rsidR="00E4473E" w:rsidRPr="00E4473E" w:rsidRDefault="00053494" w:rsidP="00E4473E">
      <w:r>
        <w:t>-Lista de Mensagens</w:t>
      </w:r>
    </w:p>
    <w:p w:rsidR="001E2036" w:rsidRDefault="001E2036" w:rsidP="0073562D">
      <w:pPr>
        <w:pStyle w:val="STJNvel2"/>
      </w:pPr>
      <w:bookmarkStart w:id="3" w:name="_Toc399429120"/>
      <w:r>
        <w:rPr>
          <w:lang w:val="pt-PT"/>
        </w:rPr>
        <w:t>Usuário</w:t>
      </w:r>
      <w:r w:rsidR="00532AD7">
        <w:t xml:space="preserve">s </w:t>
      </w:r>
      <w:r>
        <w:t>/ Ator</w:t>
      </w:r>
      <w:r w:rsidR="00532AD7">
        <w:t>es</w:t>
      </w:r>
      <w:bookmarkEnd w:id="3"/>
    </w:p>
    <w:p w:rsidR="001E5302" w:rsidRDefault="003B3D50" w:rsidP="001E5302">
      <w:pPr>
        <w:pStyle w:val="PargrafodaLista"/>
        <w:ind w:left="0"/>
        <w:rPr>
          <w:color w:val="auto"/>
        </w:rPr>
      </w:pPr>
      <w:r>
        <w:t>Ouvidoria: usuário responsável</w:t>
      </w:r>
      <w:r w:rsidR="001E5302">
        <w:t xml:space="preserve"> </w:t>
      </w:r>
      <w:r w:rsidR="00895259">
        <w:t xml:space="preserve">por </w:t>
      </w:r>
      <w:r w:rsidR="001E5302" w:rsidRPr="00053494">
        <w:rPr>
          <w:color w:val="auto"/>
        </w:rPr>
        <w:t xml:space="preserve">responder </w:t>
      </w:r>
      <w:r w:rsidR="00895259">
        <w:rPr>
          <w:color w:val="auto"/>
        </w:rPr>
        <w:t xml:space="preserve">os </w:t>
      </w:r>
      <w:r w:rsidR="001E5302" w:rsidRPr="00053494">
        <w:rPr>
          <w:color w:val="auto"/>
        </w:rPr>
        <w:t xml:space="preserve">recursos apresentados pelo </w:t>
      </w:r>
      <w:r w:rsidR="00895259">
        <w:rPr>
          <w:color w:val="auto"/>
        </w:rPr>
        <w:t>manifestante.</w:t>
      </w:r>
    </w:p>
    <w:p w:rsidR="00895259" w:rsidRDefault="00895259" w:rsidP="001E5302">
      <w:pPr>
        <w:pStyle w:val="PargrafodaLista"/>
        <w:ind w:left="0"/>
        <w:rPr>
          <w:color w:val="auto"/>
        </w:rPr>
      </w:pPr>
    </w:p>
    <w:p w:rsidR="00895259" w:rsidRDefault="00895259" w:rsidP="00895259">
      <w:pPr>
        <w:pStyle w:val="PargrafodaLista"/>
        <w:ind w:left="0"/>
        <w:rPr>
          <w:color w:val="auto"/>
        </w:rPr>
      </w:pPr>
      <w:r>
        <w:t xml:space="preserve">Administrador: usuário responsável por </w:t>
      </w:r>
      <w:r w:rsidRPr="00053494">
        <w:rPr>
          <w:color w:val="auto"/>
        </w:rPr>
        <w:t xml:space="preserve">responder </w:t>
      </w:r>
      <w:r>
        <w:rPr>
          <w:color w:val="auto"/>
        </w:rPr>
        <w:t xml:space="preserve">os </w:t>
      </w:r>
      <w:r w:rsidRPr="00053494">
        <w:rPr>
          <w:color w:val="auto"/>
        </w:rPr>
        <w:t xml:space="preserve">recursos apresentados pelo </w:t>
      </w:r>
      <w:r>
        <w:rPr>
          <w:color w:val="auto"/>
        </w:rPr>
        <w:t>manifestante.</w:t>
      </w:r>
    </w:p>
    <w:p w:rsidR="00895259" w:rsidRDefault="00895259" w:rsidP="00895259">
      <w:pPr>
        <w:pStyle w:val="PargrafodaLista"/>
        <w:ind w:left="0"/>
        <w:rPr>
          <w:color w:val="auto"/>
        </w:rPr>
      </w:pPr>
    </w:p>
    <w:p w:rsidR="00895259" w:rsidRPr="00053494" w:rsidRDefault="00895259" w:rsidP="00895259">
      <w:pPr>
        <w:pStyle w:val="PargrafodaLista"/>
        <w:ind w:left="0"/>
        <w:rPr>
          <w:color w:val="auto"/>
        </w:rPr>
      </w:pPr>
      <w:r>
        <w:rPr>
          <w:color w:val="auto"/>
        </w:rPr>
        <w:t>Unidade Responsável</w:t>
      </w:r>
      <w:r>
        <w:t xml:space="preserve">: usuário responsável por </w:t>
      </w:r>
      <w:r w:rsidRPr="00053494">
        <w:rPr>
          <w:color w:val="auto"/>
        </w:rPr>
        <w:t xml:space="preserve">responder </w:t>
      </w:r>
      <w:r>
        <w:rPr>
          <w:color w:val="auto"/>
        </w:rPr>
        <w:t xml:space="preserve">os </w:t>
      </w:r>
      <w:r w:rsidRPr="00053494">
        <w:rPr>
          <w:color w:val="auto"/>
        </w:rPr>
        <w:t xml:space="preserve">recursos apresentados pelo </w:t>
      </w:r>
      <w:r>
        <w:rPr>
          <w:color w:val="auto"/>
        </w:rPr>
        <w:t>manifestante.</w:t>
      </w:r>
    </w:p>
    <w:p w:rsidR="00895259" w:rsidRPr="00053494" w:rsidRDefault="00895259" w:rsidP="001E5302">
      <w:pPr>
        <w:pStyle w:val="PargrafodaLista"/>
        <w:ind w:left="0"/>
        <w:rPr>
          <w:color w:val="auto"/>
        </w:rPr>
      </w:pPr>
    </w:p>
    <w:p w:rsidR="001D4ED4" w:rsidRPr="00B57161" w:rsidRDefault="001D4ED4" w:rsidP="001D4ED4">
      <w:pPr>
        <w:pStyle w:val="Instruo"/>
        <w:jc w:val="both"/>
        <w:rPr>
          <w:i w:val="0"/>
          <w:iCs/>
          <w:color w:val="auto"/>
          <w:lang w:val="pt-PT"/>
        </w:rPr>
      </w:pPr>
    </w:p>
    <w:p w:rsidR="006126D5" w:rsidRDefault="006126D5" w:rsidP="006126D5">
      <w:pPr>
        <w:pStyle w:val="STJNvel2"/>
      </w:pPr>
      <w:r>
        <w:tab/>
      </w:r>
      <w:r w:rsidR="00EA3FA3">
        <w:t xml:space="preserve"> </w:t>
      </w:r>
      <w:bookmarkStart w:id="4" w:name="_Toc399429121"/>
      <w:r w:rsidR="00B13111">
        <w:t>Consultar</w:t>
      </w:r>
      <w:r w:rsidR="00E4473E">
        <w:t xml:space="preserve"> </w:t>
      </w:r>
      <w:r w:rsidR="00053494">
        <w:t>Recurso 01</w:t>
      </w:r>
      <w:bookmarkEnd w:id="4"/>
    </w:p>
    <w:p w:rsidR="00751346" w:rsidRPr="00751346" w:rsidRDefault="001B00B2" w:rsidP="001C6256">
      <w:pPr>
        <w:pStyle w:val="STJNivel3"/>
        <w:rPr>
          <w:i w:val="0"/>
        </w:rPr>
      </w:pPr>
      <w:bookmarkStart w:id="5" w:name="_Toc399429122"/>
      <w:r w:rsidRPr="0097716C">
        <w:t>2</w:t>
      </w:r>
      <w:r w:rsidR="001E2036" w:rsidRPr="0097716C">
        <w:t xml:space="preserve">.2.1. </w:t>
      </w:r>
      <w:r w:rsidR="00946FDF">
        <w:t>Tela</w:t>
      </w:r>
      <w:r w:rsidR="001E2036" w:rsidRPr="0097716C">
        <w:t xml:space="preserve"> </w:t>
      </w:r>
      <w:r w:rsidR="003B3D50">
        <w:t>Consultar</w:t>
      </w:r>
      <w:r w:rsidR="00E4473E">
        <w:t xml:space="preserve"> </w:t>
      </w:r>
      <w:bookmarkStart w:id="6" w:name="_Toc388362883"/>
      <w:bookmarkEnd w:id="6"/>
      <w:r w:rsidR="00053494">
        <w:t>Recurso 01</w:t>
      </w:r>
      <w:bookmarkEnd w:id="5"/>
    </w:p>
    <w:p w:rsidR="00912ECA" w:rsidRDefault="00912ECA" w:rsidP="00E4473E">
      <w:pPr>
        <w:pStyle w:val="Instruo"/>
        <w:jc w:val="center"/>
        <w:rPr>
          <w:i w:val="0"/>
          <w:color w:val="auto"/>
        </w:rPr>
      </w:pPr>
      <w:bookmarkStart w:id="7" w:name="_Toc388362885"/>
      <w:bookmarkStart w:id="8" w:name="_Toc388363172"/>
      <w:bookmarkStart w:id="9" w:name="_Toc388433564"/>
      <w:bookmarkStart w:id="10" w:name="_Toc388433649"/>
    </w:p>
    <w:p w:rsidR="001C6256" w:rsidRDefault="00DA78DC" w:rsidP="00DA78DC">
      <w:pPr>
        <w:jc w:val="center"/>
        <w:rPr>
          <w:i/>
          <w:color w:val="auto"/>
        </w:rPr>
      </w:pPr>
      <w:r>
        <w:rPr>
          <w:i/>
          <w:noProof/>
          <w:color w:val="auto"/>
        </w:rPr>
        <w:lastRenderedPageBreak/>
        <w:drawing>
          <wp:inline distT="0" distB="0" distL="0" distR="0">
            <wp:extent cx="6297295" cy="4278630"/>
            <wp:effectExtent l="19050" t="0" r="8255" b="0"/>
            <wp:docPr id="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427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3F1" w:rsidRDefault="004D03F1" w:rsidP="00DA78DC">
      <w:pPr>
        <w:jc w:val="center"/>
        <w:rPr>
          <w:i/>
          <w:color w:val="auto"/>
        </w:rPr>
      </w:pPr>
    </w:p>
    <w:p w:rsidR="00AE4E21" w:rsidRDefault="00AE4E21" w:rsidP="00751346">
      <w:pPr>
        <w:pStyle w:val="Instruo"/>
        <w:ind w:firstLine="1560"/>
        <w:jc w:val="center"/>
        <w:rPr>
          <w:i w:val="0"/>
          <w:color w:val="auto"/>
        </w:rPr>
      </w:pPr>
      <w:r w:rsidRPr="00751346">
        <w:rPr>
          <w:i w:val="0"/>
          <w:color w:val="auto"/>
        </w:rPr>
        <w:t xml:space="preserve">Figura 1 - </w:t>
      </w:r>
      <w:r w:rsidR="00946FDF">
        <w:rPr>
          <w:i w:val="0"/>
          <w:color w:val="auto"/>
        </w:rPr>
        <w:t>Tela</w:t>
      </w:r>
      <w:r w:rsidRPr="00751346">
        <w:rPr>
          <w:i w:val="0"/>
          <w:color w:val="auto"/>
        </w:rPr>
        <w:t xml:space="preserve"> </w:t>
      </w:r>
      <w:r w:rsidR="003B3D50">
        <w:rPr>
          <w:i w:val="0"/>
          <w:color w:val="auto"/>
        </w:rPr>
        <w:t>Consultar</w:t>
      </w:r>
      <w:r w:rsidR="00053494">
        <w:rPr>
          <w:i w:val="0"/>
          <w:color w:val="auto"/>
        </w:rPr>
        <w:t xml:space="preserve"> Recurso</w:t>
      </w:r>
      <w:r w:rsidR="003B3D50">
        <w:rPr>
          <w:i w:val="0"/>
          <w:color w:val="auto"/>
        </w:rPr>
        <w:t xml:space="preserve"> 01</w:t>
      </w:r>
      <w:r w:rsidRPr="00751346">
        <w:rPr>
          <w:i w:val="0"/>
          <w:color w:val="auto"/>
        </w:rPr>
        <w:t>.</w:t>
      </w:r>
      <w:bookmarkEnd w:id="7"/>
      <w:bookmarkEnd w:id="8"/>
      <w:bookmarkEnd w:id="9"/>
      <w:bookmarkEnd w:id="10"/>
    </w:p>
    <w:p w:rsidR="00AE4E21" w:rsidRDefault="00AE4E21" w:rsidP="003D3867">
      <w:pPr>
        <w:pStyle w:val="Titulo4"/>
      </w:pPr>
      <w:r>
        <w:t>Regras de Apresentação</w:t>
      </w:r>
    </w:p>
    <w:p w:rsidR="003B3D50" w:rsidRDefault="003B3D50" w:rsidP="003B3D50">
      <w:pPr>
        <w:pStyle w:val="PargrafodaLista"/>
        <w:tabs>
          <w:tab w:val="left" w:pos="1701"/>
        </w:tabs>
        <w:ind w:left="0"/>
      </w:pPr>
      <w:r>
        <w:tab/>
      </w:r>
    </w:p>
    <w:p w:rsidR="00D25829" w:rsidRDefault="003B3D50" w:rsidP="003B3D50">
      <w:pPr>
        <w:pStyle w:val="PargrafodaLista"/>
        <w:tabs>
          <w:tab w:val="left" w:pos="1701"/>
        </w:tabs>
        <w:ind w:left="0" w:firstLine="709"/>
      </w:pPr>
      <w:r>
        <w:t>Após logar no sistema e selecionar a opção "Consultar Manifestação"</w:t>
      </w:r>
      <w:r w:rsidR="00BD099C">
        <w:t xml:space="preserve"> no menu lateral., o usuário poderá consultar a manifestação desejada</w:t>
      </w:r>
      <w:r w:rsidR="008754A6">
        <w:t xml:space="preserve">. Se </w:t>
      </w:r>
      <w:r w:rsidR="00BD099C">
        <w:t xml:space="preserve">a manifestação </w:t>
      </w:r>
      <w:r w:rsidR="008754A6">
        <w:t xml:space="preserve">selecionada for </w:t>
      </w:r>
      <w:r w:rsidR="00BD099C">
        <w:t xml:space="preserve">relacionada à Lei de Acesso à Informação </w:t>
      </w:r>
      <w:r>
        <w:t>será apresentada ao usuário a tela</w:t>
      </w:r>
      <w:r w:rsidR="00BD099C">
        <w:t xml:space="preserve"> "</w:t>
      </w:r>
      <w:r>
        <w:t>C</w:t>
      </w:r>
      <w:r w:rsidR="00895259">
        <w:t>onsultar</w:t>
      </w:r>
      <w:r>
        <w:t xml:space="preserve"> Recurso 01</w:t>
      </w:r>
      <w:r w:rsidR="00BD099C">
        <w:t>"</w:t>
      </w:r>
      <w:r>
        <w:t>. Nesse momento, o manifestante irá consultar somente a resposta</w:t>
      </w:r>
      <w:r w:rsidR="00BD099C">
        <w:t xml:space="preserve"> e os anexos relacionados</w:t>
      </w:r>
      <w:r>
        <w:t xml:space="preserve">. </w:t>
      </w:r>
    </w:p>
    <w:p w:rsidR="00D25829" w:rsidRDefault="00D25829" w:rsidP="003B3D50">
      <w:pPr>
        <w:pStyle w:val="PargrafodaLista"/>
        <w:tabs>
          <w:tab w:val="left" w:pos="1701"/>
        </w:tabs>
        <w:ind w:left="0" w:firstLine="709"/>
      </w:pPr>
    </w:p>
    <w:p w:rsidR="003B3D50" w:rsidRDefault="00D25829" w:rsidP="003B3D50">
      <w:pPr>
        <w:pStyle w:val="PargrafodaLista"/>
        <w:tabs>
          <w:tab w:val="left" w:pos="1701"/>
        </w:tabs>
        <w:ind w:left="0" w:firstLine="709"/>
      </w:pPr>
      <w:r>
        <w:t xml:space="preserve">Ao clicar no botão </w:t>
      </w:r>
      <w:r w:rsidR="003B3D50">
        <w:t>"Apresentar Recurso"</w:t>
      </w:r>
      <w:r>
        <w:t xml:space="preserve">, será apresentada </w:t>
      </w:r>
      <w:r w:rsidR="003B3D50">
        <w:t>a Tela "Cadastrar Recurso</w:t>
      </w:r>
      <w:r w:rsidR="008754A6">
        <w:t xml:space="preserve"> 01</w:t>
      </w:r>
      <w:r w:rsidR="003B3D50">
        <w:t>", onde deve ter</w:t>
      </w:r>
      <w:r>
        <w:t xml:space="preserve"> a opção de a</w:t>
      </w:r>
      <w:r w:rsidR="003B3D50">
        <w:t>nexar arquivo.</w:t>
      </w:r>
    </w:p>
    <w:p w:rsidR="003B3D50" w:rsidRDefault="003B3D50" w:rsidP="001C6256">
      <w:pPr>
        <w:pStyle w:val="PargrafodaLista"/>
        <w:tabs>
          <w:tab w:val="left" w:pos="1701"/>
        </w:tabs>
        <w:ind w:left="0"/>
      </w:pPr>
    </w:p>
    <w:p w:rsidR="00895259" w:rsidRDefault="00895259" w:rsidP="00895259">
      <w:pPr>
        <w:pStyle w:val="PargrafodaLista"/>
        <w:tabs>
          <w:tab w:val="left" w:pos="1701"/>
        </w:tabs>
        <w:ind w:left="0" w:firstLine="709"/>
      </w:pPr>
      <w:r>
        <w:t>O botão "Apresentar Recurso", deverá ser desabilitado quando vencer o prazo de interpor recurso e apresentar o "</w:t>
      </w:r>
      <w:proofErr w:type="spellStart"/>
      <w:r>
        <w:t>hint</w:t>
      </w:r>
      <w:proofErr w:type="spellEnd"/>
      <w:r>
        <w:t xml:space="preserve">" o "Prazo para interposição de recurso expirado!" </w:t>
      </w:r>
    </w:p>
    <w:p w:rsidR="00895259" w:rsidRDefault="00895259" w:rsidP="001C6256">
      <w:pPr>
        <w:pStyle w:val="PargrafodaLista"/>
        <w:tabs>
          <w:tab w:val="left" w:pos="1701"/>
        </w:tabs>
        <w:ind w:left="0"/>
      </w:pPr>
    </w:p>
    <w:p w:rsidR="00C25C16" w:rsidRDefault="00C25C16" w:rsidP="00E4473E">
      <w:pPr>
        <w:pStyle w:val="PargrafodaLista"/>
        <w:tabs>
          <w:tab w:val="left" w:pos="1701"/>
        </w:tabs>
        <w:ind w:left="1068"/>
      </w:pPr>
    </w:p>
    <w:p w:rsidR="00AE4E21" w:rsidRDefault="00AE4E21" w:rsidP="003D3867">
      <w:pPr>
        <w:pStyle w:val="Titulo4"/>
      </w:pPr>
      <w:r>
        <w:t>Exceções</w:t>
      </w:r>
    </w:p>
    <w:p w:rsidR="00AE4E21" w:rsidRDefault="00AE4E21" w:rsidP="00AE4E21">
      <w:r>
        <w:tab/>
        <w:t>Não se aplica.</w:t>
      </w:r>
    </w:p>
    <w:p w:rsidR="00AE4E21" w:rsidRDefault="00AE4E21" w:rsidP="003D3867">
      <w:pPr>
        <w:pStyle w:val="Titulo4"/>
      </w:pPr>
      <w:r>
        <w:t>Itens de Controle</w:t>
      </w:r>
    </w:p>
    <w:p w:rsidR="00AE4E21" w:rsidRDefault="00AE4E21" w:rsidP="00AE4E21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67"/>
        <w:gridCol w:w="1559"/>
        <w:gridCol w:w="850"/>
        <w:gridCol w:w="1134"/>
        <w:gridCol w:w="426"/>
        <w:gridCol w:w="1275"/>
        <w:gridCol w:w="426"/>
        <w:gridCol w:w="708"/>
        <w:gridCol w:w="426"/>
        <w:gridCol w:w="992"/>
        <w:gridCol w:w="1641"/>
      </w:tblGrid>
      <w:tr w:rsidR="00AE4E21" w:rsidTr="00220FC1">
        <w:trPr>
          <w:cantSplit/>
          <w:trHeight w:val="1234"/>
          <w:jc w:val="center"/>
        </w:trPr>
        <w:tc>
          <w:tcPr>
            <w:tcW w:w="367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lastRenderedPageBreak/>
              <w:t>Item</w:t>
            </w:r>
          </w:p>
        </w:tc>
        <w:tc>
          <w:tcPr>
            <w:tcW w:w="1559" w:type="dxa"/>
            <w:shd w:val="pct25" w:color="auto" w:fill="auto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850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1134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26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1275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426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708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426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641" w:type="dxa"/>
            <w:shd w:val="pct25" w:color="auto" w:fill="auto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8754A6" w:rsidRPr="007E1F29" w:rsidTr="00220FC1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05349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8754A6" w:rsidRDefault="008754A6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Manifestante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8754A6" w:rsidRPr="00304445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8754A6" w:rsidRPr="007E1F29" w:rsidTr="00220FC1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05349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8754A6" w:rsidRPr="00043603" w:rsidRDefault="008754A6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Número da manifestação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8754A6" w:rsidRPr="00304445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8754A6" w:rsidRPr="007E1F29" w:rsidTr="00220FC1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05349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8754A6" w:rsidRPr="00043603" w:rsidRDefault="008754A6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Data/Hora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8754A6" w:rsidRPr="00304445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8754A6" w:rsidRPr="007E1F29" w:rsidTr="00220FC1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05349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8754A6" w:rsidRDefault="008754A6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Tipo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8754A6" w:rsidRPr="00304445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8754A6" w:rsidRPr="007E1F29" w:rsidTr="00220FC1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8754A6" w:rsidRDefault="008754A6" w:rsidP="0005349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8754A6" w:rsidRDefault="008754A6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Código da manifestação anterior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8754A6" w:rsidRPr="00304445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8754A6" w:rsidRPr="007E1F29" w:rsidTr="00220FC1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8754A6" w:rsidRDefault="008754A6" w:rsidP="0005349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8754A6" w:rsidRDefault="008754A6" w:rsidP="00220FC1">
            <w:pPr>
              <w:jc w:val="left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Processo relacionado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8754A6" w:rsidRPr="00304445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8754A6" w:rsidRPr="007E1F29" w:rsidTr="00220FC1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8754A6" w:rsidRDefault="008754A6" w:rsidP="0005349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8754A6" w:rsidRDefault="008754A6" w:rsidP="00220FC1">
            <w:pPr>
              <w:jc w:val="left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Descrição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8754A6" w:rsidRPr="00304445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8754A6" w:rsidRPr="007E1F29" w:rsidTr="00220FC1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8754A6" w:rsidRDefault="008754A6" w:rsidP="0005349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8754A6" w:rsidRDefault="008754A6" w:rsidP="00220FC1">
            <w:pPr>
              <w:jc w:val="left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Resposta da Ouvidoria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8754A6" w:rsidRPr="00304445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8754A6" w:rsidRPr="007E1F29" w:rsidTr="00220FC1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8754A6" w:rsidRDefault="008754A6" w:rsidP="0005349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8754A6" w:rsidRDefault="008754A6" w:rsidP="00220FC1">
            <w:pPr>
              <w:jc w:val="left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Anexos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8754A6" w:rsidRPr="00304445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8754A6" w:rsidRPr="007E1F29" w:rsidTr="00220FC1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8754A6" w:rsidRDefault="008754A6" w:rsidP="0005349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8754A6" w:rsidRDefault="008754A6" w:rsidP="00220FC1">
            <w:pPr>
              <w:jc w:val="left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Botão Apresentar Recurso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8754A6" w:rsidRPr="00304445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8754A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O</w:t>
            </w:r>
            <w:r w:rsidRPr="00E87D6E">
              <w:rPr>
                <w:i/>
                <w:iCs/>
                <w:color w:val="auto"/>
                <w:sz w:val="16"/>
                <w:szCs w:val="16"/>
              </w:rPr>
              <w:t xml:space="preserve"> sistema encaminha </w:t>
            </w:r>
            <w:r w:rsidRPr="005060D7">
              <w:rPr>
                <w:i/>
                <w:iCs/>
                <w:color w:val="auto"/>
                <w:sz w:val="16"/>
                <w:szCs w:val="16"/>
              </w:rPr>
              <w:t xml:space="preserve">para a </w:t>
            </w:r>
            <w:r>
              <w:rPr>
                <w:i/>
                <w:iCs/>
                <w:color w:val="auto"/>
                <w:sz w:val="16"/>
                <w:szCs w:val="16"/>
              </w:rPr>
              <w:t>tela</w:t>
            </w:r>
            <w:r w:rsidRPr="005060D7">
              <w:rPr>
                <w:i/>
                <w:iCs/>
                <w:color w:val="auto"/>
                <w:sz w:val="16"/>
                <w:szCs w:val="16"/>
              </w:rPr>
              <w:t xml:space="preserve"> "</w:t>
            </w:r>
            <w:r>
              <w:rPr>
                <w:i/>
                <w:iCs/>
                <w:color w:val="auto"/>
                <w:sz w:val="16"/>
                <w:szCs w:val="16"/>
              </w:rPr>
              <w:t>Cadastrar Recurso 01</w:t>
            </w:r>
            <w:r w:rsidRPr="005060D7">
              <w:rPr>
                <w:i/>
                <w:iCs/>
                <w:color w:val="auto"/>
                <w:sz w:val="16"/>
                <w:szCs w:val="16"/>
              </w:rPr>
              <w:t>".</w:t>
            </w:r>
          </w:p>
        </w:tc>
      </w:tr>
      <w:tr w:rsidR="008754A6" w:rsidRPr="007E1F29" w:rsidTr="00220FC1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8754A6" w:rsidRDefault="008754A6" w:rsidP="0005349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8754A6" w:rsidRDefault="008754A6" w:rsidP="00220FC1">
            <w:pPr>
              <w:jc w:val="left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Botão Voltar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8754A6" w:rsidRPr="00304445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8754A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O</w:t>
            </w:r>
            <w:r w:rsidRPr="00E87D6E">
              <w:rPr>
                <w:i/>
                <w:iCs/>
                <w:color w:val="auto"/>
                <w:sz w:val="16"/>
                <w:szCs w:val="16"/>
              </w:rPr>
              <w:t xml:space="preserve"> sistema </w:t>
            </w:r>
            <w:r>
              <w:rPr>
                <w:i/>
                <w:iCs/>
                <w:color w:val="auto"/>
                <w:sz w:val="16"/>
                <w:szCs w:val="16"/>
              </w:rPr>
              <w:t>retorna para a tela</w:t>
            </w:r>
            <w:r w:rsidRPr="005060D7">
              <w:rPr>
                <w:i/>
                <w:iCs/>
                <w:color w:val="auto"/>
                <w:sz w:val="16"/>
                <w:szCs w:val="16"/>
              </w:rPr>
              <w:t xml:space="preserve"> "Consultar Manifestação".</w:t>
            </w:r>
          </w:p>
        </w:tc>
      </w:tr>
      <w:tr w:rsidR="008754A6" w:rsidTr="00AE4E21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8754A6" w:rsidRPr="007E5E04" w:rsidRDefault="008754A6" w:rsidP="00AE4E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Máscaras: 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8754A6" w:rsidRPr="007E5E04" w:rsidRDefault="008754A6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8754A6" w:rsidRPr="007E5E04" w:rsidRDefault="008754A6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8754A6" w:rsidRPr="007E5E04" w:rsidRDefault="008754A6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8754A6" w:rsidRPr="007E5E04" w:rsidRDefault="008754A6" w:rsidP="00AE4E21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DT – </w:t>
            </w:r>
            <w:r w:rsidRPr="00973BAB">
              <w:rPr>
                <w:bCs/>
                <w:sz w:val="16"/>
                <w:szCs w:val="16"/>
              </w:rPr>
              <w:t>Data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8754A6" w:rsidRPr="007E5E04" w:rsidRDefault="008754A6" w:rsidP="00AE4E21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>TimeStamp (dd/mm/</w:t>
            </w:r>
            <w:r>
              <w:rPr>
                <w:sz w:val="16"/>
                <w:szCs w:val="16"/>
                <w:lang w:val="en-US"/>
              </w:rPr>
              <w:t>yyyy hh</w:t>
            </w:r>
            <w:r w:rsidRPr="007E5E04">
              <w:rPr>
                <w:sz w:val="16"/>
                <w:szCs w:val="16"/>
                <w:lang w:val="en-US"/>
              </w:rPr>
              <w:t xml:space="preserve">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8754A6" w:rsidRPr="007E5E04" w:rsidRDefault="008754A6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8754A6" w:rsidRPr="007E5E04" w:rsidRDefault="008754A6" w:rsidP="00AE4E21">
            <w:pPr>
              <w:rPr>
                <w:sz w:val="16"/>
                <w:szCs w:val="16"/>
              </w:rPr>
            </w:pPr>
          </w:p>
          <w:p w:rsidR="008754A6" w:rsidRPr="007E5E04" w:rsidRDefault="008754A6" w:rsidP="00AE4E21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8754A6" w:rsidRPr="007E5E04" w:rsidRDefault="008754A6" w:rsidP="00AE4E21">
            <w:pPr>
              <w:ind w:left="1093" w:hanging="1093"/>
              <w:rPr>
                <w:sz w:val="16"/>
                <w:szCs w:val="16"/>
              </w:rPr>
            </w:pPr>
          </w:p>
          <w:p w:rsidR="008754A6" w:rsidRDefault="008754A6" w:rsidP="00AE4E21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3D3867" w:rsidRDefault="003D3867" w:rsidP="00B13111">
      <w:pPr>
        <w:pStyle w:val="STJNivel3"/>
      </w:pPr>
    </w:p>
    <w:sectPr w:rsidR="003D3867" w:rsidSect="005E4B13">
      <w:pgSz w:w="11907" w:h="16840" w:code="9"/>
      <w:pgMar w:top="1418" w:right="567" w:bottom="1418" w:left="1418" w:header="567" w:footer="4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1C26" w:rsidRDefault="00501C26">
      <w:r>
        <w:separator/>
      </w:r>
    </w:p>
  </w:endnote>
  <w:endnote w:type="continuationSeparator" w:id="0">
    <w:p w:rsidR="00501C26" w:rsidRDefault="00501C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522" w:rsidRDefault="00CD0522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CD0522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CD0522" w:rsidRDefault="00CD0522">
          <w:proofErr w:type="spellStart"/>
          <w:r>
            <w:t>Politec</w:t>
          </w:r>
          <w:proofErr w:type="spellEnd"/>
          <w:r>
            <w:t xml:space="preserve"> Ltda.</w:t>
          </w:r>
        </w:p>
        <w:p w:rsidR="00CD0522" w:rsidRDefault="00CD0522"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CD0522" w:rsidRDefault="00CD0522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CD0522" w:rsidRDefault="00CD0522">
          <w:r>
            <w:t xml:space="preserve">Página </w:t>
          </w:r>
          <w:fldSimple w:instr=" PAGE ">
            <w:r>
              <w:rPr>
                <w:noProof/>
              </w:rPr>
              <w:t>1</w:t>
            </w:r>
          </w:fldSimple>
          <w:r>
            <w:t xml:space="preserve"> de </w:t>
          </w:r>
          <w:fldSimple w:instr=" NUMPAGES ">
            <w:r w:rsidR="00162ACB">
              <w:rPr>
                <w:noProof/>
              </w:rPr>
              <w:t>8</w:t>
            </w:r>
          </w:fldSimple>
        </w:p>
      </w:tc>
    </w:tr>
  </w:tbl>
  <w:p w:rsidR="00CD0522" w:rsidRDefault="00CD0522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522" w:rsidRDefault="00CD0522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CD0522">
      <w:trPr>
        <w:cantSplit/>
        <w:jc w:val="center"/>
      </w:trPr>
      <w:tc>
        <w:tcPr>
          <w:tcW w:w="8005" w:type="dxa"/>
        </w:tcPr>
        <w:p w:rsidR="00CD0522" w:rsidRDefault="00D865BF" w:rsidP="00B13111">
          <w:pPr>
            <w:pStyle w:val="Rodap"/>
            <w:ind w:right="360"/>
          </w:pPr>
          <w:fldSimple w:instr=" FILENAME ">
            <w:r w:rsidR="00B13111">
              <w:rPr>
                <w:noProof/>
              </w:rPr>
              <w:t>sisouv_este_it016_consultar_recurso01</w:t>
            </w:r>
          </w:fldSimple>
        </w:p>
      </w:tc>
      <w:tc>
        <w:tcPr>
          <w:tcW w:w="1705" w:type="dxa"/>
          <w:vAlign w:val="center"/>
        </w:tcPr>
        <w:p w:rsidR="00CD0522" w:rsidRPr="00203AE9" w:rsidRDefault="00CD0522" w:rsidP="00007E61">
          <w:pPr>
            <w:pStyle w:val="Rodap"/>
            <w:jc w:val="right"/>
          </w:pPr>
          <w:r w:rsidRPr="00203AE9">
            <w:t>Pág.</w:t>
          </w:r>
          <w:r w:rsidR="00D865BF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 w:rsidR="00D865BF">
            <w:rPr>
              <w:rStyle w:val="Nmerodepgina"/>
              <w:sz w:val="20"/>
            </w:rPr>
            <w:fldChar w:fldCharType="separate"/>
          </w:r>
          <w:r w:rsidR="00E92561">
            <w:rPr>
              <w:rStyle w:val="Nmerodepgina"/>
              <w:noProof/>
              <w:sz w:val="20"/>
            </w:rPr>
            <w:t>6</w:t>
          </w:r>
          <w:r w:rsidR="00D865BF">
            <w:rPr>
              <w:rStyle w:val="Nmerodepgina"/>
              <w:sz w:val="20"/>
            </w:rPr>
            <w:fldChar w:fldCharType="end"/>
          </w:r>
          <w:r w:rsidRPr="00203AE9">
            <w:t xml:space="preserve"> de </w:t>
          </w:r>
          <w:fldSimple w:instr=" NUMPAGES ">
            <w:r w:rsidR="00E92561">
              <w:rPr>
                <w:noProof/>
              </w:rPr>
              <w:t>6</w:t>
            </w:r>
          </w:fldSimple>
        </w:p>
      </w:tc>
    </w:tr>
  </w:tbl>
  <w:p w:rsidR="00CD0522" w:rsidRDefault="00CD052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1C26" w:rsidRDefault="00501C26">
      <w:r>
        <w:separator/>
      </w:r>
    </w:p>
  </w:footnote>
  <w:footnote w:type="continuationSeparator" w:id="0">
    <w:p w:rsidR="00501C26" w:rsidRDefault="00501C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522" w:rsidRDefault="00D865BF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9" o:spid="_x0000_s16387" type="#_x0000_t202" style="position:absolute;left:0;text-align:left;margin-left:408.75pt;margin-top:26.7pt;width:68.25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Eaatw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" filled="f" stroked="f">
          <v:textbox>
            <w:txbxContent>
              <w:p w:rsidR="00CD0522" w:rsidRPr="00EF182A" w:rsidRDefault="00D865BF" w:rsidP="000A3E7C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fldSimple w:instr=" DOCPROPERTY  &quot;Processo STJ&quot;  \* MERGEFORMAT ">
                  <w:r w:rsidR="00162ACB" w:rsidRPr="00162ACB"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</w:txbxContent>
          </v:textbox>
        </v:shape>
      </w:pict>
    </w:r>
    <w:r w:rsidR="00CD0522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2514600</wp:posOffset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D0522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4962525</wp:posOffset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10" name="Imagem 10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CD0522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CD0522" w:rsidRDefault="00CD0522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CD0522" w:rsidRDefault="00CD0522">
          <w:pPr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CD0522" w:rsidRDefault="00CD0522">
          <w:pPr>
            <w:jc w:val="right"/>
            <w:rPr>
              <w:b/>
            </w:rPr>
          </w:pPr>
          <w:r w:rsidRPr="00D356CE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0.5pt;height:32.85pt" o:ole="">
                <v:imagedata r:id="rId1" o:title=""/>
              </v:shape>
              <o:OLEObject Type="Embed" ProgID="Word.Picture.8" ShapeID="_x0000_i1025" DrawAspect="Content" ObjectID="_1473171072" r:id="rId2"/>
            </w:object>
          </w:r>
        </w:p>
      </w:tc>
    </w:tr>
  </w:tbl>
  <w:p w:rsidR="00CD0522" w:rsidRDefault="00CD0522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9"/>
      <w:gridCol w:w="7564"/>
      <w:gridCol w:w="989"/>
    </w:tblGrid>
    <w:tr w:rsidR="00CD0522">
      <w:trPr>
        <w:cantSplit/>
        <w:trHeight w:val="575"/>
        <w:jc w:val="center"/>
      </w:trPr>
      <w:tc>
        <w:tcPr>
          <w:tcW w:w="720" w:type="pct"/>
          <w:vAlign w:val="center"/>
        </w:tcPr>
        <w:p w:rsidR="00CD0522" w:rsidRDefault="00CD0522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5" w:type="pct"/>
          <w:vAlign w:val="center"/>
        </w:tcPr>
        <w:p w:rsidR="00CD0522" w:rsidRDefault="00D865BF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D865BF">
            <w:rPr>
              <w:i/>
              <w:noProof/>
              <w:color w:val="auto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6385" type="#_x0000_t202" style="position:absolute;left:0;text-align:left;margin-left:360.35pt;margin-top:10.15pt;width:68.25pt;height:18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" filled="f" stroked="f">
                <v:textbox>
                  <w:txbxContent>
                    <w:p w:rsidR="00CD0522" w:rsidRPr="000A3E7C" w:rsidRDefault="00D865BF" w:rsidP="000A3E7C">
                      <w:pPr>
                        <w:rPr>
                          <w:rFonts w:ascii="Arial Narrow" w:eastAsia="Arial Unicode MS" w:hAnsi="Arial Narrow" w:cs="Arial Unicode MS"/>
                          <w:sz w:val="16"/>
                          <w:szCs w:val="16"/>
                        </w:rPr>
                      </w:pPr>
                      <w:fldSimple w:instr=" DOCPROPERTY  &quot;Processo STJ&quot;  \* MERGEFORMAT ">
                        <w:r w:rsidR="00162ACB" w:rsidRPr="00162ACB">
                          <w:rPr>
                            <w:rFonts w:ascii="Arial Narrow" w:eastAsia="Arial Unicode MS" w:hAnsi="Arial Narrow" w:cs="Arial Unicode MS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</w:txbxContent>
                </v:textbox>
              </v:shape>
            </w:pict>
          </w:r>
          <w:r w:rsidR="00CD0522"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4302760</wp:posOffset>
                </wp:positionH>
                <wp:positionV relativeFrom="paragraph">
                  <wp:posOffset>-262255</wp:posOffset>
                </wp:positionV>
                <wp:extent cx="1083310" cy="1083310"/>
                <wp:effectExtent l="19050" t="0" r="2540" b="0"/>
                <wp:wrapNone/>
                <wp:docPr id="14" name="Imagem 14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3310" cy="1083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CD0522" w:rsidRPr="00B444D2">
            <w:rPr>
              <w:sz w:val="24"/>
              <w:szCs w:val="24"/>
            </w:rPr>
            <w:t xml:space="preserve">Especificação de </w:t>
          </w:r>
          <w:r w:rsidR="00CD0522">
            <w:rPr>
              <w:sz w:val="24"/>
              <w:szCs w:val="24"/>
            </w:rPr>
            <w:t>Tela</w:t>
          </w:r>
        </w:p>
        <w:p w:rsidR="00CD0522" w:rsidRPr="00B444D2" w:rsidRDefault="008754A6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>Consultar</w:t>
          </w:r>
          <w:r w:rsidR="00CD0522">
            <w:rPr>
              <w:sz w:val="24"/>
              <w:szCs w:val="24"/>
            </w:rPr>
            <w:t xml:space="preserve"> Recurso 01</w:t>
          </w:r>
        </w:p>
        <w:p w:rsidR="00CD0522" w:rsidRDefault="00CD0522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  <w:p w:rsidR="00CD0522" w:rsidRDefault="00D865BF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</w:rPr>
          </w:pPr>
          <w:fldSimple w:instr=" DOCPROPERTY  SiglaNomeProjeto  \* MERGEFORMAT ">
            <w:r w:rsidR="00162ACB" w:rsidRPr="00162ACB">
              <w:rPr>
                <w:sz w:val="24"/>
                <w:szCs w:val="24"/>
              </w:rPr>
              <w:t>SISOUV - Sistema de Ouvidoria</w:t>
            </w:r>
          </w:fldSimple>
          <w:r w:rsidRPr="00B444D2">
            <w:rPr>
              <w:sz w:val="24"/>
              <w:szCs w:val="24"/>
            </w:rPr>
            <w:fldChar w:fldCharType="begin"/>
          </w:r>
          <w:r w:rsidR="00CD0522" w:rsidRPr="00B444D2">
            <w:rPr>
              <w:sz w:val="24"/>
              <w:szCs w:val="24"/>
            </w:rPr>
            <w:instrText xml:space="preserve"> DOCPROPERTY MANAGER </w:instrText>
          </w:r>
          <w:r w:rsidRPr="00B444D2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CD0522" w:rsidRPr="00B444D2" w:rsidRDefault="00CD0522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</w:tc>
    </w:tr>
  </w:tbl>
  <w:p w:rsidR="00CD0522" w:rsidRDefault="00CD052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04642"/>
    <w:multiLevelType w:val="multilevel"/>
    <w:tmpl w:val="6D0A7296"/>
    <w:styleLink w:val="Estilo2"/>
    <w:lvl w:ilvl="0">
      <w:start w:val="1"/>
      <w:numFmt w:val="decimal"/>
      <w:pStyle w:val="Nvel4"/>
      <w:lvlText w:val="2.2.2.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>
    <w:nsid w:val="0E7B384B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CB0C75"/>
    <w:multiLevelType w:val="hybridMultilevel"/>
    <w:tmpl w:val="4B16E5AC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3">
    <w:nsid w:val="17844862"/>
    <w:multiLevelType w:val="hybridMultilevel"/>
    <w:tmpl w:val="200491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1D5870B8"/>
    <w:multiLevelType w:val="hybridMultilevel"/>
    <w:tmpl w:val="1EC6EE46"/>
    <w:lvl w:ilvl="0" w:tplc="1460E6EE">
      <w:start w:val="1"/>
      <w:numFmt w:val="decimal"/>
      <w:lvlText w:val="2.2.1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4A161E6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7">
    <w:nsid w:val="2A814D47"/>
    <w:multiLevelType w:val="hybridMultilevel"/>
    <w:tmpl w:val="4F165416"/>
    <w:lvl w:ilvl="0" w:tplc="F634F42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C44ECF"/>
    <w:multiLevelType w:val="hybridMultilevel"/>
    <w:tmpl w:val="D11CA30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2B068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0">
    <w:nsid w:val="379351EF"/>
    <w:multiLevelType w:val="multilevel"/>
    <w:tmpl w:val="6D0A7296"/>
    <w:numStyleLink w:val="Estilo2"/>
  </w:abstractNum>
  <w:abstractNum w:abstractNumId="11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BCB0D31"/>
    <w:multiLevelType w:val="hybridMultilevel"/>
    <w:tmpl w:val="63F2C48A"/>
    <w:lvl w:ilvl="0" w:tplc="6D20C7C6">
      <w:start w:val="1"/>
      <w:numFmt w:val="decimal"/>
      <w:pStyle w:val="Titulo4"/>
      <w:lvlText w:val="2.2.1.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752644D"/>
    <w:multiLevelType w:val="multilevel"/>
    <w:tmpl w:val="493E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A03228C"/>
    <w:multiLevelType w:val="hybridMultilevel"/>
    <w:tmpl w:val="5E5C4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FA202C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6">
    <w:nsid w:val="4F913837"/>
    <w:multiLevelType w:val="multilevel"/>
    <w:tmpl w:val="841A6B4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7">
    <w:nsid w:val="51AD1F12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53325B19"/>
    <w:multiLevelType w:val="hybridMultilevel"/>
    <w:tmpl w:val="0E0C1F9E"/>
    <w:lvl w:ilvl="0" w:tplc="4D02C964">
      <w:start w:val="1"/>
      <w:numFmt w:val="decimal"/>
      <w:lvlText w:val="2.2.2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532476"/>
    <w:multiLevelType w:val="hybridMultilevel"/>
    <w:tmpl w:val="E722A15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C462220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D7B122E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22">
    <w:nsid w:val="64A31220"/>
    <w:multiLevelType w:val="hybridMultilevel"/>
    <w:tmpl w:val="309AD190"/>
    <w:lvl w:ilvl="0" w:tplc="1460E6EE">
      <w:start w:val="1"/>
      <w:numFmt w:val="decimal"/>
      <w:lvlText w:val="2.2.1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F31CB8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4">
    <w:nsid w:val="6BD467B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5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E726409"/>
    <w:multiLevelType w:val="hybridMultilevel"/>
    <w:tmpl w:val="C082E3E2"/>
    <w:lvl w:ilvl="0" w:tplc="04768834">
      <w:start w:val="1"/>
      <w:numFmt w:val="bullet"/>
      <w:lvlText w:val=""/>
      <w:lvlJc w:val="left"/>
      <w:pPr>
        <w:ind w:left="179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7">
    <w:nsid w:val="73F37BFE"/>
    <w:multiLevelType w:val="hybridMultilevel"/>
    <w:tmpl w:val="0AEAF6E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41356F3"/>
    <w:multiLevelType w:val="multilevel"/>
    <w:tmpl w:val="C26C4864"/>
    <w:styleLink w:val="Estilo1"/>
    <w:lvl w:ilvl="0">
      <w:start w:val="1"/>
      <w:numFmt w:val="decimal"/>
      <w:lvlText w:val="2.2.2.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9">
    <w:nsid w:val="750C2C37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>
    <w:nsid w:val="75A47938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2">
    <w:nsid w:val="7DB14B08"/>
    <w:multiLevelType w:val="multilevel"/>
    <w:tmpl w:val="85848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color w:val="auto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>
    <w:nsid w:val="7EF1274D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31"/>
  </w:num>
  <w:num w:numId="3">
    <w:abstractNumId w:val="11"/>
  </w:num>
  <w:num w:numId="4">
    <w:abstractNumId w:val="32"/>
  </w:num>
  <w:num w:numId="5">
    <w:abstractNumId w:val="1"/>
  </w:num>
  <w:num w:numId="6">
    <w:abstractNumId w:val="4"/>
  </w:num>
  <w:num w:numId="7">
    <w:abstractNumId w:val="25"/>
  </w:num>
  <w:num w:numId="8">
    <w:abstractNumId w:val="2"/>
  </w:num>
  <w:num w:numId="9">
    <w:abstractNumId w:val="15"/>
  </w:num>
  <w:num w:numId="10">
    <w:abstractNumId w:val="9"/>
  </w:num>
  <w:num w:numId="11">
    <w:abstractNumId w:val="6"/>
  </w:num>
  <w:num w:numId="12">
    <w:abstractNumId w:val="13"/>
  </w:num>
  <w:num w:numId="13">
    <w:abstractNumId w:val="24"/>
  </w:num>
  <w:num w:numId="14">
    <w:abstractNumId w:val="23"/>
  </w:num>
  <w:num w:numId="15">
    <w:abstractNumId w:val="16"/>
  </w:num>
  <w:num w:numId="16">
    <w:abstractNumId w:val="21"/>
  </w:num>
  <w:num w:numId="17">
    <w:abstractNumId w:val="8"/>
  </w:num>
  <w:num w:numId="18">
    <w:abstractNumId w:val="17"/>
  </w:num>
  <w:num w:numId="19">
    <w:abstractNumId w:val="33"/>
  </w:num>
  <w:num w:numId="20">
    <w:abstractNumId w:val="26"/>
  </w:num>
  <w:num w:numId="21">
    <w:abstractNumId w:val="29"/>
  </w:num>
  <w:num w:numId="22">
    <w:abstractNumId w:val="16"/>
  </w:num>
  <w:num w:numId="23">
    <w:abstractNumId w:val="26"/>
  </w:num>
  <w:num w:numId="24">
    <w:abstractNumId w:val="26"/>
  </w:num>
  <w:num w:numId="25">
    <w:abstractNumId w:val="30"/>
  </w:num>
  <w:num w:numId="26">
    <w:abstractNumId w:val="16"/>
  </w:num>
  <w:num w:numId="27">
    <w:abstractNumId w:val="31"/>
  </w:num>
  <w:num w:numId="28">
    <w:abstractNumId w:val="22"/>
  </w:num>
  <w:num w:numId="29">
    <w:abstractNumId w:val="5"/>
  </w:num>
  <w:num w:numId="30">
    <w:abstractNumId w:val="12"/>
  </w:num>
  <w:num w:numId="31">
    <w:abstractNumId w:val="12"/>
  </w:num>
  <w:num w:numId="32">
    <w:abstractNumId w:val="12"/>
  </w:num>
  <w:num w:numId="33">
    <w:abstractNumId w:val="26"/>
  </w:num>
  <w:num w:numId="34">
    <w:abstractNumId w:val="16"/>
  </w:num>
  <w:num w:numId="35">
    <w:abstractNumId w:val="26"/>
  </w:num>
  <w:num w:numId="36">
    <w:abstractNumId w:val="20"/>
  </w:num>
  <w:num w:numId="37">
    <w:abstractNumId w:val="18"/>
  </w:num>
  <w:num w:numId="38">
    <w:abstractNumId w:val="7"/>
  </w:num>
  <w:num w:numId="39">
    <w:abstractNumId w:val="14"/>
  </w:num>
  <w:num w:numId="40">
    <w:abstractNumId w:val="3"/>
  </w:num>
  <w:num w:numId="41">
    <w:abstractNumId w:val="19"/>
  </w:num>
  <w:num w:numId="42">
    <w:abstractNumId w:val="28"/>
  </w:num>
  <w:num w:numId="43">
    <w:abstractNumId w:val="0"/>
  </w:num>
  <w:num w:numId="44">
    <w:abstractNumId w:val="10"/>
    <w:lvlOverride w:ilvl="0">
      <w:lvl w:ilvl="0">
        <w:start w:val="1"/>
        <w:numFmt w:val="decimal"/>
        <w:pStyle w:val="Nvel4"/>
        <w:lvlText w:val="2.2.2.%1."/>
        <w:lvlJc w:val="left"/>
        <w:pPr>
          <w:ind w:left="360" w:hanging="36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25602"/>
    <o:shapelayout v:ext="edit">
      <o:idmap v:ext="edit" data="16"/>
    </o:shapelayout>
  </w:hdrShapeDefaults>
  <w:footnotePr>
    <w:footnote w:id="-1"/>
    <w:footnote w:id="0"/>
  </w:footnotePr>
  <w:endnotePr>
    <w:endnote w:id="-1"/>
    <w:endnote w:id="0"/>
  </w:endnotePr>
  <w:compat/>
  <w:rsids>
    <w:rsidRoot w:val="0005371C"/>
    <w:rsid w:val="00000189"/>
    <w:rsid w:val="000017EA"/>
    <w:rsid w:val="00004A6E"/>
    <w:rsid w:val="00007E61"/>
    <w:rsid w:val="000111EC"/>
    <w:rsid w:val="000255FE"/>
    <w:rsid w:val="0003340E"/>
    <w:rsid w:val="00037EEA"/>
    <w:rsid w:val="00040C21"/>
    <w:rsid w:val="00041363"/>
    <w:rsid w:val="00043603"/>
    <w:rsid w:val="00047391"/>
    <w:rsid w:val="00053494"/>
    <w:rsid w:val="0005371C"/>
    <w:rsid w:val="000549A5"/>
    <w:rsid w:val="000574FA"/>
    <w:rsid w:val="00063BB4"/>
    <w:rsid w:val="00071340"/>
    <w:rsid w:val="00074905"/>
    <w:rsid w:val="0008094F"/>
    <w:rsid w:val="0008132A"/>
    <w:rsid w:val="00081406"/>
    <w:rsid w:val="0008484B"/>
    <w:rsid w:val="00084F7F"/>
    <w:rsid w:val="00086396"/>
    <w:rsid w:val="000952B9"/>
    <w:rsid w:val="000A263A"/>
    <w:rsid w:val="000A3E7C"/>
    <w:rsid w:val="000A5058"/>
    <w:rsid w:val="000B1FDE"/>
    <w:rsid w:val="000B59D0"/>
    <w:rsid w:val="000D0A1A"/>
    <w:rsid w:val="000D6432"/>
    <w:rsid w:val="000D6D31"/>
    <w:rsid w:val="000E12ED"/>
    <w:rsid w:val="000E3A68"/>
    <w:rsid w:val="00100B80"/>
    <w:rsid w:val="00103470"/>
    <w:rsid w:val="001136DA"/>
    <w:rsid w:val="001327E3"/>
    <w:rsid w:val="0014047E"/>
    <w:rsid w:val="00142AFE"/>
    <w:rsid w:val="00150B44"/>
    <w:rsid w:val="00151168"/>
    <w:rsid w:val="00162ACB"/>
    <w:rsid w:val="00171BF5"/>
    <w:rsid w:val="001856DD"/>
    <w:rsid w:val="0019428F"/>
    <w:rsid w:val="001A189E"/>
    <w:rsid w:val="001A2B27"/>
    <w:rsid w:val="001A3289"/>
    <w:rsid w:val="001A4EFF"/>
    <w:rsid w:val="001A7205"/>
    <w:rsid w:val="001B00B2"/>
    <w:rsid w:val="001B0F3A"/>
    <w:rsid w:val="001C3B06"/>
    <w:rsid w:val="001C6256"/>
    <w:rsid w:val="001D24BC"/>
    <w:rsid w:val="001D2A41"/>
    <w:rsid w:val="001D4958"/>
    <w:rsid w:val="001D4ED4"/>
    <w:rsid w:val="001D5203"/>
    <w:rsid w:val="001D5B8E"/>
    <w:rsid w:val="001E2036"/>
    <w:rsid w:val="001E2C70"/>
    <w:rsid w:val="001E388D"/>
    <w:rsid w:val="001E5302"/>
    <w:rsid w:val="001E5654"/>
    <w:rsid w:val="001F09FC"/>
    <w:rsid w:val="001F0FF0"/>
    <w:rsid w:val="001F583D"/>
    <w:rsid w:val="00200361"/>
    <w:rsid w:val="00203AE9"/>
    <w:rsid w:val="002055AA"/>
    <w:rsid w:val="00212C6C"/>
    <w:rsid w:val="00220EBB"/>
    <w:rsid w:val="00220FC1"/>
    <w:rsid w:val="0022436C"/>
    <w:rsid w:val="00226B3F"/>
    <w:rsid w:val="00242196"/>
    <w:rsid w:val="002457F2"/>
    <w:rsid w:val="00246405"/>
    <w:rsid w:val="00251ADF"/>
    <w:rsid w:val="00261AE9"/>
    <w:rsid w:val="00262482"/>
    <w:rsid w:val="0026576B"/>
    <w:rsid w:val="00275542"/>
    <w:rsid w:val="00275E57"/>
    <w:rsid w:val="00276BA4"/>
    <w:rsid w:val="00277EBD"/>
    <w:rsid w:val="0028468D"/>
    <w:rsid w:val="002870E8"/>
    <w:rsid w:val="002A0015"/>
    <w:rsid w:val="002B2242"/>
    <w:rsid w:val="002B503B"/>
    <w:rsid w:val="002B614F"/>
    <w:rsid w:val="002C0DB6"/>
    <w:rsid w:val="002D0354"/>
    <w:rsid w:val="002D1468"/>
    <w:rsid w:val="002D260F"/>
    <w:rsid w:val="002D6445"/>
    <w:rsid w:val="002E597F"/>
    <w:rsid w:val="002F3303"/>
    <w:rsid w:val="002F6875"/>
    <w:rsid w:val="00306079"/>
    <w:rsid w:val="003120F2"/>
    <w:rsid w:val="0031517E"/>
    <w:rsid w:val="00321220"/>
    <w:rsid w:val="00323B1B"/>
    <w:rsid w:val="00323BE9"/>
    <w:rsid w:val="00335B4E"/>
    <w:rsid w:val="00335C66"/>
    <w:rsid w:val="00344B01"/>
    <w:rsid w:val="00354E33"/>
    <w:rsid w:val="0036235B"/>
    <w:rsid w:val="0036361A"/>
    <w:rsid w:val="003646B7"/>
    <w:rsid w:val="003659B1"/>
    <w:rsid w:val="003674EC"/>
    <w:rsid w:val="00370524"/>
    <w:rsid w:val="00376D29"/>
    <w:rsid w:val="003826CE"/>
    <w:rsid w:val="0038695A"/>
    <w:rsid w:val="00393D93"/>
    <w:rsid w:val="00394BFA"/>
    <w:rsid w:val="003A2C23"/>
    <w:rsid w:val="003A2EBB"/>
    <w:rsid w:val="003A709D"/>
    <w:rsid w:val="003B3D50"/>
    <w:rsid w:val="003B759B"/>
    <w:rsid w:val="003C62E6"/>
    <w:rsid w:val="003D3867"/>
    <w:rsid w:val="003D7D06"/>
    <w:rsid w:val="003E0B6D"/>
    <w:rsid w:val="003E5456"/>
    <w:rsid w:val="003F6E8C"/>
    <w:rsid w:val="00416E70"/>
    <w:rsid w:val="00455316"/>
    <w:rsid w:val="00457B0D"/>
    <w:rsid w:val="00457E40"/>
    <w:rsid w:val="00460284"/>
    <w:rsid w:val="004666ED"/>
    <w:rsid w:val="0047553C"/>
    <w:rsid w:val="004815F2"/>
    <w:rsid w:val="00481779"/>
    <w:rsid w:val="00492370"/>
    <w:rsid w:val="004A34D8"/>
    <w:rsid w:val="004B2DF3"/>
    <w:rsid w:val="004B2E11"/>
    <w:rsid w:val="004B3D40"/>
    <w:rsid w:val="004B5499"/>
    <w:rsid w:val="004C2611"/>
    <w:rsid w:val="004C7BFE"/>
    <w:rsid w:val="004D03F1"/>
    <w:rsid w:val="004D5E19"/>
    <w:rsid w:val="004D65E4"/>
    <w:rsid w:val="00501C26"/>
    <w:rsid w:val="005060D7"/>
    <w:rsid w:val="00507900"/>
    <w:rsid w:val="005204DF"/>
    <w:rsid w:val="00532AD7"/>
    <w:rsid w:val="00534860"/>
    <w:rsid w:val="00535A19"/>
    <w:rsid w:val="00544A73"/>
    <w:rsid w:val="005638F7"/>
    <w:rsid w:val="005719CB"/>
    <w:rsid w:val="00581D9F"/>
    <w:rsid w:val="005A74A3"/>
    <w:rsid w:val="005B29D1"/>
    <w:rsid w:val="005C324F"/>
    <w:rsid w:val="005D0847"/>
    <w:rsid w:val="005D1B34"/>
    <w:rsid w:val="005D537A"/>
    <w:rsid w:val="005E1E50"/>
    <w:rsid w:val="005E3355"/>
    <w:rsid w:val="005E4B13"/>
    <w:rsid w:val="005F27A4"/>
    <w:rsid w:val="00600AFB"/>
    <w:rsid w:val="00601651"/>
    <w:rsid w:val="00605DEE"/>
    <w:rsid w:val="006126D5"/>
    <w:rsid w:val="00626487"/>
    <w:rsid w:val="006327B2"/>
    <w:rsid w:val="00641FCF"/>
    <w:rsid w:val="006458C1"/>
    <w:rsid w:val="00664317"/>
    <w:rsid w:val="00664F21"/>
    <w:rsid w:val="00674C02"/>
    <w:rsid w:val="00676135"/>
    <w:rsid w:val="00677472"/>
    <w:rsid w:val="00677CBD"/>
    <w:rsid w:val="00684CCB"/>
    <w:rsid w:val="0068588D"/>
    <w:rsid w:val="00686F1C"/>
    <w:rsid w:val="006B620D"/>
    <w:rsid w:val="006C0E74"/>
    <w:rsid w:val="006C2D4C"/>
    <w:rsid w:val="006D242B"/>
    <w:rsid w:val="006D5681"/>
    <w:rsid w:val="006F6A39"/>
    <w:rsid w:val="006F7DB5"/>
    <w:rsid w:val="0070201C"/>
    <w:rsid w:val="00707D4F"/>
    <w:rsid w:val="00734D7D"/>
    <w:rsid w:val="0073562D"/>
    <w:rsid w:val="007443E5"/>
    <w:rsid w:val="00747530"/>
    <w:rsid w:val="00751346"/>
    <w:rsid w:val="00751D95"/>
    <w:rsid w:val="00753D4E"/>
    <w:rsid w:val="00753FB6"/>
    <w:rsid w:val="00763A87"/>
    <w:rsid w:val="00764B60"/>
    <w:rsid w:val="00770C2E"/>
    <w:rsid w:val="0077609E"/>
    <w:rsid w:val="00781035"/>
    <w:rsid w:val="0078489A"/>
    <w:rsid w:val="00785442"/>
    <w:rsid w:val="00787E5F"/>
    <w:rsid w:val="00793E87"/>
    <w:rsid w:val="00794149"/>
    <w:rsid w:val="007B18F4"/>
    <w:rsid w:val="007D5FA8"/>
    <w:rsid w:val="007D7B3F"/>
    <w:rsid w:val="007E0680"/>
    <w:rsid w:val="007E1F29"/>
    <w:rsid w:val="007E5E04"/>
    <w:rsid w:val="007E7632"/>
    <w:rsid w:val="007F0062"/>
    <w:rsid w:val="0081784C"/>
    <w:rsid w:val="00830B06"/>
    <w:rsid w:val="00831EF9"/>
    <w:rsid w:val="008344AC"/>
    <w:rsid w:val="00845586"/>
    <w:rsid w:val="008475CC"/>
    <w:rsid w:val="0085642D"/>
    <w:rsid w:val="00856F74"/>
    <w:rsid w:val="0087394A"/>
    <w:rsid w:val="008754A6"/>
    <w:rsid w:val="00880FFD"/>
    <w:rsid w:val="00884A85"/>
    <w:rsid w:val="00892F5C"/>
    <w:rsid w:val="00895259"/>
    <w:rsid w:val="00896307"/>
    <w:rsid w:val="008B0472"/>
    <w:rsid w:val="008B3AA2"/>
    <w:rsid w:val="008C1B80"/>
    <w:rsid w:val="008D20F1"/>
    <w:rsid w:val="008D5654"/>
    <w:rsid w:val="008D67FD"/>
    <w:rsid w:val="008E2255"/>
    <w:rsid w:val="008E4AE2"/>
    <w:rsid w:val="008F0A04"/>
    <w:rsid w:val="008F73B0"/>
    <w:rsid w:val="009010A7"/>
    <w:rsid w:val="00902F37"/>
    <w:rsid w:val="009129EC"/>
    <w:rsid w:val="00912ECA"/>
    <w:rsid w:val="00921F78"/>
    <w:rsid w:val="00922B15"/>
    <w:rsid w:val="00937175"/>
    <w:rsid w:val="00946FDF"/>
    <w:rsid w:val="00950849"/>
    <w:rsid w:val="00963927"/>
    <w:rsid w:val="00973BAB"/>
    <w:rsid w:val="00973D59"/>
    <w:rsid w:val="00975BFA"/>
    <w:rsid w:val="0097716C"/>
    <w:rsid w:val="00993D10"/>
    <w:rsid w:val="009A12DF"/>
    <w:rsid w:val="009A52A6"/>
    <w:rsid w:val="009A6945"/>
    <w:rsid w:val="009A7949"/>
    <w:rsid w:val="009B2BA0"/>
    <w:rsid w:val="009B2F9E"/>
    <w:rsid w:val="009B4A34"/>
    <w:rsid w:val="009B646B"/>
    <w:rsid w:val="00A148AF"/>
    <w:rsid w:val="00A17548"/>
    <w:rsid w:val="00A37AE5"/>
    <w:rsid w:val="00A505CE"/>
    <w:rsid w:val="00A627F2"/>
    <w:rsid w:val="00A73DD9"/>
    <w:rsid w:val="00A9084B"/>
    <w:rsid w:val="00A958FF"/>
    <w:rsid w:val="00AA1D89"/>
    <w:rsid w:val="00AA6634"/>
    <w:rsid w:val="00AC1B28"/>
    <w:rsid w:val="00AC1D00"/>
    <w:rsid w:val="00AD3A1E"/>
    <w:rsid w:val="00AD5D88"/>
    <w:rsid w:val="00AD636F"/>
    <w:rsid w:val="00AD70A6"/>
    <w:rsid w:val="00AD7D56"/>
    <w:rsid w:val="00AE4D93"/>
    <w:rsid w:val="00AE4E21"/>
    <w:rsid w:val="00AE6BC5"/>
    <w:rsid w:val="00B13111"/>
    <w:rsid w:val="00B146E8"/>
    <w:rsid w:val="00B17307"/>
    <w:rsid w:val="00B17C79"/>
    <w:rsid w:val="00B24521"/>
    <w:rsid w:val="00B324BC"/>
    <w:rsid w:val="00B337A6"/>
    <w:rsid w:val="00B33B2C"/>
    <w:rsid w:val="00B36C35"/>
    <w:rsid w:val="00B444D2"/>
    <w:rsid w:val="00B54144"/>
    <w:rsid w:val="00B5513D"/>
    <w:rsid w:val="00B56117"/>
    <w:rsid w:val="00B57161"/>
    <w:rsid w:val="00B6114E"/>
    <w:rsid w:val="00B658BF"/>
    <w:rsid w:val="00B719DD"/>
    <w:rsid w:val="00B71BF2"/>
    <w:rsid w:val="00B72014"/>
    <w:rsid w:val="00B72689"/>
    <w:rsid w:val="00B76867"/>
    <w:rsid w:val="00B80DE2"/>
    <w:rsid w:val="00B82C95"/>
    <w:rsid w:val="00B90A61"/>
    <w:rsid w:val="00BD099C"/>
    <w:rsid w:val="00BD3286"/>
    <w:rsid w:val="00BE4B48"/>
    <w:rsid w:val="00BE666E"/>
    <w:rsid w:val="00BF4ACA"/>
    <w:rsid w:val="00BF4D71"/>
    <w:rsid w:val="00BF5EAD"/>
    <w:rsid w:val="00BF6D89"/>
    <w:rsid w:val="00C12980"/>
    <w:rsid w:val="00C137BC"/>
    <w:rsid w:val="00C2482A"/>
    <w:rsid w:val="00C25C16"/>
    <w:rsid w:val="00C30200"/>
    <w:rsid w:val="00C3295B"/>
    <w:rsid w:val="00C54E74"/>
    <w:rsid w:val="00C5513C"/>
    <w:rsid w:val="00C638AD"/>
    <w:rsid w:val="00C8004D"/>
    <w:rsid w:val="00C817BF"/>
    <w:rsid w:val="00C8326B"/>
    <w:rsid w:val="00C94B3E"/>
    <w:rsid w:val="00CB5327"/>
    <w:rsid w:val="00CB6295"/>
    <w:rsid w:val="00CC595F"/>
    <w:rsid w:val="00CC65F6"/>
    <w:rsid w:val="00CC6E7A"/>
    <w:rsid w:val="00CD0522"/>
    <w:rsid w:val="00CD3D64"/>
    <w:rsid w:val="00CD7109"/>
    <w:rsid w:val="00CE330C"/>
    <w:rsid w:val="00CE52B3"/>
    <w:rsid w:val="00CE785F"/>
    <w:rsid w:val="00CF706A"/>
    <w:rsid w:val="00D244E3"/>
    <w:rsid w:val="00D25829"/>
    <w:rsid w:val="00D32CE9"/>
    <w:rsid w:val="00D33DF7"/>
    <w:rsid w:val="00D3433C"/>
    <w:rsid w:val="00D356CE"/>
    <w:rsid w:val="00D364A3"/>
    <w:rsid w:val="00D45991"/>
    <w:rsid w:val="00D50117"/>
    <w:rsid w:val="00D56FE6"/>
    <w:rsid w:val="00D571D7"/>
    <w:rsid w:val="00D71340"/>
    <w:rsid w:val="00D71455"/>
    <w:rsid w:val="00D742FC"/>
    <w:rsid w:val="00D769C6"/>
    <w:rsid w:val="00D77F43"/>
    <w:rsid w:val="00D85555"/>
    <w:rsid w:val="00D85611"/>
    <w:rsid w:val="00D865BF"/>
    <w:rsid w:val="00D96274"/>
    <w:rsid w:val="00DA1DDB"/>
    <w:rsid w:val="00DA78DC"/>
    <w:rsid w:val="00DB797E"/>
    <w:rsid w:val="00DC3D9F"/>
    <w:rsid w:val="00DC5358"/>
    <w:rsid w:val="00DD1546"/>
    <w:rsid w:val="00DD19E5"/>
    <w:rsid w:val="00DE43DE"/>
    <w:rsid w:val="00DE4CB1"/>
    <w:rsid w:val="00DE5EB8"/>
    <w:rsid w:val="00DE79B9"/>
    <w:rsid w:val="00DF5C90"/>
    <w:rsid w:val="00DF7A44"/>
    <w:rsid w:val="00DF7ED4"/>
    <w:rsid w:val="00E10D92"/>
    <w:rsid w:val="00E275E2"/>
    <w:rsid w:val="00E338AE"/>
    <w:rsid w:val="00E34F9B"/>
    <w:rsid w:val="00E356D2"/>
    <w:rsid w:val="00E36E72"/>
    <w:rsid w:val="00E4473E"/>
    <w:rsid w:val="00E80B2F"/>
    <w:rsid w:val="00E85F0F"/>
    <w:rsid w:val="00E87D6E"/>
    <w:rsid w:val="00E92561"/>
    <w:rsid w:val="00EA3FA3"/>
    <w:rsid w:val="00EB2BAD"/>
    <w:rsid w:val="00EB6088"/>
    <w:rsid w:val="00EC0C81"/>
    <w:rsid w:val="00EC5883"/>
    <w:rsid w:val="00ED1070"/>
    <w:rsid w:val="00EE01E5"/>
    <w:rsid w:val="00EE2606"/>
    <w:rsid w:val="00EE2CA5"/>
    <w:rsid w:val="00EE421E"/>
    <w:rsid w:val="00EE5800"/>
    <w:rsid w:val="00EF182A"/>
    <w:rsid w:val="00EF4C61"/>
    <w:rsid w:val="00EF7199"/>
    <w:rsid w:val="00EF7E3E"/>
    <w:rsid w:val="00F03118"/>
    <w:rsid w:val="00F178B9"/>
    <w:rsid w:val="00F32822"/>
    <w:rsid w:val="00F33A8B"/>
    <w:rsid w:val="00F371E0"/>
    <w:rsid w:val="00F4102F"/>
    <w:rsid w:val="00F5625B"/>
    <w:rsid w:val="00F60A08"/>
    <w:rsid w:val="00F72DA5"/>
    <w:rsid w:val="00F739B8"/>
    <w:rsid w:val="00F86850"/>
    <w:rsid w:val="00F91367"/>
    <w:rsid w:val="00FA0E09"/>
    <w:rsid w:val="00FB1B9A"/>
    <w:rsid w:val="00FB6B6E"/>
    <w:rsid w:val="00FD727E"/>
    <w:rsid w:val="00FE025D"/>
    <w:rsid w:val="00FF0969"/>
    <w:rsid w:val="00FF0F88"/>
    <w:rsid w:val="00FF2A92"/>
    <w:rsid w:val="00FF56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3927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963927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963927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963927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link w:val="Ttulo4Char"/>
    <w:qFormat/>
    <w:rsid w:val="00FF2A92"/>
    <w:pPr>
      <w:keepNext/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</w:rPr>
  </w:style>
  <w:style w:type="paragraph" w:styleId="Ttulo5">
    <w:name w:val="heading 5"/>
    <w:basedOn w:val="Normal"/>
    <w:next w:val="Normal"/>
    <w:qFormat/>
    <w:rsid w:val="00963927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963927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963927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963927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963927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963927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963927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963927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963927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963927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963927"/>
    <w:pPr>
      <w:jc w:val="left"/>
    </w:pPr>
    <w:rPr>
      <w:i/>
      <w:color w:val="0000FF"/>
    </w:rPr>
  </w:style>
  <w:style w:type="paragraph" w:styleId="Lista">
    <w:name w:val="List"/>
    <w:basedOn w:val="Normal"/>
    <w:rsid w:val="00963927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963927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963927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963927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963927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963927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73562D"/>
    <w:pPr>
      <w:numPr>
        <w:numId w:val="15"/>
      </w:numPr>
      <w:tabs>
        <w:tab w:val="left" w:pos="794"/>
      </w:tabs>
      <w:spacing w:before="24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97716C"/>
    <w:pPr>
      <w:numPr>
        <w:ilvl w:val="0"/>
        <w:numId w:val="0"/>
      </w:numPr>
      <w:tabs>
        <w:tab w:val="left" w:pos="0"/>
      </w:tabs>
      <w:jc w:val="both"/>
    </w:pPr>
    <w:rPr>
      <w:rFonts w:cs="Arial"/>
      <w:i/>
      <w:sz w:val="22"/>
      <w:szCs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1D4E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D4E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3562D"/>
    <w:pPr>
      <w:ind w:left="720"/>
      <w:contextualSpacing/>
    </w:pPr>
  </w:style>
  <w:style w:type="character" w:styleId="Refdecomentrio">
    <w:name w:val="annotation reference"/>
    <w:basedOn w:val="Fontepargpadro"/>
    <w:rsid w:val="00DE79B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DE79B9"/>
  </w:style>
  <w:style w:type="character" w:customStyle="1" w:styleId="TextodecomentrioChar">
    <w:name w:val="Texto de comentário Char"/>
    <w:basedOn w:val="Fontepargpadro"/>
    <w:link w:val="Textodecomentrio"/>
    <w:rsid w:val="00DE79B9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DE79B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DE79B9"/>
    <w:rPr>
      <w:rFonts w:ascii="Arial" w:hAnsi="Arial" w:cs="Arial"/>
      <w:b/>
      <w:bCs/>
      <w:color w:val="000000"/>
    </w:rPr>
  </w:style>
  <w:style w:type="paragraph" w:customStyle="1" w:styleId="Titulo4">
    <w:name w:val="Titulo 4"/>
    <w:basedOn w:val="Ttulo4"/>
    <w:link w:val="Titulo4Char"/>
    <w:qFormat/>
    <w:rsid w:val="00FF2A92"/>
    <w:pPr>
      <w:numPr>
        <w:numId w:val="30"/>
      </w:numPr>
    </w:pPr>
  </w:style>
  <w:style w:type="character" w:customStyle="1" w:styleId="Ttulo4Char">
    <w:name w:val="Título 4 Char"/>
    <w:basedOn w:val="Fontepargpadro"/>
    <w:link w:val="Ttulo4"/>
    <w:rsid w:val="00FF2A92"/>
    <w:rPr>
      <w:rFonts w:ascii="Arial" w:hAnsi="Arial"/>
      <w:b/>
      <w:snapToGrid w:val="0"/>
    </w:rPr>
  </w:style>
  <w:style w:type="character" w:customStyle="1" w:styleId="Titulo4Char">
    <w:name w:val="Titulo 4 Char"/>
    <w:basedOn w:val="Ttulo4Char"/>
    <w:link w:val="Titulo4"/>
    <w:rsid w:val="00FF2A92"/>
    <w:rPr>
      <w:rFonts w:ascii="Arial" w:hAnsi="Arial"/>
      <w:b/>
      <w:snapToGrid w:val="0"/>
    </w:rPr>
  </w:style>
  <w:style w:type="numbering" w:customStyle="1" w:styleId="Estilo1">
    <w:name w:val="Estilo1"/>
    <w:uiPriority w:val="99"/>
    <w:rsid w:val="003D3867"/>
    <w:pPr>
      <w:numPr>
        <w:numId w:val="42"/>
      </w:numPr>
    </w:pPr>
  </w:style>
  <w:style w:type="numbering" w:customStyle="1" w:styleId="Estilo2">
    <w:name w:val="Estilo2"/>
    <w:uiPriority w:val="99"/>
    <w:rsid w:val="003D3867"/>
    <w:pPr>
      <w:numPr>
        <w:numId w:val="43"/>
      </w:numPr>
    </w:pPr>
  </w:style>
  <w:style w:type="paragraph" w:customStyle="1" w:styleId="Nvel4">
    <w:name w:val="Nível 4"/>
    <w:basedOn w:val="Titulo4"/>
    <w:link w:val="Nvel4Char"/>
    <w:qFormat/>
    <w:rsid w:val="003D3867"/>
    <w:pPr>
      <w:numPr>
        <w:numId w:val="44"/>
      </w:numPr>
    </w:pPr>
  </w:style>
  <w:style w:type="character" w:customStyle="1" w:styleId="Nvel4Char">
    <w:name w:val="Nível 4 Char"/>
    <w:basedOn w:val="Titulo4Char"/>
    <w:link w:val="Nvel4"/>
    <w:rsid w:val="003D3867"/>
    <w:rPr>
      <w:rFonts w:ascii="Arial" w:hAnsi="Arial"/>
      <w:b/>
      <w:snapToGrid w:val="0"/>
    </w:rPr>
  </w:style>
  <w:style w:type="paragraph" w:styleId="Corpodetexto">
    <w:name w:val="Body Text"/>
    <w:basedOn w:val="Normal"/>
    <w:link w:val="CorpodetextoChar"/>
    <w:rsid w:val="0028468D"/>
    <w:pPr>
      <w:spacing w:after="120" w:line="240" w:lineRule="atLeast"/>
      <w:ind w:left="720"/>
      <w:jc w:val="left"/>
    </w:pPr>
    <w:rPr>
      <w:rFonts w:ascii="Times New Roman" w:hAnsi="Times New Roman" w:cs="Times New Roman"/>
      <w:color w:val="auto"/>
    </w:rPr>
  </w:style>
  <w:style w:type="character" w:customStyle="1" w:styleId="CorpodetextoChar">
    <w:name w:val="Corpo de texto Char"/>
    <w:basedOn w:val="Fontepargpadro"/>
    <w:link w:val="Corpodetexto"/>
    <w:rsid w:val="002846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3927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963927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963927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963927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link w:val="Ttulo4Char"/>
    <w:qFormat/>
    <w:rsid w:val="00FF2A92"/>
    <w:pPr>
      <w:keepNext/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</w:rPr>
  </w:style>
  <w:style w:type="paragraph" w:styleId="Ttulo5">
    <w:name w:val="heading 5"/>
    <w:basedOn w:val="Normal"/>
    <w:next w:val="Normal"/>
    <w:qFormat/>
    <w:rsid w:val="00963927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963927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963927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963927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963927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963927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963927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963927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963927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963927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963927"/>
    <w:pPr>
      <w:jc w:val="left"/>
    </w:pPr>
    <w:rPr>
      <w:i/>
      <w:color w:val="0000FF"/>
    </w:rPr>
  </w:style>
  <w:style w:type="paragraph" w:styleId="Lista">
    <w:name w:val="List"/>
    <w:basedOn w:val="Normal"/>
    <w:rsid w:val="00963927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963927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963927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963927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963927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963927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73562D"/>
    <w:pPr>
      <w:numPr>
        <w:numId w:val="15"/>
      </w:numPr>
      <w:tabs>
        <w:tab w:val="left" w:pos="794"/>
      </w:tabs>
      <w:spacing w:before="24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97716C"/>
    <w:pPr>
      <w:numPr>
        <w:ilvl w:val="0"/>
        <w:numId w:val="0"/>
      </w:numPr>
      <w:tabs>
        <w:tab w:val="left" w:pos="0"/>
      </w:tabs>
      <w:jc w:val="both"/>
    </w:pPr>
    <w:rPr>
      <w:rFonts w:cs="Arial"/>
      <w:i/>
      <w:sz w:val="22"/>
      <w:szCs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1D4E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D4E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3562D"/>
    <w:pPr>
      <w:ind w:left="720"/>
      <w:contextualSpacing/>
    </w:pPr>
  </w:style>
  <w:style w:type="character" w:styleId="Refdecomentrio">
    <w:name w:val="annotation reference"/>
    <w:basedOn w:val="Fontepargpadro"/>
    <w:rsid w:val="00DE79B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DE79B9"/>
  </w:style>
  <w:style w:type="character" w:customStyle="1" w:styleId="TextodecomentrioChar">
    <w:name w:val="Texto de comentário Char"/>
    <w:basedOn w:val="Fontepargpadro"/>
    <w:link w:val="Textodecomentrio"/>
    <w:rsid w:val="00DE79B9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DE79B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DE79B9"/>
    <w:rPr>
      <w:rFonts w:ascii="Arial" w:hAnsi="Arial" w:cs="Arial"/>
      <w:b/>
      <w:bCs/>
      <w:color w:val="000000"/>
    </w:rPr>
  </w:style>
  <w:style w:type="paragraph" w:customStyle="1" w:styleId="Titulo4">
    <w:name w:val="Titulo 4"/>
    <w:basedOn w:val="Ttulo4"/>
    <w:link w:val="Titulo4Char"/>
    <w:qFormat/>
    <w:rsid w:val="00FF2A92"/>
    <w:pPr>
      <w:numPr>
        <w:numId w:val="30"/>
      </w:numPr>
    </w:pPr>
  </w:style>
  <w:style w:type="character" w:customStyle="1" w:styleId="Ttulo4Char">
    <w:name w:val="Título 4 Char"/>
    <w:basedOn w:val="Fontepargpadro"/>
    <w:link w:val="Ttulo4"/>
    <w:rsid w:val="00FF2A92"/>
    <w:rPr>
      <w:rFonts w:ascii="Arial" w:hAnsi="Arial"/>
      <w:b/>
      <w:snapToGrid w:val="0"/>
    </w:rPr>
  </w:style>
  <w:style w:type="character" w:customStyle="1" w:styleId="Titulo4Char">
    <w:name w:val="Titulo 4 Char"/>
    <w:basedOn w:val="Ttulo4Char"/>
    <w:link w:val="Titulo4"/>
    <w:rsid w:val="00FF2A92"/>
    <w:rPr>
      <w:rFonts w:ascii="Arial" w:hAnsi="Arial"/>
      <w:b/>
      <w:snapToGrid w:val="0"/>
    </w:rPr>
  </w:style>
  <w:style w:type="numbering" w:customStyle="1" w:styleId="Estilo1">
    <w:name w:val="Estilo1"/>
    <w:uiPriority w:val="99"/>
    <w:rsid w:val="003D3867"/>
    <w:pPr>
      <w:numPr>
        <w:numId w:val="42"/>
      </w:numPr>
    </w:pPr>
  </w:style>
  <w:style w:type="numbering" w:customStyle="1" w:styleId="Estilo2">
    <w:name w:val="Estilo2"/>
    <w:uiPriority w:val="99"/>
    <w:rsid w:val="003D3867"/>
    <w:pPr>
      <w:numPr>
        <w:numId w:val="43"/>
      </w:numPr>
    </w:pPr>
  </w:style>
  <w:style w:type="paragraph" w:customStyle="1" w:styleId="Nvel4">
    <w:name w:val="Nível 4"/>
    <w:basedOn w:val="Titulo4"/>
    <w:link w:val="Nvel4Char"/>
    <w:qFormat/>
    <w:rsid w:val="003D3867"/>
    <w:pPr>
      <w:numPr>
        <w:numId w:val="44"/>
      </w:numPr>
    </w:pPr>
  </w:style>
  <w:style w:type="character" w:customStyle="1" w:styleId="Nvel4Char">
    <w:name w:val="Nível 4 Char"/>
    <w:basedOn w:val="Titulo4Char"/>
    <w:link w:val="Nvel4"/>
    <w:rsid w:val="003D3867"/>
    <w:rPr>
      <w:rFonts w:ascii="Arial" w:hAnsi="Arial"/>
      <w:b/>
      <w:snapToGrid w:val="0"/>
    </w:rPr>
  </w:style>
  <w:style w:type="paragraph" w:styleId="Corpodetexto">
    <w:name w:val="Body Text"/>
    <w:basedOn w:val="Normal"/>
    <w:link w:val="CorpodetextoChar"/>
    <w:rsid w:val="0028468D"/>
    <w:pPr>
      <w:spacing w:after="120" w:line="240" w:lineRule="atLeast"/>
      <w:ind w:left="720"/>
      <w:jc w:val="left"/>
    </w:pPr>
    <w:rPr>
      <w:rFonts w:ascii="Times New Roman" w:hAnsi="Times New Roman" w:cs="Times New Roman"/>
      <w:color w:val="auto"/>
    </w:rPr>
  </w:style>
  <w:style w:type="character" w:customStyle="1" w:styleId="CorpodetextoChar">
    <w:name w:val="Corpo de texto Char"/>
    <w:basedOn w:val="Fontepargpadro"/>
    <w:link w:val="Corpodetexto"/>
    <w:rsid w:val="002846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A9E7D-B657-4DD7-8117-048E45B5B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Template_EspecificacaoDeTela.dot</Template>
  <TotalTime>103</TotalTime>
  <Pages>6</Pages>
  <Words>630</Words>
  <Characters>3404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Superior Tribunal de Justiça</Company>
  <LinksUpToDate>false</LinksUpToDate>
  <CharactersWithSpaces>4026</CharactersWithSpaces>
  <SharedDoc>false</SharedDoc>
  <HLinks>
    <vt:vector size="36" baseType="variant"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_Toc221097805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_Toc221097804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_Toc221097803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_Toc221097802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_Toc221097801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_Toc221097799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Andreia Marques Solter de Azevedo</dc:creator>
  <cp:lastModifiedBy>maria.passini</cp:lastModifiedBy>
  <cp:revision>10</cp:revision>
  <cp:lastPrinted>2014-09-16T13:09:00Z</cp:lastPrinted>
  <dcterms:created xsi:type="dcterms:W3CDTF">2014-09-04T15:25:00Z</dcterms:created>
  <dcterms:modified xsi:type="dcterms:W3CDTF">2014-09-25T20:25:00Z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0005/2014</vt:lpwstr>
  </property>
  <property fmtid="{D5CDD505-2E9C-101B-9397-08002B2CF9AE}" pid="3" name="SiglaNomeProjeto">
    <vt:lpwstr>SISOUV - Sistema de Ouvidoria</vt:lpwstr>
  </property>
</Properties>
</file>