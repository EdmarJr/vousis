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8F1D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EE2CA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Manifestações</w:t>
                  </w:r>
                  <w:r w:rsidR="00F46D8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Aguardando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Re</w:t>
                  </w:r>
                  <w:r w:rsidR="00A9084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visão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827EA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/0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C3295B">
        <w:trPr>
          <w:jc w:val="center"/>
        </w:trPr>
        <w:tc>
          <w:tcPr>
            <w:tcW w:w="1639" w:type="dxa"/>
          </w:tcPr>
          <w:p w:rsidR="00C3295B" w:rsidRDefault="00C3295B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22/08/2014</w:t>
            </w:r>
          </w:p>
        </w:tc>
        <w:tc>
          <w:tcPr>
            <w:tcW w:w="960" w:type="dxa"/>
          </w:tcPr>
          <w:p w:rsidR="00C3295B" w:rsidRDefault="00C3295B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3295B" w:rsidRDefault="00C3295B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tela conforme reunião do dia 21/08/2014.</w:t>
            </w:r>
          </w:p>
        </w:tc>
        <w:tc>
          <w:tcPr>
            <w:tcW w:w="2040" w:type="dxa"/>
          </w:tcPr>
          <w:p w:rsidR="00C3295B" w:rsidRPr="00C57B9B" w:rsidRDefault="00C3295B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C625B1">
        <w:trPr>
          <w:jc w:val="center"/>
        </w:trPr>
        <w:tc>
          <w:tcPr>
            <w:tcW w:w="1639" w:type="dxa"/>
          </w:tcPr>
          <w:p w:rsidR="00C625B1" w:rsidRDefault="00C625B1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29/08/2014</w:t>
            </w:r>
          </w:p>
        </w:tc>
        <w:tc>
          <w:tcPr>
            <w:tcW w:w="960" w:type="dxa"/>
          </w:tcPr>
          <w:p w:rsidR="00C625B1" w:rsidRDefault="00C625B1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25B1" w:rsidRDefault="00C625B1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C625B1" w:rsidRDefault="00C625B1" w:rsidP="00013821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FB0A49" w:rsidRDefault="008F1D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504690" w:history="1">
        <w:r w:rsidR="00FB0A49" w:rsidRPr="0083268D">
          <w:rPr>
            <w:rStyle w:val="Hyperlink"/>
          </w:rPr>
          <w:t>1.</w:t>
        </w:r>
        <w:r w:rsidR="00FB0A49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B0A49" w:rsidRPr="0083268D">
          <w:rPr>
            <w:rStyle w:val="Hyperlink"/>
          </w:rPr>
          <w:t>INTRODUÇÃO</w:t>
        </w:r>
        <w:r w:rsidR="00FB0A49">
          <w:rPr>
            <w:webHidden/>
          </w:rPr>
          <w:tab/>
        </w:r>
        <w:r>
          <w:rPr>
            <w:webHidden/>
          </w:rPr>
          <w:fldChar w:fldCharType="begin"/>
        </w:r>
        <w:r w:rsidR="00FB0A49">
          <w:rPr>
            <w:webHidden/>
          </w:rPr>
          <w:instrText xml:space="preserve"> PAGEREF _Toc399504690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0A4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A49" w:rsidRDefault="008F1D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504691" w:history="1">
        <w:r w:rsidR="00FB0A49" w:rsidRPr="0083268D">
          <w:rPr>
            <w:rStyle w:val="Hyperlink"/>
            <w:lang w:val="pt-PT"/>
          </w:rPr>
          <w:t>2.</w:t>
        </w:r>
        <w:r w:rsidR="00FB0A49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B0A49" w:rsidRPr="0083268D">
          <w:rPr>
            <w:rStyle w:val="Hyperlink"/>
            <w:lang w:val="pt-PT"/>
          </w:rPr>
          <w:t>Detalhamento da Apresentação</w:t>
        </w:r>
        <w:r w:rsidR="00FB0A49">
          <w:rPr>
            <w:webHidden/>
          </w:rPr>
          <w:tab/>
        </w:r>
        <w:r>
          <w:rPr>
            <w:webHidden/>
          </w:rPr>
          <w:fldChar w:fldCharType="begin"/>
        </w:r>
        <w:r w:rsidR="00FB0A49">
          <w:rPr>
            <w:webHidden/>
          </w:rPr>
          <w:instrText xml:space="preserve"> PAGEREF _Toc399504691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0A4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A49" w:rsidRDefault="008F1DD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504692" w:history="1">
        <w:r w:rsidR="00FB0A49" w:rsidRPr="0083268D">
          <w:rPr>
            <w:rStyle w:val="Hyperlink"/>
          </w:rPr>
          <w:t>2.1</w:t>
        </w:r>
        <w:r w:rsidR="00FB0A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B0A49" w:rsidRPr="0083268D">
          <w:rPr>
            <w:rStyle w:val="Hyperlink"/>
            <w:lang w:val="pt-PT"/>
          </w:rPr>
          <w:t>Usuário</w:t>
        </w:r>
        <w:r w:rsidR="00FB0A49" w:rsidRPr="0083268D">
          <w:rPr>
            <w:rStyle w:val="Hyperlink"/>
          </w:rPr>
          <w:t>s / Atores</w:t>
        </w:r>
        <w:r w:rsidR="00FB0A49">
          <w:rPr>
            <w:webHidden/>
          </w:rPr>
          <w:tab/>
        </w:r>
        <w:r>
          <w:rPr>
            <w:webHidden/>
          </w:rPr>
          <w:fldChar w:fldCharType="begin"/>
        </w:r>
        <w:r w:rsidR="00FB0A49">
          <w:rPr>
            <w:webHidden/>
          </w:rPr>
          <w:instrText xml:space="preserve"> PAGEREF _Toc399504692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0A4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A49" w:rsidRDefault="008F1DD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504693" w:history="1">
        <w:r w:rsidR="00FB0A49" w:rsidRPr="0083268D">
          <w:rPr>
            <w:rStyle w:val="Hyperlink"/>
          </w:rPr>
          <w:t>2.2</w:t>
        </w:r>
        <w:r w:rsidR="00FB0A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B0A49" w:rsidRPr="0083268D">
          <w:rPr>
            <w:rStyle w:val="Hyperlink"/>
          </w:rPr>
          <w:t>Manter Manifestações Revisão</w:t>
        </w:r>
        <w:r w:rsidR="00FB0A49">
          <w:rPr>
            <w:webHidden/>
          </w:rPr>
          <w:tab/>
        </w:r>
        <w:r>
          <w:rPr>
            <w:webHidden/>
          </w:rPr>
          <w:fldChar w:fldCharType="begin"/>
        </w:r>
        <w:r w:rsidR="00FB0A49">
          <w:rPr>
            <w:webHidden/>
          </w:rPr>
          <w:instrText xml:space="preserve"> PAGEREF _Toc399504693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0A4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A49" w:rsidRDefault="008F1D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504694" w:history="1">
        <w:r w:rsidR="00FB0A49" w:rsidRPr="0083268D">
          <w:rPr>
            <w:rStyle w:val="Hyperlink"/>
          </w:rPr>
          <w:t>2.2.1. Tela Manifestações Aguardando Revisão</w:t>
        </w:r>
        <w:r w:rsidR="00FB0A49">
          <w:rPr>
            <w:webHidden/>
          </w:rPr>
          <w:tab/>
        </w:r>
        <w:r>
          <w:rPr>
            <w:webHidden/>
          </w:rPr>
          <w:fldChar w:fldCharType="begin"/>
        </w:r>
        <w:r w:rsidR="00FB0A49">
          <w:rPr>
            <w:webHidden/>
          </w:rPr>
          <w:instrText xml:space="preserve"> PAGEREF _Toc399504694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0A4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8F1DDA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9504690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9504691"/>
      <w:r>
        <w:rPr>
          <w:lang w:val="pt-PT"/>
        </w:rPr>
        <w:t>Detalhamento da Apresentação</w:t>
      </w:r>
      <w:bookmarkEnd w:id="2"/>
    </w:p>
    <w:p w:rsid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O objetivo d</w:t>
      </w:r>
      <w:r>
        <w:rPr>
          <w:i w:val="0"/>
          <w:color w:val="auto"/>
        </w:rPr>
        <w:t>esta f</w:t>
      </w:r>
      <w:r w:rsidRPr="0028468D">
        <w:rPr>
          <w:i w:val="0"/>
          <w:color w:val="auto"/>
        </w:rPr>
        <w:t xml:space="preserve">uncionalidade é listar todas as manifestações que estejam sob a responsabilidade </w:t>
      </w:r>
      <w:r>
        <w:rPr>
          <w:i w:val="0"/>
          <w:color w:val="auto"/>
        </w:rPr>
        <w:t>do Administrador e da Ouvidoria</w:t>
      </w:r>
      <w:r w:rsidRPr="0028468D">
        <w:rPr>
          <w:i w:val="0"/>
          <w:color w:val="auto"/>
        </w:rPr>
        <w:t>, a fim de</w:t>
      </w:r>
      <w:r w:rsidR="00F4102F">
        <w:rPr>
          <w:i w:val="0"/>
          <w:color w:val="auto"/>
        </w:rPr>
        <w:t xml:space="preserve"> </w:t>
      </w:r>
      <w:r w:rsidR="007F0062">
        <w:rPr>
          <w:i w:val="0"/>
          <w:color w:val="auto"/>
        </w:rPr>
        <w:t>serem revisadas pelo administrador ou pessoa a quem seja atribuída a funcionalidade</w:t>
      </w:r>
      <w:r w:rsidRPr="0028468D">
        <w:rPr>
          <w:i w:val="0"/>
          <w:color w:val="auto"/>
        </w:rPr>
        <w:t xml:space="preserve">. </w:t>
      </w:r>
    </w:p>
    <w:p w:rsidR="0028468D" w:rsidRDefault="0028468D" w:rsidP="0028468D">
      <w:pPr>
        <w:pStyle w:val="Instruo"/>
        <w:jc w:val="both"/>
        <w:rPr>
          <w:i w:val="0"/>
          <w:color w:val="auto"/>
        </w:rPr>
      </w:pPr>
    </w:p>
    <w:p w:rsidR="0028468D" w:rsidRDefault="00AA1D89" w:rsidP="0028468D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 xml:space="preserve">O sistema deve </w:t>
      </w:r>
      <w:r w:rsidR="0028468D">
        <w:rPr>
          <w:i w:val="0"/>
          <w:color w:val="auto"/>
        </w:rPr>
        <w:t>permitir ao usuário</w:t>
      </w:r>
      <w:r w:rsidR="0028468D" w:rsidRPr="0028468D">
        <w:rPr>
          <w:i w:val="0"/>
          <w:color w:val="auto"/>
        </w:rPr>
        <w:t xml:space="preserve"> consultar</w:t>
      </w:r>
      <w:r w:rsidR="001F583D">
        <w:rPr>
          <w:i w:val="0"/>
          <w:color w:val="auto"/>
        </w:rPr>
        <w:t>, detalhar</w:t>
      </w:r>
      <w:r w:rsidR="0028468D">
        <w:rPr>
          <w:i w:val="0"/>
          <w:color w:val="auto"/>
        </w:rPr>
        <w:t>,</w:t>
      </w:r>
      <w:r w:rsidR="0028468D" w:rsidRPr="0028468D">
        <w:rPr>
          <w:i w:val="0"/>
          <w:color w:val="auto"/>
        </w:rPr>
        <w:t xml:space="preserve"> </w:t>
      </w:r>
      <w:r w:rsidR="0028468D">
        <w:rPr>
          <w:i w:val="0"/>
          <w:color w:val="auto"/>
        </w:rPr>
        <w:t>distribuir, a</w:t>
      </w:r>
      <w:r w:rsidR="0028468D" w:rsidRPr="0028468D">
        <w:rPr>
          <w:i w:val="0"/>
          <w:color w:val="auto"/>
        </w:rPr>
        <w:t>rquivar</w:t>
      </w:r>
      <w:r w:rsidR="007F0062">
        <w:rPr>
          <w:i w:val="0"/>
          <w:color w:val="auto"/>
        </w:rPr>
        <w:t>,</w:t>
      </w:r>
      <w:r w:rsidR="0028468D">
        <w:rPr>
          <w:i w:val="0"/>
          <w:color w:val="auto"/>
        </w:rPr>
        <w:t xml:space="preserve"> identificar como repetida </w:t>
      </w:r>
      <w:r w:rsidR="007F0062">
        <w:rPr>
          <w:i w:val="0"/>
          <w:color w:val="auto"/>
        </w:rPr>
        <w:t xml:space="preserve">ou devolver </w:t>
      </w:r>
      <w:r w:rsidR="0028468D" w:rsidRPr="0028468D">
        <w:rPr>
          <w:i w:val="0"/>
          <w:color w:val="auto"/>
        </w:rPr>
        <w:t xml:space="preserve">a </w:t>
      </w:r>
      <w:r w:rsidR="0028468D">
        <w:rPr>
          <w:i w:val="0"/>
          <w:color w:val="auto"/>
        </w:rPr>
        <w:t>m</w:t>
      </w:r>
      <w:r w:rsidR="0028468D" w:rsidRPr="0028468D">
        <w:rPr>
          <w:i w:val="0"/>
          <w:color w:val="auto"/>
        </w:rPr>
        <w:t>anifestação</w:t>
      </w:r>
      <w:r w:rsidR="0028468D">
        <w:rPr>
          <w:i w:val="0"/>
          <w:color w:val="auto"/>
        </w:rPr>
        <w:t xml:space="preserve"> selecionada</w:t>
      </w:r>
      <w:r w:rsidR="0028468D" w:rsidRPr="0028468D">
        <w:rPr>
          <w:i w:val="0"/>
          <w:color w:val="auto"/>
        </w:rPr>
        <w:t>.</w:t>
      </w:r>
      <w:r w:rsidR="0028468D">
        <w:rPr>
          <w:i w:val="0"/>
          <w:color w:val="auto"/>
        </w:rPr>
        <w:t xml:space="preserve"> Além disso, o usuário poderá imprimir a manifestação desejada de acordo com o filtro de impressão.</w:t>
      </w:r>
    </w:p>
    <w:p w:rsidR="0028468D" w:rsidRPr="0028468D" w:rsidRDefault="0028468D" w:rsidP="0028468D"/>
    <w:p w:rsidR="0028468D" w:rsidRP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Haverá um prazo para respostas e deverá conter opções para Anexos</w:t>
      </w:r>
      <w:r>
        <w:rPr>
          <w:i w:val="0"/>
          <w:color w:val="auto"/>
        </w:rPr>
        <w:t>.</w:t>
      </w:r>
    </w:p>
    <w:p w:rsidR="0028468D" w:rsidRDefault="0028468D" w:rsidP="00AA1D89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F46D8F">
        <w:rPr>
          <w:i w:val="0"/>
          <w:color w:val="auto"/>
        </w:rPr>
        <w:t>Manter Manifestações Aguardando Revisão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09277D" w:rsidP="00E4473E">
      <w:r>
        <w:t>-Lista de Mensagem</w:t>
      </w:r>
    </w:p>
    <w:p w:rsidR="001E2036" w:rsidRDefault="001E2036" w:rsidP="0073562D">
      <w:pPr>
        <w:pStyle w:val="STJNvel2"/>
      </w:pPr>
      <w:bookmarkStart w:id="3" w:name="_Toc399504692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28468D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E4473E">
        <w:rPr>
          <w:i w:val="0"/>
          <w:iCs/>
          <w:color w:val="auto"/>
        </w:rPr>
        <w:t>os seguintes perfis para receber as manifestações: Administrador</w:t>
      </w:r>
      <w:r w:rsidR="0028468D">
        <w:rPr>
          <w:i w:val="0"/>
          <w:iCs/>
          <w:color w:val="auto"/>
        </w:rPr>
        <w:t xml:space="preserve"> e </w:t>
      </w:r>
      <w:r w:rsidR="00E4473E">
        <w:rPr>
          <w:i w:val="0"/>
          <w:iCs/>
          <w:color w:val="auto"/>
        </w:rPr>
        <w:t>Ouvidoria</w:t>
      </w:r>
      <w:r w:rsidR="0028468D">
        <w:rPr>
          <w:i w:val="0"/>
          <w:iCs/>
          <w:color w:val="auto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9504693"/>
      <w:r w:rsidR="00E4473E">
        <w:t>Manter Manifestações Re</w:t>
      </w:r>
      <w:r w:rsidR="00A9084B">
        <w:t>visão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9504694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E4473E">
        <w:t xml:space="preserve">Manifestações </w:t>
      </w:r>
      <w:r w:rsidR="00C3295B">
        <w:t xml:space="preserve">Aguardando </w:t>
      </w:r>
      <w:r w:rsidR="00E4473E">
        <w:t>Re</w:t>
      </w:r>
      <w:r w:rsidR="00A9084B">
        <w:t>visão</w:t>
      </w:r>
      <w:bookmarkStart w:id="6" w:name="_Toc388362883"/>
      <w:bookmarkEnd w:id="5"/>
      <w:bookmarkEnd w:id="6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1C6256" w:rsidRDefault="00FC5433" w:rsidP="00FC5433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lastRenderedPageBreak/>
        <w:drawing>
          <wp:inline distT="0" distB="0" distL="0" distR="0">
            <wp:extent cx="6296025" cy="62960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33" w:rsidRDefault="00FC5433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E4473E">
        <w:rPr>
          <w:i w:val="0"/>
          <w:color w:val="auto"/>
        </w:rPr>
        <w:t xml:space="preserve">Manifestações </w:t>
      </w:r>
      <w:r w:rsidR="00FC5433">
        <w:rPr>
          <w:i w:val="0"/>
          <w:color w:val="auto"/>
        </w:rPr>
        <w:t xml:space="preserve">Aguardando </w:t>
      </w:r>
      <w:r w:rsidR="00E4473E">
        <w:rPr>
          <w:i w:val="0"/>
          <w:color w:val="auto"/>
        </w:rPr>
        <w:t>R</w:t>
      </w:r>
      <w:r w:rsidR="00A9084B">
        <w:rPr>
          <w:i w:val="0"/>
          <w:color w:val="auto"/>
        </w:rPr>
        <w:t>evisão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t>Regras de Apresentação</w:t>
      </w:r>
    </w:p>
    <w:p w:rsidR="00E4473E" w:rsidRDefault="00E4473E" w:rsidP="001C6256">
      <w:pPr>
        <w:pStyle w:val="PargrafodaLista"/>
        <w:tabs>
          <w:tab w:val="left" w:pos="1701"/>
        </w:tabs>
        <w:ind w:left="0"/>
      </w:pPr>
      <w:r>
        <w:t>Ao clicar no “n° da manifestação” na GRID esta será detalhada e visualizada na própria tela</w:t>
      </w:r>
      <w:r w:rsidR="001F583D">
        <w:t xml:space="preserve"> em </w:t>
      </w:r>
      <w:r w:rsidR="00220FC1">
        <w:t>“</w:t>
      </w:r>
      <w:r w:rsidR="001F583D">
        <w:t>Detalhar Manifestação</w:t>
      </w:r>
      <w:r w:rsidR="00220FC1">
        <w:t>”</w:t>
      </w:r>
      <w:r>
        <w:t>.</w:t>
      </w:r>
    </w:p>
    <w:p w:rsidR="00B80DE2" w:rsidRDefault="00B80DE2" w:rsidP="001C6256">
      <w:pPr>
        <w:pStyle w:val="PargrafodaLista"/>
        <w:tabs>
          <w:tab w:val="left" w:pos="1701"/>
        </w:tabs>
        <w:ind w:left="0"/>
      </w:pPr>
    </w:p>
    <w:p w:rsidR="00335B4E" w:rsidRDefault="00047391" w:rsidP="00335B4E">
      <w:pPr>
        <w:pStyle w:val="Textodecomentrio"/>
      </w:pPr>
      <w:r>
        <w:t>Ao clicar no</w:t>
      </w:r>
      <w:r w:rsidR="00220FC1">
        <w:t xml:space="preserve"> </w:t>
      </w:r>
      <w:r>
        <w:t xml:space="preserve">botão </w:t>
      </w:r>
      <w:r w:rsidR="00B74356">
        <w:t>“</w:t>
      </w:r>
      <w:r w:rsidR="00335B4E">
        <w:t>Devolver ao Responsável</w:t>
      </w:r>
      <w:r>
        <w:t xml:space="preserve">”, </w:t>
      </w:r>
      <w:r w:rsidR="00335B4E">
        <w:t>a manifestação volta para a lista do usuário da Ouvidoria associado àquela manifestação.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C25C16" w:rsidRDefault="00C25C16" w:rsidP="001C6256">
      <w:pPr>
        <w:pStyle w:val="PargrafodaLista"/>
        <w:tabs>
          <w:tab w:val="left" w:pos="1701"/>
        </w:tabs>
        <w:ind w:left="0"/>
      </w:pPr>
      <w:r>
        <w:t>Ao clicar no</w:t>
      </w:r>
      <w:r w:rsidR="00220FC1">
        <w:t xml:space="preserve"> </w:t>
      </w:r>
      <w:r>
        <w:t xml:space="preserve">botão "Exibir Manifestação”, o sistema redireciona para </w:t>
      </w:r>
      <w:r w:rsidR="00CD7353">
        <w:t xml:space="preserve">a "Tela </w:t>
      </w:r>
      <w:r w:rsidR="00CD7353" w:rsidRPr="00217429">
        <w:t>de Confirmação do Cadastro da Manifestação</w:t>
      </w:r>
      <w:r w:rsidR="00CD7353">
        <w:t>" d</w:t>
      </w:r>
      <w:r>
        <w:t>a funcionalidade "C</w:t>
      </w:r>
      <w:r w:rsidR="00CD7353">
        <w:t xml:space="preserve">adastrar </w:t>
      </w:r>
      <w:r>
        <w:t>Manifestação".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047391" w:rsidRDefault="00047391" w:rsidP="001C6256">
      <w:pPr>
        <w:pStyle w:val="PargrafodaLista"/>
        <w:tabs>
          <w:tab w:val="left" w:pos="1701"/>
        </w:tabs>
        <w:ind w:left="0"/>
      </w:pPr>
      <w:r>
        <w:lastRenderedPageBreak/>
        <w:t>Ao clicar no botão "Analisar Manifestação”, o sistema redireciona para a funcionalidade "Manter Manifestações em Análise", ou seja, a Ouvidoria inicia o processo de análise da manifestação</w:t>
      </w:r>
      <w:r w:rsidR="001C6256">
        <w:t>.</w:t>
      </w:r>
    </w:p>
    <w:p w:rsidR="00151168" w:rsidRDefault="00151168" w:rsidP="001C6256">
      <w:pPr>
        <w:pStyle w:val="PargrafodaLista"/>
        <w:tabs>
          <w:tab w:val="left" w:pos="1701"/>
        </w:tabs>
        <w:ind w:left="0"/>
      </w:pPr>
    </w:p>
    <w:p w:rsidR="00460284" w:rsidRDefault="00C25C16" w:rsidP="001C6256">
      <w:pPr>
        <w:pStyle w:val="PargrafodaLista"/>
        <w:tabs>
          <w:tab w:val="left" w:pos="1701"/>
        </w:tabs>
        <w:ind w:left="0"/>
      </w:pPr>
      <w:r>
        <w:t xml:space="preserve">Ao clicar no botão "Imprimir”, o sistema encaminha para a funcionalidade </w:t>
      </w:r>
      <w:r w:rsidR="00220FC1">
        <w:t>“</w:t>
      </w:r>
      <w:r>
        <w:t>Imprimir Manifestação</w:t>
      </w:r>
      <w:r w:rsidR="00220FC1">
        <w:t>”</w:t>
      </w:r>
      <w:r>
        <w:t>.</w:t>
      </w:r>
      <w:r w:rsidR="007F0062">
        <w:t xml:space="preserve"> </w:t>
      </w:r>
      <w:bookmarkStart w:id="11" w:name="_GoBack"/>
      <w:r w:rsidR="007F0062">
        <w:t>Deve ser possível a impressão de várias manifestações, em lote.</w:t>
      </w:r>
      <w:bookmarkEnd w:id="11"/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Nº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 da entrada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dd/mm/yyyy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Ouvidoria  ou Lei de Acesso à Informação</w:t>
            </w:r>
            <w:r w:rsidR="00A148A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 Manifestação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Ao clicar na descrição da coluna os registros são ordenados de forma crescente ou decrescente. 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 xml:space="preserve">Responsável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DE7830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E7830" w:rsidRPr="00304445" w:rsidRDefault="00DE7830" w:rsidP="00DE783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  <w:p w:rsidR="00AD5D88" w:rsidRPr="00304445" w:rsidRDefault="00AD5D88" w:rsidP="00DF7ED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DE7830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DE7830" w:rsidRDefault="00DE7830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E7830" w:rsidRDefault="00DE7830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Prazo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E7830" w:rsidRPr="00304445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E7830" w:rsidRPr="00304445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  <w:p w:rsidR="00DE7830" w:rsidRPr="00304445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E7830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DE7830" w:rsidRDefault="00DE7830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3511A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C3511A" w:rsidRDefault="00C3511A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511A" w:rsidRDefault="00C3511A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3511A" w:rsidRPr="00304445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511A" w:rsidRPr="00304445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FC5433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511A" w:rsidRPr="00304445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Default="00C3511A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3511A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a manifestação desejada.</w:t>
            </w:r>
          </w:p>
        </w:tc>
      </w:tr>
      <w:tr w:rsidR="00C3511A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C3511A" w:rsidRDefault="00C3511A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511A" w:rsidRDefault="00C3511A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Número de páginas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3511A" w:rsidRPr="00304445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Default="00C3511A" w:rsidP="000E654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número de páginas da tabela.</w:t>
            </w:r>
          </w:p>
        </w:tc>
      </w:tr>
      <w:tr w:rsidR="00DE7830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DE7830" w:rsidRDefault="00DE7830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E7830" w:rsidRDefault="00DE7830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E7830" w:rsidRPr="00304445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E7830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DE7830" w:rsidRPr="007E1F29" w:rsidRDefault="00DE7830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total de registros da tabela.</w:t>
            </w:r>
          </w:p>
        </w:tc>
      </w:tr>
      <w:tr w:rsidR="00FC5433" w:rsidRPr="005060D7" w:rsidTr="002C29AF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C5433" w:rsidRDefault="00FC5433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Detalhar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FC5433" w:rsidRPr="00304445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FC5433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FC5433" w:rsidRPr="007E1F29" w:rsidRDefault="00FC5433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</w:t>
            </w:r>
            <w:r w:rsidR="003F0B2F">
              <w:rPr>
                <w:i/>
                <w:iCs/>
                <w:color w:val="auto"/>
                <w:sz w:val="16"/>
                <w:szCs w:val="16"/>
              </w:rPr>
              <w:t xml:space="preserve">apresenta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o número  e </w:t>
            </w:r>
            <w:r w:rsidR="003F0B2F"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>
              <w:rPr>
                <w:i/>
                <w:iCs/>
                <w:color w:val="auto"/>
                <w:sz w:val="16"/>
                <w:szCs w:val="16"/>
              </w:rPr>
              <w:t>descrição da manifestação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C3511A" w:rsidRPr="005060D7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C3511A" w:rsidRDefault="00C3511A" w:rsidP="000E654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</w:t>
            </w:r>
            <w:r w:rsidR="00FC5433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3511A" w:rsidRDefault="00C3511A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Devolver ao Responsável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3511A" w:rsidRPr="00304445" w:rsidRDefault="00C3511A" w:rsidP="00B7435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C3511A" w:rsidRDefault="00C3511A" w:rsidP="00FC5433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FC5433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3511A" w:rsidRDefault="00C3511A" w:rsidP="003F61D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3511A" w:rsidRPr="007E1F29" w:rsidRDefault="00C3511A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a manifestação para o responsável atribuído na distribuição de manifestação.</w:t>
            </w:r>
          </w:p>
        </w:tc>
      </w:tr>
      <w:tr w:rsidR="00FC5433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5433" w:rsidRDefault="00FC5433" w:rsidP="001F583D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Exibir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433" w:rsidRPr="00304445" w:rsidRDefault="00FC5433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060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5060D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para a funcionalidade "Consultar Manifestação".</w:t>
            </w:r>
          </w:p>
        </w:tc>
      </w:tr>
      <w:tr w:rsidR="00FC5433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5433" w:rsidRDefault="00FC5433" w:rsidP="001F583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Analisar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433" w:rsidRPr="00304445" w:rsidRDefault="00FC5433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"Manter Manifestações em Análise"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FC5433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FC5433" w:rsidRDefault="00FC5433" w:rsidP="00226B3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5433" w:rsidRDefault="00FC5433" w:rsidP="005F5657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Imprimir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433" w:rsidRPr="00304445" w:rsidRDefault="00FC5433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C5433" w:rsidRDefault="00FC5433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C5433" w:rsidRPr="007E1F29" w:rsidRDefault="00FC5433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Imprimir Manifestação.</w:t>
            </w:r>
          </w:p>
        </w:tc>
      </w:tr>
      <w:tr w:rsidR="00DE7830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E7830" w:rsidRPr="007E5E04" w:rsidRDefault="00DE7830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E7830" w:rsidRPr="007E5E04" w:rsidRDefault="00DE7830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E7830" w:rsidRPr="007E5E04" w:rsidRDefault="00DE7830" w:rsidP="00AE4E21">
            <w:pPr>
              <w:rPr>
                <w:sz w:val="16"/>
                <w:szCs w:val="16"/>
              </w:rPr>
            </w:pPr>
          </w:p>
          <w:p w:rsidR="00DE7830" w:rsidRPr="007E5E04" w:rsidRDefault="00DE7830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E7830" w:rsidRPr="007E5E04" w:rsidRDefault="00DE7830" w:rsidP="00AE4E21">
            <w:pPr>
              <w:ind w:left="1093" w:hanging="1093"/>
              <w:rPr>
                <w:sz w:val="16"/>
                <w:szCs w:val="16"/>
              </w:rPr>
            </w:pPr>
          </w:p>
          <w:p w:rsidR="00DE7830" w:rsidRDefault="00DE7830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395" w:rsidRDefault="00853395">
      <w:r>
        <w:separator/>
      </w:r>
    </w:p>
  </w:endnote>
  <w:endnote w:type="continuationSeparator" w:id="0">
    <w:p w:rsidR="00853395" w:rsidRDefault="00853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8F1DDA">
            <w:fldChar w:fldCharType="begin"/>
          </w:r>
          <w:r w:rsidR="00B24521">
            <w:instrText xml:space="preserve"> PAGE </w:instrText>
          </w:r>
          <w:r w:rsidR="008F1DDA">
            <w:fldChar w:fldCharType="separate"/>
          </w:r>
          <w:r>
            <w:rPr>
              <w:noProof/>
            </w:rPr>
            <w:t>1</w:t>
          </w:r>
          <w:r w:rsidR="008F1DDA">
            <w:rPr>
              <w:noProof/>
            </w:rPr>
            <w:fldChar w:fldCharType="end"/>
          </w:r>
          <w:r>
            <w:t xml:space="preserve"> de </w:t>
          </w:r>
          <w:r w:rsidR="008F1DDA">
            <w:fldChar w:fldCharType="begin"/>
          </w:r>
          <w:r w:rsidR="00B24521">
            <w:instrText xml:space="preserve"> NUMPAGES </w:instrText>
          </w:r>
          <w:r w:rsidR="008F1DDA">
            <w:fldChar w:fldCharType="separate"/>
          </w:r>
          <w:r>
            <w:rPr>
              <w:noProof/>
            </w:rPr>
            <w:t>3</w:t>
          </w:r>
          <w:r w:rsidR="008F1DDA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8F1DDA" w:rsidP="001A7205">
          <w:pPr>
            <w:pStyle w:val="Rodap"/>
            <w:ind w:right="360"/>
          </w:pPr>
          <w:r>
            <w:fldChar w:fldCharType="begin"/>
          </w:r>
          <w:r w:rsidR="00B24521">
            <w:instrText xml:space="preserve"> FILENAME </w:instrText>
          </w:r>
          <w:r>
            <w:fldChar w:fldCharType="separate"/>
          </w:r>
          <w:r w:rsidR="00A9084B">
            <w:rPr>
              <w:noProof/>
            </w:rPr>
            <w:t>sisouv_este_it015_manter_manifestacoes_</w:t>
          </w:r>
          <w:r w:rsidR="00F46D8F">
            <w:rPr>
              <w:noProof/>
            </w:rPr>
            <w:t>aguardando_</w:t>
          </w:r>
          <w:r w:rsidR="00A9084B">
            <w:rPr>
              <w:noProof/>
            </w:rPr>
            <w:t>revisão.docx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8F1DD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F1DDA">
            <w:rPr>
              <w:rStyle w:val="Nmerodepgina"/>
              <w:sz w:val="20"/>
            </w:rPr>
            <w:fldChar w:fldCharType="separate"/>
          </w:r>
          <w:r w:rsidR="003F0B2F">
            <w:rPr>
              <w:rStyle w:val="Nmerodepgina"/>
              <w:noProof/>
              <w:sz w:val="20"/>
            </w:rPr>
            <w:t>6</w:t>
          </w:r>
          <w:r w:rsidR="008F1DDA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8F1DDA">
            <w:fldChar w:fldCharType="begin"/>
          </w:r>
          <w:r w:rsidR="00B24521">
            <w:instrText xml:space="preserve"> NUMPAGES </w:instrText>
          </w:r>
          <w:r w:rsidR="008F1DDA">
            <w:fldChar w:fldCharType="separate"/>
          </w:r>
          <w:r w:rsidR="003F0B2F">
            <w:rPr>
              <w:noProof/>
            </w:rPr>
            <w:t>7</w:t>
          </w:r>
          <w:r w:rsidR="008F1DDA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395" w:rsidRDefault="00853395">
      <w:r>
        <w:separator/>
      </w:r>
    </w:p>
  </w:footnote>
  <w:footnote w:type="continuationSeparator" w:id="0">
    <w:p w:rsidR="00853395" w:rsidRDefault="00853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8F1DDA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4339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8F1DDA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85pt;height:33.45pt" o:ole="">
                <v:imagedata r:id="rId1" o:title=""/>
              </v:shape>
              <o:OLEObject Type="Embed" ProgID="Word.Picture.8" ShapeID="_x0000_i1025" DrawAspect="Content" ObjectID="_1473513899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8F1DD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8F1DDA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4337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3120F2" w:rsidRPr="000A3E7C" w:rsidRDefault="008F1DDA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FE025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Manifestações</w:t>
          </w:r>
          <w:r w:rsidR="00F46D8F">
            <w:rPr>
              <w:sz w:val="24"/>
              <w:szCs w:val="24"/>
            </w:rPr>
            <w:t xml:space="preserve"> Aguardando</w:t>
          </w:r>
          <w:r>
            <w:rPr>
              <w:sz w:val="24"/>
              <w:szCs w:val="24"/>
            </w:rPr>
            <w:t xml:space="preserve"> Re</w:t>
          </w:r>
          <w:r w:rsidR="00A9084B">
            <w:rPr>
              <w:sz w:val="24"/>
              <w:szCs w:val="24"/>
            </w:rPr>
            <w:t>visão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8F1DDA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5842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3603"/>
    <w:rsid w:val="00047391"/>
    <w:rsid w:val="0005371C"/>
    <w:rsid w:val="000549A5"/>
    <w:rsid w:val="000574FA"/>
    <w:rsid w:val="00063BB4"/>
    <w:rsid w:val="00070934"/>
    <w:rsid w:val="00071340"/>
    <w:rsid w:val="00074905"/>
    <w:rsid w:val="0008094F"/>
    <w:rsid w:val="0008132A"/>
    <w:rsid w:val="00081406"/>
    <w:rsid w:val="0008484B"/>
    <w:rsid w:val="00086396"/>
    <w:rsid w:val="0009277D"/>
    <w:rsid w:val="000952B9"/>
    <w:rsid w:val="000A263A"/>
    <w:rsid w:val="000A3E7C"/>
    <w:rsid w:val="000A5058"/>
    <w:rsid w:val="000B1FDE"/>
    <w:rsid w:val="000B59D0"/>
    <w:rsid w:val="000C2CCD"/>
    <w:rsid w:val="000D0A1A"/>
    <w:rsid w:val="000D6432"/>
    <w:rsid w:val="000D6D31"/>
    <w:rsid w:val="000E12ED"/>
    <w:rsid w:val="000E3A68"/>
    <w:rsid w:val="000F3C7D"/>
    <w:rsid w:val="00100B80"/>
    <w:rsid w:val="00103470"/>
    <w:rsid w:val="00107B9C"/>
    <w:rsid w:val="001136DA"/>
    <w:rsid w:val="001327E3"/>
    <w:rsid w:val="0014047E"/>
    <w:rsid w:val="00142AFE"/>
    <w:rsid w:val="00150B44"/>
    <w:rsid w:val="00151168"/>
    <w:rsid w:val="00171BF5"/>
    <w:rsid w:val="001856DD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B2242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0C6C"/>
    <w:rsid w:val="00335B4E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C62E6"/>
    <w:rsid w:val="003D3867"/>
    <w:rsid w:val="003D5B60"/>
    <w:rsid w:val="003D7D06"/>
    <w:rsid w:val="003E0B6D"/>
    <w:rsid w:val="003F0B2F"/>
    <w:rsid w:val="003F61D6"/>
    <w:rsid w:val="003F6E8C"/>
    <w:rsid w:val="00416E70"/>
    <w:rsid w:val="00455316"/>
    <w:rsid w:val="00457B0D"/>
    <w:rsid w:val="00457E40"/>
    <w:rsid w:val="00460284"/>
    <w:rsid w:val="004666ED"/>
    <w:rsid w:val="0047553C"/>
    <w:rsid w:val="004815F2"/>
    <w:rsid w:val="00481779"/>
    <w:rsid w:val="00492370"/>
    <w:rsid w:val="004B2DF3"/>
    <w:rsid w:val="004B2E11"/>
    <w:rsid w:val="004B3D40"/>
    <w:rsid w:val="004B5499"/>
    <w:rsid w:val="004C2611"/>
    <w:rsid w:val="004C7BFE"/>
    <w:rsid w:val="004D5E19"/>
    <w:rsid w:val="004D65E4"/>
    <w:rsid w:val="005060D7"/>
    <w:rsid w:val="00507900"/>
    <w:rsid w:val="005204DF"/>
    <w:rsid w:val="00532AD7"/>
    <w:rsid w:val="00534860"/>
    <w:rsid w:val="00535A19"/>
    <w:rsid w:val="00544A73"/>
    <w:rsid w:val="005719CB"/>
    <w:rsid w:val="00581D9F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5F7451"/>
    <w:rsid w:val="00600AFB"/>
    <w:rsid w:val="00601651"/>
    <w:rsid w:val="00605DEE"/>
    <w:rsid w:val="006126D5"/>
    <w:rsid w:val="00626487"/>
    <w:rsid w:val="006327B2"/>
    <w:rsid w:val="00641FCF"/>
    <w:rsid w:val="006458C1"/>
    <w:rsid w:val="00664317"/>
    <w:rsid w:val="00664F21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F6A39"/>
    <w:rsid w:val="006F7DB5"/>
    <w:rsid w:val="0070201C"/>
    <w:rsid w:val="00734D7D"/>
    <w:rsid w:val="0073562D"/>
    <w:rsid w:val="007443E5"/>
    <w:rsid w:val="00747530"/>
    <w:rsid w:val="00751346"/>
    <w:rsid w:val="00751D95"/>
    <w:rsid w:val="007533EC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93E87"/>
    <w:rsid w:val="00794149"/>
    <w:rsid w:val="007B18F4"/>
    <w:rsid w:val="007D5FA8"/>
    <w:rsid w:val="007D7B3F"/>
    <w:rsid w:val="007E1F29"/>
    <w:rsid w:val="007E5E04"/>
    <w:rsid w:val="007E7632"/>
    <w:rsid w:val="007F0062"/>
    <w:rsid w:val="0081784C"/>
    <w:rsid w:val="00827EAA"/>
    <w:rsid w:val="00831EF9"/>
    <w:rsid w:val="008344AC"/>
    <w:rsid w:val="00845586"/>
    <w:rsid w:val="008475CC"/>
    <w:rsid w:val="00853395"/>
    <w:rsid w:val="0085642D"/>
    <w:rsid w:val="00856F74"/>
    <w:rsid w:val="0087394A"/>
    <w:rsid w:val="00875838"/>
    <w:rsid w:val="00880FFD"/>
    <w:rsid w:val="00884A85"/>
    <w:rsid w:val="00892F5C"/>
    <w:rsid w:val="00896307"/>
    <w:rsid w:val="008B0472"/>
    <w:rsid w:val="008C1B80"/>
    <w:rsid w:val="008D0F51"/>
    <w:rsid w:val="008D20F1"/>
    <w:rsid w:val="008D5654"/>
    <w:rsid w:val="008D67FD"/>
    <w:rsid w:val="008E2255"/>
    <w:rsid w:val="008E4AE2"/>
    <w:rsid w:val="008F0A04"/>
    <w:rsid w:val="008F1DDA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50849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9C7D96"/>
    <w:rsid w:val="00A12F6B"/>
    <w:rsid w:val="00A148AF"/>
    <w:rsid w:val="00A17548"/>
    <w:rsid w:val="00A37AE5"/>
    <w:rsid w:val="00A505CE"/>
    <w:rsid w:val="00A627F2"/>
    <w:rsid w:val="00A67A31"/>
    <w:rsid w:val="00A73DD9"/>
    <w:rsid w:val="00A9084B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D93"/>
    <w:rsid w:val="00AE4E21"/>
    <w:rsid w:val="00AE6BC5"/>
    <w:rsid w:val="00B146E8"/>
    <w:rsid w:val="00B17307"/>
    <w:rsid w:val="00B17C79"/>
    <w:rsid w:val="00B24521"/>
    <w:rsid w:val="00B264B8"/>
    <w:rsid w:val="00B324BC"/>
    <w:rsid w:val="00B337A6"/>
    <w:rsid w:val="00B33B2C"/>
    <w:rsid w:val="00B35F50"/>
    <w:rsid w:val="00B36C35"/>
    <w:rsid w:val="00B444D2"/>
    <w:rsid w:val="00B54144"/>
    <w:rsid w:val="00B5513D"/>
    <w:rsid w:val="00B57161"/>
    <w:rsid w:val="00B6114E"/>
    <w:rsid w:val="00B658BF"/>
    <w:rsid w:val="00B66CA4"/>
    <w:rsid w:val="00B719DD"/>
    <w:rsid w:val="00B71BF2"/>
    <w:rsid w:val="00B72014"/>
    <w:rsid w:val="00B72689"/>
    <w:rsid w:val="00B74356"/>
    <w:rsid w:val="00B76867"/>
    <w:rsid w:val="00B80DE2"/>
    <w:rsid w:val="00B82C95"/>
    <w:rsid w:val="00B8549D"/>
    <w:rsid w:val="00B90A61"/>
    <w:rsid w:val="00BD3286"/>
    <w:rsid w:val="00BE4B48"/>
    <w:rsid w:val="00BE52DC"/>
    <w:rsid w:val="00BE666E"/>
    <w:rsid w:val="00BF4ACA"/>
    <w:rsid w:val="00BF4D71"/>
    <w:rsid w:val="00BF5EAD"/>
    <w:rsid w:val="00BF6D89"/>
    <w:rsid w:val="00C12980"/>
    <w:rsid w:val="00C137BC"/>
    <w:rsid w:val="00C21F8E"/>
    <w:rsid w:val="00C25C16"/>
    <w:rsid w:val="00C30200"/>
    <w:rsid w:val="00C3295B"/>
    <w:rsid w:val="00C3511A"/>
    <w:rsid w:val="00C54E74"/>
    <w:rsid w:val="00C5513C"/>
    <w:rsid w:val="00C625B1"/>
    <w:rsid w:val="00C638AD"/>
    <w:rsid w:val="00C8004D"/>
    <w:rsid w:val="00C817BF"/>
    <w:rsid w:val="00C8326B"/>
    <w:rsid w:val="00C94B3E"/>
    <w:rsid w:val="00CB5327"/>
    <w:rsid w:val="00CB6295"/>
    <w:rsid w:val="00CC595F"/>
    <w:rsid w:val="00CC65F6"/>
    <w:rsid w:val="00CC6E7A"/>
    <w:rsid w:val="00CD3D64"/>
    <w:rsid w:val="00CD7109"/>
    <w:rsid w:val="00CD7353"/>
    <w:rsid w:val="00CE330C"/>
    <w:rsid w:val="00CE52B3"/>
    <w:rsid w:val="00CE785F"/>
    <w:rsid w:val="00CF706A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6274"/>
    <w:rsid w:val="00D96C85"/>
    <w:rsid w:val="00DA1DDB"/>
    <w:rsid w:val="00DB797E"/>
    <w:rsid w:val="00DC3D9F"/>
    <w:rsid w:val="00DC5358"/>
    <w:rsid w:val="00DD1546"/>
    <w:rsid w:val="00DD163E"/>
    <w:rsid w:val="00DD19E5"/>
    <w:rsid w:val="00DE43DE"/>
    <w:rsid w:val="00DE4CB1"/>
    <w:rsid w:val="00DE5EB8"/>
    <w:rsid w:val="00DE7830"/>
    <w:rsid w:val="00DE79B9"/>
    <w:rsid w:val="00DF5C90"/>
    <w:rsid w:val="00DF7A44"/>
    <w:rsid w:val="00DF7ED4"/>
    <w:rsid w:val="00E10D92"/>
    <w:rsid w:val="00E275E2"/>
    <w:rsid w:val="00E338AE"/>
    <w:rsid w:val="00E34F9B"/>
    <w:rsid w:val="00E356D2"/>
    <w:rsid w:val="00E36E72"/>
    <w:rsid w:val="00E4473E"/>
    <w:rsid w:val="00E80B2F"/>
    <w:rsid w:val="00E85F0F"/>
    <w:rsid w:val="00E87D6E"/>
    <w:rsid w:val="00EA3FA3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23828"/>
    <w:rsid w:val="00F32822"/>
    <w:rsid w:val="00F33A8B"/>
    <w:rsid w:val="00F342FB"/>
    <w:rsid w:val="00F371E0"/>
    <w:rsid w:val="00F4102F"/>
    <w:rsid w:val="00F46D8F"/>
    <w:rsid w:val="00F60A08"/>
    <w:rsid w:val="00F72DA5"/>
    <w:rsid w:val="00F739B8"/>
    <w:rsid w:val="00F86850"/>
    <w:rsid w:val="00F91367"/>
    <w:rsid w:val="00FA0E09"/>
    <w:rsid w:val="00FB0A49"/>
    <w:rsid w:val="00FB1B9A"/>
    <w:rsid w:val="00FB6B6E"/>
    <w:rsid w:val="00FC5433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753B9-71FE-4191-9A8F-3EB1E5D3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25</TotalTime>
  <Pages>7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5472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21</cp:revision>
  <cp:lastPrinted>2009-03-06T19:55:00Z</cp:lastPrinted>
  <dcterms:created xsi:type="dcterms:W3CDTF">2014-08-27T19:09:00Z</dcterms:created>
  <dcterms:modified xsi:type="dcterms:W3CDTF">2014-09-29T19:38:00Z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