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E764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C12F74" w:rsidRPr="009B646B" w:rsidRDefault="00C12F7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C12F74" w:rsidRPr="00B324BC" w:rsidRDefault="00C12F7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C12F74" w:rsidRDefault="00C12F7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C12F74" w:rsidRPr="007200BA" w:rsidRDefault="00C12F7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7200B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Cadastrar Manifestação</w:t>
                  </w:r>
                </w:p>
                <w:p w:rsidR="00C12F74" w:rsidRPr="00B324BC" w:rsidRDefault="00C12F7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C12F74" w:rsidRPr="009B646B" w:rsidRDefault="00C12F7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</w:p>
                <w:p w:rsidR="00C12F74" w:rsidRDefault="00C12F74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08/04/2014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B365B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9B646B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Gisele </w:t>
            </w:r>
            <w:proofErr w:type="spellStart"/>
            <w:r>
              <w:rPr>
                <w:b w:val="0"/>
              </w:rPr>
              <w:t>Siqueira</w:t>
            </w:r>
            <w:proofErr w:type="spellEnd"/>
          </w:p>
        </w:tc>
      </w:tr>
      <w:tr w:rsidR="005D537A" w:rsidTr="00AC1A90">
        <w:trPr>
          <w:jc w:val="center"/>
        </w:trPr>
        <w:tc>
          <w:tcPr>
            <w:tcW w:w="1639" w:type="dxa"/>
          </w:tcPr>
          <w:p w:rsidR="005D537A" w:rsidRPr="00873131" w:rsidRDefault="005D537A" w:rsidP="00AC1A9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30/04/2014</w:t>
            </w:r>
          </w:p>
        </w:tc>
        <w:tc>
          <w:tcPr>
            <w:tcW w:w="960" w:type="dxa"/>
          </w:tcPr>
          <w:p w:rsidR="005D537A" w:rsidRPr="00873131" w:rsidRDefault="005D537A" w:rsidP="005D537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D537A" w:rsidRPr="00873131" w:rsidRDefault="00781035" w:rsidP="0078103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</w:t>
            </w:r>
            <w:r w:rsidR="005D537A">
              <w:rPr>
                <w:b w:val="0"/>
                <w:lang w:val="pt-BR"/>
              </w:rPr>
              <w:t xml:space="preserve"> do documento</w:t>
            </w:r>
            <w:r w:rsidR="00276BA4">
              <w:rPr>
                <w:b w:val="0"/>
                <w:lang w:val="pt-BR"/>
              </w:rPr>
              <w:t xml:space="preserve"> para reunião</w:t>
            </w:r>
            <w:r w:rsidR="00B365B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D537A" w:rsidRPr="00873131" w:rsidRDefault="005D537A" w:rsidP="00AC1A9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</w:t>
            </w:r>
            <w:r w:rsidR="00781035">
              <w:rPr>
                <w:b w:val="0"/>
              </w:rPr>
              <w:t>n</w:t>
            </w:r>
            <w:r>
              <w:rPr>
                <w:b w:val="0"/>
              </w:rPr>
              <w:t>i</w:t>
            </w:r>
          </w:p>
        </w:tc>
      </w:tr>
      <w:tr w:rsidR="00276BA4" w:rsidTr="00AC1A90">
        <w:trPr>
          <w:jc w:val="center"/>
        </w:trPr>
        <w:tc>
          <w:tcPr>
            <w:tcW w:w="1639" w:type="dxa"/>
          </w:tcPr>
          <w:p w:rsidR="00276BA4" w:rsidRPr="00873131" w:rsidRDefault="00276BA4" w:rsidP="00276BA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02/05/2014</w:t>
            </w:r>
          </w:p>
        </w:tc>
        <w:tc>
          <w:tcPr>
            <w:tcW w:w="960" w:type="dxa"/>
          </w:tcPr>
          <w:p w:rsidR="00276BA4" w:rsidRPr="00873131" w:rsidRDefault="00276BA4" w:rsidP="00AC1A9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76BA4" w:rsidRPr="00873131" w:rsidRDefault="00276BA4" w:rsidP="00276BA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</w:t>
            </w:r>
            <w:r w:rsidR="00B365BB">
              <w:rPr>
                <w:b w:val="0"/>
                <w:lang w:val="pt-BR"/>
              </w:rPr>
              <w:t>o com os comentários do cliente.</w:t>
            </w:r>
          </w:p>
        </w:tc>
        <w:tc>
          <w:tcPr>
            <w:tcW w:w="2040" w:type="dxa"/>
          </w:tcPr>
          <w:p w:rsidR="00276BA4" w:rsidRPr="00873131" w:rsidRDefault="00276BA4" w:rsidP="00AC1A9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E147BB" w:rsidTr="00AC1A90">
        <w:trPr>
          <w:jc w:val="center"/>
        </w:trPr>
        <w:tc>
          <w:tcPr>
            <w:tcW w:w="1639" w:type="dxa"/>
          </w:tcPr>
          <w:p w:rsidR="00E147BB" w:rsidRPr="00873131" w:rsidRDefault="00E147BB" w:rsidP="00D204D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</w:t>
            </w:r>
            <w:r w:rsidR="00D204D9">
              <w:rPr>
                <w:b w:val="0"/>
                <w:lang w:val="pt-BR"/>
              </w:rPr>
              <w:t>4</w:t>
            </w:r>
            <w:r>
              <w:rPr>
                <w:b w:val="0"/>
                <w:lang w:val="pt-BR"/>
              </w:rPr>
              <w:t>/05/2014</w:t>
            </w:r>
          </w:p>
        </w:tc>
        <w:tc>
          <w:tcPr>
            <w:tcW w:w="960" w:type="dxa"/>
          </w:tcPr>
          <w:p w:rsidR="00E147BB" w:rsidRPr="00873131" w:rsidRDefault="00E147BB" w:rsidP="00103E1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103E18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147BB" w:rsidRPr="00873131" w:rsidRDefault="00E147BB" w:rsidP="00BB2FB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de acordo com as mudanças solicitadas </w:t>
            </w:r>
            <w:r w:rsidR="00BB2FBC">
              <w:rPr>
                <w:b w:val="0"/>
                <w:lang w:val="pt-BR"/>
              </w:rPr>
              <w:t xml:space="preserve">na </w:t>
            </w:r>
            <w:r>
              <w:rPr>
                <w:b w:val="0"/>
                <w:lang w:val="pt-BR"/>
              </w:rPr>
              <w:t xml:space="preserve">reunião </w:t>
            </w:r>
            <w:r w:rsidR="00BB2FBC">
              <w:rPr>
                <w:b w:val="0"/>
                <w:lang w:val="pt-BR"/>
              </w:rPr>
              <w:t>do dia 08/05</w:t>
            </w:r>
            <w:r w:rsidR="00103E18">
              <w:rPr>
                <w:b w:val="0"/>
                <w:lang w:val="pt-BR"/>
              </w:rPr>
              <w:t>/2014</w:t>
            </w:r>
            <w:r w:rsidR="00B365B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147BB" w:rsidRPr="00873131" w:rsidRDefault="00E147BB" w:rsidP="00AC1A9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BB2FBC" w:rsidTr="00AC1A90">
        <w:trPr>
          <w:jc w:val="center"/>
        </w:trPr>
        <w:tc>
          <w:tcPr>
            <w:tcW w:w="1639" w:type="dxa"/>
          </w:tcPr>
          <w:p w:rsidR="00BB2FBC" w:rsidRPr="00873131" w:rsidRDefault="00BB2FBC" w:rsidP="00BB2FB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15/05/2014</w:t>
            </w:r>
          </w:p>
        </w:tc>
        <w:tc>
          <w:tcPr>
            <w:tcW w:w="960" w:type="dxa"/>
          </w:tcPr>
          <w:p w:rsidR="00BB2FBC" w:rsidRPr="00873131" w:rsidRDefault="00BB2FBC" w:rsidP="00103E1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103E18">
              <w:rPr>
                <w:b w:val="0"/>
                <w:lang w:val="pt-BR"/>
              </w:rP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B2FBC" w:rsidRPr="00873131" w:rsidRDefault="00BB2FBC" w:rsidP="00BB2FB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 reunião do dia 15/05</w:t>
            </w:r>
            <w:r w:rsidR="00103E18">
              <w:rPr>
                <w:b w:val="0"/>
                <w:lang w:val="pt-BR"/>
              </w:rPr>
              <w:t>/2014</w:t>
            </w:r>
            <w:r w:rsidR="00B365B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BB2FBC" w:rsidRPr="00873131" w:rsidRDefault="00BB2FBC" w:rsidP="00AC1A9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F90F9C" w:rsidTr="00C12F74">
        <w:trPr>
          <w:jc w:val="center"/>
        </w:trPr>
        <w:tc>
          <w:tcPr>
            <w:tcW w:w="1639" w:type="dxa"/>
          </w:tcPr>
          <w:p w:rsidR="00F90F9C" w:rsidRDefault="00F90F9C" w:rsidP="00C12F7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31/07/2014</w:t>
            </w:r>
          </w:p>
        </w:tc>
        <w:tc>
          <w:tcPr>
            <w:tcW w:w="960" w:type="dxa"/>
          </w:tcPr>
          <w:p w:rsidR="00F90F9C" w:rsidRDefault="00F90F9C" w:rsidP="00C12F7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90F9C" w:rsidRDefault="00F90F9C" w:rsidP="00C12F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reunião junto a RSI.</w:t>
            </w:r>
          </w:p>
        </w:tc>
        <w:tc>
          <w:tcPr>
            <w:tcW w:w="2040" w:type="dxa"/>
          </w:tcPr>
          <w:p w:rsidR="00F90F9C" w:rsidRPr="00B4766D" w:rsidRDefault="00F90F9C" w:rsidP="00C12F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C53E55" w:rsidTr="00C12F74">
        <w:trPr>
          <w:jc w:val="center"/>
        </w:trPr>
        <w:tc>
          <w:tcPr>
            <w:tcW w:w="1639" w:type="dxa"/>
          </w:tcPr>
          <w:p w:rsidR="00C53E55" w:rsidRDefault="00C53E55" w:rsidP="00C12F7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29/08/2014</w:t>
            </w:r>
          </w:p>
        </w:tc>
        <w:tc>
          <w:tcPr>
            <w:tcW w:w="960" w:type="dxa"/>
          </w:tcPr>
          <w:p w:rsidR="00C53E55" w:rsidRDefault="00C53E55" w:rsidP="00C12F7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53E55" w:rsidRDefault="00C53E55" w:rsidP="00C12F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Solicitação de mudança após levantamento dos Casos de Uso Recurso 01 e Recurso 02.</w:t>
            </w:r>
          </w:p>
        </w:tc>
        <w:tc>
          <w:tcPr>
            <w:tcW w:w="2040" w:type="dxa"/>
          </w:tcPr>
          <w:p w:rsidR="00C53E55" w:rsidRPr="00B4766D" w:rsidRDefault="00C53E55" w:rsidP="00C12F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953B0B" w:rsidTr="00C12F74">
        <w:trPr>
          <w:jc w:val="center"/>
        </w:trPr>
        <w:tc>
          <w:tcPr>
            <w:tcW w:w="1639" w:type="dxa"/>
          </w:tcPr>
          <w:p w:rsidR="00953B0B" w:rsidRDefault="003B6F86" w:rsidP="003B6F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02</w:t>
            </w:r>
            <w:r w:rsidR="00953B0B">
              <w:rPr>
                <w:b w:val="0"/>
              </w:rPr>
              <w:t>/0</w:t>
            </w:r>
            <w:r>
              <w:rPr>
                <w:b w:val="0"/>
              </w:rPr>
              <w:t>9</w:t>
            </w:r>
            <w:r w:rsidR="00953B0B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953B0B" w:rsidRDefault="00953B0B" w:rsidP="00C12F74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53B0B" w:rsidRDefault="00953B0B" w:rsidP="00C12F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</w:tcPr>
          <w:p w:rsidR="00953B0B" w:rsidRPr="00B4766D" w:rsidRDefault="00953B0B" w:rsidP="00C12F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536073" w:rsidTr="00AC1A90">
        <w:trPr>
          <w:jc w:val="center"/>
        </w:trPr>
        <w:tc>
          <w:tcPr>
            <w:tcW w:w="1639" w:type="dxa"/>
          </w:tcPr>
          <w:p w:rsidR="00536073" w:rsidRDefault="00953B0B" w:rsidP="00953B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16</w:t>
            </w:r>
            <w:r w:rsidR="00F90F9C">
              <w:rPr>
                <w:b w:val="0"/>
              </w:rPr>
              <w:t>/0</w:t>
            </w:r>
            <w:r>
              <w:rPr>
                <w:b w:val="0"/>
              </w:rPr>
              <w:t>9</w:t>
            </w:r>
            <w:r w:rsidR="00536073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536073" w:rsidRDefault="00C53E55" w:rsidP="00953B0B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</w:t>
            </w:r>
            <w:r w:rsidR="00536073">
              <w:rPr>
                <w:b w:val="0"/>
              </w:rPr>
              <w:t>.0</w:t>
            </w:r>
            <w:r w:rsidR="00953B0B">
              <w:rPr>
                <w:b w:val="0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36073" w:rsidRDefault="00C53E55" w:rsidP="008F5A8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Documento </w:t>
            </w:r>
            <w:r w:rsidR="008F5A83">
              <w:rPr>
                <w:b w:val="0"/>
                <w:lang w:val="pt-BR"/>
              </w:rPr>
              <w:t>atualizado com nova tela de cadastro da manifestação</w:t>
            </w:r>
            <w:r w:rsidR="00685146">
              <w:rPr>
                <w:b w:val="0"/>
                <w:lang w:val="pt-BR"/>
              </w:rPr>
              <w:t xml:space="preserve"> e </w:t>
            </w:r>
            <w:r w:rsidR="00685146" w:rsidRPr="00685146">
              <w:rPr>
                <w:b w:val="0"/>
                <w:lang w:val="pt-BR"/>
              </w:rPr>
              <w:t>atualização do documento utilizando o mesmo template</w:t>
            </w:r>
            <w:r w:rsidR="008F5A83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36073" w:rsidRPr="00B4766D" w:rsidRDefault="00536073" w:rsidP="00C12F7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8F5A83" w:rsidRDefault="00E7644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642938" w:history="1">
        <w:r w:rsidR="008F5A83" w:rsidRPr="00E11037">
          <w:rPr>
            <w:rStyle w:val="Hyperlink"/>
          </w:rPr>
          <w:t>1.</w:t>
        </w:r>
        <w:r w:rsidR="008F5A83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8F5A83" w:rsidRPr="00E11037">
          <w:rPr>
            <w:rStyle w:val="Hyperlink"/>
          </w:rPr>
          <w:t>INTRODUÇÃO</w:t>
        </w:r>
        <w:r w:rsidR="008F5A83">
          <w:rPr>
            <w:webHidden/>
          </w:rPr>
          <w:tab/>
        </w:r>
        <w:r>
          <w:rPr>
            <w:webHidden/>
          </w:rPr>
          <w:fldChar w:fldCharType="begin"/>
        </w:r>
        <w:r w:rsidR="008F5A83">
          <w:rPr>
            <w:webHidden/>
          </w:rPr>
          <w:instrText xml:space="preserve"> PAGEREF _Toc398642938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A8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5A83" w:rsidRDefault="00E7644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642939" w:history="1">
        <w:r w:rsidR="008F5A83" w:rsidRPr="00E11037">
          <w:rPr>
            <w:rStyle w:val="Hyperlink"/>
            <w:lang w:val="pt-PT"/>
          </w:rPr>
          <w:t>2.</w:t>
        </w:r>
        <w:r w:rsidR="008F5A83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8F5A83" w:rsidRPr="00E11037">
          <w:rPr>
            <w:rStyle w:val="Hyperlink"/>
            <w:lang w:val="pt-PT"/>
          </w:rPr>
          <w:t>Detalhamento da Apresentação</w:t>
        </w:r>
        <w:r w:rsidR="008F5A83">
          <w:rPr>
            <w:webHidden/>
          </w:rPr>
          <w:tab/>
        </w:r>
        <w:r>
          <w:rPr>
            <w:webHidden/>
          </w:rPr>
          <w:fldChar w:fldCharType="begin"/>
        </w:r>
        <w:r w:rsidR="008F5A83">
          <w:rPr>
            <w:webHidden/>
          </w:rPr>
          <w:instrText xml:space="preserve"> PAGEREF _Toc398642939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A8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5A83" w:rsidRDefault="00E7644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642940" w:history="1">
        <w:r w:rsidR="008F5A83" w:rsidRPr="00E11037">
          <w:rPr>
            <w:rStyle w:val="Hyperlink"/>
          </w:rPr>
          <w:t>2.1</w:t>
        </w:r>
        <w:r w:rsidR="008F5A83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F5A83" w:rsidRPr="00E11037">
          <w:rPr>
            <w:rStyle w:val="Hyperlink"/>
            <w:lang w:val="pt-PT"/>
          </w:rPr>
          <w:t>Usuário</w:t>
        </w:r>
        <w:r w:rsidR="008F5A83" w:rsidRPr="00E11037">
          <w:rPr>
            <w:rStyle w:val="Hyperlink"/>
          </w:rPr>
          <w:t>s / Atores</w:t>
        </w:r>
        <w:r w:rsidR="008F5A83">
          <w:rPr>
            <w:webHidden/>
          </w:rPr>
          <w:tab/>
        </w:r>
        <w:r>
          <w:rPr>
            <w:webHidden/>
          </w:rPr>
          <w:fldChar w:fldCharType="begin"/>
        </w:r>
        <w:r w:rsidR="008F5A83">
          <w:rPr>
            <w:webHidden/>
          </w:rPr>
          <w:instrText xml:space="preserve"> PAGEREF _Toc398642940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A8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5A83" w:rsidRDefault="00E7644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642941" w:history="1">
        <w:r w:rsidR="008F5A83" w:rsidRPr="00E11037">
          <w:rPr>
            <w:rStyle w:val="Hyperlink"/>
          </w:rPr>
          <w:t>2.2</w:t>
        </w:r>
        <w:r w:rsidR="008F5A83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F5A83" w:rsidRPr="00E11037">
          <w:rPr>
            <w:rStyle w:val="Hyperlink"/>
          </w:rPr>
          <w:t>Descrição do Pedido</w:t>
        </w:r>
        <w:r w:rsidR="008F5A83">
          <w:rPr>
            <w:webHidden/>
          </w:rPr>
          <w:tab/>
        </w:r>
        <w:r>
          <w:rPr>
            <w:webHidden/>
          </w:rPr>
          <w:fldChar w:fldCharType="begin"/>
        </w:r>
        <w:r w:rsidR="008F5A83">
          <w:rPr>
            <w:webHidden/>
          </w:rPr>
          <w:instrText xml:space="preserve"> PAGEREF _Toc398642941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A8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5A83" w:rsidRDefault="00E7644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642942" w:history="1">
        <w:r w:rsidR="008F5A83" w:rsidRPr="00E11037">
          <w:rPr>
            <w:rStyle w:val="Hyperlink"/>
          </w:rPr>
          <w:t>2.2.1. Tela Cadastro da Manifestação</w:t>
        </w:r>
        <w:r w:rsidR="008F5A83">
          <w:rPr>
            <w:webHidden/>
          </w:rPr>
          <w:tab/>
        </w:r>
        <w:r>
          <w:rPr>
            <w:webHidden/>
          </w:rPr>
          <w:fldChar w:fldCharType="begin"/>
        </w:r>
        <w:r w:rsidR="008F5A83">
          <w:rPr>
            <w:webHidden/>
          </w:rPr>
          <w:instrText xml:space="preserve"> PAGEREF _Toc398642942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A8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5A83" w:rsidRDefault="00E7644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642943" w:history="1">
        <w:r w:rsidR="008F5A83" w:rsidRPr="00E11037">
          <w:rPr>
            <w:rStyle w:val="Hyperlink"/>
          </w:rPr>
          <w:t>2.3</w:t>
        </w:r>
        <w:r w:rsidR="008F5A83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8F5A83" w:rsidRPr="00E11037">
          <w:rPr>
            <w:rStyle w:val="Hyperlink"/>
          </w:rPr>
          <w:t>Tela de Confirmação</w:t>
        </w:r>
        <w:r w:rsidR="008F5A83">
          <w:rPr>
            <w:webHidden/>
          </w:rPr>
          <w:tab/>
        </w:r>
        <w:r>
          <w:rPr>
            <w:webHidden/>
          </w:rPr>
          <w:fldChar w:fldCharType="begin"/>
        </w:r>
        <w:r w:rsidR="008F5A83">
          <w:rPr>
            <w:webHidden/>
          </w:rPr>
          <w:instrText xml:space="preserve"> PAGEREF _Toc398642943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A8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F5A83" w:rsidRDefault="00E7644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642944" w:history="1">
        <w:r w:rsidR="008F5A83" w:rsidRPr="00E11037">
          <w:rPr>
            <w:rStyle w:val="Hyperlink"/>
          </w:rPr>
          <w:t>2.3.1. Tela de Confirmação do Cadastro da Manifestação</w:t>
        </w:r>
        <w:r w:rsidR="008F5A83">
          <w:rPr>
            <w:webHidden/>
          </w:rPr>
          <w:tab/>
        </w:r>
        <w:r>
          <w:rPr>
            <w:webHidden/>
          </w:rPr>
          <w:fldChar w:fldCharType="begin"/>
        </w:r>
        <w:r w:rsidR="008F5A83">
          <w:rPr>
            <w:webHidden/>
          </w:rPr>
          <w:instrText xml:space="preserve"> PAGEREF _Toc398642944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A8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E2036" w:rsidRDefault="00E7644D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8642938"/>
      <w:r>
        <w:lastRenderedPageBreak/>
        <w:t>INTRODUÇÃO</w:t>
      </w:r>
      <w:bookmarkEnd w:id="0"/>
      <w:bookmarkEnd w:id="1"/>
    </w:p>
    <w:p w:rsidR="001E2036" w:rsidRPr="001D4ED4" w:rsidRDefault="001D4ED4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Tem como objetivo cadastrar as manifestações</w:t>
      </w:r>
      <w:r w:rsidRPr="001D4ED4">
        <w:rPr>
          <w:i w:val="0"/>
          <w:noProof/>
          <w:color w:val="auto"/>
        </w:rPr>
        <w:t>. A exibição da tela principal estará condicionada a login efetuado com sucesso.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98642939"/>
      <w:r>
        <w:rPr>
          <w:lang w:val="pt-PT"/>
        </w:rPr>
        <w:t>Detalhamento da Apresentação</w:t>
      </w:r>
      <w:bookmarkEnd w:id="2"/>
    </w:p>
    <w:p w:rsidR="001D4ED4" w:rsidRPr="001D4ED4" w:rsidRDefault="001D4ED4" w:rsidP="001D4ED4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A especificação de tela tem como objetivo </w:t>
      </w:r>
      <w:r>
        <w:rPr>
          <w:i w:val="0"/>
          <w:color w:val="auto"/>
        </w:rPr>
        <w:t>cadastrar as manifestações</w:t>
      </w:r>
      <w:r w:rsidRPr="001D4ED4">
        <w:rPr>
          <w:i w:val="0"/>
          <w:color w:val="auto"/>
        </w:rPr>
        <w:t xml:space="preserve">. </w:t>
      </w:r>
      <w:r w:rsidR="004B661B">
        <w:rPr>
          <w:i w:val="0"/>
          <w:color w:val="auto"/>
        </w:rPr>
        <w:t>Os d</w:t>
      </w:r>
      <w:r w:rsidRPr="001D4ED4">
        <w:rPr>
          <w:i w:val="0"/>
          <w:color w:val="auto"/>
        </w:rPr>
        <w:t>ocumentos para referência</w:t>
      </w:r>
      <w:r w:rsidR="004B661B">
        <w:rPr>
          <w:i w:val="0"/>
          <w:color w:val="auto"/>
        </w:rPr>
        <w:t xml:space="preserve"> são os seguintes</w:t>
      </w:r>
      <w:r w:rsidRPr="001D4ED4">
        <w:rPr>
          <w:i w:val="0"/>
          <w:color w:val="auto"/>
        </w:rPr>
        <w:t>:</w:t>
      </w:r>
    </w:p>
    <w:p w:rsidR="001D4ED4" w:rsidRP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B41ED4">
        <w:rPr>
          <w:i w:val="0"/>
          <w:color w:val="auto"/>
        </w:rPr>
        <w:t>Cadastrar</w:t>
      </w:r>
      <w:r w:rsidR="00FB00D2">
        <w:rPr>
          <w:i w:val="0"/>
          <w:color w:val="auto"/>
        </w:rPr>
        <w:t xml:space="preserve"> </w:t>
      </w:r>
      <w:r w:rsidR="00B41ED4">
        <w:rPr>
          <w:i w:val="0"/>
          <w:color w:val="auto"/>
        </w:rPr>
        <w:t>Manifestação</w:t>
      </w:r>
    </w:p>
    <w:p w:rsidR="001D4ED4" w:rsidRP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1D4ED4" w:rsidRP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Mensagens</w:t>
      </w:r>
    </w:p>
    <w:p w:rsidR="001E2036" w:rsidRDefault="001E2036" w:rsidP="0073562D">
      <w:pPr>
        <w:pStyle w:val="STJNvel2"/>
      </w:pPr>
      <w:bookmarkStart w:id="3" w:name="_Toc398642940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1D4ED4" w:rsidRPr="001D4ED4" w:rsidRDefault="001D4ED4" w:rsidP="001D4ED4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 Interno</w:t>
      </w:r>
      <w:r w:rsidR="0099786E">
        <w:rPr>
          <w:i w:val="0"/>
          <w:iCs/>
          <w:color w:val="auto"/>
        </w:rPr>
        <w:t>.</w:t>
      </w:r>
    </w:p>
    <w:p w:rsidR="001D4ED4" w:rsidRPr="001D4ED4" w:rsidRDefault="001D4ED4" w:rsidP="001D4ED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</w:t>
      </w:r>
      <w:r w:rsidRPr="001D4ED4">
        <w:rPr>
          <w:i w:val="0"/>
          <w:iCs/>
          <w:color w:val="auto"/>
        </w:rPr>
        <w:t>suário Externo</w:t>
      </w:r>
      <w:r w:rsidR="0099786E">
        <w:rPr>
          <w:i w:val="0"/>
          <w:iCs/>
          <w:color w:val="auto"/>
        </w:rPr>
        <w:t>.</w:t>
      </w:r>
    </w:p>
    <w:p w:rsidR="001E2036" w:rsidRDefault="0073562D" w:rsidP="0073562D">
      <w:pPr>
        <w:pStyle w:val="STJNvel2"/>
      </w:pPr>
      <w:bookmarkStart w:id="4" w:name="_Toc398642941"/>
      <w:r>
        <w:t>Descrição do Pedido</w:t>
      </w:r>
      <w:bookmarkEnd w:id="4"/>
    </w:p>
    <w:p w:rsidR="00FB00D2" w:rsidRDefault="001B00B2" w:rsidP="00FB00D2">
      <w:pPr>
        <w:pStyle w:val="STJNivel3"/>
      </w:pPr>
      <w:bookmarkStart w:id="5" w:name="_Toc398642942"/>
      <w:r>
        <w:t>2</w:t>
      </w:r>
      <w:r w:rsidR="001E2036">
        <w:t>.2.1. Tela Cadastro d</w:t>
      </w:r>
      <w:r w:rsidR="006159C8">
        <w:t>a</w:t>
      </w:r>
      <w:r w:rsidR="001E2036">
        <w:t xml:space="preserve"> </w:t>
      </w:r>
      <w:r w:rsidR="0073562D">
        <w:t>Manifestaç</w:t>
      </w:r>
      <w:r w:rsidR="005D537A">
        <w:t>ão</w:t>
      </w:r>
      <w:bookmarkEnd w:id="5"/>
    </w:p>
    <w:p w:rsidR="00DE79B9" w:rsidRPr="00FB00D2" w:rsidRDefault="003920D9" w:rsidP="00B365BB">
      <w:pPr>
        <w:pStyle w:val="STJNivel3"/>
        <w:jc w:val="center"/>
      </w:pPr>
      <w:r>
        <w:rPr>
          <w:noProof/>
          <w:lang w:eastAsia="pt-BR"/>
        </w:rPr>
        <w:drawing>
          <wp:inline distT="0" distB="0" distL="0" distR="0">
            <wp:extent cx="5764559" cy="4489621"/>
            <wp:effectExtent l="19050" t="0" r="7591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13" cy="449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7A" w:rsidRDefault="005D537A" w:rsidP="00FB00D2">
      <w:pPr>
        <w:pStyle w:val="Instruo"/>
        <w:ind w:firstLine="1560"/>
        <w:jc w:val="center"/>
        <w:rPr>
          <w:i w:val="0"/>
          <w:color w:val="auto"/>
        </w:rPr>
      </w:pPr>
    </w:p>
    <w:p w:rsidR="001E2036" w:rsidRPr="001D4ED4" w:rsidRDefault="006159C8" w:rsidP="00FB00D2">
      <w:pPr>
        <w:pStyle w:val="Instruo"/>
        <w:ind w:firstLine="1560"/>
        <w:jc w:val="center"/>
        <w:rPr>
          <w:i w:val="0"/>
          <w:color w:val="auto"/>
        </w:rPr>
      </w:pPr>
      <w:r>
        <w:rPr>
          <w:i w:val="0"/>
          <w:color w:val="auto"/>
        </w:rPr>
        <w:t xml:space="preserve">Figura 1 - Tela de Cadastro </w:t>
      </w:r>
      <w:r w:rsidR="001E2036" w:rsidRPr="001D4ED4">
        <w:rPr>
          <w:i w:val="0"/>
          <w:color w:val="auto"/>
        </w:rPr>
        <w:t>d</w:t>
      </w:r>
      <w:r>
        <w:rPr>
          <w:i w:val="0"/>
          <w:color w:val="auto"/>
        </w:rPr>
        <w:t>a</w:t>
      </w:r>
      <w:r w:rsidR="001E2036" w:rsidRPr="001D4ED4">
        <w:rPr>
          <w:i w:val="0"/>
          <w:color w:val="auto"/>
        </w:rPr>
        <w:t xml:space="preserve"> </w:t>
      </w:r>
      <w:r w:rsidR="001D4ED4">
        <w:rPr>
          <w:i w:val="0"/>
          <w:color w:val="auto"/>
        </w:rPr>
        <w:t>Manifestação</w:t>
      </w:r>
      <w:r w:rsidR="001E2036" w:rsidRPr="001D4ED4">
        <w:rPr>
          <w:i w:val="0"/>
          <w:color w:val="auto"/>
        </w:rPr>
        <w:t>.</w:t>
      </w:r>
    </w:p>
    <w:p w:rsidR="00B90A61" w:rsidRPr="00B90A61" w:rsidRDefault="00B90A61" w:rsidP="00B90A61"/>
    <w:p w:rsidR="00F90F9C" w:rsidRDefault="00F90F9C">
      <w:pPr>
        <w:pStyle w:val="Ttulo4"/>
        <w:numPr>
          <w:ilvl w:val="0"/>
          <w:numId w:val="0"/>
        </w:numPr>
        <w:rPr>
          <w:sz w:val="20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</w:t>
      </w:r>
      <w:r w:rsidR="001D4ED4">
        <w:rPr>
          <w:sz w:val="20"/>
        </w:rPr>
        <w:t>2</w:t>
      </w:r>
      <w:r w:rsidR="001E2036">
        <w:rPr>
          <w:sz w:val="20"/>
        </w:rPr>
        <w:t>. Regras de Apresentação</w:t>
      </w:r>
    </w:p>
    <w:p w:rsidR="00092C2E" w:rsidRDefault="00092C2E" w:rsidP="00092C2E">
      <w:pPr>
        <w:pStyle w:val="Instruo"/>
        <w:ind w:left="720"/>
        <w:jc w:val="both"/>
        <w:rPr>
          <w:i w:val="0"/>
          <w:color w:val="auto"/>
        </w:rPr>
      </w:pPr>
    </w:p>
    <w:p w:rsidR="00092C2E" w:rsidRDefault="00092C2E" w:rsidP="00092C2E">
      <w:r>
        <w:tab/>
        <w:t xml:space="preserve">O sistema deverá apresentar o campo </w:t>
      </w:r>
      <w:r w:rsidR="00C12F74">
        <w:t xml:space="preserve">obrigatório </w:t>
      </w:r>
      <w:r>
        <w:t xml:space="preserve">"Descrição do Recurso" e o botão </w:t>
      </w:r>
      <w:r w:rsidR="00C12F74">
        <w:t>"</w:t>
      </w:r>
      <w:r>
        <w:t>Enviar Recurso</w:t>
      </w:r>
      <w:r w:rsidR="00C12F74">
        <w:t>"</w:t>
      </w:r>
      <w:r>
        <w:t xml:space="preserve"> somente quando o usuário selecionar o Tip</w:t>
      </w:r>
      <w:r w:rsidR="00C12F74">
        <w:t xml:space="preserve">o "Recurso 01" ou  "Recurso </w:t>
      </w:r>
      <w:commentRangeStart w:id="6"/>
      <w:r w:rsidR="00C12F74">
        <w:t>02</w:t>
      </w:r>
      <w:commentRangeEnd w:id="6"/>
      <w:r w:rsidR="00C12F74">
        <w:rPr>
          <w:rStyle w:val="Refdecomentrio"/>
        </w:rPr>
        <w:commentReference w:id="6"/>
      </w:r>
      <w:r w:rsidR="00C12F74">
        <w:t xml:space="preserve">. </w:t>
      </w:r>
    </w:p>
    <w:p w:rsidR="00092C2E" w:rsidRPr="00092C2E" w:rsidRDefault="00092C2E" w:rsidP="00092C2E"/>
    <w:p w:rsidR="00134F88" w:rsidRPr="00134F88" w:rsidRDefault="00134F88" w:rsidP="00134F8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134F88">
        <w:rPr>
          <w:i w:val="0"/>
          <w:color w:val="auto"/>
        </w:rPr>
        <w:t>Ao clicar no botão “Anexar Arquivo”, o sistema deve apresentar a opção de anexar arquivo e incluir os arquivos na GRID “Anexos”. o sistema permite anexar os arquivos desejados referente à manifestação (</w:t>
      </w:r>
      <w:proofErr w:type="spellStart"/>
      <w:r w:rsidRPr="00134F88">
        <w:rPr>
          <w:i w:val="0"/>
          <w:color w:val="auto"/>
        </w:rPr>
        <w:t>pdf</w:t>
      </w:r>
      <w:proofErr w:type="spellEnd"/>
      <w:r w:rsidRPr="00134F88">
        <w:rPr>
          <w:i w:val="0"/>
          <w:color w:val="auto"/>
        </w:rPr>
        <w:t xml:space="preserve">, </w:t>
      </w:r>
      <w:proofErr w:type="spellStart"/>
      <w:r w:rsidRPr="00134F88">
        <w:rPr>
          <w:i w:val="0"/>
          <w:color w:val="auto"/>
        </w:rPr>
        <w:t>xls</w:t>
      </w:r>
      <w:proofErr w:type="spellEnd"/>
      <w:r w:rsidRPr="00134F88">
        <w:rPr>
          <w:i w:val="0"/>
          <w:color w:val="auto"/>
        </w:rPr>
        <w:t xml:space="preserve">, imagem, </w:t>
      </w:r>
      <w:proofErr w:type="spellStart"/>
      <w:r w:rsidRPr="00134F88">
        <w:rPr>
          <w:i w:val="0"/>
          <w:color w:val="auto"/>
        </w:rPr>
        <w:t>wav</w:t>
      </w:r>
      <w:proofErr w:type="spellEnd"/>
      <w:r w:rsidRPr="00134F88">
        <w:rPr>
          <w:i w:val="0"/>
          <w:color w:val="auto"/>
        </w:rPr>
        <w:t xml:space="preserve"> (áudio) e doc). </w:t>
      </w:r>
    </w:p>
    <w:p w:rsidR="00134F88" w:rsidRPr="00134F88" w:rsidRDefault="00134F88" w:rsidP="00134F8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134F88">
        <w:rPr>
          <w:i w:val="0"/>
          <w:color w:val="auto"/>
        </w:rPr>
        <w:t>Ao clicar na opção “</w:t>
      </w:r>
      <w:r w:rsidRPr="00134F88">
        <w:rPr>
          <w:i w:val="0"/>
          <w:noProof/>
          <w:color w:val="auto"/>
        </w:rPr>
        <w:drawing>
          <wp:inline distT="0" distB="0" distL="0" distR="0">
            <wp:extent cx="170180" cy="148590"/>
            <wp:effectExtent l="19050" t="0" r="1270" b="0"/>
            <wp:docPr id="2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F88">
        <w:rPr>
          <w:i w:val="0"/>
          <w:color w:val="auto"/>
        </w:rPr>
        <w:t>”, o sistema deve considerar que os arquivos selecionados serão encaminhados;</w:t>
      </w:r>
    </w:p>
    <w:p w:rsidR="00134F88" w:rsidRPr="00134F88" w:rsidRDefault="00134F88" w:rsidP="00134F8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134F88">
        <w:rPr>
          <w:i w:val="0"/>
          <w:color w:val="auto"/>
        </w:rPr>
        <w:t>Ao clicar na opção “x”, o sistema deve excluir o arquivo da GRID;</w:t>
      </w:r>
    </w:p>
    <w:p w:rsidR="001E2036" w:rsidRDefault="001D4ED4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Ao clicar no botão </w:t>
      </w:r>
      <w:r w:rsidR="00C12F74">
        <w:rPr>
          <w:i w:val="0"/>
          <w:color w:val="auto"/>
        </w:rPr>
        <w:t>"</w:t>
      </w:r>
      <w:r w:rsidRPr="001D4ED4">
        <w:rPr>
          <w:i w:val="0"/>
          <w:color w:val="auto"/>
        </w:rPr>
        <w:t>Cancelar</w:t>
      </w:r>
      <w:r w:rsidR="00C12F74">
        <w:rPr>
          <w:i w:val="0"/>
          <w:color w:val="auto"/>
        </w:rPr>
        <w:t>"</w:t>
      </w:r>
      <w:r w:rsidRPr="001D4ED4">
        <w:rPr>
          <w:i w:val="0"/>
          <w:color w:val="auto"/>
        </w:rPr>
        <w:t>, o sistema retorna para a página inicial</w:t>
      </w:r>
      <w:r w:rsidR="00E147BB">
        <w:rPr>
          <w:i w:val="0"/>
          <w:color w:val="auto"/>
        </w:rPr>
        <w:t xml:space="preserve"> do sistema</w:t>
      </w:r>
      <w:r w:rsidR="003A2EBB">
        <w:rPr>
          <w:i w:val="0"/>
          <w:color w:val="auto"/>
        </w:rPr>
        <w:t>.</w:t>
      </w:r>
    </w:p>
    <w:p w:rsidR="00F90F9C" w:rsidRDefault="009B010E" w:rsidP="00F90F9C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De acordo com o tipo de manifestação, a</w:t>
      </w:r>
      <w:r w:rsidR="00F90F9C" w:rsidRPr="001D4ED4">
        <w:rPr>
          <w:i w:val="0"/>
          <w:color w:val="auto"/>
        </w:rPr>
        <w:t xml:space="preserve">o clicar no botão </w:t>
      </w:r>
      <w:r w:rsidR="00C12F74">
        <w:rPr>
          <w:i w:val="0"/>
          <w:color w:val="auto"/>
        </w:rPr>
        <w:t>"</w:t>
      </w:r>
      <w:r w:rsidR="00F90F9C">
        <w:rPr>
          <w:i w:val="0"/>
          <w:color w:val="auto"/>
        </w:rPr>
        <w:t>Enviar Recurso</w:t>
      </w:r>
      <w:r w:rsidR="00C12F74">
        <w:rPr>
          <w:i w:val="0"/>
          <w:color w:val="auto"/>
        </w:rPr>
        <w:t>"</w:t>
      </w:r>
      <w:r w:rsidR="00F90F9C" w:rsidRPr="001D4ED4">
        <w:rPr>
          <w:i w:val="0"/>
          <w:color w:val="auto"/>
        </w:rPr>
        <w:t xml:space="preserve">, o sistema </w:t>
      </w:r>
      <w:r w:rsidR="00F90F9C">
        <w:rPr>
          <w:i w:val="0"/>
          <w:color w:val="auto"/>
        </w:rPr>
        <w:t>encaminha para a Caixa de Entrada Recebidas da Ouvidoria.</w:t>
      </w:r>
      <w:r w:rsidR="00092C2E">
        <w:rPr>
          <w:i w:val="0"/>
          <w:color w:val="auto"/>
        </w:rPr>
        <w:t xml:space="preserve"> </w:t>
      </w:r>
    </w:p>
    <w:p w:rsidR="00B90A61" w:rsidRDefault="00B90A61" w:rsidP="00B90A6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B90A61">
        <w:rPr>
          <w:i w:val="0"/>
          <w:color w:val="auto"/>
        </w:rPr>
        <w:t xml:space="preserve">Ao clicar o botão </w:t>
      </w:r>
      <w:r w:rsidR="00C12F74">
        <w:rPr>
          <w:i w:val="0"/>
          <w:color w:val="auto"/>
        </w:rPr>
        <w:t>"</w:t>
      </w:r>
      <w:r w:rsidRPr="00B90A61">
        <w:rPr>
          <w:i w:val="0"/>
          <w:color w:val="auto"/>
        </w:rPr>
        <w:t>Cadastrar</w:t>
      </w:r>
      <w:r w:rsidR="00C12F74">
        <w:rPr>
          <w:i w:val="0"/>
          <w:color w:val="auto"/>
        </w:rPr>
        <w:t>"</w:t>
      </w:r>
      <w:r w:rsidRPr="00B90A61">
        <w:rPr>
          <w:i w:val="0"/>
          <w:color w:val="auto"/>
        </w:rPr>
        <w:t>, os dados são gravados</w:t>
      </w:r>
      <w:r>
        <w:rPr>
          <w:i w:val="0"/>
          <w:color w:val="auto"/>
        </w:rPr>
        <w:t>.</w:t>
      </w:r>
    </w:p>
    <w:p w:rsidR="001E2036" w:rsidRDefault="001E2036" w:rsidP="00B90A6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B90A61">
        <w:rPr>
          <w:i w:val="0"/>
          <w:color w:val="auto"/>
        </w:rPr>
        <w:t xml:space="preserve">Ao clicar o botão </w:t>
      </w:r>
      <w:r w:rsidR="00C12F74">
        <w:rPr>
          <w:i w:val="0"/>
          <w:color w:val="auto"/>
        </w:rPr>
        <w:t>"</w:t>
      </w:r>
      <w:r w:rsidR="001D4ED4" w:rsidRPr="00B90A61">
        <w:rPr>
          <w:i w:val="0"/>
          <w:color w:val="auto"/>
        </w:rPr>
        <w:t>Próximo</w:t>
      </w:r>
      <w:r w:rsidR="00C12F74">
        <w:rPr>
          <w:i w:val="0"/>
          <w:color w:val="auto"/>
        </w:rPr>
        <w:t>"</w:t>
      </w:r>
      <w:r w:rsidR="001D4ED4" w:rsidRPr="00B90A61">
        <w:rPr>
          <w:i w:val="0"/>
          <w:color w:val="auto"/>
        </w:rPr>
        <w:t>,</w:t>
      </w:r>
      <w:r w:rsidRPr="00B90A61">
        <w:rPr>
          <w:i w:val="0"/>
          <w:color w:val="auto"/>
        </w:rPr>
        <w:t xml:space="preserve"> a Tela </w:t>
      </w:r>
      <w:r w:rsidR="003A2EBB" w:rsidRPr="00B90A61">
        <w:rPr>
          <w:i w:val="0"/>
          <w:color w:val="auto"/>
        </w:rPr>
        <w:t>“Confirmação”</w:t>
      </w:r>
      <w:r w:rsidRPr="00B90A61">
        <w:rPr>
          <w:i w:val="0"/>
          <w:color w:val="auto"/>
        </w:rPr>
        <w:t xml:space="preserve"> será chamada.</w:t>
      </w:r>
    </w:p>
    <w:p w:rsidR="008E07A4" w:rsidRDefault="008E07A4" w:rsidP="008E07A4"/>
    <w:p w:rsidR="008E07A4" w:rsidRPr="008E07A4" w:rsidRDefault="001461AD" w:rsidP="008E07A4">
      <w:r>
        <w:tab/>
      </w:r>
      <w:r w:rsidR="008E07A4" w:rsidRPr="001461AD">
        <w:t xml:space="preserve">Somente o perfil </w:t>
      </w:r>
      <w:r w:rsidRPr="001461AD">
        <w:t xml:space="preserve">Ouvidoria </w:t>
      </w:r>
      <w:r>
        <w:t xml:space="preserve">ou Administrador </w:t>
      </w:r>
      <w:r w:rsidR="008E07A4" w:rsidRPr="001461AD">
        <w:t>poder</w:t>
      </w:r>
      <w:r>
        <w:t>ão</w:t>
      </w:r>
      <w:r w:rsidR="008E07A4" w:rsidRPr="001461AD">
        <w:t xml:space="preserve"> anexar </w:t>
      </w:r>
      <w:r w:rsidR="00C12F74">
        <w:t xml:space="preserve">arquivo com </w:t>
      </w:r>
      <w:r w:rsidR="008E07A4" w:rsidRPr="001461AD">
        <w:t>a extensão de áudio.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</w:t>
      </w:r>
      <w:r w:rsidR="00D85611">
        <w:rPr>
          <w:sz w:val="20"/>
        </w:rPr>
        <w:t>3</w:t>
      </w:r>
      <w:r w:rsidR="001E2036">
        <w:rPr>
          <w:sz w:val="20"/>
        </w:rPr>
        <w:t>. Exceções</w:t>
      </w:r>
    </w:p>
    <w:p w:rsidR="00D04FB5" w:rsidRDefault="00D04FB5" w:rsidP="00D04FB5">
      <w:pPr>
        <w:pStyle w:val="Instruo"/>
        <w:ind w:left="360"/>
        <w:jc w:val="both"/>
        <w:rPr>
          <w:color w:val="auto"/>
        </w:rPr>
      </w:pPr>
      <w:r>
        <w:rPr>
          <w:color w:val="auto"/>
        </w:rPr>
        <w:t>Não se aplica.</w:t>
      </w:r>
    </w:p>
    <w:p w:rsidR="00B365BB" w:rsidRDefault="00B365BB" w:rsidP="00B365BB"/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</w:t>
      </w:r>
      <w:r w:rsidR="00D85611">
        <w:rPr>
          <w:rFonts w:cs="Arial"/>
          <w:sz w:val="20"/>
        </w:rPr>
        <w:t>4</w:t>
      </w:r>
      <w:r w:rsidR="001E2036">
        <w:rPr>
          <w:rFonts w:cs="Arial"/>
          <w:sz w:val="20"/>
        </w:rPr>
        <w:t>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081"/>
        <w:gridCol w:w="992"/>
        <w:gridCol w:w="474"/>
        <w:gridCol w:w="496"/>
        <w:gridCol w:w="1156"/>
        <w:gridCol w:w="425"/>
        <w:gridCol w:w="851"/>
        <w:gridCol w:w="567"/>
        <w:gridCol w:w="992"/>
        <w:gridCol w:w="1216"/>
      </w:tblGrid>
      <w:tr w:rsidR="001E2036" w:rsidTr="00134F8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081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7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5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21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C12F74" w:rsidRPr="007E1F29" w:rsidTr="00134F88">
        <w:trPr>
          <w:cantSplit/>
          <w:jc w:val="center"/>
        </w:trPr>
        <w:tc>
          <w:tcPr>
            <w:tcW w:w="554" w:type="dxa"/>
            <w:vAlign w:val="center"/>
          </w:tcPr>
          <w:p w:rsidR="00C12F74" w:rsidRPr="007E1F29" w:rsidRDefault="00C12F74" w:rsidP="00C12F7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2081" w:type="dxa"/>
            <w:vAlign w:val="center"/>
          </w:tcPr>
          <w:p w:rsidR="00C12F74" w:rsidRPr="007E1F29" w:rsidRDefault="00C12F74" w:rsidP="00C12F7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Combo Tipo</w:t>
            </w:r>
          </w:p>
        </w:tc>
        <w:tc>
          <w:tcPr>
            <w:tcW w:w="992" w:type="dxa"/>
            <w:vAlign w:val="center"/>
          </w:tcPr>
          <w:p w:rsidR="00C12F74" w:rsidRPr="007E1F29" w:rsidRDefault="00C12F74" w:rsidP="00C12F7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74" w:type="dxa"/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156" w:type="dxa"/>
            <w:vAlign w:val="center"/>
          </w:tcPr>
          <w:p w:rsidR="00C12F74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Selecione Elogio</w:t>
            </w:r>
          </w:p>
          <w:p w:rsidR="00C12F74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Reclamação</w:t>
            </w:r>
          </w:p>
          <w:p w:rsidR="00C12F74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Sugestão</w:t>
            </w:r>
          </w:p>
          <w:p w:rsidR="00C12F74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Denúncia</w:t>
            </w:r>
          </w:p>
          <w:p w:rsidR="00C12F74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Informação</w:t>
            </w:r>
          </w:p>
          <w:p w:rsidR="00C12F74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Recurso 01</w:t>
            </w:r>
          </w:p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Recurso </w:t>
            </w:r>
            <w:commentRangeStart w:id="8"/>
            <w:r>
              <w:rPr>
                <w:i/>
                <w:iCs/>
                <w:color w:val="auto"/>
                <w:sz w:val="16"/>
                <w:szCs w:val="16"/>
              </w:rPr>
              <w:t>02</w:t>
            </w:r>
            <w:commentRangeEnd w:id="8"/>
            <w:r>
              <w:rPr>
                <w:rStyle w:val="Refdecomentrio"/>
              </w:rPr>
              <w:commentReference w:id="8"/>
            </w:r>
          </w:p>
        </w:tc>
        <w:tc>
          <w:tcPr>
            <w:tcW w:w="425" w:type="dxa"/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851" w:type="dxa"/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Lista de Manifestações</w:t>
            </w:r>
          </w:p>
        </w:tc>
        <w:tc>
          <w:tcPr>
            <w:tcW w:w="567" w:type="dxa"/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</w:p>
        </w:tc>
        <w:tc>
          <w:tcPr>
            <w:tcW w:w="1216" w:type="dxa"/>
            <w:vAlign w:val="center"/>
          </w:tcPr>
          <w:p w:rsidR="00C12F74" w:rsidRPr="007E1F29" w:rsidRDefault="00C12F74" w:rsidP="00C12F7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12F74" w:rsidRPr="007E1F29" w:rsidTr="00134F88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C12F74" w:rsidRPr="007E1F29" w:rsidRDefault="00C12F74" w:rsidP="00C12F7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2081" w:type="dxa"/>
            <w:vAlign w:val="center"/>
          </w:tcPr>
          <w:p w:rsidR="00C12F74" w:rsidRPr="007E1F29" w:rsidRDefault="00C12F74" w:rsidP="00C12F7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992" w:type="dxa"/>
            <w:vAlign w:val="center"/>
          </w:tcPr>
          <w:p w:rsidR="00C12F74" w:rsidRPr="00B4561B" w:rsidRDefault="00C12F74" w:rsidP="00C12F7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B4561B">
              <w:rPr>
                <w:i/>
                <w:iCs/>
                <w:color w:val="auto"/>
                <w:sz w:val="16"/>
                <w:szCs w:val="16"/>
              </w:rPr>
              <w:t>2000/A</w:t>
            </w:r>
          </w:p>
        </w:tc>
        <w:tc>
          <w:tcPr>
            <w:tcW w:w="474" w:type="dxa"/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156" w:type="dxa"/>
            <w:vAlign w:val="center"/>
          </w:tcPr>
          <w:p w:rsidR="00C12F74" w:rsidRPr="007E1F29" w:rsidRDefault="00C12F74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C12F74" w:rsidRPr="007E1F29" w:rsidRDefault="00C12F74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1" w:type="dxa"/>
            <w:vAlign w:val="center"/>
          </w:tcPr>
          <w:p w:rsidR="00C12F74" w:rsidRPr="007E1F29" w:rsidRDefault="00C12F74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216" w:type="dxa"/>
            <w:vAlign w:val="center"/>
          </w:tcPr>
          <w:p w:rsidR="00C12F74" w:rsidRPr="007E1F29" w:rsidRDefault="00C12F74" w:rsidP="00C12F7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12F74" w:rsidRPr="007E1F29" w:rsidTr="00134F8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74300">
              <w:rPr>
                <w:i/>
                <w:iCs/>
                <w:color w:val="auto"/>
                <w:sz w:val="16"/>
                <w:szCs w:val="16"/>
              </w:rPr>
              <w:t>Se sua manifestação se refere a uma manifestação anterior, por favor, informe o 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12/</w:t>
            </w:r>
            <w:r w:rsidRPr="007E1F29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C12F74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C12F74" w:rsidRPr="007E1F29" w:rsidTr="00134F8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:rsidR="00C12F74" w:rsidRDefault="00C12F74" w:rsidP="00C12F7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374300">
              <w:rPr>
                <w:i/>
                <w:iCs/>
                <w:color w:val="auto"/>
                <w:sz w:val="16"/>
                <w:szCs w:val="16"/>
              </w:rPr>
              <w:t>Se sua manifestação se refere a processo em trâmite no STJ, por favor, informe o número do processo: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  <w:r w:rsidRPr="007E1F29">
              <w:rPr>
                <w:i/>
                <w:iCs/>
                <w:color w:val="auto"/>
                <w:sz w:val="16"/>
                <w:szCs w:val="16"/>
              </w:rPr>
              <w:t>/A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C12F74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C12F74" w:rsidRPr="007E1F29" w:rsidRDefault="00C12F74" w:rsidP="00C12F7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134F8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Default="00134F88" w:rsidP="00C12F7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:rsidR="00134F88" w:rsidRDefault="00134F88" w:rsidP="00C12F7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C12F74">
              <w:rPr>
                <w:i/>
                <w:iCs/>
                <w:color w:val="auto"/>
                <w:sz w:val="16"/>
                <w:szCs w:val="16"/>
              </w:rPr>
              <w:t>Descrição do Recurso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C12F7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B4561B">
              <w:rPr>
                <w:i/>
                <w:iCs/>
                <w:color w:val="auto"/>
                <w:sz w:val="16"/>
                <w:szCs w:val="16"/>
              </w:rPr>
              <w:t>2000/</w:t>
            </w:r>
            <w:commentRangeStart w:id="9"/>
            <w:r w:rsidRPr="00B4561B">
              <w:rPr>
                <w:i/>
                <w:iCs/>
                <w:color w:val="auto"/>
                <w:sz w:val="16"/>
                <w:szCs w:val="16"/>
              </w:rPr>
              <w:t>A</w:t>
            </w:r>
            <w:commentRangeEnd w:id="9"/>
            <w:r>
              <w:rPr>
                <w:rStyle w:val="Refdecomentrio"/>
              </w:rPr>
              <w:commentReference w:id="9"/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C12F74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Editar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C12F7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134F88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Pr="00277373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:rsidR="00134F88" w:rsidRPr="00B16F36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GRID Anexos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4F88" w:rsidRPr="00304445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277373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134F88" w:rsidRPr="00357DC7" w:rsidRDefault="00134F88" w:rsidP="00927D9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134F88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Pr="00277373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:rsidR="00134F88" w:rsidRPr="00B16F36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Ação </w:t>
            </w:r>
            <w:r w:rsidRPr="00D76A2D">
              <w:rPr>
                <w:i/>
                <w:iCs/>
                <w:color w:val="auto"/>
                <w:sz w:val="16"/>
                <w:szCs w:val="16"/>
              </w:rPr>
              <w:t>“</w:t>
            </w:r>
            <w:r w:rsidRPr="00D76A2D">
              <w:rPr>
                <w:i/>
                <w:iCs/>
                <w:noProof/>
                <w:color w:val="auto"/>
                <w:sz w:val="16"/>
                <w:szCs w:val="16"/>
              </w:rPr>
              <w:drawing>
                <wp:inline distT="0" distB="0" distL="0" distR="0">
                  <wp:extent cx="170180" cy="148590"/>
                  <wp:effectExtent l="19050" t="0" r="1270" b="0"/>
                  <wp:docPr id="4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76A2D">
              <w:rPr>
                <w:i/>
                <w:iCs/>
                <w:color w:val="auto"/>
                <w:sz w:val="16"/>
                <w:szCs w:val="16"/>
              </w:rPr>
              <w:t>”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4F88" w:rsidRPr="00304445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277373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134F88" w:rsidRPr="00357DC7" w:rsidRDefault="00134F88" w:rsidP="00927D9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Encaminha a</w:t>
            </w:r>
            <w:r w:rsidRPr="00D76A2D">
              <w:rPr>
                <w:i/>
                <w:iCs/>
                <w:color w:val="auto"/>
                <w:sz w:val="16"/>
                <w:szCs w:val="16"/>
              </w:rPr>
              <w:t>rquivos selecionados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134F88" w:rsidRPr="007E1F29" w:rsidTr="00134F88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Pr="00277373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:rsidR="00134F88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Ação </w:t>
            </w:r>
            <w:r w:rsidRPr="00D76A2D">
              <w:rPr>
                <w:i/>
                <w:iCs/>
                <w:color w:val="auto"/>
                <w:sz w:val="16"/>
                <w:szCs w:val="16"/>
              </w:rPr>
              <w:t>“x”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4F88" w:rsidRPr="00304445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277373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134F88" w:rsidRPr="00357DC7" w:rsidRDefault="00134F88" w:rsidP="00927D9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Exclui</w:t>
            </w:r>
            <w:r w:rsidRPr="00D76A2D">
              <w:rPr>
                <w:i/>
                <w:iCs/>
                <w:color w:val="auto"/>
                <w:sz w:val="16"/>
                <w:szCs w:val="16"/>
              </w:rPr>
              <w:t xml:space="preserve"> o arquivo da GRID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134F88" w:rsidRPr="007E1F29" w:rsidTr="00134F88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Pr="00277373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</w:tcPr>
          <w:p w:rsidR="00134F88" w:rsidRPr="00B16F36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Anexar Arquivo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4F88" w:rsidRPr="00304445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277373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:rsidR="00134F88" w:rsidRPr="00357DC7" w:rsidRDefault="00134F88" w:rsidP="00927D9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opção de anexar arquivo.</w:t>
            </w:r>
          </w:p>
        </w:tc>
      </w:tr>
      <w:tr w:rsidR="00134F88" w:rsidRPr="007E1F29" w:rsidTr="00134F88">
        <w:trPr>
          <w:cantSplit/>
          <w:jc w:val="center"/>
        </w:trPr>
        <w:tc>
          <w:tcPr>
            <w:tcW w:w="554" w:type="dxa"/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2081" w:type="dxa"/>
            <w:vAlign w:val="center"/>
          </w:tcPr>
          <w:p w:rsidR="00134F88" w:rsidRDefault="00134F88" w:rsidP="00134F8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Enviar Recurso</w:t>
            </w:r>
          </w:p>
        </w:tc>
        <w:tc>
          <w:tcPr>
            <w:tcW w:w="992" w:type="dxa"/>
            <w:vAlign w:val="center"/>
          </w:tcPr>
          <w:p w:rsidR="00134F88" w:rsidRPr="00CD294A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74" w:type="dxa"/>
            <w:vAlign w:val="center"/>
          </w:tcPr>
          <w:p w:rsidR="00134F88" w:rsidRPr="00CD294A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vAlign w:val="center"/>
          </w:tcPr>
          <w:p w:rsidR="00134F88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216" w:type="dxa"/>
            <w:vAlign w:val="center"/>
          </w:tcPr>
          <w:p w:rsidR="00134F88" w:rsidRPr="007E1F29" w:rsidRDefault="00134F88" w:rsidP="00134F88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</w:t>
            </w:r>
            <w:r w:rsidRPr="00134F88">
              <w:rPr>
                <w:i/>
                <w:iCs/>
                <w:color w:val="auto"/>
                <w:sz w:val="16"/>
                <w:szCs w:val="16"/>
              </w:rPr>
              <w:t xml:space="preserve">ncaminha para a Caixa de Entrada Recebidas da Ouvidoria. </w:t>
            </w:r>
          </w:p>
        </w:tc>
      </w:tr>
      <w:tr w:rsidR="00134F88" w:rsidRPr="007E1F29" w:rsidTr="00134F88">
        <w:trPr>
          <w:cantSplit/>
          <w:jc w:val="center"/>
        </w:trPr>
        <w:tc>
          <w:tcPr>
            <w:tcW w:w="554" w:type="dxa"/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2081" w:type="dxa"/>
            <w:vAlign w:val="center"/>
          </w:tcPr>
          <w:p w:rsidR="00134F88" w:rsidRDefault="00134F88" w:rsidP="00927D9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Cadastrar</w:t>
            </w:r>
          </w:p>
        </w:tc>
        <w:tc>
          <w:tcPr>
            <w:tcW w:w="992" w:type="dxa"/>
            <w:vAlign w:val="center"/>
          </w:tcPr>
          <w:p w:rsidR="00134F88" w:rsidRPr="00CD294A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74" w:type="dxa"/>
            <w:vAlign w:val="center"/>
          </w:tcPr>
          <w:p w:rsidR="00134F88" w:rsidRPr="00CD294A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vAlign w:val="center"/>
          </w:tcPr>
          <w:p w:rsidR="00134F88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92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216" w:type="dxa"/>
            <w:vAlign w:val="center"/>
          </w:tcPr>
          <w:p w:rsidR="00134F88" w:rsidRPr="007E1F29" w:rsidRDefault="00134F88" w:rsidP="00927D9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Cadastra a manifestação</w:t>
            </w:r>
          </w:p>
        </w:tc>
      </w:tr>
      <w:tr w:rsidR="00134F88" w:rsidRPr="007E1F29" w:rsidTr="00134F88">
        <w:trPr>
          <w:cantSplit/>
          <w:jc w:val="center"/>
        </w:trPr>
        <w:tc>
          <w:tcPr>
            <w:tcW w:w="554" w:type="dxa"/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2081" w:type="dxa"/>
            <w:vAlign w:val="center"/>
          </w:tcPr>
          <w:p w:rsidR="00134F88" w:rsidRDefault="00134F88" w:rsidP="00927D9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Próximo</w:t>
            </w:r>
          </w:p>
        </w:tc>
        <w:tc>
          <w:tcPr>
            <w:tcW w:w="992" w:type="dxa"/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74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vAlign w:val="center"/>
          </w:tcPr>
          <w:p w:rsidR="00134F88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992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216" w:type="dxa"/>
            <w:vAlign w:val="center"/>
          </w:tcPr>
          <w:p w:rsidR="00134F88" w:rsidRPr="007E1F29" w:rsidRDefault="00134F88" w:rsidP="00927D9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Aciona a página de “Confirmação”</w:t>
            </w:r>
          </w:p>
        </w:tc>
      </w:tr>
      <w:tr w:rsidR="00134F88" w:rsidRPr="007E1F29" w:rsidTr="00134F88">
        <w:trPr>
          <w:cantSplit/>
          <w:jc w:val="center"/>
        </w:trPr>
        <w:tc>
          <w:tcPr>
            <w:tcW w:w="554" w:type="dxa"/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2081" w:type="dxa"/>
            <w:vAlign w:val="center"/>
          </w:tcPr>
          <w:p w:rsidR="00134F88" w:rsidRDefault="00134F88" w:rsidP="00927D9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992" w:type="dxa"/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74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vAlign w:val="center"/>
          </w:tcPr>
          <w:p w:rsidR="00134F88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56" w:type="dxa"/>
            <w:vAlign w:val="center"/>
          </w:tcPr>
          <w:p w:rsidR="00134F88" w:rsidRPr="007E1F29" w:rsidRDefault="00134F88" w:rsidP="00134F8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851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2" w:type="dxa"/>
            <w:vAlign w:val="center"/>
          </w:tcPr>
          <w:p w:rsidR="00134F88" w:rsidRPr="007E1F29" w:rsidRDefault="00134F88" w:rsidP="00927D9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216" w:type="dxa"/>
            <w:vAlign w:val="center"/>
          </w:tcPr>
          <w:p w:rsidR="00134F88" w:rsidRPr="007E1F29" w:rsidRDefault="00134F88" w:rsidP="00927D97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Retorna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007E1F29">
              <w:rPr>
                <w:i/>
                <w:iCs/>
                <w:color w:val="auto"/>
                <w:sz w:val="16"/>
                <w:szCs w:val="16"/>
              </w:rPr>
              <w:t>à Página Principal</w:t>
            </w:r>
          </w:p>
        </w:tc>
      </w:tr>
      <w:tr w:rsidR="00134F88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34F88" w:rsidRDefault="00134F88">
            <w:pPr>
              <w:rPr>
                <w:sz w:val="22"/>
              </w:rPr>
            </w:pPr>
          </w:p>
          <w:p w:rsidR="00134F88" w:rsidRPr="007E5E04" w:rsidRDefault="00134F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Máscaras: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34F88" w:rsidRPr="007E5E04" w:rsidRDefault="00134F88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34F88" w:rsidRPr="007E5E04" w:rsidRDefault="00134F88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134F88" w:rsidRPr="007E5E04" w:rsidRDefault="00134F88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134F88" w:rsidRPr="007E5E04" w:rsidRDefault="00134F88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Data (dd/mm/yyyy),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134F88" w:rsidRPr="007E5E04" w:rsidRDefault="00134F88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(dd/mm/yyyy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134F88" w:rsidRPr="007E5E04" w:rsidRDefault="00134F88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134F88" w:rsidRPr="007E5E04" w:rsidRDefault="00134F88">
            <w:pPr>
              <w:rPr>
                <w:sz w:val="16"/>
                <w:szCs w:val="16"/>
              </w:rPr>
            </w:pPr>
          </w:p>
          <w:p w:rsidR="00134F88" w:rsidRPr="007E5E04" w:rsidRDefault="00134F88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34F88" w:rsidRPr="007E5E04" w:rsidRDefault="00134F88">
            <w:pPr>
              <w:ind w:left="1093" w:hanging="1093"/>
              <w:rPr>
                <w:sz w:val="16"/>
                <w:szCs w:val="16"/>
              </w:rPr>
            </w:pPr>
          </w:p>
          <w:p w:rsidR="00134F88" w:rsidRDefault="00134F88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E79B9" w:rsidRDefault="00DE79B9" w:rsidP="00DE79B9"/>
    <w:p w:rsidR="00DE79B9" w:rsidRDefault="00DE79B9" w:rsidP="00DE79B9"/>
    <w:p w:rsidR="00DE79B9" w:rsidRDefault="00DE79B9" w:rsidP="00DE79B9"/>
    <w:p w:rsidR="00DE79B9" w:rsidRDefault="00DE79B9" w:rsidP="00DE79B9"/>
    <w:p w:rsidR="001E2036" w:rsidRDefault="00B365BB" w:rsidP="0026576B">
      <w:pPr>
        <w:pStyle w:val="STJNvel2"/>
        <w:ind w:left="714" w:hanging="357"/>
      </w:pPr>
      <w:r>
        <w:t xml:space="preserve"> </w:t>
      </w:r>
      <w:bookmarkStart w:id="10" w:name="_Toc398642943"/>
      <w:r w:rsidR="0073562D">
        <w:t>Tela de Confirmação</w:t>
      </w:r>
      <w:bookmarkEnd w:id="10"/>
    </w:p>
    <w:p w:rsidR="006D242B" w:rsidRDefault="006D242B" w:rsidP="00FB00D2">
      <w:pPr>
        <w:pStyle w:val="STJNivel3"/>
      </w:pPr>
      <w:bookmarkStart w:id="11" w:name="_Toc398642944"/>
      <w:r>
        <w:t xml:space="preserve">2.3.1. Tela </w:t>
      </w:r>
      <w:r w:rsidR="003D09C4">
        <w:t xml:space="preserve">de </w:t>
      </w:r>
      <w:r w:rsidR="006159C8">
        <w:t>Confirmação d</w:t>
      </w:r>
      <w:r w:rsidR="003D09C4">
        <w:t>o Cadastro d</w:t>
      </w:r>
      <w:r w:rsidR="00DA1DDB">
        <w:t>a Manifestação</w:t>
      </w:r>
      <w:bookmarkEnd w:id="11"/>
    </w:p>
    <w:p w:rsidR="0073562D" w:rsidRDefault="0073562D" w:rsidP="008475CC">
      <w:pPr>
        <w:pStyle w:val="Instruo"/>
        <w:ind w:firstLine="1560"/>
        <w:rPr>
          <w:noProof/>
          <w:color w:val="auto"/>
        </w:rPr>
      </w:pPr>
    </w:p>
    <w:p w:rsidR="00DE79B9" w:rsidRDefault="00C12F74" w:rsidP="00DE79B9">
      <w:pPr>
        <w:jc w:val="center"/>
        <w:rPr>
          <w:i/>
          <w:color w:val="auto"/>
        </w:rPr>
      </w:pPr>
      <w:r>
        <w:rPr>
          <w:i/>
          <w:noProof/>
          <w:color w:val="auto"/>
        </w:rPr>
        <w:lastRenderedPageBreak/>
        <w:drawing>
          <wp:inline distT="0" distB="0" distL="0" distR="0">
            <wp:extent cx="6296025" cy="52768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0F9C">
        <w:rPr>
          <w:rStyle w:val="Refdecomentrio"/>
        </w:rPr>
        <w:commentReference w:id="12"/>
      </w:r>
    </w:p>
    <w:p w:rsidR="005D537A" w:rsidRDefault="005D537A" w:rsidP="00DA1DDB">
      <w:pPr>
        <w:pStyle w:val="Instruo"/>
        <w:ind w:firstLine="1560"/>
        <w:jc w:val="center"/>
        <w:rPr>
          <w:i w:val="0"/>
          <w:color w:val="auto"/>
        </w:rPr>
      </w:pPr>
    </w:p>
    <w:p w:rsidR="0073562D" w:rsidRPr="001D4ED4" w:rsidRDefault="0073562D" w:rsidP="00DA1DDB">
      <w:pPr>
        <w:pStyle w:val="Instruo"/>
        <w:ind w:firstLine="1560"/>
        <w:jc w:val="center"/>
        <w:rPr>
          <w:i w:val="0"/>
          <w:color w:val="auto"/>
        </w:rPr>
      </w:pPr>
      <w:r w:rsidRPr="001D4ED4">
        <w:rPr>
          <w:i w:val="0"/>
          <w:color w:val="auto"/>
        </w:rPr>
        <w:t xml:space="preserve">Figura </w:t>
      </w:r>
      <w:r>
        <w:rPr>
          <w:i w:val="0"/>
          <w:color w:val="auto"/>
        </w:rPr>
        <w:t>2</w:t>
      </w:r>
      <w:r w:rsidRPr="001D4ED4">
        <w:rPr>
          <w:i w:val="0"/>
          <w:color w:val="auto"/>
        </w:rPr>
        <w:t xml:space="preserve"> - Tela de </w:t>
      </w:r>
      <w:r>
        <w:rPr>
          <w:i w:val="0"/>
          <w:color w:val="auto"/>
        </w:rPr>
        <w:t>Confirmação</w:t>
      </w:r>
      <w:r w:rsidR="008E1B1D">
        <w:rPr>
          <w:i w:val="0"/>
          <w:color w:val="auto"/>
        </w:rPr>
        <w:t xml:space="preserve"> do Cadastro da Manifestação</w:t>
      </w:r>
      <w:r w:rsidRPr="001D4ED4">
        <w:rPr>
          <w:i w:val="0"/>
          <w:color w:val="auto"/>
        </w:rPr>
        <w:t>.</w:t>
      </w:r>
    </w:p>
    <w:p w:rsidR="0073562D" w:rsidRDefault="0073562D" w:rsidP="0073562D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</w:t>
      </w:r>
      <w:r w:rsidR="001D5B8E">
        <w:rPr>
          <w:sz w:val="20"/>
        </w:rPr>
        <w:t>3</w:t>
      </w:r>
      <w:r>
        <w:rPr>
          <w:sz w:val="20"/>
        </w:rPr>
        <w:t>.</w:t>
      </w:r>
      <w:r w:rsidR="00AE6BC5">
        <w:rPr>
          <w:sz w:val="20"/>
        </w:rPr>
        <w:t>2</w:t>
      </w:r>
      <w:r>
        <w:rPr>
          <w:sz w:val="20"/>
        </w:rPr>
        <w:t>. Regras de Apresentação</w:t>
      </w:r>
    </w:p>
    <w:p w:rsidR="00CD294A" w:rsidRDefault="00CD294A" w:rsidP="00CD294A"/>
    <w:p w:rsidR="00CD294A" w:rsidRDefault="00CD294A" w:rsidP="00CD294A">
      <w:pPr>
        <w:pStyle w:val="Instruo"/>
        <w:ind w:left="720"/>
        <w:jc w:val="both"/>
        <w:rPr>
          <w:i w:val="0"/>
          <w:color w:val="auto"/>
        </w:rPr>
      </w:pPr>
      <w:r>
        <w:rPr>
          <w:i w:val="0"/>
          <w:color w:val="auto"/>
        </w:rPr>
        <w:t>Na tela de confirmação, os dados de todos os campos são recuperados e apresentados somente para leitura e confirmação do conteúdo</w:t>
      </w:r>
      <w:r w:rsidRPr="001D4ED4">
        <w:rPr>
          <w:i w:val="0"/>
          <w:color w:val="auto"/>
        </w:rPr>
        <w:t>.</w:t>
      </w:r>
    </w:p>
    <w:p w:rsidR="00C12F74" w:rsidRDefault="00C12F74" w:rsidP="00C12F74"/>
    <w:p w:rsidR="00C12F74" w:rsidRPr="00C12F74" w:rsidRDefault="00C12F74" w:rsidP="00C12F74">
      <w:r>
        <w:tab/>
        <w:t>O campo "Descrição do Recurso" somente será apresentado quando houver recurso cadastrado.</w:t>
      </w:r>
    </w:p>
    <w:p w:rsidR="00CD294A" w:rsidRPr="00CD294A" w:rsidRDefault="00CD294A" w:rsidP="00CD294A"/>
    <w:p w:rsidR="0073562D" w:rsidRPr="001D4ED4" w:rsidRDefault="0073562D" w:rsidP="0073562D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Ao clicar no botão</w:t>
      </w:r>
      <w:r w:rsidR="00277041">
        <w:rPr>
          <w:i w:val="0"/>
          <w:color w:val="auto"/>
        </w:rPr>
        <w:t xml:space="preserve"> "</w:t>
      </w:r>
      <w:r w:rsidRPr="001D4ED4">
        <w:rPr>
          <w:i w:val="0"/>
          <w:color w:val="auto"/>
        </w:rPr>
        <w:t>Cancelar</w:t>
      </w:r>
      <w:r w:rsidR="00277041">
        <w:rPr>
          <w:i w:val="0"/>
          <w:color w:val="auto"/>
        </w:rPr>
        <w:t>"</w:t>
      </w:r>
      <w:r w:rsidRPr="001D4ED4">
        <w:rPr>
          <w:i w:val="0"/>
          <w:color w:val="auto"/>
        </w:rPr>
        <w:t>, o sistema retorna para a página inicial</w:t>
      </w:r>
      <w:r>
        <w:rPr>
          <w:i w:val="0"/>
          <w:color w:val="auto"/>
        </w:rPr>
        <w:t>.</w:t>
      </w:r>
    </w:p>
    <w:p w:rsidR="0073562D" w:rsidRDefault="0073562D" w:rsidP="0073562D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Ao clicar o botão </w:t>
      </w:r>
      <w:r w:rsidR="00277041">
        <w:rPr>
          <w:i w:val="0"/>
          <w:color w:val="auto"/>
        </w:rPr>
        <w:t>"</w:t>
      </w:r>
      <w:r>
        <w:rPr>
          <w:i w:val="0"/>
          <w:color w:val="auto"/>
        </w:rPr>
        <w:t>Anterior</w:t>
      </w:r>
      <w:r w:rsidR="00277041">
        <w:rPr>
          <w:i w:val="0"/>
          <w:color w:val="auto"/>
        </w:rPr>
        <w:t>"</w:t>
      </w:r>
      <w:r>
        <w:rPr>
          <w:i w:val="0"/>
          <w:color w:val="auto"/>
        </w:rPr>
        <w:t>,</w:t>
      </w:r>
      <w:r w:rsidRPr="001D4ED4">
        <w:rPr>
          <w:i w:val="0"/>
          <w:color w:val="auto"/>
        </w:rPr>
        <w:t xml:space="preserve"> a Tela </w:t>
      </w:r>
      <w:r>
        <w:rPr>
          <w:i w:val="0"/>
          <w:color w:val="auto"/>
        </w:rPr>
        <w:t>“</w:t>
      </w:r>
      <w:r w:rsidR="0099786E">
        <w:rPr>
          <w:i w:val="0"/>
          <w:color w:val="auto"/>
        </w:rPr>
        <w:t xml:space="preserve">Cadastro </w:t>
      </w:r>
      <w:r w:rsidR="0099786E" w:rsidRPr="001D4ED4">
        <w:rPr>
          <w:i w:val="0"/>
          <w:color w:val="auto"/>
        </w:rPr>
        <w:t>d</w:t>
      </w:r>
      <w:r w:rsidR="0099786E">
        <w:rPr>
          <w:i w:val="0"/>
          <w:color w:val="auto"/>
        </w:rPr>
        <w:t>a</w:t>
      </w:r>
      <w:r w:rsidR="0099786E" w:rsidRPr="001D4ED4">
        <w:rPr>
          <w:i w:val="0"/>
          <w:color w:val="auto"/>
        </w:rPr>
        <w:t xml:space="preserve"> </w:t>
      </w:r>
      <w:r w:rsidR="0099786E">
        <w:rPr>
          <w:i w:val="0"/>
          <w:color w:val="auto"/>
        </w:rPr>
        <w:t>Manifestação</w:t>
      </w:r>
      <w:r>
        <w:rPr>
          <w:i w:val="0"/>
          <w:color w:val="auto"/>
        </w:rPr>
        <w:t>”</w:t>
      </w:r>
      <w:r w:rsidRPr="001D4ED4">
        <w:rPr>
          <w:i w:val="0"/>
          <w:color w:val="auto"/>
        </w:rPr>
        <w:t xml:space="preserve"> será chamada.</w:t>
      </w:r>
    </w:p>
    <w:p w:rsidR="0073562D" w:rsidRDefault="0073562D" w:rsidP="0073562D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Ao clicar o botão </w:t>
      </w:r>
      <w:r w:rsidR="00277041">
        <w:rPr>
          <w:i w:val="0"/>
          <w:color w:val="auto"/>
        </w:rPr>
        <w:t>"</w:t>
      </w:r>
      <w:r>
        <w:rPr>
          <w:i w:val="0"/>
          <w:color w:val="auto"/>
        </w:rPr>
        <w:t>Finalizar</w:t>
      </w:r>
      <w:r w:rsidR="00277041">
        <w:rPr>
          <w:i w:val="0"/>
          <w:color w:val="auto"/>
        </w:rPr>
        <w:t>"</w:t>
      </w:r>
      <w:r>
        <w:rPr>
          <w:i w:val="0"/>
          <w:color w:val="auto"/>
        </w:rPr>
        <w:t xml:space="preserve"> é gerado o número do pedido da manifestação e finalizado o cadastramento</w:t>
      </w:r>
      <w:r w:rsidR="00CD294A">
        <w:rPr>
          <w:i w:val="0"/>
          <w:color w:val="auto"/>
        </w:rPr>
        <w:t xml:space="preserve"> retornando para a página inicial</w:t>
      </w:r>
      <w:r w:rsidRPr="001D4ED4">
        <w:rPr>
          <w:i w:val="0"/>
          <w:color w:val="auto"/>
        </w:rPr>
        <w:t>.</w:t>
      </w:r>
    </w:p>
    <w:p w:rsidR="0073562D" w:rsidRPr="0073562D" w:rsidRDefault="0073562D" w:rsidP="0073562D"/>
    <w:p w:rsidR="0073562D" w:rsidRDefault="0073562D" w:rsidP="0073562D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</w:t>
      </w:r>
      <w:r w:rsidR="001D5B8E">
        <w:rPr>
          <w:sz w:val="20"/>
        </w:rPr>
        <w:t>3</w:t>
      </w:r>
      <w:r>
        <w:rPr>
          <w:sz w:val="20"/>
        </w:rPr>
        <w:t>.</w:t>
      </w:r>
      <w:r w:rsidR="00AE6BC5">
        <w:rPr>
          <w:sz w:val="20"/>
        </w:rPr>
        <w:t>3</w:t>
      </w:r>
      <w:r>
        <w:rPr>
          <w:sz w:val="20"/>
        </w:rPr>
        <w:t xml:space="preserve"> Exceções</w:t>
      </w:r>
    </w:p>
    <w:p w:rsidR="00D04FB5" w:rsidRDefault="00D04FB5" w:rsidP="00D04FB5">
      <w:pPr>
        <w:pStyle w:val="Instruo"/>
        <w:ind w:left="360"/>
        <w:jc w:val="both"/>
        <w:rPr>
          <w:color w:val="auto"/>
        </w:rPr>
      </w:pPr>
      <w:r>
        <w:rPr>
          <w:color w:val="auto"/>
        </w:rPr>
        <w:t>Não se aplica.</w:t>
      </w:r>
    </w:p>
    <w:p w:rsidR="00CD294A" w:rsidRDefault="00CD294A" w:rsidP="00CD294A"/>
    <w:p w:rsidR="0073562D" w:rsidRDefault="0073562D" w:rsidP="0073562D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lastRenderedPageBreak/>
        <w:t>2.</w:t>
      </w:r>
      <w:r w:rsidR="001D5B8E">
        <w:rPr>
          <w:rFonts w:cs="Arial"/>
          <w:sz w:val="20"/>
        </w:rPr>
        <w:t>3.</w:t>
      </w:r>
      <w:r w:rsidR="00AE6BC5">
        <w:rPr>
          <w:rFonts w:cs="Arial"/>
          <w:sz w:val="20"/>
        </w:rPr>
        <w:t>4</w:t>
      </w:r>
      <w:r>
        <w:rPr>
          <w:rFonts w:cs="Arial"/>
          <w:sz w:val="20"/>
        </w:rPr>
        <w:t>. Itens de Controle</w:t>
      </w:r>
    </w:p>
    <w:p w:rsidR="0073562D" w:rsidRDefault="0073562D" w:rsidP="0073562D"/>
    <w:tbl>
      <w:tblPr>
        <w:tblW w:w="9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1095"/>
        <w:gridCol w:w="567"/>
        <w:gridCol w:w="425"/>
        <w:gridCol w:w="709"/>
        <w:gridCol w:w="597"/>
        <w:gridCol w:w="496"/>
        <w:gridCol w:w="360"/>
        <w:gridCol w:w="985"/>
        <w:gridCol w:w="1896"/>
      </w:tblGrid>
      <w:tr w:rsidR="0073562D" w:rsidTr="00CE0823">
        <w:trPr>
          <w:cantSplit/>
          <w:trHeight w:val="1234"/>
          <w:tblHeader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1095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97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73562D" w:rsidRDefault="0073562D" w:rsidP="00AC1A90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34F88" w:rsidRPr="007E1F29" w:rsidTr="00CE0823">
        <w:trPr>
          <w:cantSplit/>
          <w:jc w:val="center"/>
        </w:trPr>
        <w:tc>
          <w:tcPr>
            <w:tcW w:w="554" w:type="dxa"/>
            <w:vAlign w:val="center"/>
          </w:tcPr>
          <w:p w:rsidR="00134F88" w:rsidRPr="007E1F29" w:rsidRDefault="00134F88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2120" w:type="dxa"/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Tipo</w:t>
            </w:r>
          </w:p>
        </w:tc>
        <w:tc>
          <w:tcPr>
            <w:tcW w:w="1095" w:type="dxa"/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tipo da Manifestação</w:t>
            </w:r>
          </w:p>
        </w:tc>
        <w:tc>
          <w:tcPr>
            <w:tcW w:w="567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134F88" w:rsidRPr="007E1F29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CE0823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134F88" w:rsidRPr="007E1F29" w:rsidRDefault="00134F88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2120" w:type="dxa"/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095" w:type="dxa"/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descrição da Manifestação</w:t>
            </w:r>
          </w:p>
        </w:tc>
        <w:tc>
          <w:tcPr>
            <w:tcW w:w="567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134F88" w:rsidRPr="007E1F29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4B661B" w:rsidRPr="007E1F29" w:rsidTr="00CE082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661B" w:rsidRPr="007E1F29" w:rsidRDefault="004B661B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2120" w:type="dxa"/>
            <w:vAlign w:val="center"/>
          </w:tcPr>
          <w:p w:rsidR="004B661B" w:rsidRPr="004232C6" w:rsidRDefault="004B661B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Descrição do Recurso </w:t>
            </w:r>
          </w:p>
        </w:tc>
        <w:tc>
          <w:tcPr>
            <w:tcW w:w="1095" w:type="dxa"/>
            <w:vAlign w:val="center"/>
          </w:tcPr>
          <w:p w:rsidR="004B661B" w:rsidRPr="004232C6" w:rsidRDefault="004B661B" w:rsidP="004B66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Recupera </w:t>
            </w:r>
            <w:r>
              <w:rPr>
                <w:i/>
                <w:iCs/>
                <w:color w:val="auto"/>
                <w:sz w:val="16"/>
                <w:szCs w:val="16"/>
              </w:rPr>
              <w:t xml:space="preserve">a 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 descrição d</w:t>
            </w:r>
            <w:r>
              <w:rPr>
                <w:i/>
                <w:iCs/>
                <w:color w:val="auto"/>
                <w:sz w:val="16"/>
                <w:szCs w:val="16"/>
              </w:rPr>
              <w:t>o Recurso</w:t>
            </w:r>
          </w:p>
        </w:tc>
        <w:tc>
          <w:tcPr>
            <w:tcW w:w="567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4B661B" w:rsidRPr="007E1F29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4B661B" w:rsidRPr="007E1F29" w:rsidTr="00CE082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661B" w:rsidRPr="007E1F29" w:rsidRDefault="004B661B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2120" w:type="dxa"/>
            <w:vAlign w:val="center"/>
          </w:tcPr>
          <w:p w:rsidR="004B661B" w:rsidRPr="004232C6" w:rsidRDefault="004B661B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Anexo</w:t>
            </w:r>
          </w:p>
        </w:tc>
        <w:tc>
          <w:tcPr>
            <w:tcW w:w="1095" w:type="dxa"/>
            <w:vAlign w:val="center"/>
          </w:tcPr>
          <w:p w:rsidR="004B661B" w:rsidRPr="004232C6" w:rsidRDefault="004B661B" w:rsidP="004B66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Recupera </w:t>
            </w:r>
            <w:r>
              <w:rPr>
                <w:i/>
                <w:iCs/>
                <w:color w:val="auto"/>
                <w:sz w:val="16"/>
                <w:szCs w:val="16"/>
              </w:rPr>
              <w:t>os anexos</w:t>
            </w:r>
          </w:p>
        </w:tc>
        <w:tc>
          <w:tcPr>
            <w:tcW w:w="567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4B661B" w:rsidRPr="007E1F29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4B661B" w:rsidRPr="004232C6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CE082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2120" w:type="dxa"/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Nome</w:t>
            </w:r>
          </w:p>
        </w:tc>
        <w:tc>
          <w:tcPr>
            <w:tcW w:w="1095" w:type="dxa"/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nome do manifestante</w:t>
            </w:r>
          </w:p>
        </w:tc>
        <w:tc>
          <w:tcPr>
            <w:tcW w:w="567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134F88" w:rsidRPr="007E1F29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CE082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2120" w:type="dxa"/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Sobrenome</w:t>
            </w:r>
          </w:p>
        </w:tc>
        <w:tc>
          <w:tcPr>
            <w:tcW w:w="1095" w:type="dxa"/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sobrenome do manifestante</w:t>
            </w:r>
          </w:p>
        </w:tc>
        <w:tc>
          <w:tcPr>
            <w:tcW w:w="567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vAlign w:val="center"/>
          </w:tcPr>
          <w:p w:rsidR="00134F88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CPF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CPF 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VN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4F88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UF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UF 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4F88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  <w:p w:rsidR="00134F88" w:rsidRPr="004232C6" w:rsidRDefault="00134F88" w:rsidP="004B661B">
            <w:pPr>
              <w:jc w:val="center"/>
              <w:rPr>
                <w:color w:val="auto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Município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Município  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134F88" w:rsidRPr="004232C6" w:rsidRDefault="00134F88" w:rsidP="004B661B">
            <w:pPr>
              <w:jc w:val="center"/>
              <w:rPr>
                <w:color w:val="auto"/>
              </w:rPr>
            </w:pPr>
          </w:p>
          <w:p w:rsidR="00134F88" w:rsidRPr="004232C6" w:rsidRDefault="00134F88" w:rsidP="004B661B">
            <w:pPr>
              <w:jc w:val="center"/>
              <w:rPr>
                <w:color w:val="auto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Relacionamento com o STJ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Recupera o Município  do manifestante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4F88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auto"/>
            </w:tcBorders>
          </w:tcPr>
          <w:p w:rsidR="00134F88" w:rsidRPr="004232C6" w:rsidRDefault="00134F88" w:rsidP="004B661B">
            <w:pPr>
              <w:jc w:val="center"/>
              <w:rPr>
                <w:color w:val="auto"/>
              </w:rPr>
            </w:pPr>
          </w:p>
          <w:p w:rsidR="00134F88" w:rsidRPr="004232C6" w:rsidRDefault="00134F88" w:rsidP="004B661B">
            <w:pPr>
              <w:jc w:val="center"/>
              <w:rPr>
                <w:color w:val="auto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134F88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Default="00134F88" w:rsidP="00927D9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Botão Finalizar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4F88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Exibe o número da manifestação.</w:t>
            </w:r>
          </w:p>
        </w:tc>
      </w:tr>
      <w:tr w:rsidR="00134F88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Default="004B661B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Botão Anterior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4B661B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34F88" w:rsidRPr="004232C6" w:rsidRDefault="00134F88" w:rsidP="0099786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Retorna a </w:t>
            </w:r>
            <w:r>
              <w:rPr>
                <w:i/>
                <w:iCs/>
                <w:color w:val="auto"/>
                <w:sz w:val="16"/>
                <w:szCs w:val="16"/>
              </w:rPr>
              <w:t>tela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 anterior "</w:t>
            </w:r>
            <w:r w:rsidRPr="0099786E">
              <w:rPr>
                <w:i/>
                <w:iCs/>
                <w:color w:val="auto"/>
                <w:sz w:val="16"/>
                <w:szCs w:val="16"/>
              </w:rPr>
              <w:t>Cadastro da Manifestação</w:t>
            </w:r>
            <w:r w:rsidRPr="004232C6">
              <w:rPr>
                <w:i/>
                <w:iCs/>
                <w:color w:val="auto"/>
                <w:sz w:val="16"/>
                <w:szCs w:val="16"/>
              </w:rPr>
              <w:t xml:space="preserve"> ".</w:t>
            </w:r>
          </w:p>
        </w:tc>
      </w:tr>
      <w:tr w:rsidR="00134F88" w:rsidRPr="007E1F29" w:rsidTr="00CE082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4F88" w:rsidRDefault="004B661B" w:rsidP="00AC1A90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34F88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vAlign w:val="center"/>
          </w:tcPr>
          <w:p w:rsidR="00134F88" w:rsidRPr="00304445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134F88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4F88" w:rsidRDefault="004B661B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4B66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34F88" w:rsidRPr="007E1F29" w:rsidRDefault="00134F88" w:rsidP="00CE0823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Retorna à Página Principal</w:t>
            </w:r>
          </w:p>
        </w:tc>
      </w:tr>
      <w:tr w:rsidR="00134F88" w:rsidTr="00DB797E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34F88" w:rsidRPr="007E5E04" w:rsidRDefault="00134F88" w:rsidP="00AC1A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Máscaras: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34F88" w:rsidRPr="007E5E04" w:rsidRDefault="00134F88" w:rsidP="00AC1A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34F88" w:rsidRPr="007E5E04" w:rsidRDefault="00134F88" w:rsidP="00AC1A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134F88" w:rsidRPr="007E5E04" w:rsidRDefault="00134F88" w:rsidP="00AC1A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134F88" w:rsidRPr="007E5E04" w:rsidRDefault="00134F88" w:rsidP="00AC1A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Data (dd/mm/yyyy),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134F88" w:rsidRPr="007E5E04" w:rsidRDefault="00134F88" w:rsidP="00AC1A9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(dd/mm/yyyy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134F88" w:rsidRPr="007E5E04" w:rsidRDefault="00134F88" w:rsidP="00AC1A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134F88" w:rsidRPr="007E5E04" w:rsidRDefault="00134F88" w:rsidP="00AC1A90">
            <w:pPr>
              <w:rPr>
                <w:sz w:val="16"/>
                <w:szCs w:val="16"/>
              </w:rPr>
            </w:pPr>
          </w:p>
          <w:p w:rsidR="00134F88" w:rsidRPr="007E5E04" w:rsidRDefault="00134F88" w:rsidP="00AC1A9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34F88" w:rsidRPr="007E5E04" w:rsidRDefault="00134F88" w:rsidP="00AC1A90">
            <w:pPr>
              <w:ind w:left="1093" w:hanging="1093"/>
              <w:rPr>
                <w:sz w:val="16"/>
                <w:szCs w:val="16"/>
              </w:rPr>
            </w:pPr>
          </w:p>
          <w:p w:rsidR="00134F88" w:rsidRDefault="00134F88" w:rsidP="00AC1A9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23B1B" w:rsidRDefault="00323B1B" w:rsidP="00323B1B">
      <w:pPr>
        <w:pStyle w:val="Instruo"/>
        <w:ind w:left="720"/>
        <w:jc w:val="both"/>
        <w:rPr>
          <w:i w:val="0"/>
          <w:color w:val="auto"/>
        </w:rPr>
      </w:pPr>
    </w:p>
    <w:p w:rsidR="0073562D" w:rsidRDefault="00CC6E7A" w:rsidP="00B365BB">
      <w:pPr>
        <w:pStyle w:val="Instruo"/>
        <w:numPr>
          <w:ilvl w:val="0"/>
          <w:numId w:val="25"/>
        </w:numPr>
        <w:jc w:val="both"/>
        <w:rPr>
          <w:color w:val="auto"/>
        </w:rPr>
      </w:pPr>
      <w:r w:rsidRPr="00D71340">
        <w:rPr>
          <w:i w:val="0"/>
          <w:color w:val="auto"/>
        </w:rPr>
        <w:t xml:space="preserve">Ao finalizar o cadastramento da manifestação o sistema exibirá a informação: </w:t>
      </w:r>
      <w:r w:rsidRPr="00276BA4">
        <w:rPr>
          <w:color w:val="auto"/>
        </w:rPr>
        <w:t xml:space="preserve">“Informamos que a manifestação encaminhada à Ouvidoria do STJ às 00:00:00 do dia </w:t>
      </w:r>
      <w:proofErr w:type="spellStart"/>
      <w:r w:rsidRPr="00276BA4">
        <w:rPr>
          <w:color w:val="auto"/>
        </w:rPr>
        <w:t>xx</w:t>
      </w:r>
      <w:proofErr w:type="spellEnd"/>
      <w:r w:rsidRPr="00276BA4">
        <w:rPr>
          <w:color w:val="auto"/>
        </w:rPr>
        <w:t>/</w:t>
      </w:r>
      <w:proofErr w:type="spellStart"/>
      <w:r w:rsidRPr="00276BA4">
        <w:rPr>
          <w:color w:val="auto"/>
        </w:rPr>
        <w:t>xx</w:t>
      </w:r>
      <w:proofErr w:type="spellEnd"/>
      <w:r w:rsidRPr="00276BA4">
        <w:rPr>
          <w:color w:val="auto"/>
        </w:rPr>
        <w:t>/</w:t>
      </w:r>
      <w:proofErr w:type="spellStart"/>
      <w:r w:rsidRPr="00276BA4">
        <w:rPr>
          <w:color w:val="auto"/>
        </w:rPr>
        <w:t>xxxx</w:t>
      </w:r>
      <w:proofErr w:type="spellEnd"/>
      <w:r w:rsidRPr="00276BA4">
        <w:rPr>
          <w:color w:val="auto"/>
        </w:rPr>
        <w:t xml:space="preserve"> (</w:t>
      </w:r>
      <w:proofErr w:type="spellStart"/>
      <w:r w:rsidRPr="00276BA4">
        <w:rPr>
          <w:color w:val="auto"/>
        </w:rPr>
        <w:t>Quarta-feira</w:t>
      </w:r>
      <w:proofErr w:type="spellEnd"/>
      <w:r w:rsidRPr="00276BA4">
        <w:rPr>
          <w:color w:val="auto"/>
        </w:rPr>
        <w:t xml:space="preserve">, 20 de Março de 2013) foi cadastrada com o número: </w:t>
      </w:r>
      <w:proofErr w:type="spellStart"/>
      <w:r w:rsidR="00CD294A" w:rsidRPr="00CD294A">
        <w:rPr>
          <w:i w:val="0"/>
          <w:color w:val="auto"/>
        </w:rPr>
        <w:t>xxxxxx</w:t>
      </w:r>
      <w:proofErr w:type="spellEnd"/>
      <w:r w:rsidRPr="00276BA4">
        <w:rPr>
          <w:color w:val="auto"/>
        </w:rPr>
        <w:t>”</w:t>
      </w:r>
    </w:p>
    <w:p w:rsidR="00CD294A" w:rsidRPr="00CD294A" w:rsidRDefault="00CD294A" w:rsidP="00CD294A"/>
    <w:p w:rsidR="001A4EFF" w:rsidRPr="001A4EFF" w:rsidRDefault="001A4EFF" w:rsidP="001A4EFF"/>
    <w:p w:rsidR="001A4EFF" w:rsidRDefault="001A4EFF" w:rsidP="001A4EFF">
      <w:bookmarkStart w:id="13" w:name="_GoBack"/>
      <w:bookmarkEnd w:id="13"/>
    </w:p>
    <w:p w:rsidR="001A4EFF" w:rsidRPr="001A4EFF" w:rsidRDefault="001A4EFF" w:rsidP="001A4EFF">
      <w:pPr>
        <w:jc w:val="center"/>
      </w:pPr>
    </w:p>
    <w:sectPr w:rsidR="001A4EFF" w:rsidRPr="001A4EFF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maria.passini" w:date="2014-09-16T14:38:00Z" w:initials="mlcp">
    <w:p w:rsidR="00C12F74" w:rsidRDefault="00C12F74">
      <w:pPr>
        <w:pStyle w:val="Textodecomentrio"/>
      </w:pPr>
      <w:r>
        <w:rPr>
          <w:rStyle w:val="Refdecomentrio"/>
        </w:rPr>
        <w:annotationRef/>
      </w:r>
      <w:r>
        <w:t>alteração da funcionalidade. Favor verificar.</w:t>
      </w:r>
    </w:p>
  </w:comment>
  <w:comment w:id="8" w:author="maria.passini" w:date="2014-09-16T14:59:00Z" w:initials="mlcp">
    <w:p w:rsidR="00C12F74" w:rsidRDefault="00C12F74">
      <w:pPr>
        <w:pStyle w:val="Textodecomentrio"/>
      </w:pPr>
      <w:r>
        <w:rPr>
          <w:rStyle w:val="Refdecomentrio"/>
        </w:rPr>
        <w:annotationRef/>
      </w:r>
      <w:r>
        <w:t>inclusão dos recursos</w:t>
      </w:r>
      <w:r w:rsidR="004B661B">
        <w:t xml:space="preserve"> 01 e 02</w:t>
      </w:r>
    </w:p>
  </w:comment>
  <w:comment w:id="9" w:author="maria.passini" w:date="2014-09-16T14:55:00Z" w:initials="mlcp">
    <w:p w:rsidR="00134F88" w:rsidRDefault="00134F88">
      <w:pPr>
        <w:pStyle w:val="Textodecomentrio"/>
      </w:pPr>
      <w:r>
        <w:rPr>
          <w:rStyle w:val="Refdecomentrio"/>
        </w:rPr>
        <w:annotationRef/>
      </w:r>
      <w:r>
        <w:t>verificar o tamanho do campo para descrever o recurso.</w:t>
      </w:r>
    </w:p>
  </w:comment>
  <w:comment w:id="12" w:author="maria.passini" w:date="2014-09-16T14:58:00Z" w:initials="mlcp">
    <w:p w:rsidR="00C12F74" w:rsidRDefault="00C12F74">
      <w:pPr>
        <w:pStyle w:val="Textodecomentrio"/>
      </w:pPr>
      <w:r>
        <w:rPr>
          <w:rStyle w:val="Refdecomentrio"/>
        </w:rPr>
        <w:annotationRef/>
      </w:r>
      <w:r>
        <w:t>confirmar as informações da tela de consulta a ser apresentada</w:t>
      </w:r>
      <w:r w:rsidR="004B661B"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C0E" w:rsidRDefault="00A71C0E">
      <w:r>
        <w:separator/>
      </w:r>
    </w:p>
  </w:endnote>
  <w:endnote w:type="continuationSeparator" w:id="0">
    <w:p w:rsidR="00A71C0E" w:rsidRDefault="00A71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74" w:rsidRDefault="00C12F74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C12F7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12F74" w:rsidRDefault="00C12F74">
          <w:proofErr w:type="spellStart"/>
          <w:r>
            <w:t>Politec</w:t>
          </w:r>
          <w:proofErr w:type="spellEnd"/>
          <w:r>
            <w:t xml:space="preserve"> Ltda.</w:t>
          </w:r>
        </w:p>
        <w:p w:rsidR="00C12F74" w:rsidRDefault="00C12F74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12F74" w:rsidRDefault="00C12F74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12F74" w:rsidRDefault="00C12F74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C12F74" w:rsidRDefault="00C12F7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74" w:rsidRDefault="00C12F74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C12F74">
      <w:trPr>
        <w:cantSplit/>
        <w:jc w:val="center"/>
      </w:trPr>
      <w:tc>
        <w:tcPr>
          <w:tcW w:w="8005" w:type="dxa"/>
        </w:tcPr>
        <w:p w:rsidR="00C12F74" w:rsidRDefault="00E7644D" w:rsidP="00845586">
          <w:pPr>
            <w:pStyle w:val="Rodap"/>
            <w:ind w:right="360"/>
          </w:pPr>
          <w:fldSimple w:instr=" FILENAME ">
            <w:r w:rsidR="00C12F74">
              <w:rPr>
                <w:noProof/>
              </w:rPr>
              <w:t>sisouv_este_it003_cadastrar_manifestação</w:t>
            </w:r>
          </w:fldSimple>
        </w:p>
      </w:tc>
      <w:tc>
        <w:tcPr>
          <w:tcW w:w="1705" w:type="dxa"/>
          <w:vAlign w:val="center"/>
        </w:tcPr>
        <w:p w:rsidR="00C12F74" w:rsidRPr="00203AE9" w:rsidRDefault="00C12F74" w:rsidP="00007E61">
          <w:pPr>
            <w:pStyle w:val="Rodap"/>
            <w:jc w:val="right"/>
          </w:pPr>
          <w:r w:rsidRPr="00203AE9">
            <w:t>Pág.</w:t>
          </w:r>
          <w:r w:rsidR="00E7644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E7644D">
            <w:rPr>
              <w:rStyle w:val="Nmerodepgina"/>
              <w:sz w:val="20"/>
            </w:rPr>
            <w:fldChar w:fldCharType="separate"/>
          </w:r>
          <w:r w:rsidR="00685146">
            <w:rPr>
              <w:rStyle w:val="Nmerodepgina"/>
              <w:noProof/>
              <w:sz w:val="20"/>
            </w:rPr>
            <w:t>2</w:t>
          </w:r>
          <w:r w:rsidR="00E7644D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685146">
              <w:rPr>
                <w:noProof/>
              </w:rPr>
              <w:t>8</w:t>
            </w:r>
          </w:fldSimple>
        </w:p>
      </w:tc>
    </w:tr>
  </w:tbl>
  <w:p w:rsidR="00C12F74" w:rsidRDefault="00C12F7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C0E" w:rsidRDefault="00A71C0E">
      <w:r>
        <w:separator/>
      </w:r>
    </w:p>
  </w:footnote>
  <w:footnote w:type="continuationSeparator" w:id="0">
    <w:p w:rsidR="00A71C0E" w:rsidRDefault="00A71C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74" w:rsidRDefault="00E7644D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6147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xa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DruSxatgIAALkF&#10;AAAOAAAAAAAAAAAAAAAAAC4CAABkcnMvZTJvRG9jLnhtbFBLAQItABQABgAIAAAAIQBazl2i3QAA&#10;AAkBAAAPAAAAAAAAAAAAAAAAABAFAABkcnMvZG93bnJldi54bWxQSwUGAAAAAAQABADzAAAAGgYA&#10;AAAA&#10;" filled="f" stroked="f">
          <v:textbox>
            <w:txbxContent>
              <w:p w:rsidR="00C12F74" w:rsidRPr="00EF182A" w:rsidRDefault="00E7644D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C12F74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C751FB" w:rsidRPr="00C751FB">
      <w:rPr>
        <w:b w:val="0"/>
        <w:noProof/>
      </w:rPr>
      <w:drawing>
        <wp:inline distT="0" distB="0" distL="0" distR="0">
          <wp:extent cx="619125" cy="552450"/>
          <wp:effectExtent l="19050" t="0" r="9525" b="0"/>
          <wp:docPr id="5" name="Imagem 1" descr="nova_marca_stj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a_marca_stj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12F74"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C12F7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C12F74" w:rsidRDefault="00C12F74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C12F74" w:rsidRDefault="00C12F74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C12F74" w:rsidRDefault="00C12F74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6pt;height:33.75pt" o:ole="">
                <v:imagedata r:id="rId1" o:title=""/>
              </v:shape>
              <o:OLEObject Type="Embed" ProgID="Word.Picture.8" ShapeID="_x0000_i1025" DrawAspect="Content" ObjectID="_1472455684" r:id="rId2"/>
            </w:object>
          </w:r>
        </w:p>
      </w:tc>
    </w:tr>
  </w:tbl>
  <w:p w:rsidR="00C12F74" w:rsidRDefault="00C12F7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C12F74">
      <w:trPr>
        <w:cantSplit/>
        <w:trHeight w:val="575"/>
        <w:jc w:val="center"/>
      </w:trPr>
      <w:tc>
        <w:tcPr>
          <w:tcW w:w="720" w:type="pct"/>
          <w:vAlign w:val="center"/>
        </w:tcPr>
        <w:p w:rsidR="00C12F74" w:rsidRDefault="00C751FB">
          <w:pPr>
            <w:pStyle w:val="Cabealho"/>
            <w:ind w:left="-68" w:right="-57"/>
            <w:rPr>
              <w:i/>
              <w:color w:val="auto"/>
            </w:rPr>
          </w:pPr>
          <w:r w:rsidRPr="00C751FB">
            <w:rPr>
              <w:b w:val="0"/>
              <w:i/>
              <w:noProof/>
            </w:rPr>
            <w:drawing>
              <wp:inline distT="0" distB="0" distL="0" distR="0">
                <wp:extent cx="619125" cy="552450"/>
                <wp:effectExtent l="19050" t="0" r="9525" b="0"/>
                <wp:docPr id="3" name="Imagem 1" descr="nova_marca_stj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va_marca_stj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pct"/>
          <w:vAlign w:val="center"/>
        </w:tcPr>
        <w:p w:rsidR="00C12F74" w:rsidRDefault="00E7644D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E7644D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6145" type="#_x0000_t202" style="position:absolute;left:0;text-align:left;margin-left:362.75pt;margin-top:6.8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S3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" filled="f" stroked="f">
                <v:textbox>
                  <w:txbxContent>
                    <w:p w:rsidR="00C12F74" w:rsidRPr="000A3E7C" w:rsidRDefault="00E7644D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C12F74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C751FB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-273685</wp:posOffset>
                </wp:positionV>
                <wp:extent cx="1078865" cy="1078865"/>
                <wp:effectExtent l="19050" t="0" r="698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65" cy="1078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C12F74" w:rsidRPr="00B444D2">
            <w:rPr>
              <w:sz w:val="24"/>
              <w:szCs w:val="24"/>
            </w:rPr>
            <w:t>Especificação de Tela</w:t>
          </w:r>
        </w:p>
        <w:p w:rsidR="00C12F74" w:rsidRPr="00B444D2" w:rsidRDefault="00C12F7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Cadastrar Manifestação</w:t>
          </w:r>
        </w:p>
        <w:p w:rsidR="00C12F74" w:rsidRDefault="00C12F7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C12F74" w:rsidRDefault="00E7644D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C12F74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C12F74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C12F74" w:rsidRPr="00B444D2" w:rsidRDefault="00C12F7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C12F74" w:rsidRDefault="00C12F7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4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6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CB0D31"/>
    <w:multiLevelType w:val="hybridMultilevel"/>
    <w:tmpl w:val="AEFC6A6A"/>
    <w:lvl w:ilvl="0" w:tplc="EFC04C56">
      <w:start w:val="1"/>
      <w:numFmt w:val="decimal"/>
      <w:pStyle w:val="Titulo4"/>
      <w:lvlText w:val="2.2.1.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1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2BE05D8"/>
    <w:multiLevelType w:val="hybridMultilevel"/>
    <w:tmpl w:val="E0B8A0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4">
    <w:nsid w:val="60C4186D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7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>
    <w:nsid w:val="71424806"/>
    <w:multiLevelType w:val="hybridMultilevel"/>
    <w:tmpl w:val="92AAEFC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3">
    <w:nsid w:val="7DB14B0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6"/>
  </w:num>
  <w:num w:numId="4">
    <w:abstractNumId w:val="23"/>
  </w:num>
  <w:num w:numId="5">
    <w:abstractNumId w:val="0"/>
  </w:num>
  <w:num w:numId="6">
    <w:abstractNumId w:val="2"/>
  </w:num>
  <w:num w:numId="7">
    <w:abstractNumId w:val="17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8"/>
  </w:num>
  <w:num w:numId="13">
    <w:abstractNumId w:val="16"/>
  </w:num>
  <w:num w:numId="14">
    <w:abstractNumId w:val="15"/>
  </w:num>
  <w:num w:numId="15">
    <w:abstractNumId w:val="10"/>
  </w:num>
  <w:num w:numId="16">
    <w:abstractNumId w:val="13"/>
  </w:num>
  <w:num w:numId="17">
    <w:abstractNumId w:val="4"/>
  </w:num>
  <w:num w:numId="18">
    <w:abstractNumId w:val="11"/>
  </w:num>
  <w:num w:numId="19">
    <w:abstractNumId w:val="24"/>
  </w:num>
  <w:num w:numId="20">
    <w:abstractNumId w:val="18"/>
  </w:num>
  <w:num w:numId="21">
    <w:abstractNumId w:val="21"/>
  </w:num>
  <w:num w:numId="22">
    <w:abstractNumId w:val="10"/>
  </w:num>
  <w:num w:numId="23">
    <w:abstractNumId w:val="18"/>
  </w:num>
  <w:num w:numId="24">
    <w:abstractNumId w:val="18"/>
  </w:num>
  <w:num w:numId="25">
    <w:abstractNumId w:val="12"/>
  </w:num>
  <w:num w:numId="26">
    <w:abstractNumId w:val="7"/>
  </w:num>
  <w:num w:numId="27">
    <w:abstractNumId w:val="19"/>
  </w:num>
  <w:num w:numId="28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246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7E61"/>
    <w:rsid w:val="000111EC"/>
    <w:rsid w:val="0005371C"/>
    <w:rsid w:val="000549A5"/>
    <w:rsid w:val="00063BB4"/>
    <w:rsid w:val="00074905"/>
    <w:rsid w:val="0008094F"/>
    <w:rsid w:val="00086396"/>
    <w:rsid w:val="00092C2E"/>
    <w:rsid w:val="000A3E7C"/>
    <w:rsid w:val="000A5058"/>
    <w:rsid w:val="000B1FDE"/>
    <w:rsid w:val="000E3A68"/>
    <w:rsid w:val="00103470"/>
    <w:rsid w:val="00103E18"/>
    <w:rsid w:val="001075EF"/>
    <w:rsid w:val="00131EA3"/>
    <w:rsid w:val="001327E3"/>
    <w:rsid w:val="00134F88"/>
    <w:rsid w:val="001461AD"/>
    <w:rsid w:val="001642CB"/>
    <w:rsid w:val="00173ED8"/>
    <w:rsid w:val="001A189E"/>
    <w:rsid w:val="001A4EFF"/>
    <w:rsid w:val="001B00B2"/>
    <w:rsid w:val="001B205A"/>
    <w:rsid w:val="001D24BC"/>
    <w:rsid w:val="001D4ED4"/>
    <w:rsid w:val="001D5B8E"/>
    <w:rsid w:val="001E195A"/>
    <w:rsid w:val="001E2036"/>
    <w:rsid w:val="001E5654"/>
    <w:rsid w:val="00200361"/>
    <w:rsid w:val="00203AE9"/>
    <w:rsid w:val="00212C6C"/>
    <w:rsid w:val="00220EBB"/>
    <w:rsid w:val="0022436C"/>
    <w:rsid w:val="00241E3A"/>
    <w:rsid w:val="00246405"/>
    <w:rsid w:val="0026576B"/>
    <w:rsid w:val="00275E57"/>
    <w:rsid w:val="00276BA4"/>
    <w:rsid w:val="00277041"/>
    <w:rsid w:val="00277F66"/>
    <w:rsid w:val="00290811"/>
    <w:rsid w:val="002A0015"/>
    <w:rsid w:val="002D02B8"/>
    <w:rsid w:val="002D1468"/>
    <w:rsid w:val="002D60BD"/>
    <w:rsid w:val="002D6445"/>
    <w:rsid w:val="002E24C6"/>
    <w:rsid w:val="002F324C"/>
    <w:rsid w:val="002F6875"/>
    <w:rsid w:val="00303968"/>
    <w:rsid w:val="00321220"/>
    <w:rsid w:val="00323B1B"/>
    <w:rsid w:val="0033253C"/>
    <w:rsid w:val="00344B01"/>
    <w:rsid w:val="00347CC0"/>
    <w:rsid w:val="00352007"/>
    <w:rsid w:val="00354E33"/>
    <w:rsid w:val="00355A53"/>
    <w:rsid w:val="0036235B"/>
    <w:rsid w:val="0036361A"/>
    <w:rsid w:val="003674EC"/>
    <w:rsid w:val="00374300"/>
    <w:rsid w:val="00376D29"/>
    <w:rsid w:val="003920D9"/>
    <w:rsid w:val="003A2C23"/>
    <w:rsid w:val="003A2EBB"/>
    <w:rsid w:val="003B6F86"/>
    <w:rsid w:val="003C62E6"/>
    <w:rsid w:val="003D09C4"/>
    <w:rsid w:val="004232C6"/>
    <w:rsid w:val="00450BBE"/>
    <w:rsid w:val="00457B0D"/>
    <w:rsid w:val="004672F4"/>
    <w:rsid w:val="00471B5C"/>
    <w:rsid w:val="00492370"/>
    <w:rsid w:val="004940BF"/>
    <w:rsid w:val="00495B27"/>
    <w:rsid w:val="004A146D"/>
    <w:rsid w:val="004B2DF3"/>
    <w:rsid w:val="004B2E11"/>
    <w:rsid w:val="004B5499"/>
    <w:rsid w:val="004B661B"/>
    <w:rsid w:val="004C2611"/>
    <w:rsid w:val="004E3DDC"/>
    <w:rsid w:val="00507900"/>
    <w:rsid w:val="00527578"/>
    <w:rsid w:val="00532AD7"/>
    <w:rsid w:val="00534860"/>
    <w:rsid w:val="00536073"/>
    <w:rsid w:val="005719CB"/>
    <w:rsid w:val="00581D9F"/>
    <w:rsid w:val="005B00DA"/>
    <w:rsid w:val="005B7490"/>
    <w:rsid w:val="005C324F"/>
    <w:rsid w:val="005D537A"/>
    <w:rsid w:val="005E3355"/>
    <w:rsid w:val="005F27A4"/>
    <w:rsid w:val="00600AFB"/>
    <w:rsid w:val="00604D32"/>
    <w:rsid w:val="00605DEE"/>
    <w:rsid w:val="006159C8"/>
    <w:rsid w:val="00626487"/>
    <w:rsid w:val="00667364"/>
    <w:rsid w:val="00674C02"/>
    <w:rsid w:val="00685146"/>
    <w:rsid w:val="00697E16"/>
    <w:rsid w:val="006C0E74"/>
    <w:rsid w:val="006C1C8A"/>
    <w:rsid w:val="006C2D4C"/>
    <w:rsid w:val="006D242B"/>
    <w:rsid w:val="006F6A39"/>
    <w:rsid w:val="006F7DB5"/>
    <w:rsid w:val="0070201C"/>
    <w:rsid w:val="007200BA"/>
    <w:rsid w:val="00726C74"/>
    <w:rsid w:val="0073562D"/>
    <w:rsid w:val="00745E14"/>
    <w:rsid w:val="00751D95"/>
    <w:rsid w:val="00753D4E"/>
    <w:rsid w:val="00753FB6"/>
    <w:rsid w:val="0077609E"/>
    <w:rsid w:val="00781035"/>
    <w:rsid w:val="0078489A"/>
    <w:rsid w:val="00787E5F"/>
    <w:rsid w:val="007914C8"/>
    <w:rsid w:val="00797740"/>
    <w:rsid w:val="007C176C"/>
    <w:rsid w:val="007D5FA8"/>
    <w:rsid w:val="007D7B3F"/>
    <w:rsid w:val="007E1F29"/>
    <w:rsid w:val="007E5E04"/>
    <w:rsid w:val="007E7632"/>
    <w:rsid w:val="00805435"/>
    <w:rsid w:val="00816164"/>
    <w:rsid w:val="0081784C"/>
    <w:rsid w:val="00831477"/>
    <w:rsid w:val="008424F7"/>
    <w:rsid w:val="00845586"/>
    <w:rsid w:val="008475CC"/>
    <w:rsid w:val="0087394A"/>
    <w:rsid w:val="00880FFD"/>
    <w:rsid w:val="00884A85"/>
    <w:rsid w:val="008A71F9"/>
    <w:rsid w:val="008B0472"/>
    <w:rsid w:val="008C1B80"/>
    <w:rsid w:val="008C5FDF"/>
    <w:rsid w:val="008C640F"/>
    <w:rsid w:val="008D20F1"/>
    <w:rsid w:val="008E07A4"/>
    <w:rsid w:val="008E0DF5"/>
    <w:rsid w:val="008E11B6"/>
    <w:rsid w:val="008E1B1D"/>
    <w:rsid w:val="008E2255"/>
    <w:rsid w:val="008F0A04"/>
    <w:rsid w:val="008F5A83"/>
    <w:rsid w:val="008F73B0"/>
    <w:rsid w:val="009129EC"/>
    <w:rsid w:val="00922B15"/>
    <w:rsid w:val="009441DD"/>
    <w:rsid w:val="00953B0B"/>
    <w:rsid w:val="0095691F"/>
    <w:rsid w:val="00966FCA"/>
    <w:rsid w:val="00975BFA"/>
    <w:rsid w:val="00993D10"/>
    <w:rsid w:val="0099786E"/>
    <w:rsid w:val="009A12DF"/>
    <w:rsid w:val="009A4A5F"/>
    <w:rsid w:val="009B010E"/>
    <w:rsid w:val="009B2F9E"/>
    <w:rsid w:val="009B4A34"/>
    <w:rsid w:val="009B646B"/>
    <w:rsid w:val="009D1270"/>
    <w:rsid w:val="009D1A3A"/>
    <w:rsid w:val="009D7C65"/>
    <w:rsid w:val="009E779B"/>
    <w:rsid w:val="009F165F"/>
    <w:rsid w:val="009F2FD7"/>
    <w:rsid w:val="00A17548"/>
    <w:rsid w:val="00A33379"/>
    <w:rsid w:val="00A37B89"/>
    <w:rsid w:val="00A469DD"/>
    <w:rsid w:val="00A505CE"/>
    <w:rsid w:val="00A71C0E"/>
    <w:rsid w:val="00A73DD9"/>
    <w:rsid w:val="00A7426B"/>
    <w:rsid w:val="00A77880"/>
    <w:rsid w:val="00AA6634"/>
    <w:rsid w:val="00AC1A90"/>
    <w:rsid w:val="00AC618A"/>
    <w:rsid w:val="00AD3A1E"/>
    <w:rsid w:val="00AD636F"/>
    <w:rsid w:val="00AD7D56"/>
    <w:rsid w:val="00AE6BC5"/>
    <w:rsid w:val="00AF26FB"/>
    <w:rsid w:val="00AF7A3C"/>
    <w:rsid w:val="00B146E8"/>
    <w:rsid w:val="00B146EB"/>
    <w:rsid w:val="00B17C79"/>
    <w:rsid w:val="00B31706"/>
    <w:rsid w:val="00B324BC"/>
    <w:rsid w:val="00B365BB"/>
    <w:rsid w:val="00B36C35"/>
    <w:rsid w:val="00B41ED4"/>
    <w:rsid w:val="00B444D2"/>
    <w:rsid w:val="00B4561B"/>
    <w:rsid w:val="00B658BF"/>
    <w:rsid w:val="00B71BF2"/>
    <w:rsid w:val="00B72014"/>
    <w:rsid w:val="00B72689"/>
    <w:rsid w:val="00B824EA"/>
    <w:rsid w:val="00B90A61"/>
    <w:rsid w:val="00BA762B"/>
    <w:rsid w:val="00BB2FBC"/>
    <w:rsid w:val="00BD57AD"/>
    <w:rsid w:val="00BE666E"/>
    <w:rsid w:val="00BF5E62"/>
    <w:rsid w:val="00BF5EAD"/>
    <w:rsid w:val="00C12F74"/>
    <w:rsid w:val="00C137BC"/>
    <w:rsid w:val="00C30200"/>
    <w:rsid w:val="00C53E55"/>
    <w:rsid w:val="00C5513C"/>
    <w:rsid w:val="00C638AD"/>
    <w:rsid w:val="00C751FB"/>
    <w:rsid w:val="00CB6295"/>
    <w:rsid w:val="00CC6E7A"/>
    <w:rsid w:val="00CD294A"/>
    <w:rsid w:val="00CD2D78"/>
    <w:rsid w:val="00CD3D64"/>
    <w:rsid w:val="00CE0823"/>
    <w:rsid w:val="00CE330C"/>
    <w:rsid w:val="00CE7B0D"/>
    <w:rsid w:val="00CF706A"/>
    <w:rsid w:val="00D04FB5"/>
    <w:rsid w:val="00D05AF7"/>
    <w:rsid w:val="00D1774C"/>
    <w:rsid w:val="00D204D9"/>
    <w:rsid w:val="00D244E3"/>
    <w:rsid w:val="00D33DF7"/>
    <w:rsid w:val="00D356CE"/>
    <w:rsid w:val="00D364A3"/>
    <w:rsid w:val="00D45991"/>
    <w:rsid w:val="00D56FE6"/>
    <w:rsid w:val="00D71340"/>
    <w:rsid w:val="00D769C6"/>
    <w:rsid w:val="00D77F43"/>
    <w:rsid w:val="00D85555"/>
    <w:rsid w:val="00D85611"/>
    <w:rsid w:val="00DA1DDB"/>
    <w:rsid w:val="00DB797E"/>
    <w:rsid w:val="00DC5C10"/>
    <w:rsid w:val="00DE79B9"/>
    <w:rsid w:val="00E147BB"/>
    <w:rsid w:val="00E338AE"/>
    <w:rsid w:val="00E34F9B"/>
    <w:rsid w:val="00E356D2"/>
    <w:rsid w:val="00E36E72"/>
    <w:rsid w:val="00E7644D"/>
    <w:rsid w:val="00EB1314"/>
    <w:rsid w:val="00EB2BAD"/>
    <w:rsid w:val="00EB6088"/>
    <w:rsid w:val="00EB66AA"/>
    <w:rsid w:val="00EB6E9B"/>
    <w:rsid w:val="00EC7087"/>
    <w:rsid w:val="00EE01E5"/>
    <w:rsid w:val="00EF182A"/>
    <w:rsid w:val="00EF4C61"/>
    <w:rsid w:val="00EF7199"/>
    <w:rsid w:val="00F03118"/>
    <w:rsid w:val="00F21C43"/>
    <w:rsid w:val="00F32822"/>
    <w:rsid w:val="00F37B7A"/>
    <w:rsid w:val="00F55B8B"/>
    <w:rsid w:val="00F60A08"/>
    <w:rsid w:val="00F6416C"/>
    <w:rsid w:val="00F83A33"/>
    <w:rsid w:val="00F86850"/>
    <w:rsid w:val="00F90F9C"/>
    <w:rsid w:val="00FA64A3"/>
    <w:rsid w:val="00FA6BCA"/>
    <w:rsid w:val="00FB00D2"/>
    <w:rsid w:val="00FB1B9A"/>
    <w:rsid w:val="00FC6E5A"/>
    <w:rsid w:val="00FF022F"/>
    <w:rsid w:val="00FF0969"/>
    <w:rsid w:val="00FF1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13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5513C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5513C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5513C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5513C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5513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5513C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5513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5513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5513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5513C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5513C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5513C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5513C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5513C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5513C"/>
    <w:pPr>
      <w:jc w:val="left"/>
    </w:pPr>
    <w:rPr>
      <w:i/>
      <w:color w:val="0000FF"/>
    </w:rPr>
  </w:style>
  <w:style w:type="paragraph" w:styleId="Lista">
    <w:name w:val="List"/>
    <w:basedOn w:val="Normal"/>
    <w:rsid w:val="00C5513C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5513C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5513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5513C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5513C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5513C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FB00D2"/>
    <w:pPr>
      <w:keepNext w:val="0"/>
      <w:widowControl w:val="0"/>
      <w:numPr>
        <w:ilvl w:val="0"/>
        <w:numId w:val="0"/>
      </w:numPr>
      <w:ind w:left="426"/>
    </w:pPr>
    <w:rPr>
      <w:rFonts w:cs="Arial"/>
      <w:b w:val="0"/>
      <w:sz w:val="20"/>
      <w:szCs w:val="16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134F88"/>
    <w:pPr>
      <w:numPr>
        <w:ilvl w:val="0"/>
        <w:numId w:val="26"/>
      </w:numPr>
    </w:pPr>
    <w:rPr>
      <w:sz w:val="20"/>
    </w:rPr>
  </w:style>
  <w:style w:type="character" w:customStyle="1" w:styleId="Titulo4Char">
    <w:name w:val="Titulo 4 Char"/>
    <w:basedOn w:val="Fontepargpadro"/>
    <w:link w:val="Titulo4"/>
    <w:rsid w:val="00134F88"/>
    <w:rPr>
      <w:rFonts w:ascii="Arial" w:hAnsi="Arial"/>
      <w:b/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EC28A-D91A-4E1F-B3DD-F2008749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88</TotalTime>
  <Pages>8</Pages>
  <Words>1292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8257</CharactersWithSpaces>
  <SharedDoc>false</SharedDoc>
  <HLinks>
    <vt:vector size="42" baseType="variant"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_Toc390158132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_Toc390158131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_Toc390158130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_Toc390158129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_Toc390158128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_Toc390158127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_Toc390158126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20</cp:revision>
  <cp:lastPrinted>2009-03-06T19:55:00Z</cp:lastPrinted>
  <dcterms:created xsi:type="dcterms:W3CDTF">2014-07-31T21:09:00Z</dcterms:created>
  <dcterms:modified xsi:type="dcterms:W3CDTF">2014-09-17T13:42:00Z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