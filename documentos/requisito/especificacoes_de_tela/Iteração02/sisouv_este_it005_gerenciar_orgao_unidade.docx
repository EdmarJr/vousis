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 w:rsidP="00222427">
      <w:pPr>
        <w:jc w:val="center"/>
      </w:pP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5E64B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" stroked="f">
            <v:textbox>
              <w:txbxContent>
                <w:p w:rsidR="00790582" w:rsidRPr="009B646B" w:rsidRDefault="0079058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790582" w:rsidRPr="00B324BC" w:rsidRDefault="0079058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790582" w:rsidRDefault="0079058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790582" w:rsidRPr="00EC0C81" w:rsidRDefault="0079058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A1456E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Gerenciar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Órgão_Unidade</w:t>
                  </w:r>
                  <w:proofErr w:type="spellEnd"/>
                </w:p>
                <w:p w:rsidR="00790582" w:rsidRPr="00B324BC" w:rsidRDefault="0079058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790582" w:rsidRPr="009B646B" w:rsidRDefault="0079058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4</w:t>
                  </w:r>
                </w:p>
                <w:p w:rsidR="00790582" w:rsidRDefault="00790582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42397D" w:rsidP="0042397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</w:t>
            </w:r>
            <w:r w:rsidR="009B646B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6</w:t>
            </w:r>
            <w:r w:rsidR="009B646B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A1456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BF4D71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5066AA">
        <w:trPr>
          <w:jc w:val="center"/>
        </w:trPr>
        <w:tc>
          <w:tcPr>
            <w:tcW w:w="1639" w:type="dxa"/>
          </w:tcPr>
          <w:p w:rsidR="005066AA" w:rsidRDefault="005066AA" w:rsidP="0042397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17/06/2014</w:t>
            </w:r>
          </w:p>
        </w:tc>
        <w:tc>
          <w:tcPr>
            <w:tcW w:w="960" w:type="dxa"/>
          </w:tcPr>
          <w:p w:rsidR="005066AA" w:rsidRDefault="005066A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066AA" w:rsidRDefault="005066A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A1456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5066AA" w:rsidRDefault="005066AA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BA0EA6">
        <w:trPr>
          <w:jc w:val="center"/>
        </w:trPr>
        <w:tc>
          <w:tcPr>
            <w:tcW w:w="1639" w:type="dxa"/>
          </w:tcPr>
          <w:p w:rsidR="00BA0EA6" w:rsidRDefault="00B40A44" w:rsidP="00B168A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</w:t>
            </w:r>
            <w:r w:rsidR="00BA0EA6">
              <w:rPr>
                <w:b w:val="0"/>
                <w:lang w:val="pt-BR"/>
              </w:rPr>
              <w:t>/06/2014</w:t>
            </w:r>
          </w:p>
        </w:tc>
        <w:tc>
          <w:tcPr>
            <w:tcW w:w="960" w:type="dxa"/>
          </w:tcPr>
          <w:p w:rsidR="00BA0EA6" w:rsidRDefault="00BA0EA6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A0EA6" w:rsidRDefault="00BA0EA6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A1456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BA0EA6" w:rsidRDefault="00BA0EA6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A1456E">
        <w:trPr>
          <w:jc w:val="center"/>
        </w:trPr>
        <w:tc>
          <w:tcPr>
            <w:tcW w:w="1639" w:type="dxa"/>
          </w:tcPr>
          <w:p w:rsidR="00A1456E" w:rsidRDefault="00A1456E" w:rsidP="00B168A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30/06/2014</w:t>
            </w:r>
          </w:p>
        </w:tc>
        <w:tc>
          <w:tcPr>
            <w:tcW w:w="960" w:type="dxa"/>
          </w:tcPr>
          <w:p w:rsidR="00A1456E" w:rsidRDefault="00A1456E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958C2" w:rsidRDefault="00D958C2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da mensagem MSG035</w:t>
            </w:r>
          </w:p>
          <w:p w:rsidR="00A1456E" w:rsidRDefault="00A1456E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 realizada pela equipe de qualidade.</w:t>
            </w:r>
          </w:p>
        </w:tc>
        <w:tc>
          <w:tcPr>
            <w:tcW w:w="2040" w:type="dxa"/>
          </w:tcPr>
          <w:p w:rsidR="00A1456E" w:rsidRPr="00A1456E" w:rsidRDefault="00A1456E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Carolina Figuerêdo Guimarães</w:t>
            </w:r>
          </w:p>
        </w:tc>
      </w:tr>
      <w:tr w:rsidR="00FC1A4D">
        <w:trPr>
          <w:jc w:val="center"/>
        </w:trPr>
        <w:tc>
          <w:tcPr>
            <w:tcW w:w="1639" w:type="dxa"/>
          </w:tcPr>
          <w:p w:rsidR="00FC1A4D" w:rsidRDefault="00FC1A4D" w:rsidP="00B168A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</w:tcPr>
          <w:p w:rsidR="00FC1A4D" w:rsidRDefault="00FC1A4D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C1A4D" w:rsidRDefault="00FC1A4D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Atualizado conforme parecer técnico da RSI do dia 24/07/2014.</w:t>
            </w:r>
          </w:p>
        </w:tc>
        <w:tc>
          <w:tcPr>
            <w:tcW w:w="2040" w:type="dxa"/>
          </w:tcPr>
          <w:p w:rsidR="00FC1A4D" w:rsidRDefault="00FC1A4D" w:rsidP="0079058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p w:rsidR="00D958C2" w:rsidRDefault="005E64B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1880658" w:history="1">
        <w:r w:rsidR="00D958C2" w:rsidRPr="00F1329C">
          <w:rPr>
            <w:rStyle w:val="Hyperlink"/>
          </w:rPr>
          <w:t>1.</w:t>
        </w:r>
        <w:r w:rsidR="00D958C2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D958C2" w:rsidRPr="00F1329C">
          <w:rPr>
            <w:rStyle w:val="Hyperlink"/>
          </w:rPr>
          <w:t>INTRODUÇÃO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58C2" w:rsidRDefault="005E64B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1880659" w:history="1">
        <w:r w:rsidR="00D958C2" w:rsidRPr="00F1329C">
          <w:rPr>
            <w:rStyle w:val="Hyperlink"/>
            <w:lang w:val="pt-PT"/>
          </w:rPr>
          <w:t>2.</w:t>
        </w:r>
        <w:r w:rsidR="00D958C2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D958C2" w:rsidRPr="00F1329C">
          <w:rPr>
            <w:rStyle w:val="Hyperlink"/>
            <w:lang w:val="pt-PT"/>
          </w:rPr>
          <w:t>Detalhamento da Apresentação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58C2" w:rsidRDefault="005E64B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0660" w:history="1">
        <w:r w:rsidR="00D958C2" w:rsidRPr="00F1329C">
          <w:rPr>
            <w:rStyle w:val="Hyperlink"/>
          </w:rPr>
          <w:t>2.1</w:t>
        </w:r>
        <w:r w:rsidR="00D958C2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D958C2" w:rsidRPr="00F1329C">
          <w:rPr>
            <w:rStyle w:val="Hyperlink"/>
            <w:lang w:val="pt-PT"/>
          </w:rPr>
          <w:t>Usuário</w:t>
        </w:r>
        <w:r w:rsidR="00D958C2" w:rsidRPr="00F1329C">
          <w:rPr>
            <w:rStyle w:val="Hyperlink"/>
          </w:rPr>
          <w:t>s / Atores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58C2" w:rsidRDefault="005E64B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0661" w:history="1">
        <w:r w:rsidR="00D958C2" w:rsidRPr="00F1329C">
          <w:rPr>
            <w:rStyle w:val="Hyperlink"/>
          </w:rPr>
          <w:t>2.2</w:t>
        </w:r>
        <w:r w:rsidR="00D958C2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D958C2" w:rsidRPr="00F1329C">
          <w:rPr>
            <w:rStyle w:val="Hyperlink"/>
          </w:rPr>
          <w:t>Órgão_Unidade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58C2" w:rsidRDefault="005E64BE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0662" w:history="1">
        <w:r w:rsidR="00D958C2" w:rsidRPr="00F1329C">
          <w:rPr>
            <w:rStyle w:val="Hyperlink"/>
          </w:rPr>
          <w:t>2.2.1. Tela Pesquisar Órgão_Unidade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58C2" w:rsidRDefault="005E64BE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0663" w:history="1">
        <w:r w:rsidR="00D958C2" w:rsidRPr="00F1329C">
          <w:rPr>
            <w:rStyle w:val="Hyperlink"/>
          </w:rPr>
          <w:t>2.2.2. Tela Incluir Órgão_Unidade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958C2" w:rsidRDefault="005E64BE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0664" w:history="1">
        <w:r w:rsidR="00D958C2" w:rsidRPr="00F1329C">
          <w:rPr>
            <w:rStyle w:val="Hyperlink"/>
          </w:rPr>
          <w:t>2.2.3. Tela Visualizar Órgão_Unidade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58C2" w:rsidRDefault="005E64BE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0665" w:history="1">
        <w:r w:rsidR="00D958C2" w:rsidRPr="00F1329C">
          <w:rPr>
            <w:rStyle w:val="Hyperlink"/>
          </w:rPr>
          <w:t>2.2.4. Tela Alterar Órgão_Unidade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958C2" w:rsidRDefault="005E64BE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80666" w:history="1">
        <w:r w:rsidR="00D958C2" w:rsidRPr="00F1329C">
          <w:rPr>
            <w:rStyle w:val="Hyperlink"/>
          </w:rPr>
          <w:t>2.2.5. Tela Excluir Órgão_Unidade</w:t>
        </w:r>
        <w:r w:rsidR="00D958C2">
          <w:rPr>
            <w:webHidden/>
          </w:rPr>
          <w:tab/>
        </w:r>
        <w:r>
          <w:rPr>
            <w:webHidden/>
          </w:rPr>
          <w:fldChar w:fldCharType="begin"/>
        </w:r>
        <w:r w:rsidR="00D958C2">
          <w:rPr>
            <w:webHidden/>
          </w:rPr>
          <w:instrText xml:space="preserve"> PAGEREF _Toc391880666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8C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E2036" w:rsidRDefault="005E64BE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1880658"/>
      <w:r>
        <w:lastRenderedPageBreak/>
        <w:t>INTRODUÇÃO</w:t>
      </w:r>
      <w:bookmarkEnd w:id="0"/>
      <w:bookmarkEnd w:id="1"/>
    </w:p>
    <w:p w:rsidR="0027525A" w:rsidRPr="00A5164B" w:rsidRDefault="0027525A" w:rsidP="0027525A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telas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>istema e definir os tipos de campos, tamanho, obrigatoriedade e regras de apresentação que compõem cada tela.</w:t>
      </w:r>
    </w:p>
    <w:p w:rsidR="00DD19E5" w:rsidRDefault="00DD19E5">
      <w:pPr>
        <w:pStyle w:val="Instruo"/>
        <w:jc w:val="both"/>
        <w:rPr>
          <w:i w:val="0"/>
          <w:color w:val="auto"/>
        </w:rPr>
      </w:pP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2" w:name="_Toc391880659"/>
      <w:r>
        <w:rPr>
          <w:lang w:val="pt-PT"/>
        </w:rPr>
        <w:t>Detalhamento da Apresentação</w:t>
      </w:r>
      <w:bookmarkEnd w:id="2"/>
    </w:p>
    <w:p w:rsidR="0027525A" w:rsidRPr="00B166D3" w:rsidRDefault="0027525A" w:rsidP="0027525A">
      <w:r w:rsidRPr="009609DC">
        <w:rPr>
          <w:color w:val="auto"/>
        </w:rPr>
        <w:t>As ações que serão executadas nas tel</w:t>
      </w:r>
      <w:r>
        <w:rPr>
          <w:color w:val="auto"/>
        </w:rPr>
        <w:t>as serão as seguintes: Consultar</w:t>
      </w:r>
      <w:r w:rsidRPr="009609DC">
        <w:rPr>
          <w:color w:val="auto"/>
        </w:rPr>
        <w:t>, Incluir,</w:t>
      </w:r>
      <w:r>
        <w:rPr>
          <w:color w:val="auto"/>
        </w:rPr>
        <w:t xml:space="preserve"> Alterar, Excluir, Visualizar Órgão ou Unidade do STJ.</w:t>
      </w:r>
    </w:p>
    <w:p w:rsidR="001E2036" w:rsidRDefault="001E2036" w:rsidP="0073562D">
      <w:pPr>
        <w:pStyle w:val="STJNvel2"/>
      </w:pPr>
      <w:bookmarkStart w:id="3" w:name="_Toc391880660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953536" w:rsidRDefault="00953536" w:rsidP="001D4ED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Ouvidoria</w:t>
      </w:r>
      <w:r w:rsidR="00A1456E">
        <w:rPr>
          <w:i w:val="0"/>
          <w:iCs/>
          <w:color w:val="auto"/>
        </w:rPr>
        <w:t>.</w:t>
      </w:r>
    </w:p>
    <w:p w:rsidR="00953536" w:rsidRDefault="00953536" w:rsidP="001D4ED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Unidades do STJ</w:t>
      </w:r>
      <w:r w:rsidR="00A1456E">
        <w:rPr>
          <w:i w:val="0"/>
          <w:iCs/>
          <w:color w:val="auto"/>
        </w:rPr>
        <w:t>.</w:t>
      </w:r>
    </w:p>
    <w:p w:rsidR="001D4ED4" w:rsidRPr="001D4ED4" w:rsidRDefault="00953536" w:rsidP="001D4ED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Órgãos Externos</w:t>
      </w:r>
      <w:r w:rsidR="00A1456E">
        <w:rPr>
          <w:i w:val="0"/>
          <w:iCs/>
          <w:color w:val="auto"/>
        </w:rPr>
        <w:t>.</w:t>
      </w:r>
    </w:p>
    <w:p w:rsidR="006126D5" w:rsidRDefault="006126D5" w:rsidP="006126D5">
      <w:pPr>
        <w:pStyle w:val="STJNvel2"/>
      </w:pPr>
      <w:r>
        <w:tab/>
      </w:r>
      <w:r w:rsidR="00EA3FA3">
        <w:t xml:space="preserve"> </w:t>
      </w:r>
      <w:bookmarkStart w:id="4" w:name="_Toc391880661"/>
      <w:proofErr w:type="spellStart"/>
      <w:r w:rsidR="0027525A">
        <w:t>Órgão_Unidade</w:t>
      </w:r>
      <w:bookmarkEnd w:id="4"/>
      <w:proofErr w:type="spellEnd"/>
    </w:p>
    <w:p w:rsidR="0027525A" w:rsidRDefault="0027525A" w:rsidP="0027525A">
      <w:pPr>
        <w:pStyle w:val="STJNivel3"/>
      </w:pPr>
      <w:bookmarkStart w:id="5" w:name="_Toc389558031"/>
      <w:bookmarkStart w:id="6" w:name="_Toc391880662"/>
      <w:r w:rsidRPr="0097716C">
        <w:t xml:space="preserve">2.2.1. Tela </w:t>
      </w:r>
      <w:r>
        <w:t xml:space="preserve">Pesquisar </w:t>
      </w:r>
      <w:proofErr w:type="spellStart"/>
      <w:r>
        <w:t>Órgão_Unidade</w:t>
      </w:r>
      <w:bookmarkEnd w:id="5"/>
      <w:bookmarkEnd w:id="6"/>
      <w:proofErr w:type="spellEnd"/>
    </w:p>
    <w:p w:rsidR="0027525A" w:rsidRDefault="0027525A" w:rsidP="0027525A">
      <w:pPr>
        <w:pStyle w:val="Instruo"/>
        <w:rPr>
          <w:i w:val="0"/>
          <w:color w:val="auto"/>
        </w:rPr>
      </w:pPr>
    </w:p>
    <w:p w:rsidR="0027525A" w:rsidRDefault="004479BC" w:rsidP="0027525A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5924550" cy="4829175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25A" w:rsidRPr="00751346" w:rsidRDefault="0027525A" w:rsidP="0027525A">
      <w:pPr>
        <w:pStyle w:val="Instruo"/>
        <w:ind w:firstLine="1560"/>
        <w:jc w:val="center"/>
        <w:rPr>
          <w:i w:val="0"/>
          <w:color w:val="auto"/>
        </w:rPr>
      </w:pPr>
    </w:p>
    <w:p w:rsidR="0027525A" w:rsidRDefault="0027525A" w:rsidP="0027525A">
      <w:pPr>
        <w:pStyle w:val="Instruo"/>
        <w:ind w:firstLine="1560"/>
        <w:jc w:val="center"/>
        <w:rPr>
          <w:i w:val="0"/>
          <w:color w:val="auto"/>
        </w:rPr>
      </w:pPr>
      <w:bookmarkStart w:id="7" w:name="_Toc388362885"/>
      <w:bookmarkStart w:id="8" w:name="_Toc388363172"/>
      <w:bookmarkStart w:id="9" w:name="_Toc388433564"/>
      <w:bookmarkStart w:id="10" w:name="_Toc388433649"/>
      <w:r w:rsidRPr="00751346">
        <w:rPr>
          <w:i w:val="0"/>
          <w:color w:val="auto"/>
        </w:rPr>
        <w:t xml:space="preserve">Figura 1 - Tela </w:t>
      </w:r>
      <w:r>
        <w:rPr>
          <w:i w:val="0"/>
          <w:color w:val="auto"/>
        </w:rPr>
        <w:t xml:space="preserve">Pesquisar </w:t>
      </w:r>
      <w:proofErr w:type="spellStart"/>
      <w:r>
        <w:rPr>
          <w:i w:val="0"/>
          <w:color w:val="auto"/>
        </w:rPr>
        <w:t>Órgão_Unidade</w:t>
      </w:r>
      <w:proofErr w:type="spellEnd"/>
      <w:r w:rsidRPr="00751346">
        <w:rPr>
          <w:i w:val="0"/>
          <w:color w:val="auto"/>
        </w:rPr>
        <w:t>.</w:t>
      </w:r>
      <w:bookmarkEnd w:id="7"/>
      <w:bookmarkEnd w:id="8"/>
      <w:bookmarkEnd w:id="9"/>
      <w:bookmarkEnd w:id="10"/>
    </w:p>
    <w:p w:rsidR="0027525A" w:rsidRDefault="0027525A" w:rsidP="0027525A"/>
    <w:p w:rsidR="0027525A" w:rsidRDefault="0027525A" w:rsidP="0027525A">
      <w:pPr>
        <w:pStyle w:val="Titulo4"/>
      </w:pPr>
      <w:r>
        <w:t>Regras de Apresentação</w:t>
      </w:r>
    </w:p>
    <w:p w:rsidR="0027525A" w:rsidRDefault="0027525A" w:rsidP="0027525A"/>
    <w:p w:rsidR="0042397D" w:rsidRDefault="0042397D" w:rsidP="0042397D">
      <w:pPr>
        <w:pStyle w:val="Instruo"/>
        <w:numPr>
          <w:ilvl w:val="0"/>
          <w:numId w:val="4"/>
        </w:numPr>
        <w:jc w:val="both"/>
        <w:rPr>
          <w:color w:val="auto"/>
        </w:rPr>
      </w:pPr>
      <w:r w:rsidRPr="0042397D">
        <w:rPr>
          <w:i w:val="0"/>
          <w:color w:val="auto"/>
        </w:rPr>
        <w:t xml:space="preserve">Ao acionar o </w:t>
      </w:r>
      <w:r w:rsidR="00A1456E">
        <w:rPr>
          <w:color w:val="auto"/>
        </w:rPr>
        <w:t xml:space="preserve">radio </w:t>
      </w:r>
      <w:proofErr w:type="spellStart"/>
      <w:r w:rsidR="00A1456E">
        <w:rPr>
          <w:color w:val="auto"/>
        </w:rPr>
        <w:t>button</w:t>
      </w:r>
      <w:proofErr w:type="spellEnd"/>
      <w:r w:rsidR="00A1456E">
        <w:rPr>
          <w:color w:val="auto"/>
        </w:rPr>
        <w:t xml:space="preserve"> </w:t>
      </w:r>
      <w:r w:rsidR="00CD38C7">
        <w:rPr>
          <w:i w:val="0"/>
          <w:color w:val="auto"/>
        </w:rPr>
        <w:t>"</w:t>
      </w:r>
      <w:r w:rsidRPr="0042397D">
        <w:rPr>
          <w:i w:val="0"/>
          <w:color w:val="auto"/>
        </w:rPr>
        <w:t>Interno</w:t>
      </w:r>
      <w:r w:rsidR="00CD38C7">
        <w:rPr>
          <w:i w:val="0"/>
          <w:color w:val="auto"/>
        </w:rPr>
        <w:t>"</w:t>
      </w:r>
      <w:r w:rsidRPr="0042397D">
        <w:rPr>
          <w:i w:val="0"/>
          <w:color w:val="auto"/>
        </w:rPr>
        <w:t xml:space="preserve"> do Identificador, o sistema apresenta </w:t>
      </w:r>
      <w:r w:rsidR="00CD38C7">
        <w:rPr>
          <w:i w:val="0"/>
          <w:color w:val="auto"/>
        </w:rPr>
        <w:t>a Lista de U</w:t>
      </w:r>
      <w:r w:rsidRPr="0042397D">
        <w:rPr>
          <w:i w:val="0"/>
          <w:color w:val="auto"/>
        </w:rPr>
        <w:t>nidades do STJ.</w:t>
      </w:r>
    </w:p>
    <w:p w:rsidR="0042397D" w:rsidRDefault="0042397D" w:rsidP="0042397D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</w:t>
      </w:r>
      <w:r w:rsidR="00A1456E">
        <w:rPr>
          <w:color w:val="auto"/>
        </w:rPr>
        <w:t xml:space="preserve">radio </w:t>
      </w:r>
      <w:proofErr w:type="spellStart"/>
      <w:r w:rsidR="00A1456E">
        <w:rPr>
          <w:color w:val="auto"/>
        </w:rPr>
        <w:t>button</w:t>
      </w:r>
      <w:proofErr w:type="spellEnd"/>
      <w:r w:rsidR="00A1456E">
        <w:rPr>
          <w:color w:val="auto"/>
        </w:rPr>
        <w:t xml:space="preserve"> </w:t>
      </w:r>
      <w:r w:rsidR="00CD38C7">
        <w:rPr>
          <w:i w:val="0"/>
          <w:color w:val="auto"/>
        </w:rPr>
        <w:t>"</w:t>
      </w:r>
      <w:r>
        <w:rPr>
          <w:i w:val="0"/>
          <w:color w:val="auto"/>
        </w:rPr>
        <w:t>Externo</w:t>
      </w:r>
      <w:r w:rsidR="00CD38C7">
        <w:rPr>
          <w:i w:val="0"/>
          <w:color w:val="auto"/>
        </w:rPr>
        <w:t>"</w:t>
      </w:r>
      <w:r>
        <w:rPr>
          <w:i w:val="0"/>
          <w:color w:val="auto"/>
        </w:rPr>
        <w:t xml:space="preserve"> do Identificador</w:t>
      </w:r>
      <w:r w:rsidRPr="009609DC">
        <w:rPr>
          <w:i w:val="0"/>
          <w:color w:val="auto"/>
        </w:rPr>
        <w:t xml:space="preserve">, o sistema apresenta </w:t>
      </w:r>
      <w:r w:rsidR="00CD38C7">
        <w:rPr>
          <w:i w:val="0"/>
          <w:color w:val="auto"/>
        </w:rPr>
        <w:t xml:space="preserve">a Lista de </w:t>
      </w:r>
      <w:r>
        <w:rPr>
          <w:i w:val="0"/>
          <w:color w:val="auto"/>
        </w:rPr>
        <w:t>Órgãos externos ao STJ.</w:t>
      </w:r>
    </w:p>
    <w:p w:rsidR="0027525A" w:rsidRPr="009609DC" w:rsidRDefault="0027525A" w:rsidP="0027525A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botão </w:t>
      </w:r>
      <w:r w:rsidR="00CD38C7">
        <w:rPr>
          <w:i w:val="0"/>
          <w:color w:val="auto"/>
        </w:rPr>
        <w:t>"</w:t>
      </w:r>
      <w:r w:rsidRPr="009609DC">
        <w:rPr>
          <w:i w:val="0"/>
          <w:color w:val="auto"/>
        </w:rPr>
        <w:t>Pesquisar</w:t>
      </w:r>
      <w:r w:rsidR="00CD38C7">
        <w:rPr>
          <w:i w:val="0"/>
          <w:color w:val="auto"/>
        </w:rPr>
        <w:t>"</w:t>
      </w:r>
      <w:r w:rsidRPr="009609DC">
        <w:rPr>
          <w:i w:val="0"/>
          <w:color w:val="auto"/>
        </w:rPr>
        <w:t>, o sistema apresenta a tabela com o resultado da pesquisa.</w:t>
      </w:r>
    </w:p>
    <w:p w:rsidR="0027525A" w:rsidRPr="009609DC" w:rsidRDefault="0027525A" w:rsidP="0027525A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botão </w:t>
      </w:r>
      <w:r w:rsidR="00CD38C7">
        <w:rPr>
          <w:i w:val="0"/>
          <w:color w:val="auto"/>
        </w:rPr>
        <w:t>"</w:t>
      </w:r>
      <w:r w:rsidRPr="009609DC">
        <w:rPr>
          <w:i w:val="0"/>
          <w:color w:val="auto"/>
        </w:rPr>
        <w:t>Limpar</w:t>
      </w:r>
      <w:r w:rsidR="00CD38C7">
        <w:rPr>
          <w:i w:val="0"/>
          <w:color w:val="auto"/>
        </w:rPr>
        <w:t>"</w:t>
      </w:r>
      <w:r w:rsidRPr="009609DC">
        <w:rPr>
          <w:i w:val="0"/>
          <w:color w:val="auto"/>
        </w:rPr>
        <w:t>, o sistema limpa o(s) parâmetro(s) de pesquisa informado(s).</w:t>
      </w:r>
    </w:p>
    <w:p w:rsidR="0027525A" w:rsidRPr="0076230B" w:rsidRDefault="0027525A" w:rsidP="0027525A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botão </w:t>
      </w:r>
      <w:r w:rsidR="00CD38C7">
        <w:rPr>
          <w:i w:val="0"/>
          <w:color w:val="auto"/>
        </w:rPr>
        <w:t>"</w:t>
      </w:r>
      <w:r w:rsidRPr="009609DC">
        <w:rPr>
          <w:i w:val="0"/>
          <w:color w:val="auto"/>
        </w:rPr>
        <w:t>Incluir</w:t>
      </w:r>
      <w:r w:rsidR="00CD38C7">
        <w:rPr>
          <w:i w:val="0"/>
          <w:color w:val="auto"/>
        </w:rPr>
        <w:t>"</w:t>
      </w:r>
      <w:r w:rsidRPr="009609DC">
        <w:rPr>
          <w:i w:val="0"/>
          <w:color w:val="auto"/>
        </w:rPr>
        <w:t xml:space="preserve">, o sistema apresenta a Tela Incluir </w:t>
      </w:r>
      <w:proofErr w:type="spellStart"/>
      <w:r>
        <w:rPr>
          <w:i w:val="0"/>
          <w:color w:val="auto"/>
        </w:rPr>
        <w:t>Órgão_Unidade</w:t>
      </w:r>
      <w:proofErr w:type="spellEnd"/>
      <w:r w:rsidRPr="009609DC">
        <w:rPr>
          <w:i w:val="0"/>
          <w:color w:val="auto"/>
        </w:rPr>
        <w:t>.</w:t>
      </w:r>
    </w:p>
    <w:p w:rsidR="0027525A" w:rsidRDefault="0027525A" w:rsidP="0027525A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t xml:space="preserve">Ao acionar o ícone </w:t>
      </w:r>
      <w:r w:rsidR="00CD38C7">
        <w:rPr>
          <w:color w:val="auto"/>
        </w:rPr>
        <w:t>"</w:t>
      </w:r>
      <w:r w:rsidRPr="009609DC">
        <w:rPr>
          <w:color w:val="auto"/>
        </w:rPr>
        <w:t>Visualizar</w:t>
      </w:r>
      <w:r w:rsidR="00CD38C7">
        <w:rPr>
          <w:color w:val="auto"/>
        </w:rPr>
        <w:t>"</w:t>
      </w:r>
      <w:r w:rsidRPr="009609DC">
        <w:rPr>
          <w:color w:val="auto"/>
        </w:rPr>
        <w:t xml:space="preserve">, o sistema apresenta a Tela Visualizar </w:t>
      </w:r>
      <w:proofErr w:type="spellStart"/>
      <w:r>
        <w:rPr>
          <w:color w:val="auto"/>
        </w:rPr>
        <w:t>Órgão_Unidade</w:t>
      </w:r>
      <w:proofErr w:type="spellEnd"/>
      <w:r w:rsidRPr="009609DC">
        <w:rPr>
          <w:color w:val="auto"/>
        </w:rPr>
        <w:t>.</w:t>
      </w:r>
    </w:p>
    <w:p w:rsidR="0027525A" w:rsidRPr="009609DC" w:rsidRDefault="0027525A" w:rsidP="0027525A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ícone </w:t>
      </w:r>
      <w:r w:rsidR="00CD38C7">
        <w:rPr>
          <w:i w:val="0"/>
          <w:color w:val="auto"/>
        </w:rPr>
        <w:t>"</w:t>
      </w:r>
      <w:r w:rsidRPr="009609DC">
        <w:rPr>
          <w:i w:val="0"/>
          <w:color w:val="auto"/>
        </w:rPr>
        <w:t>Alterar</w:t>
      </w:r>
      <w:r w:rsidR="00CD38C7">
        <w:rPr>
          <w:i w:val="0"/>
          <w:color w:val="auto"/>
        </w:rPr>
        <w:t>"</w:t>
      </w:r>
      <w:r w:rsidRPr="009609DC">
        <w:rPr>
          <w:i w:val="0"/>
          <w:color w:val="auto"/>
        </w:rPr>
        <w:t xml:space="preserve">, o sistema apresenta a Tela Alterar </w:t>
      </w:r>
      <w:proofErr w:type="spellStart"/>
      <w:r>
        <w:rPr>
          <w:i w:val="0"/>
          <w:color w:val="auto"/>
        </w:rPr>
        <w:t>Órgão_Unidade</w:t>
      </w:r>
      <w:proofErr w:type="spellEnd"/>
      <w:r w:rsidRPr="009609DC">
        <w:rPr>
          <w:i w:val="0"/>
          <w:color w:val="auto"/>
        </w:rPr>
        <w:t>.</w:t>
      </w:r>
    </w:p>
    <w:p w:rsidR="0027525A" w:rsidRPr="00B11FCC" w:rsidRDefault="0027525A" w:rsidP="0027525A">
      <w:pPr>
        <w:pStyle w:val="PargrafodaLista"/>
        <w:numPr>
          <w:ilvl w:val="0"/>
          <w:numId w:val="4"/>
        </w:numPr>
        <w:rPr>
          <w:color w:val="auto"/>
        </w:rPr>
      </w:pPr>
      <w:r w:rsidRPr="00B11FCC">
        <w:rPr>
          <w:color w:val="auto"/>
        </w:rPr>
        <w:t xml:space="preserve">Ao acionar o ícone </w:t>
      </w:r>
      <w:r w:rsidR="00CD38C7">
        <w:rPr>
          <w:color w:val="auto"/>
        </w:rPr>
        <w:t>"</w:t>
      </w:r>
      <w:r w:rsidRPr="00B11FCC">
        <w:rPr>
          <w:color w:val="auto"/>
        </w:rPr>
        <w:t>Excluir</w:t>
      </w:r>
      <w:r w:rsidR="00CD38C7">
        <w:rPr>
          <w:color w:val="auto"/>
        </w:rPr>
        <w:t>"</w:t>
      </w:r>
      <w:r w:rsidRPr="00B11FCC">
        <w:rPr>
          <w:color w:val="auto"/>
        </w:rPr>
        <w:t xml:space="preserve">, o sistema apresenta a </w:t>
      </w:r>
      <w:r w:rsidR="00FE208E">
        <w:rPr>
          <w:color w:val="auto"/>
        </w:rPr>
        <w:t xml:space="preserve">janela modal </w:t>
      </w:r>
      <w:r w:rsidRPr="00B11FCC">
        <w:rPr>
          <w:color w:val="auto"/>
        </w:rPr>
        <w:t xml:space="preserve">Excluir </w:t>
      </w:r>
      <w:proofErr w:type="spellStart"/>
      <w:r w:rsidRPr="00B11FCC">
        <w:rPr>
          <w:color w:val="auto"/>
        </w:rPr>
        <w:t>Órgão_Unidade</w:t>
      </w:r>
      <w:proofErr w:type="spellEnd"/>
      <w:r w:rsidRPr="00B11FCC">
        <w:rPr>
          <w:color w:val="auto"/>
        </w:rPr>
        <w:t>.</w:t>
      </w:r>
    </w:p>
    <w:p w:rsidR="0027525A" w:rsidRDefault="0027525A" w:rsidP="0027525A">
      <w:pPr>
        <w:pStyle w:val="Titulo4"/>
      </w:pPr>
      <w:r>
        <w:t>Exceções</w:t>
      </w:r>
    </w:p>
    <w:p w:rsidR="0027525A" w:rsidRPr="00E62B0B" w:rsidRDefault="0027525A" w:rsidP="0027525A">
      <w:pPr>
        <w:rPr>
          <w:i/>
        </w:rPr>
      </w:pPr>
      <w:r>
        <w:tab/>
      </w:r>
      <w:r w:rsidRPr="00E62B0B">
        <w:rPr>
          <w:i/>
        </w:rPr>
        <w:t>Não se aplica.</w:t>
      </w:r>
    </w:p>
    <w:p w:rsidR="0027525A" w:rsidRDefault="0027525A" w:rsidP="0027525A">
      <w:pPr>
        <w:pStyle w:val="Titulo4"/>
      </w:pPr>
      <w:r>
        <w:t>Itens de Controle</w:t>
      </w:r>
    </w:p>
    <w:p w:rsidR="0027525A" w:rsidRDefault="0027525A" w:rsidP="0027525A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899"/>
        <w:gridCol w:w="496"/>
        <w:gridCol w:w="731"/>
        <w:gridCol w:w="567"/>
        <w:gridCol w:w="567"/>
        <w:gridCol w:w="461"/>
        <w:gridCol w:w="985"/>
        <w:gridCol w:w="1896"/>
      </w:tblGrid>
      <w:tr w:rsidR="0027525A" w:rsidTr="002A1BE7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99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D9047F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Nome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1456E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  <w:r w:rsidR="00A07AD7">
              <w:rPr>
                <w:i/>
                <w:iCs/>
                <w:color w:val="auto"/>
                <w:sz w:val="16"/>
                <w:szCs w:val="16"/>
              </w:rPr>
              <w:t>0/</w:t>
            </w:r>
            <w:r w:rsidR="00A07AD7"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Sigla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2A467A" w:rsidP="0095353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  <w:r w:rsidR="00A07AD7">
              <w:rPr>
                <w:i/>
                <w:iCs/>
                <w:color w:val="auto"/>
                <w:sz w:val="16"/>
                <w:szCs w:val="16"/>
              </w:rPr>
              <w:t>/</w:t>
            </w:r>
            <w:r w:rsidR="00A07AD7"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Identificador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Apresenta a lista de unidades ou de órgãos.</w:t>
            </w:r>
          </w:p>
        </w:tc>
      </w:tr>
      <w:tr w:rsidR="00A07AD7" w:rsidRPr="007E1F29" w:rsidTr="008C17D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043603" w:rsidRDefault="00A07AD7" w:rsidP="008C17D2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Números das páginas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07AD7" w:rsidRDefault="00866050" w:rsidP="00866050">
            <w:r>
              <w:rPr>
                <w:i/>
                <w:iCs/>
                <w:color w:val="auto"/>
                <w:sz w:val="16"/>
                <w:szCs w:val="16"/>
              </w:rPr>
              <w:t>Apresenta o número de páginas de acordo o número de registros</w:t>
            </w:r>
            <w:r w:rsidRPr="00C11C81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A07AD7" w:rsidRPr="007E1F29" w:rsidTr="008C17D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043603" w:rsidRDefault="00A07AD7" w:rsidP="008C17D2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A07AD7" w:rsidRDefault="00A07AD7">
            <w:r w:rsidRPr="00C11C81">
              <w:rPr>
                <w:i/>
                <w:iCs/>
                <w:color w:val="auto"/>
                <w:sz w:val="16"/>
                <w:szCs w:val="16"/>
              </w:rPr>
              <w:t>Totaliza o número de registros.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B11FCC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B11FCC">
              <w:rPr>
                <w:i/>
                <w:iCs/>
                <w:color w:val="auto"/>
                <w:sz w:val="16"/>
                <w:szCs w:val="16"/>
              </w:rPr>
              <w:t>Botão Pesquisar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Pesquisa dados no sistema.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B11FCC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B11FCC">
              <w:rPr>
                <w:i/>
                <w:iCs/>
                <w:color w:val="auto"/>
                <w:sz w:val="16"/>
                <w:szCs w:val="16"/>
              </w:rPr>
              <w:t>Botão Limpar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1456E" w:rsidP="00B11FCC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Limpa dados inseridos nos parâmetros de pesquisa</w:t>
            </w:r>
            <w:r w:rsidR="00A07AD7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B11FCC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B11FCC">
              <w:rPr>
                <w:i/>
                <w:color w:val="auto"/>
                <w:sz w:val="16"/>
                <w:szCs w:val="16"/>
              </w:rPr>
              <w:t>Ícone</w:t>
            </w:r>
            <w:r w:rsidRPr="00B11FCC">
              <w:rPr>
                <w:i/>
                <w:iCs/>
                <w:color w:val="auto"/>
                <w:sz w:val="16"/>
                <w:szCs w:val="16"/>
              </w:rPr>
              <w:t xml:space="preserve"> Visualizar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8119EF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8119EF" w:rsidRDefault="00A07AD7" w:rsidP="002A1BE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- Apresenta a mensagem de </w:t>
            </w:r>
            <w:proofErr w:type="spellStart"/>
            <w:r w:rsidRPr="008119EF">
              <w:rPr>
                <w:i/>
                <w:iCs/>
                <w:color w:val="auto"/>
                <w:sz w:val="16"/>
                <w:szCs w:val="16"/>
              </w:rPr>
              <w:t>Hint</w:t>
            </w:r>
            <w:proofErr w:type="spellEnd"/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</w:t>
            </w:r>
            <w:r w:rsidR="002B7FDF">
              <w:rPr>
                <w:i/>
                <w:iCs/>
                <w:color w:val="auto"/>
                <w:sz w:val="16"/>
                <w:szCs w:val="16"/>
              </w:rPr>
              <w:t>24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;</w:t>
            </w:r>
          </w:p>
          <w:p w:rsidR="00A07AD7" w:rsidRPr="008119EF" w:rsidRDefault="00A07AD7" w:rsidP="00B11FC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- Ao ser acionado o sistema apresenta a Tela </w:t>
            </w:r>
            <w:fldSimple w:instr=" REF _Ref385341791 \r \h  \* MERGEFORMAT ">
              <w:r w:rsidRPr="008119EF">
                <w:rPr>
                  <w:i/>
                  <w:iCs/>
                  <w:color w:val="auto"/>
                  <w:sz w:val="16"/>
                  <w:szCs w:val="16"/>
                </w:rPr>
                <w:t>2.2.</w:t>
              </w:r>
              <w:r>
                <w:rPr>
                  <w:i/>
                  <w:iCs/>
                  <w:color w:val="auto"/>
                  <w:sz w:val="16"/>
                  <w:szCs w:val="16"/>
                </w:rPr>
                <w:t>3</w:t>
              </w:r>
            </w:fldSimple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Visualizar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Órgão_Unidade</w:t>
            </w:r>
            <w:proofErr w:type="spellEnd"/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B11FCC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B11FCC">
              <w:rPr>
                <w:i/>
                <w:color w:val="auto"/>
                <w:sz w:val="16"/>
                <w:szCs w:val="16"/>
              </w:rPr>
              <w:t xml:space="preserve">Ícone </w:t>
            </w:r>
            <w:r w:rsidRPr="00B11FCC">
              <w:rPr>
                <w:i/>
                <w:iCs/>
                <w:color w:val="auto"/>
                <w:sz w:val="16"/>
                <w:szCs w:val="16"/>
              </w:rPr>
              <w:t>Alterar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A07AD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8119EF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8119EF" w:rsidRDefault="00A07AD7" w:rsidP="002A1BE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- Apresenta a mensagem de </w:t>
            </w:r>
            <w:proofErr w:type="spellStart"/>
            <w:r w:rsidRPr="008119EF">
              <w:rPr>
                <w:i/>
                <w:iCs/>
                <w:color w:val="auto"/>
                <w:sz w:val="16"/>
                <w:szCs w:val="16"/>
              </w:rPr>
              <w:t>Hint</w:t>
            </w:r>
            <w:proofErr w:type="spellEnd"/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</w:t>
            </w:r>
            <w:r w:rsidR="002B7FDF">
              <w:rPr>
                <w:i/>
                <w:iCs/>
                <w:color w:val="auto"/>
                <w:sz w:val="16"/>
                <w:szCs w:val="16"/>
              </w:rPr>
              <w:t>25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;</w:t>
            </w:r>
          </w:p>
          <w:p w:rsidR="00A07AD7" w:rsidRPr="008119EF" w:rsidRDefault="00A07AD7" w:rsidP="0083476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- Ao ser acionado o sistema apresenta a Tela </w:t>
            </w:r>
            <w:fldSimple w:instr=" REF _Ref385342112 \r \h  \* MERGEFORMAT ">
              <w:r w:rsidRPr="008119EF">
                <w:rPr>
                  <w:i/>
                  <w:iCs/>
                  <w:color w:val="auto"/>
                  <w:sz w:val="16"/>
                  <w:szCs w:val="16"/>
                </w:rPr>
                <w:t>2.2.</w:t>
              </w:r>
              <w:r>
                <w:rPr>
                  <w:i/>
                  <w:iCs/>
                  <w:color w:val="auto"/>
                  <w:sz w:val="16"/>
                  <w:szCs w:val="16"/>
                </w:rPr>
                <w:t>4</w:t>
              </w:r>
            </w:fldSimple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Alterar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Órgão_Unidade</w:t>
            </w:r>
            <w:proofErr w:type="spellEnd"/>
            <w:r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834761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34761">
              <w:rPr>
                <w:i/>
                <w:color w:val="auto"/>
                <w:sz w:val="16"/>
                <w:szCs w:val="16"/>
              </w:rPr>
              <w:t xml:space="preserve">Ícone </w:t>
            </w:r>
            <w:r w:rsidRPr="00834761">
              <w:rPr>
                <w:i/>
                <w:iCs/>
                <w:color w:val="auto"/>
                <w:sz w:val="16"/>
                <w:szCs w:val="16"/>
              </w:rPr>
              <w:t>Excluir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8119EF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8119EF" w:rsidRDefault="00A07AD7" w:rsidP="002A1BE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- Apresenta a mensagem de </w:t>
            </w:r>
            <w:proofErr w:type="spellStart"/>
            <w:r w:rsidRPr="008119EF">
              <w:rPr>
                <w:i/>
                <w:iCs/>
                <w:color w:val="auto"/>
                <w:sz w:val="16"/>
                <w:szCs w:val="16"/>
              </w:rPr>
              <w:t>Hint</w:t>
            </w:r>
            <w:proofErr w:type="spellEnd"/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</w:t>
            </w:r>
            <w:r w:rsidR="002B7FDF">
              <w:rPr>
                <w:i/>
                <w:iCs/>
                <w:color w:val="auto"/>
                <w:sz w:val="16"/>
                <w:szCs w:val="16"/>
              </w:rPr>
              <w:t>26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;</w:t>
            </w:r>
          </w:p>
          <w:p w:rsidR="00A07AD7" w:rsidRPr="008119EF" w:rsidRDefault="00A07AD7" w:rsidP="00953536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- Ao ser acionado o sistema apresenta a Tela </w:t>
            </w:r>
            <w:fldSimple w:instr=" REF _Ref385342130 \r \h  \* MERGEFORMAT ">
              <w:r w:rsidRPr="008119EF">
                <w:rPr>
                  <w:i/>
                  <w:iCs/>
                  <w:color w:val="auto"/>
                  <w:sz w:val="16"/>
                  <w:szCs w:val="16"/>
                </w:rPr>
                <w:t>2.2.</w:t>
              </w:r>
              <w:r>
                <w:rPr>
                  <w:i/>
                  <w:iCs/>
                  <w:color w:val="auto"/>
                  <w:sz w:val="16"/>
                  <w:szCs w:val="16"/>
                </w:rPr>
                <w:t>5</w:t>
              </w:r>
            </w:fldSimple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Excluir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Órgão_Unidade</w:t>
            </w:r>
            <w:proofErr w:type="spellEnd"/>
            <w:r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lastRenderedPageBreak/>
              <w:t>11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834761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34761">
              <w:rPr>
                <w:i/>
                <w:iCs/>
                <w:color w:val="auto"/>
                <w:sz w:val="16"/>
                <w:szCs w:val="16"/>
              </w:rPr>
              <w:t>Botão Incluir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953536">
            <w:pPr>
              <w:pStyle w:val="Instruo"/>
              <w:ind w:left="43"/>
              <w:jc w:val="both"/>
              <w:rPr>
                <w:i w:val="0"/>
                <w:iCs/>
                <w:color w:val="auto"/>
                <w:sz w:val="16"/>
                <w:szCs w:val="16"/>
              </w:rPr>
            </w:pPr>
            <w:r w:rsidRPr="007A7F04">
              <w:rPr>
                <w:iCs/>
                <w:color w:val="auto"/>
                <w:sz w:val="16"/>
                <w:szCs w:val="16"/>
              </w:rPr>
              <w:t xml:space="preserve">O sistema apresenta a Tela </w:t>
            </w:r>
            <w:fldSimple w:instr=" REF _Ref385342130 \r \h  \* MERGEFORMAT ">
              <w:r w:rsidRPr="007A7F04">
                <w:rPr>
                  <w:iCs/>
                  <w:color w:val="auto"/>
                  <w:sz w:val="16"/>
                  <w:szCs w:val="16"/>
                </w:rPr>
                <w:t>2.2.2</w:t>
              </w:r>
            </w:fldSimple>
            <w:r w:rsidRPr="007A7F04">
              <w:rPr>
                <w:iCs/>
                <w:color w:val="auto"/>
                <w:sz w:val="16"/>
                <w:szCs w:val="16"/>
              </w:rPr>
              <w:t xml:space="preserve"> - Incluir </w:t>
            </w:r>
            <w:proofErr w:type="spellStart"/>
            <w:r>
              <w:rPr>
                <w:iCs/>
                <w:color w:val="auto"/>
                <w:sz w:val="16"/>
                <w:szCs w:val="16"/>
              </w:rPr>
              <w:t>Órgão_Unidade</w:t>
            </w:r>
            <w:proofErr w:type="spellEnd"/>
            <w:r w:rsidRPr="007A7F04">
              <w:rPr>
                <w:iCs/>
                <w:color w:val="auto"/>
                <w:sz w:val="16"/>
                <w:szCs w:val="16"/>
              </w:rPr>
              <w:t>.</w:t>
            </w:r>
          </w:p>
        </w:tc>
      </w:tr>
      <w:tr w:rsidR="00A07AD7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7AD7" w:rsidRDefault="00A07AD7" w:rsidP="00A07AD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A07AD7" w:rsidRPr="00834761" w:rsidRDefault="00A07AD7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34761">
              <w:rPr>
                <w:i/>
                <w:iCs/>
                <w:color w:val="auto"/>
                <w:sz w:val="16"/>
                <w:szCs w:val="16"/>
              </w:rPr>
              <w:t>Botão Cancelar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07AD7" w:rsidRPr="00304445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A07AD7" w:rsidRDefault="00A07AD7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07AD7" w:rsidRPr="007E1F29" w:rsidRDefault="00A07AD7" w:rsidP="0083476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Cancela a associação e retorna para a página inicial.</w:t>
            </w:r>
          </w:p>
        </w:tc>
      </w:tr>
      <w:tr w:rsidR="00A07AD7" w:rsidTr="002A1BE7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A07AD7" w:rsidRPr="007E5E04" w:rsidRDefault="00A07AD7" w:rsidP="002A1B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Máscaras: LC – </w:t>
            </w:r>
            <w:r w:rsidRPr="007E5E04">
              <w:rPr>
                <w:sz w:val="16"/>
                <w:szCs w:val="16"/>
              </w:rPr>
              <w:t xml:space="preserve">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EF5316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A07AD7" w:rsidRPr="007E5E04" w:rsidRDefault="00A07AD7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EF5316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A07AD7" w:rsidRPr="007E5E04" w:rsidRDefault="00A07AD7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A07AD7" w:rsidRPr="007E5E04" w:rsidRDefault="00A07AD7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</w:t>
            </w:r>
            <w:r>
              <w:rPr>
                <w:b/>
                <w:bCs/>
                <w:sz w:val="16"/>
                <w:szCs w:val="16"/>
              </w:rPr>
              <w:t xml:space="preserve">– </w:t>
            </w:r>
            <w:r w:rsidRPr="00A1456E">
              <w:rPr>
                <w:bCs/>
                <w:sz w:val="16"/>
                <w:szCs w:val="16"/>
              </w:rPr>
              <w:t>Valores Inteiros</w:t>
            </w:r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A07AD7" w:rsidRPr="007E5E04" w:rsidRDefault="00A07AD7" w:rsidP="002A1BE7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A1456E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(dd/mm/yyyy),</w:t>
            </w:r>
            <w:r w:rsidR="00EF5316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A07AD7" w:rsidRPr="007E5E04" w:rsidRDefault="00A07AD7" w:rsidP="002A1BE7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</w:t>
            </w:r>
            <w:r>
              <w:rPr>
                <w:sz w:val="16"/>
                <w:szCs w:val="16"/>
                <w:lang w:val="en-US"/>
              </w:rPr>
              <w:t xml:space="preserve">/yyyy </w:t>
            </w:r>
            <w:proofErr w:type="spellStart"/>
            <w:r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A07AD7" w:rsidRPr="007E5E04" w:rsidRDefault="00A07AD7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A07AD7" w:rsidRPr="007E5E04" w:rsidRDefault="00A07AD7" w:rsidP="002A1BE7">
            <w:pPr>
              <w:rPr>
                <w:sz w:val="16"/>
                <w:szCs w:val="16"/>
              </w:rPr>
            </w:pPr>
          </w:p>
          <w:p w:rsidR="00A07AD7" w:rsidRPr="007E5E04" w:rsidRDefault="00A07AD7" w:rsidP="002A1BE7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A07AD7" w:rsidRPr="007E5E04" w:rsidRDefault="00A07AD7" w:rsidP="002A1BE7">
            <w:pPr>
              <w:ind w:left="1093" w:hanging="1093"/>
              <w:rPr>
                <w:sz w:val="16"/>
                <w:szCs w:val="16"/>
              </w:rPr>
            </w:pPr>
          </w:p>
          <w:p w:rsidR="00A07AD7" w:rsidRDefault="00A07AD7" w:rsidP="002A1BE7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D958C2" w:rsidRDefault="00D958C2" w:rsidP="0027525A">
      <w:pPr>
        <w:pStyle w:val="STJNivel3"/>
      </w:pPr>
      <w:bookmarkStart w:id="11" w:name="_Toc389558032"/>
    </w:p>
    <w:p w:rsidR="00326D98" w:rsidRDefault="0027525A" w:rsidP="0027525A">
      <w:pPr>
        <w:pStyle w:val="STJNivel3"/>
      </w:pPr>
      <w:bookmarkStart w:id="12" w:name="_Toc391880663"/>
      <w:r w:rsidRPr="002A2303">
        <w:t>2.2.2.</w:t>
      </w:r>
      <w:r w:rsidRPr="0097716C">
        <w:t xml:space="preserve"> Tela </w:t>
      </w:r>
      <w:r>
        <w:t xml:space="preserve">Incluir </w:t>
      </w:r>
      <w:proofErr w:type="spellStart"/>
      <w:r>
        <w:t>Órgão_Unidade</w:t>
      </w:r>
      <w:bookmarkEnd w:id="11"/>
      <w:bookmarkEnd w:id="12"/>
      <w:proofErr w:type="spellEnd"/>
    </w:p>
    <w:p w:rsidR="0027525A" w:rsidRDefault="0027525A" w:rsidP="0027525A">
      <w:pPr>
        <w:pStyle w:val="Instruo"/>
        <w:rPr>
          <w:i w:val="0"/>
          <w:color w:val="auto"/>
        </w:rPr>
      </w:pPr>
    </w:p>
    <w:p w:rsidR="0027525A" w:rsidRDefault="004479BC" w:rsidP="0027525A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6286500" cy="4981575"/>
            <wp:effectExtent l="19050" t="0" r="0" b="0"/>
            <wp:docPr id="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25A" w:rsidRPr="00751346" w:rsidRDefault="0027525A" w:rsidP="0027525A">
      <w:pPr>
        <w:pStyle w:val="Instruo"/>
        <w:ind w:firstLine="1560"/>
        <w:jc w:val="center"/>
        <w:rPr>
          <w:i w:val="0"/>
          <w:color w:val="auto"/>
        </w:rPr>
      </w:pPr>
    </w:p>
    <w:p w:rsidR="0027525A" w:rsidRDefault="0027525A" w:rsidP="0027525A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</w:t>
      </w:r>
      <w:r>
        <w:rPr>
          <w:i w:val="0"/>
          <w:color w:val="auto"/>
        </w:rPr>
        <w:t>2</w:t>
      </w:r>
      <w:r w:rsidRPr="00751346">
        <w:rPr>
          <w:i w:val="0"/>
          <w:color w:val="auto"/>
        </w:rPr>
        <w:t xml:space="preserve"> - Tela </w:t>
      </w:r>
      <w:r>
        <w:rPr>
          <w:i w:val="0"/>
          <w:color w:val="auto"/>
        </w:rPr>
        <w:t xml:space="preserve">Incluir </w:t>
      </w:r>
      <w:proofErr w:type="spellStart"/>
      <w:r>
        <w:rPr>
          <w:i w:val="0"/>
          <w:color w:val="auto"/>
        </w:rPr>
        <w:t>Órgão_Unidade</w:t>
      </w:r>
      <w:proofErr w:type="spellEnd"/>
      <w:r>
        <w:rPr>
          <w:i w:val="0"/>
          <w:color w:val="auto"/>
        </w:rPr>
        <w:t>.</w:t>
      </w:r>
    </w:p>
    <w:p w:rsidR="008C17D2" w:rsidRPr="008C17D2" w:rsidRDefault="008C17D2" w:rsidP="008C17D2"/>
    <w:p w:rsidR="0027525A" w:rsidRDefault="0027525A" w:rsidP="0027525A">
      <w:pPr>
        <w:pStyle w:val="Ttulo4"/>
        <w:numPr>
          <w:ilvl w:val="0"/>
          <w:numId w:val="37"/>
        </w:numPr>
      </w:pPr>
      <w:r w:rsidRPr="009609DC">
        <w:lastRenderedPageBreak/>
        <w:t>Regras de Apresentação</w:t>
      </w:r>
    </w:p>
    <w:p w:rsidR="00790582" w:rsidRDefault="00790582" w:rsidP="00790582"/>
    <w:p w:rsidR="00790582" w:rsidRDefault="00790582" w:rsidP="00790582">
      <w:r>
        <w:tab/>
        <w:t xml:space="preserve">Para o Identificador Unidade somente serão habilitados os campos e-mail e observação. </w:t>
      </w:r>
    </w:p>
    <w:p w:rsidR="00790582" w:rsidRPr="00790582" w:rsidRDefault="00790582" w:rsidP="00790582"/>
    <w:p w:rsidR="0027525A" w:rsidRDefault="0027525A" w:rsidP="0027525A">
      <w:pPr>
        <w:pStyle w:val="Instruo"/>
        <w:numPr>
          <w:ilvl w:val="0"/>
          <w:numId w:val="36"/>
        </w:numPr>
        <w:jc w:val="both"/>
        <w:rPr>
          <w:i w:val="0"/>
          <w:color w:val="auto"/>
        </w:rPr>
      </w:pPr>
      <w:r w:rsidRPr="007A7F04">
        <w:rPr>
          <w:i w:val="0"/>
          <w:color w:val="auto"/>
        </w:rPr>
        <w:t xml:space="preserve">Ao acionar o botão </w:t>
      </w:r>
      <w:r w:rsidR="00CD38C7">
        <w:rPr>
          <w:i w:val="0"/>
          <w:color w:val="auto"/>
        </w:rPr>
        <w:t>"Salvar"</w:t>
      </w:r>
      <w:r w:rsidRPr="007A7F04">
        <w:rPr>
          <w:i w:val="0"/>
          <w:color w:val="auto"/>
        </w:rPr>
        <w:t xml:space="preserve">, o sistema </w:t>
      </w:r>
      <w:r w:rsidR="00A1456E">
        <w:rPr>
          <w:i w:val="0"/>
          <w:color w:val="auto"/>
        </w:rPr>
        <w:t>salva os dados informados</w:t>
      </w:r>
      <w:r w:rsidRPr="007A7F04">
        <w:rPr>
          <w:i w:val="0"/>
          <w:color w:val="auto"/>
        </w:rPr>
        <w:t>.</w:t>
      </w:r>
    </w:p>
    <w:p w:rsidR="0027525A" w:rsidRDefault="0027525A" w:rsidP="0027525A">
      <w:pPr>
        <w:pStyle w:val="Instruo"/>
        <w:numPr>
          <w:ilvl w:val="0"/>
          <w:numId w:val="36"/>
        </w:numPr>
        <w:jc w:val="both"/>
        <w:rPr>
          <w:i w:val="0"/>
          <w:color w:val="auto"/>
        </w:rPr>
      </w:pPr>
      <w:r w:rsidRPr="007A7F04">
        <w:rPr>
          <w:i w:val="0"/>
          <w:color w:val="auto"/>
        </w:rPr>
        <w:t xml:space="preserve">Ao acionar o botão </w:t>
      </w:r>
      <w:r w:rsidR="00CD38C7">
        <w:rPr>
          <w:i w:val="0"/>
          <w:color w:val="auto"/>
        </w:rPr>
        <w:t>"</w:t>
      </w:r>
      <w:r w:rsidRPr="007A7F04">
        <w:rPr>
          <w:i w:val="0"/>
          <w:color w:val="auto"/>
        </w:rPr>
        <w:t>Cancelar</w:t>
      </w:r>
      <w:r w:rsidR="00CD38C7">
        <w:rPr>
          <w:i w:val="0"/>
          <w:color w:val="auto"/>
        </w:rPr>
        <w:t>"</w:t>
      </w:r>
      <w:r w:rsidRPr="007A7F04">
        <w:rPr>
          <w:i w:val="0"/>
          <w:color w:val="auto"/>
        </w:rPr>
        <w:t xml:space="preserve">, o sistema retorna para a </w:t>
      </w:r>
      <w:r w:rsidRPr="00751346">
        <w:rPr>
          <w:i w:val="0"/>
          <w:color w:val="auto"/>
        </w:rPr>
        <w:t xml:space="preserve">Tela </w:t>
      </w:r>
      <w:r>
        <w:rPr>
          <w:i w:val="0"/>
          <w:color w:val="auto"/>
        </w:rPr>
        <w:t xml:space="preserve">Pesquisar </w:t>
      </w:r>
      <w:proofErr w:type="spellStart"/>
      <w:r>
        <w:rPr>
          <w:i w:val="0"/>
          <w:color w:val="auto"/>
        </w:rPr>
        <w:t>Órgão_Unidade</w:t>
      </w:r>
      <w:proofErr w:type="spellEnd"/>
      <w:r w:rsidRPr="007A7F04">
        <w:rPr>
          <w:i w:val="0"/>
          <w:color w:val="auto"/>
        </w:rPr>
        <w:t>.</w:t>
      </w:r>
    </w:p>
    <w:p w:rsidR="00D74AFB" w:rsidRDefault="00D74AFB" w:rsidP="00D74AFB"/>
    <w:p w:rsidR="0027525A" w:rsidRDefault="0027525A" w:rsidP="0027525A">
      <w:pPr>
        <w:pStyle w:val="Ttulo4"/>
        <w:numPr>
          <w:ilvl w:val="0"/>
          <w:numId w:val="37"/>
        </w:numPr>
      </w:pPr>
      <w:r w:rsidRPr="009609DC">
        <w:t>Exceções</w:t>
      </w:r>
    </w:p>
    <w:p w:rsidR="009D54EA" w:rsidRDefault="009D54EA" w:rsidP="009D54EA"/>
    <w:p w:rsidR="009D54EA" w:rsidRPr="00E62B0B" w:rsidRDefault="009D54EA" w:rsidP="009D54EA">
      <w:pPr>
        <w:pStyle w:val="Instruo"/>
        <w:ind w:left="720"/>
        <w:jc w:val="both"/>
        <w:rPr>
          <w:color w:val="auto"/>
        </w:rPr>
      </w:pPr>
      <w:r w:rsidRPr="00E62B0B">
        <w:rPr>
          <w:color w:val="auto"/>
        </w:rPr>
        <w:t>Não se aplica.</w:t>
      </w:r>
    </w:p>
    <w:p w:rsidR="009D54EA" w:rsidRPr="009D54EA" w:rsidRDefault="009D54EA" w:rsidP="009D54EA"/>
    <w:p w:rsidR="0027525A" w:rsidRPr="009609DC" w:rsidRDefault="0027525A" w:rsidP="0027525A">
      <w:pPr>
        <w:pStyle w:val="Ttulo4"/>
        <w:numPr>
          <w:ilvl w:val="0"/>
          <w:numId w:val="37"/>
        </w:numPr>
      </w:pPr>
      <w:r w:rsidRPr="009609DC">
        <w:t>Itens de Controle</w:t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372"/>
        <w:gridCol w:w="850"/>
        <w:gridCol w:w="993"/>
        <w:gridCol w:w="425"/>
        <w:gridCol w:w="709"/>
        <w:gridCol w:w="425"/>
        <w:gridCol w:w="992"/>
        <w:gridCol w:w="425"/>
        <w:gridCol w:w="993"/>
        <w:gridCol w:w="2066"/>
      </w:tblGrid>
      <w:tr w:rsidR="0027525A" w:rsidTr="00C05669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372" w:type="dxa"/>
            <w:shd w:val="pct25" w:color="auto" w:fill="auto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993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3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2066" w:type="dxa"/>
            <w:shd w:val="pct25" w:color="auto" w:fill="auto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Pr="007E1F29" w:rsidRDefault="00C0566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Pr="007E1F29" w:rsidRDefault="00C05669" w:rsidP="0083476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Nome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7E1F2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Pr="007E1F29" w:rsidRDefault="00C0566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Sigla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Pr="00304445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  <w:r w:rsidR="00C05669">
              <w:rPr>
                <w:i/>
                <w:iCs/>
                <w:color w:val="auto"/>
                <w:sz w:val="16"/>
                <w:szCs w:val="16"/>
              </w:rPr>
              <w:t>/</w:t>
            </w:r>
            <w:r w:rsidR="00C05669"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7E1F2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Default="00C0566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Responsável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Default="00C0566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E-mail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CE/</w:t>
            </w: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UF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Tabela padrão do IBGE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0566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Lista de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UF´</w:t>
            </w:r>
            <w:proofErr w:type="spellEnd"/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Município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Tabela padrão do IBGE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Municípios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Endereço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AB1A3D" w:rsidP="00AB1A3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Pr="007E1F29" w:rsidRDefault="00C0566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CEP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99.999-999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AB1A3D" w:rsidP="00AB1A3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7E1F2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05669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05669" w:rsidRDefault="00C0566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C05669" w:rsidRPr="00834761" w:rsidRDefault="00C0566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Telefone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(99)</w:t>
            </w:r>
            <w:r w:rsidR="00FC1A4D">
              <w:rPr>
                <w:i/>
                <w:iCs/>
                <w:color w:val="auto"/>
                <w:sz w:val="16"/>
                <w:szCs w:val="16"/>
              </w:rPr>
              <w:t>9</w:t>
            </w:r>
            <w:r>
              <w:rPr>
                <w:i/>
                <w:iCs/>
                <w:color w:val="auto"/>
                <w:sz w:val="16"/>
                <w:szCs w:val="16"/>
              </w:rPr>
              <w:t>9999-9999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05669" w:rsidRDefault="00C05669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05669" w:rsidRDefault="00C05669" w:rsidP="008F4C49">
            <w:pPr>
              <w:jc w:val="center"/>
            </w:pPr>
            <w:r w:rsidRPr="00E5658D"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C05669" w:rsidRPr="00304445" w:rsidRDefault="00C0566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A1456E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1456E" w:rsidRDefault="00A1456E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A1456E" w:rsidRDefault="00A1456E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Identificador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1456E" w:rsidRPr="00304445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1456E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1456E" w:rsidRPr="00304445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1456E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Interno</w:t>
            </w:r>
          </w:p>
          <w:p w:rsidR="00A1456E" w:rsidRPr="00304445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Externo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1456E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1456E" w:rsidRPr="00304445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1456E" w:rsidRDefault="00A1456E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456E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  <w:p w:rsidR="00A1456E" w:rsidRPr="00E5658D" w:rsidRDefault="00A1456E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A1456E" w:rsidRPr="00304445" w:rsidRDefault="00A1456E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AB1A3D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B1A3D" w:rsidRDefault="00AB1A3D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r w:rsidR="00A1456E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AB1A3D" w:rsidRPr="00834761" w:rsidRDefault="00AB1A3D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Observação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30</w:t>
            </w:r>
            <w:r w:rsidR="00A1456E">
              <w:rPr>
                <w:i/>
                <w:iCs/>
                <w:color w:val="auto"/>
                <w:sz w:val="16"/>
                <w:szCs w:val="16"/>
              </w:rPr>
              <w:t>0</w:t>
            </w:r>
            <w:r>
              <w:rPr>
                <w:i/>
                <w:iCs/>
                <w:color w:val="auto"/>
                <w:sz w:val="16"/>
                <w:szCs w:val="16"/>
              </w:rPr>
              <w:t>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AB1A3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Default="00AB1A3D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r w:rsidR="00A1456E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C17D2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AB1A3D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B1A3D" w:rsidRDefault="00AB1A3D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r w:rsidR="00A1456E"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AB1A3D" w:rsidRPr="00834761" w:rsidRDefault="00AB1A3D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34761">
              <w:rPr>
                <w:i/>
                <w:iCs/>
                <w:color w:val="auto"/>
                <w:sz w:val="16"/>
                <w:szCs w:val="16"/>
              </w:rPr>
              <w:t>Botão Salvar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Default="00AB1A3D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r w:rsidR="00A1456E"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AB1A3D" w:rsidRDefault="00A574D8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</w:t>
            </w:r>
            <w:r w:rsidR="00AB1A3D">
              <w:rPr>
                <w:i/>
                <w:iCs/>
                <w:color w:val="auto"/>
                <w:sz w:val="16"/>
                <w:szCs w:val="16"/>
              </w:rPr>
              <w:t>Grava dados no sistema</w:t>
            </w:r>
            <w:r>
              <w:rPr>
                <w:i/>
                <w:iCs/>
                <w:color w:val="auto"/>
                <w:sz w:val="16"/>
                <w:szCs w:val="16"/>
              </w:rPr>
              <w:t>;</w:t>
            </w:r>
            <w:r w:rsidR="00AB1A3D">
              <w:rPr>
                <w:i/>
                <w:iCs/>
                <w:color w:val="auto"/>
                <w:sz w:val="16"/>
                <w:szCs w:val="16"/>
              </w:rPr>
              <w:t>.</w:t>
            </w:r>
          </w:p>
          <w:p w:rsidR="002B7FDF" w:rsidRPr="007E1F29" w:rsidRDefault="002B7FDF" w:rsidP="002B7FDF">
            <w:pPr>
              <w:tabs>
                <w:tab w:val="left" w:pos="185"/>
              </w:tabs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- 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Apresenta a mensagem de </w:t>
            </w:r>
            <w:r>
              <w:rPr>
                <w:i/>
                <w:iCs/>
                <w:color w:val="auto"/>
                <w:sz w:val="16"/>
                <w:szCs w:val="16"/>
              </w:rPr>
              <w:t>Sucesso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- MSG</w:t>
            </w:r>
            <w:r>
              <w:rPr>
                <w:i/>
                <w:iCs/>
                <w:color w:val="auto"/>
                <w:sz w:val="16"/>
                <w:szCs w:val="16"/>
              </w:rPr>
              <w:t>028;</w:t>
            </w:r>
          </w:p>
        </w:tc>
      </w:tr>
      <w:tr w:rsidR="00AB1A3D" w:rsidRPr="007E1F29" w:rsidTr="00C0566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B1A3D" w:rsidRDefault="00AB1A3D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r w:rsidR="00A1456E"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AB1A3D" w:rsidRPr="00834761" w:rsidRDefault="00AB1A3D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34761">
              <w:rPr>
                <w:i/>
                <w:iCs/>
                <w:color w:val="auto"/>
                <w:sz w:val="16"/>
                <w:szCs w:val="16"/>
              </w:rPr>
              <w:t>Botão Cancelar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B1A3D" w:rsidRPr="00304445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AB1A3D" w:rsidRDefault="00AB1A3D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r w:rsidR="00A1456E"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AB1A3D" w:rsidRPr="007E1F29" w:rsidRDefault="00AB1A3D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Retorna para a </w:t>
            </w:r>
            <w:r w:rsidRPr="00956B13">
              <w:rPr>
                <w:i/>
                <w:iCs/>
                <w:color w:val="auto"/>
                <w:sz w:val="16"/>
                <w:szCs w:val="16"/>
              </w:rPr>
              <w:t xml:space="preserve">Tela Pesquisar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Órgão_Unidade</w:t>
            </w:r>
            <w:proofErr w:type="spellEnd"/>
          </w:p>
        </w:tc>
      </w:tr>
      <w:tr w:rsidR="00AB1A3D" w:rsidTr="002A1BE7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AB1A3D" w:rsidRPr="007E5E04" w:rsidRDefault="00AB1A3D" w:rsidP="002A1BE7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356304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AB1A3D" w:rsidRPr="007E5E04" w:rsidRDefault="00AB1A3D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356304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AB1A3D" w:rsidRPr="007E5E04" w:rsidRDefault="00AB1A3D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</w:t>
            </w:r>
            <w:r w:rsidRPr="002A1BE7">
              <w:rPr>
                <w:b/>
                <w:sz w:val="16"/>
                <w:szCs w:val="16"/>
              </w:rPr>
              <w:t xml:space="preserve">– </w:t>
            </w:r>
            <w:r w:rsidRPr="007E5E04">
              <w:rPr>
                <w:sz w:val="16"/>
                <w:szCs w:val="16"/>
              </w:rPr>
              <w:t xml:space="preserve">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AB1A3D" w:rsidRPr="007E5E04" w:rsidRDefault="00AB1A3D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</w:t>
            </w:r>
            <w:r>
              <w:rPr>
                <w:b/>
                <w:bCs/>
                <w:sz w:val="16"/>
                <w:szCs w:val="16"/>
              </w:rPr>
              <w:t xml:space="preserve">– </w:t>
            </w:r>
            <w:r w:rsidRPr="00A1456E">
              <w:rPr>
                <w:bCs/>
                <w:sz w:val="16"/>
                <w:szCs w:val="16"/>
              </w:rPr>
              <w:t>Valores Inteiros</w:t>
            </w:r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AB1A3D" w:rsidRPr="007E5E04" w:rsidRDefault="00AB1A3D" w:rsidP="002A1BE7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A1456E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AB1A3D" w:rsidRPr="007E5E04" w:rsidRDefault="00AB1A3D" w:rsidP="002A1BE7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</w:t>
            </w:r>
            <w:r>
              <w:rPr>
                <w:sz w:val="16"/>
                <w:szCs w:val="16"/>
                <w:lang w:val="en-US"/>
              </w:rPr>
              <w:t xml:space="preserve">/yyyy </w:t>
            </w:r>
            <w:proofErr w:type="spellStart"/>
            <w:r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AB1A3D" w:rsidRPr="007E5E04" w:rsidRDefault="00AB1A3D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AB1A3D" w:rsidRPr="007E5E04" w:rsidRDefault="00AB1A3D" w:rsidP="002A1BE7">
            <w:pPr>
              <w:rPr>
                <w:sz w:val="16"/>
                <w:szCs w:val="16"/>
              </w:rPr>
            </w:pPr>
          </w:p>
          <w:p w:rsidR="00AB1A3D" w:rsidRPr="007E5E04" w:rsidRDefault="00AB1A3D" w:rsidP="002A1BE7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AB1A3D" w:rsidRPr="007E5E04" w:rsidRDefault="00AB1A3D" w:rsidP="002A1BE7">
            <w:pPr>
              <w:ind w:left="1093" w:hanging="1093"/>
              <w:rPr>
                <w:sz w:val="16"/>
                <w:szCs w:val="16"/>
              </w:rPr>
            </w:pPr>
          </w:p>
          <w:p w:rsidR="00AB1A3D" w:rsidRDefault="00AB1A3D" w:rsidP="002A1BE7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27525A" w:rsidRPr="001A4EFF" w:rsidRDefault="0027525A" w:rsidP="0027525A">
      <w:pPr>
        <w:pStyle w:val="STJNivel3"/>
      </w:pPr>
    </w:p>
    <w:p w:rsidR="002B2C26" w:rsidRDefault="002B2C26" w:rsidP="0027525A">
      <w:pPr>
        <w:pStyle w:val="STJNivel3"/>
        <w:sectPr w:rsidR="002B2C26" w:rsidSect="00200361">
          <w:type w:val="continuous"/>
          <w:pgSz w:w="11907" w:h="16840" w:code="9"/>
          <w:pgMar w:top="1418" w:right="567" w:bottom="1418" w:left="1418" w:header="567" w:footer="488" w:gutter="0"/>
          <w:cols w:space="708"/>
          <w:docGrid w:linePitch="360"/>
        </w:sectPr>
      </w:pPr>
      <w:bookmarkStart w:id="13" w:name="_Toc389558033"/>
    </w:p>
    <w:p w:rsidR="0027525A" w:rsidRDefault="0027525A" w:rsidP="0027525A">
      <w:pPr>
        <w:pStyle w:val="STJNivel3"/>
      </w:pPr>
      <w:bookmarkStart w:id="14" w:name="_Toc391880664"/>
      <w:r w:rsidRPr="0097716C">
        <w:lastRenderedPageBreak/>
        <w:t>2.2.</w:t>
      </w:r>
      <w:r>
        <w:t>3</w:t>
      </w:r>
      <w:r w:rsidRPr="0097716C">
        <w:t xml:space="preserve">. Tela </w:t>
      </w:r>
      <w:r>
        <w:t xml:space="preserve">Visualizar </w:t>
      </w:r>
      <w:proofErr w:type="spellStart"/>
      <w:r>
        <w:t>Órgão_Unidade</w:t>
      </w:r>
      <w:bookmarkEnd w:id="13"/>
      <w:bookmarkEnd w:id="14"/>
      <w:proofErr w:type="spellEnd"/>
    </w:p>
    <w:p w:rsidR="0027525A" w:rsidRDefault="0027525A" w:rsidP="0027525A">
      <w:pPr>
        <w:pStyle w:val="Instruo"/>
        <w:rPr>
          <w:i w:val="0"/>
          <w:color w:val="auto"/>
        </w:rPr>
      </w:pPr>
    </w:p>
    <w:p w:rsidR="0027525A" w:rsidRDefault="004479BC" w:rsidP="0027525A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5734050" cy="4810125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25A" w:rsidRPr="00751346" w:rsidRDefault="0027525A" w:rsidP="0027525A">
      <w:pPr>
        <w:pStyle w:val="Instruo"/>
        <w:ind w:firstLine="1560"/>
        <w:jc w:val="center"/>
        <w:rPr>
          <w:i w:val="0"/>
          <w:color w:val="auto"/>
        </w:rPr>
      </w:pPr>
    </w:p>
    <w:p w:rsidR="0027525A" w:rsidRPr="00751346" w:rsidRDefault="0027525A" w:rsidP="0027525A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</w:t>
      </w:r>
      <w:r>
        <w:rPr>
          <w:i w:val="0"/>
          <w:color w:val="auto"/>
        </w:rPr>
        <w:t>3</w:t>
      </w:r>
      <w:r w:rsidRPr="00751346">
        <w:rPr>
          <w:i w:val="0"/>
          <w:color w:val="auto"/>
        </w:rPr>
        <w:t xml:space="preserve"> - Tela </w:t>
      </w:r>
      <w:r>
        <w:rPr>
          <w:i w:val="0"/>
          <w:color w:val="auto"/>
        </w:rPr>
        <w:t xml:space="preserve">Visualizar </w:t>
      </w:r>
      <w:proofErr w:type="spellStart"/>
      <w:r>
        <w:rPr>
          <w:i w:val="0"/>
          <w:color w:val="auto"/>
        </w:rPr>
        <w:t>Órgão_Unidade</w:t>
      </w:r>
      <w:proofErr w:type="spellEnd"/>
      <w:r w:rsidRPr="00751346">
        <w:rPr>
          <w:i w:val="0"/>
          <w:color w:val="auto"/>
        </w:rPr>
        <w:t>.</w:t>
      </w:r>
    </w:p>
    <w:p w:rsidR="0027525A" w:rsidRPr="009609DC" w:rsidRDefault="0027525A" w:rsidP="0027525A">
      <w:pPr>
        <w:pStyle w:val="Ttulo4"/>
        <w:numPr>
          <w:ilvl w:val="0"/>
          <w:numId w:val="39"/>
        </w:numPr>
      </w:pPr>
      <w:r w:rsidRPr="009609DC">
        <w:t>Regras de Apresentação</w:t>
      </w:r>
    </w:p>
    <w:p w:rsidR="0027525A" w:rsidRPr="009609DC" w:rsidRDefault="0027525A" w:rsidP="0027525A">
      <w:pPr>
        <w:pStyle w:val="Instruo"/>
        <w:numPr>
          <w:ilvl w:val="0"/>
          <w:numId w:val="38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</w:t>
      </w:r>
      <w:r>
        <w:rPr>
          <w:i w:val="0"/>
          <w:color w:val="auto"/>
        </w:rPr>
        <w:t xml:space="preserve">Voltar” o sistema apresenta a </w:t>
      </w:r>
      <w:r w:rsidRPr="00751346">
        <w:rPr>
          <w:i w:val="0"/>
          <w:color w:val="auto"/>
        </w:rPr>
        <w:t xml:space="preserve">Tela </w:t>
      </w:r>
      <w:r>
        <w:rPr>
          <w:i w:val="0"/>
          <w:color w:val="auto"/>
        </w:rPr>
        <w:t xml:space="preserve">Pesquisar </w:t>
      </w:r>
      <w:proofErr w:type="spellStart"/>
      <w:r>
        <w:rPr>
          <w:i w:val="0"/>
          <w:color w:val="auto"/>
        </w:rPr>
        <w:t>Órgão_Unidade</w:t>
      </w:r>
      <w:proofErr w:type="spellEnd"/>
      <w:r>
        <w:rPr>
          <w:i w:val="0"/>
          <w:color w:val="auto"/>
        </w:rPr>
        <w:t>.</w:t>
      </w:r>
    </w:p>
    <w:p w:rsidR="0027525A" w:rsidRPr="009609DC" w:rsidRDefault="0027525A" w:rsidP="0027525A">
      <w:pPr>
        <w:pStyle w:val="Ttulo4"/>
        <w:numPr>
          <w:ilvl w:val="0"/>
          <w:numId w:val="39"/>
        </w:numPr>
      </w:pPr>
      <w:r w:rsidRPr="009609DC">
        <w:t>Exceções</w:t>
      </w:r>
    </w:p>
    <w:p w:rsidR="0027525A" w:rsidRDefault="0027525A" w:rsidP="0027525A">
      <w:pPr>
        <w:pStyle w:val="Instruo"/>
        <w:ind w:left="720"/>
        <w:jc w:val="both"/>
        <w:rPr>
          <w:i w:val="0"/>
          <w:color w:val="auto"/>
        </w:rPr>
      </w:pPr>
      <w:r w:rsidRPr="00E62B0B">
        <w:rPr>
          <w:color w:val="auto"/>
        </w:rPr>
        <w:t>Não se aplica</w:t>
      </w:r>
      <w:r w:rsidRPr="009609DC">
        <w:rPr>
          <w:i w:val="0"/>
          <w:color w:val="auto"/>
        </w:rPr>
        <w:t>.</w:t>
      </w:r>
    </w:p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Pr="00D74AFB" w:rsidRDefault="00D74AFB" w:rsidP="00D74AFB"/>
    <w:p w:rsidR="0027525A" w:rsidRPr="009609DC" w:rsidRDefault="0027525A" w:rsidP="0027525A">
      <w:pPr>
        <w:pStyle w:val="Ttulo4"/>
        <w:numPr>
          <w:ilvl w:val="0"/>
          <w:numId w:val="39"/>
        </w:numPr>
      </w:pPr>
      <w:r w:rsidRPr="009609DC">
        <w:lastRenderedPageBreak/>
        <w:t>Itens de Controle</w:t>
      </w:r>
    </w:p>
    <w:p w:rsidR="0027525A" w:rsidRDefault="0027525A" w:rsidP="0027525A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899"/>
        <w:gridCol w:w="496"/>
        <w:gridCol w:w="731"/>
        <w:gridCol w:w="567"/>
        <w:gridCol w:w="567"/>
        <w:gridCol w:w="461"/>
        <w:gridCol w:w="985"/>
        <w:gridCol w:w="1896"/>
      </w:tblGrid>
      <w:tr w:rsidR="0027525A" w:rsidTr="002A1BE7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99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Nome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Sigla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8F4C4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Responsável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E-mail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UF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Município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Endereço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CEP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Pr="00834761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Telefone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Pr="00834761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Observação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F4C49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F4C49" w:rsidRDefault="008F4C4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F4C49" w:rsidRPr="00834761" w:rsidRDefault="008F4C4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34761">
              <w:rPr>
                <w:i/>
                <w:iCs/>
                <w:color w:val="auto"/>
                <w:sz w:val="16"/>
                <w:szCs w:val="16"/>
              </w:rPr>
              <w:t>Botão Voltar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F4C49" w:rsidRPr="00304445" w:rsidRDefault="008F4C4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F4C49" w:rsidRDefault="008F4C49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F4C49" w:rsidRPr="007E1F29" w:rsidRDefault="008F4C49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Retorna para </w:t>
            </w:r>
            <w:r w:rsidRPr="00956B13">
              <w:rPr>
                <w:i/>
                <w:iCs/>
                <w:color w:val="auto"/>
                <w:sz w:val="16"/>
                <w:szCs w:val="16"/>
              </w:rPr>
              <w:t xml:space="preserve">Tela Pesquisar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Órgão_Unidade</w:t>
            </w:r>
            <w:proofErr w:type="spellEnd"/>
            <w:r w:rsidR="00D74AFB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8F4C49" w:rsidTr="002A1BE7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8F4C49" w:rsidRPr="007E5E04" w:rsidRDefault="008F4C49" w:rsidP="002A1B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Máscaras: LC – </w:t>
            </w:r>
            <w:r w:rsidRPr="007E5E04">
              <w:rPr>
                <w:sz w:val="16"/>
                <w:szCs w:val="16"/>
              </w:rPr>
              <w:t xml:space="preserve">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356304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8F4C49" w:rsidRPr="007E5E04" w:rsidRDefault="008F4C49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356304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8F4C49" w:rsidRPr="007E5E04" w:rsidRDefault="008F4C49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</w:t>
            </w:r>
            <w:r w:rsidRPr="002A1BE7">
              <w:rPr>
                <w:b/>
                <w:sz w:val="16"/>
                <w:szCs w:val="16"/>
              </w:rPr>
              <w:t>–</w:t>
            </w:r>
            <w:r w:rsidRPr="007E5E04">
              <w:rPr>
                <w:sz w:val="16"/>
                <w:szCs w:val="16"/>
              </w:rPr>
              <w:t xml:space="preserve">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8F4C49" w:rsidRPr="007E5E04" w:rsidRDefault="008F4C49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</w:t>
            </w:r>
            <w:r>
              <w:rPr>
                <w:b/>
                <w:bCs/>
                <w:sz w:val="16"/>
                <w:szCs w:val="16"/>
              </w:rPr>
              <w:t xml:space="preserve">– </w:t>
            </w:r>
            <w:r w:rsidRPr="00A1456E">
              <w:rPr>
                <w:bCs/>
                <w:sz w:val="16"/>
                <w:szCs w:val="16"/>
              </w:rPr>
              <w:t>Valores Inteiros</w:t>
            </w:r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8F4C49" w:rsidRPr="007E5E04" w:rsidRDefault="008F4C49" w:rsidP="002A1BE7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A1456E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8F4C49" w:rsidRPr="007E5E04" w:rsidRDefault="008F4C49" w:rsidP="002A1BE7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</w:t>
            </w:r>
            <w:r>
              <w:rPr>
                <w:sz w:val="16"/>
                <w:szCs w:val="16"/>
                <w:lang w:val="en-US"/>
              </w:rPr>
              <w:t xml:space="preserve">/yyyy </w:t>
            </w:r>
            <w:proofErr w:type="spellStart"/>
            <w:r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8F4C49" w:rsidRPr="007E5E04" w:rsidRDefault="008F4C49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8F4C49" w:rsidRPr="007E5E04" w:rsidRDefault="008F4C49" w:rsidP="002A1BE7">
            <w:pPr>
              <w:rPr>
                <w:sz w:val="16"/>
                <w:szCs w:val="16"/>
              </w:rPr>
            </w:pPr>
          </w:p>
          <w:p w:rsidR="008F4C49" w:rsidRPr="007E5E04" w:rsidRDefault="008F4C49" w:rsidP="002A1BE7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8F4C49" w:rsidRPr="007E5E04" w:rsidRDefault="008F4C49" w:rsidP="002A1BE7">
            <w:pPr>
              <w:ind w:left="1093" w:hanging="1093"/>
              <w:rPr>
                <w:sz w:val="16"/>
                <w:szCs w:val="16"/>
              </w:rPr>
            </w:pPr>
          </w:p>
          <w:p w:rsidR="008F4C49" w:rsidRDefault="008F4C49" w:rsidP="002A1BE7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E7135F" w:rsidRDefault="00E7135F" w:rsidP="0027525A">
      <w:pPr>
        <w:pStyle w:val="STJNivel3"/>
        <w:sectPr w:rsidR="00E7135F" w:rsidSect="002B2C26">
          <w:pgSz w:w="11907" w:h="16840" w:code="9"/>
          <w:pgMar w:top="1418" w:right="567" w:bottom="1418" w:left="1418" w:header="567" w:footer="488" w:gutter="0"/>
          <w:cols w:space="708"/>
          <w:docGrid w:linePitch="360"/>
        </w:sectPr>
      </w:pPr>
      <w:bookmarkStart w:id="15" w:name="_Toc389558034"/>
    </w:p>
    <w:p w:rsidR="0027525A" w:rsidRDefault="0027525A" w:rsidP="0027525A">
      <w:pPr>
        <w:pStyle w:val="STJNivel3"/>
      </w:pPr>
      <w:bookmarkStart w:id="16" w:name="_Toc391880665"/>
      <w:r w:rsidRPr="0097716C">
        <w:lastRenderedPageBreak/>
        <w:t>2.2.</w:t>
      </w:r>
      <w:r>
        <w:t>4</w:t>
      </w:r>
      <w:r w:rsidRPr="0097716C">
        <w:t xml:space="preserve">. Tela </w:t>
      </w:r>
      <w:r>
        <w:t xml:space="preserve">Alterar </w:t>
      </w:r>
      <w:proofErr w:type="spellStart"/>
      <w:r>
        <w:t>Órgão_Unidade</w:t>
      </w:r>
      <w:bookmarkEnd w:id="15"/>
      <w:bookmarkEnd w:id="16"/>
      <w:proofErr w:type="spellEnd"/>
    </w:p>
    <w:p w:rsidR="0027525A" w:rsidRDefault="0027525A" w:rsidP="0027525A">
      <w:pPr>
        <w:pStyle w:val="Instruo"/>
        <w:rPr>
          <w:i w:val="0"/>
          <w:color w:val="auto"/>
        </w:rPr>
      </w:pPr>
    </w:p>
    <w:p w:rsidR="0027525A" w:rsidRPr="00751346" w:rsidRDefault="004479BC" w:rsidP="0027525A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5629275" cy="4781550"/>
            <wp:effectExtent l="19050" t="0" r="9525" b="0"/>
            <wp:docPr id="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25A" w:rsidRDefault="0027525A" w:rsidP="003B1D6B">
      <w:pPr>
        <w:pStyle w:val="Instruo"/>
        <w:jc w:val="center"/>
        <w:rPr>
          <w:i w:val="0"/>
          <w:color w:val="auto"/>
        </w:rPr>
      </w:pPr>
    </w:p>
    <w:p w:rsidR="003B1D6B" w:rsidRDefault="003B1D6B" w:rsidP="0027525A">
      <w:pPr>
        <w:pStyle w:val="Instruo"/>
        <w:ind w:firstLine="1560"/>
        <w:jc w:val="center"/>
        <w:rPr>
          <w:i w:val="0"/>
          <w:color w:val="auto"/>
        </w:rPr>
      </w:pPr>
    </w:p>
    <w:p w:rsidR="0027525A" w:rsidRPr="00751346" w:rsidRDefault="0027525A" w:rsidP="0027525A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</w:t>
      </w:r>
      <w:r>
        <w:rPr>
          <w:i w:val="0"/>
          <w:color w:val="auto"/>
        </w:rPr>
        <w:t>4</w:t>
      </w:r>
      <w:r w:rsidRPr="00751346">
        <w:rPr>
          <w:i w:val="0"/>
          <w:color w:val="auto"/>
        </w:rPr>
        <w:t xml:space="preserve"> - Tela </w:t>
      </w:r>
      <w:r>
        <w:rPr>
          <w:i w:val="0"/>
          <w:color w:val="auto"/>
        </w:rPr>
        <w:t xml:space="preserve">Alterar </w:t>
      </w:r>
      <w:proofErr w:type="spellStart"/>
      <w:r>
        <w:rPr>
          <w:i w:val="0"/>
          <w:color w:val="auto"/>
        </w:rPr>
        <w:t>Órgão_Unidade</w:t>
      </w:r>
      <w:proofErr w:type="spellEnd"/>
      <w:r w:rsidRPr="00751346">
        <w:rPr>
          <w:i w:val="0"/>
          <w:color w:val="auto"/>
        </w:rPr>
        <w:t>.</w:t>
      </w:r>
    </w:p>
    <w:p w:rsidR="0027525A" w:rsidRPr="009609DC" w:rsidRDefault="0027525A" w:rsidP="0027525A">
      <w:pPr>
        <w:pStyle w:val="Ttulo4"/>
        <w:numPr>
          <w:ilvl w:val="0"/>
          <w:numId w:val="41"/>
        </w:numPr>
      </w:pPr>
      <w:r w:rsidRPr="009609DC">
        <w:t>Regras de Apresentação</w:t>
      </w:r>
    </w:p>
    <w:p w:rsidR="0027525A" w:rsidRPr="009609DC" w:rsidRDefault="0027525A" w:rsidP="0027525A">
      <w:pPr>
        <w:pStyle w:val="Instruo"/>
        <w:numPr>
          <w:ilvl w:val="0"/>
          <w:numId w:val="40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botão </w:t>
      </w:r>
      <w:r w:rsidR="003B4CB1">
        <w:rPr>
          <w:i w:val="0"/>
          <w:color w:val="auto"/>
        </w:rPr>
        <w:t>"Salvar"</w:t>
      </w:r>
      <w:r w:rsidRPr="009609DC">
        <w:rPr>
          <w:i w:val="0"/>
          <w:color w:val="auto"/>
        </w:rPr>
        <w:t xml:space="preserve">, o sistema </w:t>
      </w:r>
      <w:r>
        <w:rPr>
          <w:i w:val="0"/>
          <w:color w:val="auto"/>
        </w:rPr>
        <w:t>salva</w:t>
      </w:r>
      <w:r w:rsidRPr="009609DC">
        <w:rPr>
          <w:i w:val="0"/>
          <w:color w:val="auto"/>
        </w:rPr>
        <w:t xml:space="preserve"> o registro.</w:t>
      </w:r>
    </w:p>
    <w:p w:rsidR="0027525A" w:rsidRPr="00956B13" w:rsidRDefault="0027525A" w:rsidP="0027525A">
      <w:pPr>
        <w:pStyle w:val="PargrafodaLista"/>
        <w:numPr>
          <w:ilvl w:val="0"/>
          <w:numId w:val="40"/>
        </w:numPr>
        <w:rPr>
          <w:color w:val="auto"/>
        </w:rPr>
      </w:pPr>
      <w:r w:rsidRPr="009609DC">
        <w:rPr>
          <w:color w:val="auto"/>
        </w:rPr>
        <w:t xml:space="preserve">Ao acionar o botão </w:t>
      </w:r>
      <w:r w:rsidR="003B4CB1">
        <w:rPr>
          <w:color w:val="auto"/>
        </w:rPr>
        <w:t>"</w:t>
      </w:r>
      <w:r w:rsidRPr="009609DC">
        <w:rPr>
          <w:color w:val="auto"/>
        </w:rPr>
        <w:t>Voltar</w:t>
      </w:r>
      <w:r w:rsidR="003B4CB1">
        <w:rPr>
          <w:color w:val="auto"/>
        </w:rPr>
        <w:t>"</w:t>
      </w:r>
      <w:r w:rsidRPr="009609DC">
        <w:rPr>
          <w:color w:val="auto"/>
        </w:rPr>
        <w:t xml:space="preserve">, o sistema retorna para a </w:t>
      </w:r>
      <w:r w:rsidRPr="00956B13">
        <w:rPr>
          <w:color w:val="auto"/>
        </w:rPr>
        <w:t xml:space="preserve">Tela Pesquisar </w:t>
      </w:r>
      <w:proofErr w:type="spellStart"/>
      <w:r>
        <w:rPr>
          <w:color w:val="auto"/>
        </w:rPr>
        <w:t>Órgão_Unidade</w:t>
      </w:r>
      <w:proofErr w:type="spellEnd"/>
      <w:r w:rsidRPr="00956B13">
        <w:rPr>
          <w:color w:val="auto"/>
        </w:rPr>
        <w:t>.</w:t>
      </w:r>
    </w:p>
    <w:p w:rsidR="0027525A" w:rsidRDefault="0027525A" w:rsidP="0027525A">
      <w:pPr>
        <w:pStyle w:val="Ttulo4"/>
        <w:numPr>
          <w:ilvl w:val="0"/>
          <w:numId w:val="41"/>
        </w:numPr>
      </w:pPr>
      <w:r w:rsidRPr="009609DC">
        <w:t>Exceções</w:t>
      </w:r>
    </w:p>
    <w:p w:rsidR="007372BE" w:rsidRPr="007372BE" w:rsidRDefault="007372BE" w:rsidP="007372BE"/>
    <w:p w:rsidR="009D54EA" w:rsidRPr="00E62B0B" w:rsidRDefault="009D54EA" w:rsidP="009D54EA">
      <w:pPr>
        <w:pStyle w:val="Instruo"/>
        <w:ind w:left="720"/>
        <w:jc w:val="both"/>
        <w:rPr>
          <w:color w:val="auto"/>
        </w:rPr>
      </w:pPr>
      <w:r w:rsidRPr="00E62B0B">
        <w:rPr>
          <w:color w:val="auto"/>
        </w:rPr>
        <w:t>Não se aplica.</w:t>
      </w:r>
    </w:p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Default="00D74AFB" w:rsidP="00D74AFB"/>
    <w:p w:rsidR="00D74AFB" w:rsidRPr="00D74AFB" w:rsidRDefault="00D74AFB" w:rsidP="00D74AFB"/>
    <w:p w:rsidR="0027525A" w:rsidRPr="009609DC" w:rsidRDefault="0027525A" w:rsidP="0027525A">
      <w:pPr>
        <w:pStyle w:val="Ttulo4"/>
        <w:numPr>
          <w:ilvl w:val="0"/>
          <w:numId w:val="41"/>
        </w:numPr>
      </w:pPr>
      <w:r w:rsidRPr="009609DC">
        <w:lastRenderedPageBreak/>
        <w:t>Itens de Controle</w:t>
      </w:r>
    </w:p>
    <w:p w:rsidR="0027525A" w:rsidRDefault="0027525A" w:rsidP="0027525A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899"/>
        <w:gridCol w:w="496"/>
        <w:gridCol w:w="731"/>
        <w:gridCol w:w="567"/>
        <w:gridCol w:w="567"/>
        <w:gridCol w:w="461"/>
        <w:gridCol w:w="985"/>
        <w:gridCol w:w="1896"/>
      </w:tblGrid>
      <w:tr w:rsidR="0027525A" w:rsidTr="002A1BE7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99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27525A" w:rsidRDefault="0027525A" w:rsidP="002A1BE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3B4CB1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Pr="007E1F29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Pr="007E1F29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Nome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Pr="007E1F29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</w:t>
            </w:r>
            <w:r w:rsidR="00D74AFB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3B4CB1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Pr="007E1F29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Sigla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A1456E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  <w:r w:rsidR="003B4CB1">
              <w:rPr>
                <w:i/>
                <w:iCs/>
                <w:color w:val="auto"/>
                <w:sz w:val="16"/>
                <w:szCs w:val="16"/>
              </w:rPr>
              <w:t>/</w:t>
            </w:r>
            <w:r w:rsidR="003B4CB1"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Pr="007E1F29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</w:t>
            </w:r>
            <w:r w:rsidR="00D74AFB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E96A02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6A02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E96A02" w:rsidRDefault="00E96A02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Responsável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E96A02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Converter para caixa alta automaticamente</w:t>
            </w:r>
            <w:r w:rsidR="00D74AFB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E96A02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6A02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E96A02" w:rsidRDefault="00E96A02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E-mail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CE/</w:t>
            </w: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E96A02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96A02" w:rsidRPr="00304445" w:rsidRDefault="00E96A02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3B4CB1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UF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Tabela padrão do IBGE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Lista de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UF´</w:t>
            </w:r>
            <w:proofErr w:type="spellEnd"/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3B4CB1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Município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Tabela padrão do IBGE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Municípios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3B4CB1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Endereço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3B4CB1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Pr="007E1F29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CEP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99.999-999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Pr="007E1F29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3B4CB1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Pr="00834761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Telefone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(99)</w:t>
            </w:r>
            <w:r w:rsidR="00FC1A4D">
              <w:rPr>
                <w:i/>
                <w:iCs/>
                <w:color w:val="auto"/>
                <w:sz w:val="16"/>
                <w:szCs w:val="16"/>
              </w:rPr>
              <w:t>9</w:t>
            </w:r>
            <w:r>
              <w:rPr>
                <w:i/>
                <w:iCs/>
                <w:color w:val="auto"/>
                <w:sz w:val="16"/>
                <w:szCs w:val="16"/>
              </w:rPr>
              <w:t>9999-9999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3B4CB1" w:rsidRDefault="003B4CB1" w:rsidP="00CD38C7">
            <w:pPr>
              <w:jc w:val="center"/>
            </w:pPr>
            <w:r w:rsidRPr="00E5658D"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3B4CB1" w:rsidRPr="007E1F29" w:rsidTr="00CD38C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Pr="00834761" w:rsidRDefault="003B4CB1" w:rsidP="00CD38C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Observação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  <w:r w:rsidR="00A1456E">
              <w:rPr>
                <w:i/>
                <w:iCs/>
                <w:color w:val="auto"/>
                <w:sz w:val="16"/>
                <w:szCs w:val="16"/>
              </w:rPr>
              <w:t>0</w:t>
            </w:r>
            <w:r>
              <w:rPr>
                <w:i/>
                <w:iCs/>
                <w:color w:val="auto"/>
                <w:sz w:val="16"/>
                <w:szCs w:val="16"/>
              </w:rPr>
              <w:t>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CD38C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304445" w:rsidRDefault="003B4CB1" w:rsidP="002B7FDF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3B4CB1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E96A02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 xml:space="preserve">Botão </w:t>
            </w:r>
            <w:r>
              <w:rPr>
                <w:i/>
                <w:iCs/>
                <w:color w:val="auto"/>
                <w:sz w:val="16"/>
                <w:szCs w:val="16"/>
              </w:rPr>
              <w:t>Salvar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574D8" w:rsidRDefault="00A574D8" w:rsidP="00A574D8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Apresenta a mensagem de </w:t>
            </w:r>
            <w:r>
              <w:rPr>
                <w:i/>
                <w:iCs/>
                <w:color w:val="auto"/>
                <w:sz w:val="16"/>
                <w:szCs w:val="16"/>
              </w:rPr>
              <w:t>Confirmação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</w:t>
            </w: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  <w:r w:rsidR="00FC1A4D">
              <w:rPr>
                <w:i/>
                <w:iCs/>
                <w:color w:val="auto"/>
                <w:sz w:val="16"/>
                <w:szCs w:val="16"/>
              </w:rPr>
              <w:t>5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;</w:t>
            </w:r>
          </w:p>
          <w:p w:rsidR="00A574D8" w:rsidRDefault="00A574D8" w:rsidP="00A574D8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- 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Apresenta a mensagem de </w:t>
            </w:r>
            <w:r>
              <w:rPr>
                <w:i/>
                <w:iCs/>
                <w:color w:val="auto"/>
                <w:sz w:val="16"/>
                <w:szCs w:val="16"/>
              </w:rPr>
              <w:t>Sucesso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</w:t>
            </w:r>
            <w:r w:rsidR="00FC1A4D">
              <w:rPr>
                <w:i/>
                <w:iCs/>
                <w:color w:val="auto"/>
                <w:sz w:val="16"/>
                <w:szCs w:val="16"/>
              </w:rPr>
              <w:t>29</w:t>
            </w:r>
            <w:r>
              <w:rPr>
                <w:i/>
                <w:iCs/>
                <w:color w:val="auto"/>
                <w:sz w:val="16"/>
                <w:szCs w:val="16"/>
              </w:rPr>
              <w:t>;</w:t>
            </w:r>
          </w:p>
          <w:p w:rsidR="002B7FDF" w:rsidRPr="00745154" w:rsidRDefault="00A574D8" w:rsidP="00A574D8">
            <w:pPr>
              <w:tabs>
                <w:tab w:val="left" w:pos="185"/>
              </w:tabs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-Atualiza os dados no sistema.</w:t>
            </w:r>
          </w:p>
        </w:tc>
      </w:tr>
      <w:tr w:rsidR="003B4CB1" w:rsidRPr="007E1F29" w:rsidTr="002A1BE7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4CB1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Botão Voltar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3B4CB1" w:rsidRDefault="003B4CB1" w:rsidP="008C17D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A1BE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4CB1" w:rsidRPr="00745154" w:rsidRDefault="003B4CB1" w:rsidP="002B7FDF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45154">
              <w:rPr>
                <w:i/>
                <w:iCs/>
                <w:color w:val="auto"/>
                <w:sz w:val="16"/>
                <w:szCs w:val="16"/>
              </w:rPr>
              <w:t xml:space="preserve">Retorna para  a Tela Pesquisar </w:t>
            </w:r>
            <w:proofErr w:type="spellStart"/>
            <w:r w:rsidRPr="00745154">
              <w:rPr>
                <w:i/>
                <w:iCs/>
                <w:color w:val="auto"/>
                <w:sz w:val="16"/>
                <w:szCs w:val="16"/>
              </w:rPr>
              <w:t>Órgão_Unidade</w:t>
            </w:r>
            <w:proofErr w:type="spellEnd"/>
            <w:r w:rsidRPr="00745154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3B4CB1" w:rsidTr="002A1BE7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3B4CB1" w:rsidRPr="007E5E04" w:rsidRDefault="003B4CB1" w:rsidP="002A1B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Máscaras: LC – </w:t>
            </w:r>
            <w:r w:rsidRPr="007E5E04">
              <w:rPr>
                <w:sz w:val="16"/>
                <w:szCs w:val="16"/>
              </w:rPr>
              <w:t xml:space="preserve">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177B80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3B4CB1" w:rsidRPr="007E5E04" w:rsidRDefault="003B4CB1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177B80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3B4CB1" w:rsidRPr="007E5E04" w:rsidRDefault="003B4CB1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</w:t>
            </w:r>
            <w:r w:rsidRPr="002A1BE7">
              <w:rPr>
                <w:b/>
                <w:sz w:val="16"/>
                <w:szCs w:val="16"/>
              </w:rPr>
              <w:t xml:space="preserve">– </w:t>
            </w:r>
            <w:r w:rsidRPr="007E5E04">
              <w:rPr>
                <w:sz w:val="16"/>
                <w:szCs w:val="16"/>
              </w:rPr>
              <w:t xml:space="preserve">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3B4CB1" w:rsidRPr="007E5E04" w:rsidRDefault="003B4CB1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</w:t>
            </w:r>
            <w:r>
              <w:rPr>
                <w:b/>
                <w:bCs/>
                <w:sz w:val="16"/>
                <w:szCs w:val="16"/>
              </w:rPr>
              <w:t xml:space="preserve">– </w:t>
            </w:r>
            <w:r w:rsidRPr="00A1456E">
              <w:rPr>
                <w:bCs/>
                <w:sz w:val="16"/>
                <w:szCs w:val="16"/>
              </w:rPr>
              <w:t>Valores Inteiros</w:t>
            </w:r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3B4CB1" w:rsidRPr="007E5E04" w:rsidRDefault="003B4CB1" w:rsidP="002A1BE7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A1456E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(dd/mm/yyyy),</w:t>
            </w:r>
            <w:r w:rsidR="00177B80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3B4CB1" w:rsidRPr="007E5E04" w:rsidRDefault="003B4CB1" w:rsidP="002A1BE7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</w:t>
            </w:r>
            <w:r>
              <w:rPr>
                <w:sz w:val="16"/>
                <w:szCs w:val="16"/>
                <w:lang w:val="en-US"/>
              </w:rPr>
              <w:t xml:space="preserve">/yyyy </w:t>
            </w:r>
            <w:proofErr w:type="spellStart"/>
            <w:r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3B4CB1" w:rsidRPr="007E5E04" w:rsidRDefault="003B4CB1" w:rsidP="002A1BE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3B4CB1" w:rsidRPr="007E5E04" w:rsidRDefault="003B4CB1" w:rsidP="002A1BE7">
            <w:pPr>
              <w:rPr>
                <w:sz w:val="16"/>
                <w:szCs w:val="16"/>
              </w:rPr>
            </w:pPr>
          </w:p>
          <w:p w:rsidR="003B4CB1" w:rsidRPr="007E5E04" w:rsidRDefault="003B4CB1" w:rsidP="002A1BE7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3B4CB1" w:rsidRPr="007E5E04" w:rsidRDefault="003B4CB1" w:rsidP="002A1BE7">
            <w:pPr>
              <w:ind w:left="1093" w:hanging="1093"/>
              <w:rPr>
                <w:sz w:val="16"/>
                <w:szCs w:val="16"/>
              </w:rPr>
            </w:pPr>
          </w:p>
          <w:p w:rsidR="003B4CB1" w:rsidRDefault="003B4CB1" w:rsidP="002A1BE7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2B2C26" w:rsidRDefault="002B2C26" w:rsidP="0027525A">
      <w:pPr>
        <w:pStyle w:val="STJNivel3"/>
      </w:pPr>
      <w:bookmarkStart w:id="17" w:name="_Toc389558035"/>
    </w:p>
    <w:p w:rsidR="002B2C26" w:rsidRDefault="002B2C26" w:rsidP="0027525A">
      <w:pPr>
        <w:pStyle w:val="STJNivel3"/>
        <w:sectPr w:rsidR="002B2C26" w:rsidSect="002B2C26">
          <w:pgSz w:w="11907" w:h="16840" w:code="9"/>
          <w:pgMar w:top="1418" w:right="567" w:bottom="1418" w:left="1418" w:header="567" w:footer="488" w:gutter="0"/>
          <w:cols w:space="708"/>
          <w:docGrid w:linePitch="360"/>
        </w:sectPr>
      </w:pPr>
    </w:p>
    <w:p w:rsidR="0027525A" w:rsidRDefault="0027525A" w:rsidP="0027525A">
      <w:pPr>
        <w:pStyle w:val="STJNivel3"/>
      </w:pPr>
      <w:bookmarkStart w:id="18" w:name="_Toc391880666"/>
      <w:r w:rsidRPr="0097716C">
        <w:lastRenderedPageBreak/>
        <w:t>2.2.</w:t>
      </w:r>
      <w:r>
        <w:t>5</w:t>
      </w:r>
      <w:r w:rsidRPr="0097716C">
        <w:t xml:space="preserve">. Tela </w:t>
      </w:r>
      <w:r>
        <w:t xml:space="preserve">Excluir </w:t>
      </w:r>
      <w:proofErr w:type="spellStart"/>
      <w:r>
        <w:t>Órgão_Unidade</w:t>
      </w:r>
      <w:bookmarkEnd w:id="17"/>
      <w:bookmarkEnd w:id="18"/>
      <w:proofErr w:type="spellEnd"/>
    </w:p>
    <w:p w:rsidR="0027525A" w:rsidRDefault="0027525A" w:rsidP="0027525A">
      <w:pPr>
        <w:pStyle w:val="Instruo"/>
        <w:rPr>
          <w:i w:val="0"/>
          <w:color w:val="auto"/>
        </w:rPr>
      </w:pPr>
    </w:p>
    <w:p w:rsidR="00D346CA" w:rsidRPr="00751346" w:rsidRDefault="004479BC" w:rsidP="00D346CA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3876675" cy="153352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6CA" w:rsidRPr="00751346" w:rsidRDefault="00D346CA" w:rsidP="00D346CA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</w:t>
      </w:r>
      <w:r>
        <w:rPr>
          <w:i w:val="0"/>
          <w:color w:val="auto"/>
        </w:rPr>
        <w:t>5</w:t>
      </w:r>
      <w:r w:rsidRPr="00751346">
        <w:rPr>
          <w:i w:val="0"/>
          <w:color w:val="auto"/>
        </w:rPr>
        <w:t xml:space="preserve"> - Tela </w:t>
      </w:r>
      <w:r>
        <w:rPr>
          <w:i w:val="0"/>
          <w:color w:val="auto"/>
        </w:rPr>
        <w:t xml:space="preserve">Excluir </w:t>
      </w:r>
      <w:proofErr w:type="spellStart"/>
      <w:r>
        <w:rPr>
          <w:i w:val="0"/>
          <w:color w:val="auto"/>
        </w:rPr>
        <w:t>Órgão_Unidade</w:t>
      </w:r>
      <w:proofErr w:type="spellEnd"/>
      <w:r w:rsidRPr="00751346">
        <w:rPr>
          <w:i w:val="0"/>
          <w:color w:val="auto"/>
        </w:rPr>
        <w:t>.</w:t>
      </w:r>
    </w:p>
    <w:p w:rsidR="00D346CA" w:rsidRDefault="00D346CA" w:rsidP="00D346CA">
      <w:pPr>
        <w:pStyle w:val="Ttulo4"/>
        <w:numPr>
          <w:ilvl w:val="0"/>
          <w:numId w:val="48"/>
        </w:numPr>
      </w:pPr>
      <w:r w:rsidRPr="009609DC">
        <w:t>Regras de Apresentação</w:t>
      </w:r>
    </w:p>
    <w:p w:rsidR="00936B64" w:rsidRDefault="00936B64" w:rsidP="00936B64">
      <w:pPr>
        <w:pStyle w:val="PargrafodaLista"/>
      </w:pPr>
    </w:p>
    <w:p w:rsidR="00B40A44" w:rsidRPr="00545079" w:rsidRDefault="00B40A44" w:rsidP="00B40A44">
      <w:r>
        <w:tab/>
        <w:t>O sistema deve verificar se existe</w:t>
      </w:r>
      <w:r w:rsidR="00A1456E">
        <w:t>m</w:t>
      </w:r>
      <w:r>
        <w:t xml:space="preserve"> registros associados antes de permitir a exclusão. Caso não seja verificado nenhum vínculo, o sistema deve apresenta esta tela.</w:t>
      </w:r>
    </w:p>
    <w:p w:rsidR="00B40A44" w:rsidRDefault="00B40A44" w:rsidP="00936B64">
      <w:pPr>
        <w:pStyle w:val="Instruo"/>
        <w:ind w:left="360"/>
        <w:jc w:val="both"/>
        <w:rPr>
          <w:i w:val="0"/>
          <w:color w:val="auto"/>
        </w:rPr>
      </w:pPr>
    </w:p>
    <w:p w:rsidR="00936B64" w:rsidRDefault="00936B64" w:rsidP="00936B64">
      <w:pPr>
        <w:pStyle w:val="Instruo"/>
        <w:ind w:left="360"/>
        <w:jc w:val="both"/>
        <w:rPr>
          <w:i w:val="0"/>
          <w:color w:val="auto"/>
        </w:rPr>
      </w:pPr>
      <w:r w:rsidRPr="00936B64">
        <w:rPr>
          <w:i w:val="0"/>
          <w:color w:val="auto"/>
        </w:rPr>
        <w:t xml:space="preserve">Ao acionar o ícone excluir é apresentada a janela modal com </w:t>
      </w:r>
      <w:r>
        <w:rPr>
          <w:i w:val="0"/>
          <w:color w:val="auto"/>
        </w:rPr>
        <w:t>e as opções "Sim" ou "Não"</w:t>
      </w:r>
      <w:r w:rsidRPr="009609DC">
        <w:rPr>
          <w:i w:val="0"/>
          <w:color w:val="auto"/>
        </w:rPr>
        <w:t>.</w:t>
      </w:r>
    </w:p>
    <w:p w:rsidR="00936B64" w:rsidRDefault="00936B64" w:rsidP="00936B64"/>
    <w:p w:rsidR="00936B64" w:rsidRPr="00A360A9" w:rsidRDefault="00936B64" w:rsidP="00936B64">
      <w:pPr>
        <w:pStyle w:val="Instruo"/>
        <w:numPr>
          <w:ilvl w:val="0"/>
          <w:numId w:val="42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botão </w:t>
      </w:r>
      <w:r>
        <w:rPr>
          <w:i w:val="0"/>
          <w:color w:val="auto"/>
        </w:rPr>
        <w:t>"Sim"</w:t>
      </w:r>
      <w:r w:rsidRPr="009609DC">
        <w:rPr>
          <w:i w:val="0"/>
          <w:color w:val="auto"/>
        </w:rPr>
        <w:t xml:space="preserve">, o sistema </w:t>
      </w:r>
      <w:r>
        <w:rPr>
          <w:i w:val="0"/>
          <w:color w:val="auto"/>
        </w:rPr>
        <w:t>exclui</w:t>
      </w:r>
      <w:r w:rsidRPr="009609DC">
        <w:rPr>
          <w:i w:val="0"/>
          <w:color w:val="auto"/>
        </w:rPr>
        <w:t xml:space="preserve"> o registro</w:t>
      </w:r>
      <w:r w:rsidR="00A360A9">
        <w:rPr>
          <w:i w:val="0"/>
          <w:color w:val="auto"/>
        </w:rPr>
        <w:t xml:space="preserve"> e retorna para a Tela Pesquisar </w:t>
      </w:r>
      <w:proofErr w:type="spellStart"/>
      <w:r w:rsidR="00A360A9" w:rsidRPr="00A360A9">
        <w:rPr>
          <w:i w:val="0"/>
          <w:color w:val="auto"/>
        </w:rPr>
        <w:t>Órgão_Unidade</w:t>
      </w:r>
      <w:proofErr w:type="spellEnd"/>
      <w:r w:rsidRPr="00A360A9">
        <w:rPr>
          <w:i w:val="0"/>
          <w:color w:val="auto"/>
        </w:rPr>
        <w:t>.</w:t>
      </w:r>
    </w:p>
    <w:p w:rsidR="00936B64" w:rsidRPr="00936B64" w:rsidRDefault="00936B64" w:rsidP="00936B64">
      <w:pPr>
        <w:pStyle w:val="PargrafodaLista"/>
        <w:numPr>
          <w:ilvl w:val="0"/>
          <w:numId w:val="42"/>
        </w:numPr>
        <w:rPr>
          <w:color w:val="auto"/>
        </w:rPr>
      </w:pPr>
      <w:r w:rsidRPr="00956B13">
        <w:rPr>
          <w:color w:val="auto"/>
        </w:rPr>
        <w:t xml:space="preserve">Ao acionar o botão </w:t>
      </w:r>
      <w:r>
        <w:rPr>
          <w:color w:val="auto"/>
        </w:rPr>
        <w:t>"Não"</w:t>
      </w:r>
      <w:r w:rsidRPr="00956B13">
        <w:rPr>
          <w:color w:val="auto"/>
        </w:rPr>
        <w:t xml:space="preserve">, o sistema </w:t>
      </w:r>
      <w:r>
        <w:rPr>
          <w:color w:val="auto"/>
        </w:rPr>
        <w:t>retorna</w:t>
      </w:r>
      <w:r w:rsidRPr="00956B13">
        <w:rPr>
          <w:color w:val="auto"/>
        </w:rPr>
        <w:t xml:space="preserve"> para a </w:t>
      </w:r>
      <w:r w:rsidRPr="00936B64">
        <w:rPr>
          <w:color w:val="auto"/>
        </w:rPr>
        <w:t xml:space="preserve">Tela Pesquisar </w:t>
      </w:r>
      <w:proofErr w:type="spellStart"/>
      <w:r w:rsidRPr="00936B64">
        <w:rPr>
          <w:color w:val="auto"/>
        </w:rPr>
        <w:t>Órgão_Unidade</w:t>
      </w:r>
      <w:proofErr w:type="spellEnd"/>
      <w:r w:rsidRPr="00936B64">
        <w:rPr>
          <w:color w:val="auto"/>
        </w:rPr>
        <w:t>.</w:t>
      </w:r>
    </w:p>
    <w:p w:rsidR="00936B64" w:rsidRPr="00936B64" w:rsidRDefault="00936B64" w:rsidP="00936B64"/>
    <w:p w:rsidR="00936B64" w:rsidRPr="00956B13" w:rsidRDefault="00936B64" w:rsidP="00936B64">
      <w:pPr>
        <w:pStyle w:val="PargrafodaLista"/>
      </w:pPr>
    </w:p>
    <w:p w:rsidR="00D346CA" w:rsidRPr="009609DC" w:rsidRDefault="00D346CA" w:rsidP="00D346CA">
      <w:pPr>
        <w:pStyle w:val="Ttulo4"/>
        <w:numPr>
          <w:ilvl w:val="0"/>
          <w:numId w:val="48"/>
        </w:numPr>
      </w:pPr>
      <w:r w:rsidRPr="009609DC">
        <w:t>Exceções</w:t>
      </w:r>
    </w:p>
    <w:p w:rsidR="00D346CA" w:rsidRDefault="00D346CA" w:rsidP="00D346CA">
      <w:pPr>
        <w:pStyle w:val="Instruo"/>
        <w:ind w:left="360"/>
        <w:jc w:val="both"/>
        <w:rPr>
          <w:i w:val="0"/>
          <w:color w:val="auto"/>
        </w:rPr>
      </w:pPr>
    </w:p>
    <w:p w:rsidR="00E62B0B" w:rsidRDefault="00E62B0B" w:rsidP="00E62B0B">
      <w:pPr>
        <w:pStyle w:val="Instruo"/>
        <w:ind w:left="360"/>
        <w:jc w:val="both"/>
        <w:rPr>
          <w:color w:val="auto"/>
        </w:rPr>
      </w:pPr>
      <w:r>
        <w:rPr>
          <w:color w:val="auto"/>
        </w:rPr>
        <w:t>Não se aplica.</w:t>
      </w:r>
    </w:p>
    <w:p w:rsidR="00D346CA" w:rsidRPr="009609DC" w:rsidRDefault="00D346CA" w:rsidP="00D346CA">
      <w:pPr>
        <w:pStyle w:val="Instruo"/>
        <w:ind w:left="720"/>
        <w:jc w:val="both"/>
        <w:rPr>
          <w:i w:val="0"/>
          <w:color w:val="auto"/>
        </w:rPr>
      </w:pPr>
    </w:p>
    <w:p w:rsidR="00D346CA" w:rsidRPr="009609DC" w:rsidRDefault="00D346CA" w:rsidP="00D346CA">
      <w:pPr>
        <w:pStyle w:val="Ttulo4"/>
        <w:numPr>
          <w:ilvl w:val="0"/>
          <w:numId w:val="48"/>
        </w:numPr>
      </w:pPr>
      <w:r w:rsidRPr="009609DC">
        <w:t>Itens de Controle</w:t>
      </w:r>
    </w:p>
    <w:p w:rsidR="00D346CA" w:rsidRDefault="00D346CA" w:rsidP="00D346CA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899"/>
        <w:gridCol w:w="496"/>
        <w:gridCol w:w="731"/>
        <w:gridCol w:w="567"/>
        <w:gridCol w:w="567"/>
        <w:gridCol w:w="461"/>
        <w:gridCol w:w="985"/>
        <w:gridCol w:w="1896"/>
      </w:tblGrid>
      <w:tr w:rsidR="00D346CA" w:rsidTr="00D346CA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99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D346CA" w:rsidRDefault="00D346CA" w:rsidP="00D346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D346CA" w:rsidRPr="007E1F29" w:rsidTr="00D346CA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D346CA" w:rsidRDefault="00D346CA" w:rsidP="00D346CA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Mensagem de exclusão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</w:t>
            </w:r>
            <w:r w:rsidRPr="00304445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CS/CE/CA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346CA" w:rsidRPr="007E1F29" w:rsidRDefault="002B7FDF" w:rsidP="00D958C2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- Apresenta a mensagem de </w:t>
            </w:r>
            <w:r w:rsidR="00D958C2">
              <w:rPr>
                <w:i/>
                <w:iCs/>
                <w:color w:val="auto"/>
                <w:sz w:val="16"/>
                <w:szCs w:val="16"/>
              </w:rPr>
              <w:t>Confirmação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 - MSG0</w:t>
            </w:r>
            <w:r w:rsidR="00D958C2">
              <w:rPr>
                <w:i/>
                <w:iCs/>
                <w:color w:val="auto"/>
                <w:sz w:val="16"/>
                <w:szCs w:val="16"/>
              </w:rPr>
              <w:t>35</w:t>
            </w:r>
            <w:r w:rsidR="00D346CA" w:rsidRPr="008119EF">
              <w:rPr>
                <w:i/>
                <w:iCs/>
                <w:color w:val="auto"/>
                <w:sz w:val="16"/>
                <w:szCs w:val="16"/>
              </w:rPr>
              <w:t>;</w:t>
            </w:r>
          </w:p>
        </w:tc>
      </w:tr>
      <w:tr w:rsidR="00D346CA" w:rsidRPr="007E1F29" w:rsidTr="00D346CA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346CA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D346CA" w:rsidRPr="00834761" w:rsidRDefault="00D346CA" w:rsidP="00D346CA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34761">
              <w:rPr>
                <w:i/>
                <w:iCs/>
                <w:color w:val="auto"/>
                <w:sz w:val="16"/>
                <w:szCs w:val="16"/>
              </w:rPr>
              <w:t xml:space="preserve">Botão </w:t>
            </w:r>
            <w:r>
              <w:rPr>
                <w:i/>
                <w:iCs/>
                <w:color w:val="auto"/>
                <w:sz w:val="16"/>
                <w:szCs w:val="16"/>
              </w:rPr>
              <w:t>Sim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D346CA" w:rsidRPr="00304445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346CA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346CA" w:rsidRDefault="002B7FDF" w:rsidP="002B7FDF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- </w:t>
            </w:r>
            <w:r w:rsidR="00D346CA">
              <w:rPr>
                <w:i/>
                <w:iCs/>
                <w:color w:val="auto"/>
                <w:sz w:val="16"/>
                <w:szCs w:val="16"/>
              </w:rPr>
              <w:t>Exclui o registro</w:t>
            </w:r>
            <w:r>
              <w:rPr>
                <w:i/>
                <w:iCs/>
                <w:color w:val="auto"/>
                <w:sz w:val="16"/>
                <w:szCs w:val="16"/>
              </w:rPr>
              <w:t>;</w:t>
            </w:r>
          </w:p>
          <w:p w:rsidR="002B7FDF" w:rsidRPr="007E1F29" w:rsidRDefault="002B7FDF" w:rsidP="002B7FDF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- 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Apresenta a mensagem de </w:t>
            </w:r>
            <w:r>
              <w:rPr>
                <w:i/>
                <w:iCs/>
                <w:color w:val="auto"/>
                <w:sz w:val="16"/>
                <w:szCs w:val="16"/>
              </w:rPr>
              <w:t>Sucesso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>- MSG</w:t>
            </w:r>
            <w:r>
              <w:rPr>
                <w:i/>
                <w:iCs/>
                <w:color w:val="auto"/>
                <w:sz w:val="16"/>
                <w:szCs w:val="16"/>
              </w:rPr>
              <w:t>030;</w:t>
            </w:r>
          </w:p>
        </w:tc>
      </w:tr>
      <w:tr w:rsidR="00D346CA" w:rsidRPr="007E1F29" w:rsidTr="00D346CA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346CA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D346CA" w:rsidRPr="00834761" w:rsidRDefault="00D346CA" w:rsidP="00D346CA">
            <w:pPr>
              <w:rPr>
                <w:i/>
                <w:iCs/>
                <w:color w:val="auto"/>
                <w:sz w:val="16"/>
                <w:szCs w:val="16"/>
              </w:rPr>
            </w:pPr>
            <w:r w:rsidRPr="00834761">
              <w:rPr>
                <w:i/>
                <w:iCs/>
                <w:color w:val="auto"/>
                <w:sz w:val="16"/>
                <w:szCs w:val="16"/>
              </w:rPr>
              <w:t xml:space="preserve">Botão </w:t>
            </w:r>
            <w:r>
              <w:rPr>
                <w:i/>
                <w:iCs/>
                <w:color w:val="auto"/>
                <w:sz w:val="16"/>
                <w:szCs w:val="16"/>
              </w:rPr>
              <w:t>Não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D346CA" w:rsidRPr="00304445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346CA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346CA" w:rsidRPr="007E1F29" w:rsidRDefault="00D346CA" w:rsidP="00D346C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346CA" w:rsidRPr="00357DC7" w:rsidRDefault="00D346CA" w:rsidP="002B7FDF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57DC7">
              <w:rPr>
                <w:i/>
                <w:iCs/>
                <w:color w:val="auto"/>
                <w:sz w:val="16"/>
                <w:szCs w:val="16"/>
              </w:rPr>
              <w:t xml:space="preserve">Retorna para  a Tela Pesquisar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Órgão_Unidade</w:t>
            </w:r>
            <w:proofErr w:type="spellEnd"/>
            <w:r w:rsidRPr="00357DC7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346CA" w:rsidTr="00D346CA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D346CA" w:rsidRPr="007E5E04" w:rsidRDefault="00D346CA" w:rsidP="00D346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Máscaras: LC – </w:t>
            </w:r>
            <w:r w:rsidRPr="007E5E04">
              <w:rPr>
                <w:sz w:val="16"/>
                <w:szCs w:val="16"/>
              </w:rPr>
              <w:t xml:space="preserve">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9F3073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D346CA" w:rsidRPr="007E5E04" w:rsidRDefault="00D346CA" w:rsidP="00D346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9F3073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D346CA" w:rsidRPr="007E5E04" w:rsidRDefault="00D346CA" w:rsidP="00D346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</w:t>
            </w:r>
            <w:r w:rsidRPr="002A1BE7">
              <w:rPr>
                <w:b/>
                <w:sz w:val="16"/>
                <w:szCs w:val="16"/>
              </w:rPr>
              <w:t>–</w:t>
            </w:r>
            <w:r w:rsidRPr="007E5E04">
              <w:rPr>
                <w:sz w:val="16"/>
                <w:szCs w:val="16"/>
              </w:rPr>
              <w:t xml:space="preserve">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D346CA" w:rsidRPr="007E5E04" w:rsidRDefault="00D346CA" w:rsidP="00D346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</w:t>
            </w:r>
            <w:r>
              <w:rPr>
                <w:b/>
                <w:bCs/>
                <w:sz w:val="16"/>
                <w:szCs w:val="16"/>
              </w:rPr>
              <w:t xml:space="preserve">– </w:t>
            </w:r>
            <w:r w:rsidRPr="00D958C2">
              <w:rPr>
                <w:bCs/>
                <w:sz w:val="16"/>
                <w:szCs w:val="16"/>
              </w:rPr>
              <w:t>Valores Inteiros</w:t>
            </w:r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D346CA" w:rsidRPr="007E5E04" w:rsidRDefault="00D346CA" w:rsidP="00D346CA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D958C2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D346CA" w:rsidRPr="007E5E04" w:rsidRDefault="00D346CA" w:rsidP="00D346CA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</w:t>
            </w:r>
            <w:r>
              <w:rPr>
                <w:sz w:val="16"/>
                <w:szCs w:val="16"/>
                <w:lang w:val="en-US"/>
              </w:rPr>
              <w:t xml:space="preserve">/yyyy </w:t>
            </w:r>
            <w:proofErr w:type="spellStart"/>
            <w:r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D346CA" w:rsidRPr="007E5E04" w:rsidRDefault="00D346CA" w:rsidP="00D346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D346CA" w:rsidRPr="007E5E04" w:rsidRDefault="00D346CA" w:rsidP="00D346CA">
            <w:pPr>
              <w:rPr>
                <w:sz w:val="16"/>
                <w:szCs w:val="16"/>
              </w:rPr>
            </w:pPr>
          </w:p>
          <w:p w:rsidR="00D346CA" w:rsidRPr="007E5E04" w:rsidRDefault="00D346CA" w:rsidP="00D346CA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D346CA" w:rsidRPr="007E5E04" w:rsidRDefault="00D346CA" w:rsidP="00D346CA">
            <w:pPr>
              <w:ind w:left="1093" w:hanging="1093"/>
              <w:rPr>
                <w:sz w:val="16"/>
                <w:szCs w:val="16"/>
              </w:rPr>
            </w:pPr>
          </w:p>
          <w:p w:rsidR="00D346CA" w:rsidRDefault="00D346CA" w:rsidP="00D346CA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D346CA" w:rsidRPr="001A4EFF" w:rsidRDefault="00D346CA" w:rsidP="00D346CA">
      <w:pPr>
        <w:pStyle w:val="STJNivel3"/>
      </w:pPr>
    </w:p>
    <w:p w:rsidR="00D346CA" w:rsidRPr="001A4EFF" w:rsidRDefault="00D346CA" w:rsidP="00D346CA">
      <w:pPr>
        <w:pStyle w:val="STJNivel3"/>
      </w:pPr>
    </w:p>
    <w:p w:rsidR="00D346CA" w:rsidRDefault="00D346CA" w:rsidP="00D346CA">
      <w:pPr>
        <w:pStyle w:val="STJNivel3"/>
      </w:pPr>
    </w:p>
    <w:p w:rsidR="00D346CA" w:rsidRDefault="00D346CA" w:rsidP="00D346CA">
      <w:pPr>
        <w:pStyle w:val="STJNivel3"/>
      </w:pPr>
    </w:p>
    <w:p w:rsidR="00D346CA" w:rsidRDefault="00D346CA" w:rsidP="00D346CA">
      <w:pPr>
        <w:pStyle w:val="Instruo"/>
        <w:rPr>
          <w:i w:val="0"/>
          <w:color w:val="auto"/>
        </w:rPr>
      </w:pPr>
    </w:p>
    <w:sectPr w:rsidR="00D346CA" w:rsidSect="00B25C99">
      <w:pgSz w:w="11907" w:h="16840" w:code="9"/>
      <w:pgMar w:top="1418" w:right="567" w:bottom="1418" w:left="141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8A9" w:rsidRDefault="004C18A9">
      <w:r>
        <w:separator/>
      </w:r>
    </w:p>
  </w:endnote>
  <w:endnote w:type="continuationSeparator" w:id="0">
    <w:p w:rsidR="004C18A9" w:rsidRDefault="004C1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82" w:rsidRDefault="00790582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79058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90582" w:rsidRDefault="00790582">
          <w:proofErr w:type="spellStart"/>
          <w:r>
            <w:t>Politec</w:t>
          </w:r>
          <w:proofErr w:type="spellEnd"/>
          <w:r>
            <w:t xml:space="preserve"> Ltda.</w:t>
          </w:r>
        </w:p>
        <w:p w:rsidR="00790582" w:rsidRDefault="00790582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90582" w:rsidRDefault="00790582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90582" w:rsidRDefault="00790582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790582" w:rsidRDefault="0079058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82" w:rsidRDefault="00790582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790582">
      <w:trPr>
        <w:cantSplit/>
        <w:jc w:val="center"/>
      </w:trPr>
      <w:tc>
        <w:tcPr>
          <w:tcW w:w="8005" w:type="dxa"/>
        </w:tcPr>
        <w:p w:rsidR="00790582" w:rsidRPr="00A1456E" w:rsidRDefault="00790582" w:rsidP="005066AA">
          <w:pPr>
            <w:pStyle w:val="Rodap"/>
            <w:ind w:right="360"/>
            <w:rPr>
              <w:color w:val="auto"/>
            </w:rPr>
          </w:pPr>
          <w:r w:rsidRPr="00A1456E">
            <w:rPr>
              <w:color w:val="auto"/>
            </w:rPr>
            <w:fldChar w:fldCharType="begin"/>
          </w:r>
          <w:r w:rsidRPr="00A1456E">
            <w:rPr>
              <w:color w:val="auto"/>
            </w:rPr>
            <w:instrText xml:space="preserve"> FILENAME </w:instrText>
          </w:r>
          <w:r w:rsidRPr="00A1456E">
            <w:rPr>
              <w:color w:val="auto"/>
            </w:rPr>
            <w:fldChar w:fldCharType="separate"/>
          </w:r>
          <w:r w:rsidRPr="00A1456E">
            <w:rPr>
              <w:noProof/>
              <w:color w:val="auto"/>
            </w:rPr>
            <w:t>sisouv_este_it005_gerenciar_orgao_unidade</w:t>
          </w:r>
          <w:r w:rsidRPr="00A1456E">
            <w:rPr>
              <w:color w:val="auto"/>
            </w:rPr>
            <w:fldChar w:fldCharType="end"/>
          </w:r>
        </w:p>
      </w:tc>
      <w:tc>
        <w:tcPr>
          <w:tcW w:w="1705" w:type="dxa"/>
          <w:vAlign w:val="center"/>
        </w:tcPr>
        <w:p w:rsidR="00790582" w:rsidRPr="00203AE9" w:rsidRDefault="00790582" w:rsidP="00007E61">
          <w:pPr>
            <w:pStyle w:val="Rodap"/>
            <w:jc w:val="right"/>
          </w:pPr>
          <w:r w:rsidRPr="00203AE9">
            <w:t>Pág.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fldSimple w:instr=" NUMPAGES ">
            <w:r>
              <w:rPr>
                <w:noProof/>
              </w:rPr>
              <w:t>14</w:t>
            </w:r>
          </w:fldSimple>
        </w:p>
      </w:tc>
    </w:tr>
  </w:tbl>
  <w:p w:rsidR="00790582" w:rsidRDefault="0079058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8A9" w:rsidRDefault="004C18A9">
      <w:r>
        <w:separator/>
      </w:r>
    </w:p>
  </w:footnote>
  <w:footnote w:type="continuationSeparator" w:id="0">
    <w:p w:rsidR="004C18A9" w:rsidRDefault="004C18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82" w:rsidRDefault="00790582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10243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>
            <w:txbxContent>
              <w:p w:rsidR="00790582" w:rsidRPr="00EF182A" w:rsidRDefault="00790582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b w:val="0"/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0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 w:val="0"/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19050" t="0" r="5715" b="0"/>
          <wp:wrapNone/>
          <wp:docPr id="9" name="Imagem 10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CariFlPro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79058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790582" w:rsidRDefault="00790582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790582" w:rsidRDefault="00790582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790582" w:rsidRDefault="00790582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1pt;height:34.65pt" o:ole="">
                <v:imagedata r:id="rId1" o:title=""/>
              </v:shape>
              <o:OLEObject Type="Embed" ProgID="Word.Picture.8" ShapeID="_x0000_i1025" DrawAspect="Content" ObjectID="_1471878062" r:id="rId2"/>
            </w:object>
          </w:r>
        </w:p>
      </w:tc>
    </w:tr>
  </w:tbl>
  <w:p w:rsidR="00790582" w:rsidRDefault="0079058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790582">
      <w:trPr>
        <w:cantSplit/>
        <w:trHeight w:val="575"/>
        <w:jc w:val="center"/>
      </w:trPr>
      <w:tc>
        <w:tcPr>
          <w:tcW w:w="720" w:type="pct"/>
          <w:vAlign w:val="center"/>
        </w:tcPr>
        <w:p w:rsidR="00790582" w:rsidRDefault="00790582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b w:val="0"/>
              <w:i/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8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790582" w:rsidRDefault="0079058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790582" w:rsidRPr="00B444D2" w:rsidRDefault="0079058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A1456E">
            <w:rPr>
              <w:color w:val="auto"/>
              <w:sz w:val="24"/>
              <w:szCs w:val="24"/>
            </w:rPr>
            <w:t>Gerenciar</w:t>
          </w:r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Órgão_Unidade</w:t>
          </w:r>
          <w:proofErr w:type="spellEnd"/>
        </w:p>
        <w:p w:rsidR="00790582" w:rsidRDefault="0079058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5E64BE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41" type="#_x0000_t202" style="position:absolute;left:0;text-align:left;margin-left:360.25pt;margin-top:11.6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fuQ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Q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" filled="f" stroked="f">
                <v:textbox>
                  <w:txbxContent>
                    <w:p w:rsidR="00790582" w:rsidRPr="000A3E7C" w:rsidRDefault="00790582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</w:p>
        <w:p w:rsidR="00790582" w:rsidRDefault="00790582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790582" w:rsidRPr="00B444D2" w:rsidRDefault="0079058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b w:val="0"/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19050" t="0" r="5715" b="0"/>
                <wp:wrapNone/>
                <wp:docPr id="7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790582" w:rsidRDefault="0079058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A3B"/>
    <w:multiLevelType w:val="hybridMultilevel"/>
    <w:tmpl w:val="8E00FE18"/>
    <w:lvl w:ilvl="0" w:tplc="B29A69DC">
      <w:start w:val="1"/>
      <w:numFmt w:val="decimal"/>
      <w:lvlText w:val="2.2.6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A3755"/>
    <w:multiLevelType w:val="hybridMultilevel"/>
    <w:tmpl w:val="CD6C5E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90A6B"/>
    <w:multiLevelType w:val="hybridMultilevel"/>
    <w:tmpl w:val="5C721048"/>
    <w:lvl w:ilvl="0" w:tplc="F530CD72">
      <w:start w:val="1"/>
      <w:numFmt w:val="decimal"/>
      <w:lvlText w:val="2.2.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5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1C24BE"/>
    <w:multiLevelType w:val="hybridMultilevel"/>
    <w:tmpl w:val="8CD67734"/>
    <w:lvl w:ilvl="0" w:tplc="9F6C9BF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9">
    <w:nsid w:val="2C71146B"/>
    <w:multiLevelType w:val="hybridMultilevel"/>
    <w:tmpl w:val="8E00FE18"/>
    <w:lvl w:ilvl="0" w:tplc="B29A69DC">
      <w:start w:val="1"/>
      <w:numFmt w:val="decimal"/>
      <w:lvlText w:val="2.2.6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CB0D31"/>
    <w:multiLevelType w:val="hybridMultilevel"/>
    <w:tmpl w:val="F3104DC6"/>
    <w:lvl w:ilvl="0" w:tplc="01D0EAE8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7E5B9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ED21F1"/>
    <w:multiLevelType w:val="hybridMultilevel"/>
    <w:tmpl w:val="8E26EA7C"/>
    <w:lvl w:ilvl="0" w:tplc="9F6C9BF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2E1E29"/>
    <w:multiLevelType w:val="hybridMultilevel"/>
    <w:tmpl w:val="7C1CDA34"/>
    <w:lvl w:ilvl="0" w:tplc="DD2EBC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88D0357"/>
    <w:multiLevelType w:val="hybridMultilevel"/>
    <w:tmpl w:val="8CD67734"/>
    <w:lvl w:ilvl="0" w:tplc="9F6C9BF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0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1">
    <w:nsid w:val="5092247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7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9">
    <w:nsid w:val="6B684858"/>
    <w:multiLevelType w:val="hybridMultilevel"/>
    <w:tmpl w:val="4440BC62"/>
    <w:lvl w:ilvl="0" w:tplc="9BA24192">
      <w:start w:val="1"/>
      <w:numFmt w:val="decimal"/>
      <w:lvlText w:val="2.2.3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31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3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7">
    <w:nsid w:val="7BB50FD2"/>
    <w:multiLevelType w:val="hybridMultilevel"/>
    <w:tmpl w:val="9A5AE450"/>
    <w:lvl w:ilvl="0" w:tplc="8BA0F04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B14B08"/>
    <w:multiLevelType w:val="multilevel"/>
    <w:tmpl w:val="1870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36"/>
  </w:num>
  <w:num w:numId="3">
    <w:abstractNumId w:val="12"/>
  </w:num>
  <w:num w:numId="4">
    <w:abstractNumId w:val="38"/>
  </w:num>
  <w:num w:numId="5">
    <w:abstractNumId w:val="3"/>
  </w:num>
  <w:num w:numId="6">
    <w:abstractNumId w:val="5"/>
  </w:num>
  <w:num w:numId="7">
    <w:abstractNumId w:val="31"/>
  </w:num>
  <w:num w:numId="8">
    <w:abstractNumId w:val="4"/>
  </w:num>
  <w:num w:numId="9">
    <w:abstractNumId w:val="19"/>
  </w:num>
  <w:num w:numId="10">
    <w:abstractNumId w:val="11"/>
  </w:num>
  <w:num w:numId="11">
    <w:abstractNumId w:val="8"/>
  </w:num>
  <w:num w:numId="12">
    <w:abstractNumId w:val="17"/>
  </w:num>
  <w:num w:numId="13">
    <w:abstractNumId w:val="30"/>
  </w:num>
  <w:num w:numId="14">
    <w:abstractNumId w:val="28"/>
  </w:num>
  <w:num w:numId="15">
    <w:abstractNumId w:val="20"/>
  </w:num>
  <w:num w:numId="16">
    <w:abstractNumId w:val="26"/>
  </w:num>
  <w:num w:numId="17">
    <w:abstractNumId w:val="10"/>
  </w:num>
  <w:num w:numId="18">
    <w:abstractNumId w:val="22"/>
  </w:num>
  <w:num w:numId="19">
    <w:abstractNumId w:val="39"/>
  </w:num>
  <w:num w:numId="20">
    <w:abstractNumId w:val="32"/>
  </w:num>
  <w:num w:numId="21">
    <w:abstractNumId w:val="34"/>
  </w:num>
  <w:num w:numId="22">
    <w:abstractNumId w:val="20"/>
  </w:num>
  <w:num w:numId="23">
    <w:abstractNumId w:val="32"/>
  </w:num>
  <w:num w:numId="24">
    <w:abstractNumId w:val="32"/>
  </w:num>
  <w:num w:numId="25">
    <w:abstractNumId w:val="35"/>
  </w:num>
  <w:num w:numId="26">
    <w:abstractNumId w:val="20"/>
  </w:num>
  <w:num w:numId="27">
    <w:abstractNumId w:val="36"/>
  </w:num>
  <w:num w:numId="28">
    <w:abstractNumId w:val="27"/>
  </w:num>
  <w:num w:numId="29">
    <w:abstractNumId w:val="6"/>
  </w:num>
  <w:num w:numId="30">
    <w:abstractNumId w:val="13"/>
  </w:num>
  <w:num w:numId="31">
    <w:abstractNumId w:val="13"/>
  </w:num>
  <w:num w:numId="32">
    <w:abstractNumId w:val="13"/>
  </w:num>
  <w:num w:numId="33">
    <w:abstractNumId w:val="32"/>
  </w:num>
  <w:num w:numId="34">
    <w:abstractNumId w:val="20"/>
  </w:num>
  <w:num w:numId="35">
    <w:abstractNumId w:val="32"/>
  </w:num>
  <w:num w:numId="36">
    <w:abstractNumId w:val="25"/>
  </w:num>
  <w:num w:numId="37">
    <w:abstractNumId w:val="23"/>
  </w:num>
  <w:num w:numId="38">
    <w:abstractNumId w:val="21"/>
  </w:num>
  <w:num w:numId="39">
    <w:abstractNumId w:val="29"/>
  </w:num>
  <w:num w:numId="40">
    <w:abstractNumId w:val="24"/>
  </w:num>
  <w:num w:numId="41">
    <w:abstractNumId w:val="2"/>
  </w:num>
  <w:num w:numId="42">
    <w:abstractNumId w:val="14"/>
  </w:num>
  <w:num w:numId="43">
    <w:abstractNumId w:val="0"/>
  </w:num>
  <w:num w:numId="44">
    <w:abstractNumId w:val="37"/>
  </w:num>
  <w:num w:numId="45">
    <w:abstractNumId w:val="15"/>
  </w:num>
  <w:num w:numId="46">
    <w:abstractNumId w:val="7"/>
  </w:num>
  <w:num w:numId="47">
    <w:abstractNumId w:val="1"/>
  </w:num>
  <w:num w:numId="48">
    <w:abstractNumId w:val="9"/>
  </w:num>
  <w:num w:numId="49">
    <w:abstractNumId w:val="16"/>
  </w:num>
  <w:num w:numId="50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8674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7EA"/>
    <w:rsid w:val="00005697"/>
    <w:rsid w:val="00007E61"/>
    <w:rsid w:val="000111EC"/>
    <w:rsid w:val="000255FE"/>
    <w:rsid w:val="0005371C"/>
    <w:rsid w:val="000549A5"/>
    <w:rsid w:val="00063BB4"/>
    <w:rsid w:val="00071340"/>
    <w:rsid w:val="00074905"/>
    <w:rsid w:val="0008094F"/>
    <w:rsid w:val="00081406"/>
    <w:rsid w:val="0008484B"/>
    <w:rsid w:val="00086396"/>
    <w:rsid w:val="00087D21"/>
    <w:rsid w:val="000A08F7"/>
    <w:rsid w:val="000A263A"/>
    <w:rsid w:val="000A2F21"/>
    <w:rsid w:val="000A3E7C"/>
    <w:rsid w:val="000A5058"/>
    <w:rsid w:val="000B1FDE"/>
    <w:rsid w:val="000E12ED"/>
    <w:rsid w:val="000E3A68"/>
    <w:rsid w:val="00100266"/>
    <w:rsid w:val="00100B80"/>
    <w:rsid w:val="00103470"/>
    <w:rsid w:val="00112714"/>
    <w:rsid w:val="00115A86"/>
    <w:rsid w:val="001327E3"/>
    <w:rsid w:val="00142AFE"/>
    <w:rsid w:val="00150B44"/>
    <w:rsid w:val="00171BF5"/>
    <w:rsid w:val="00177B80"/>
    <w:rsid w:val="0019428F"/>
    <w:rsid w:val="001A189E"/>
    <w:rsid w:val="001A3289"/>
    <w:rsid w:val="001A4EFF"/>
    <w:rsid w:val="001B00B2"/>
    <w:rsid w:val="001C10D6"/>
    <w:rsid w:val="001C45D2"/>
    <w:rsid w:val="001D24BC"/>
    <w:rsid w:val="001D4958"/>
    <w:rsid w:val="001D4ED4"/>
    <w:rsid w:val="001D5B8E"/>
    <w:rsid w:val="001E106C"/>
    <w:rsid w:val="001E2036"/>
    <w:rsid w:val="001E388D"/>
    <w:rsid w:val="001E5654"/>
    <w:rsid w:val="001E5730"/>
    <w:rsid w:val="001F0FF0"/>
    <w:rsid w:val="00200361"/>
    <w:rsid w:val="00203AE9"/>
    <w:rsid w:val="00212C6C"/>
    <w:rsid w:val="00220EBB"/>
    <w:rsid w:val="00222427"/>
    <w:rsid w:val="0022436C"/>
    <w:rsid w:val="00246405"/>
    <w:rsid w:val="0026576B"/>
    <w:rsid w:val="0027525A"/>
    <w:rsid w:val="00275542"/>
    <w:rsid w:val="00275E57"/>
    <w:rsid w:val="00276BA4"/>
    <w:rsid w:val="00283C79"/>
    <w:rsid w:val="002870E8"/>
    <w:rsid w:val="00290DBA"/>
    <w:rsid w:val="002A0015"/>
    <w:rsid w:val="002A1BE7"/>
    <w:rsid w:val="002A2838"/>
    <w:rsid w:val="002A3323"/>
    <w:rsid w:val="002A467A"/>
    <w:rsid w:val="002B2426"/>
    <w:rsid w:val="002B2C26"/>
    <w:rsid w:val="002B7FDF"/>
    <w:rsid w:val="002C0DB6"/>
    <w:rsid w:val="002D0354"/>
    <w:rsid w:val="002D1468"/>
    <w:rsid w:val="002D260F"/>
    <w:rsid w:val="002D6445"/>
    <w:rsid w:val="002E6FE2"/>
    <w:rsid w:val="002F6875"/>
    <w:rsid w:val="003120F2"/>
    <w:rsid w:val="00321220"/>
    <w:rsid w:val="00321AB1"/>
    <w:rsid w:val="00323B1B"/>
    <w:rsid w:val="00323BE9"/>
    <w:rsid w:val="00326D98"/>
    <w:rsid w:val="00335C66"/>
    <w:rsid w:val="00344B01"/>
    <w:rsid w:val="00354E33"/>
    <w:rsid w:val="00356304"/>
    <w:rsid w:val="0036235B"/>
    <w:rsid w:val="0036361A"/>
    <w:rsid w:val="003674EC"/>
    <w:rsid w:val="00376D29"/>
    <w:rsid w:val="003826CE"/>
    <w:rsid w:val="0038695A"/>
    <w:rsid w:val="00393D93"/>
    <w:rsid w:val="003A2C23"/>
    <w:rsid w:val="003A2EBB"/>
    <w:rsid w:val="003A709D"/>
    <w:rsid w:val="003A740C"/>
    <w:rsid w:val="003B1D6B"/>
    <w:rsid w:val="003B457D"/>
    <w:rsid w:val="003B4CB1"/>
    <w:rsid w:val="003B56F9"/>
    <w:rsid w:val="003C62E6"/>
    <w:rsid w:val="003D5508"/>
    <w:rsid w:val="003D7D06"/>
    <w:rsid w:val="0042397D"/>
    <w:rsid w:val="004479BC"/>
    <w:rsid w:val="00457B0D"/>
    <w:rsid w:val="004666ED"/>
    <w:rsid w:val="00492370"/>
    <w:rsid w:val="004B145E"/>
    <w:rsid w:val="004B2DF3"/>
    <w:rsid w:val="004B2E11"/>
    <w:rsid w:val="004B3D40"/>
    <w:rsid w:val="004B5499"/>
    <w:rsid w:val="004C18A9"/>
    <w:rsid w:val="004C2611"/>
    <w:rsid w:val="005066AA"/>
    <w:rsid w:val="00507900"/>
    <w:rsid w:val="00532AD7"/>
    <w:rsid w:val="00534860"/>
    <w:rsid w:val="00535A19"/>
    <w:rsid w:val="005719CB"/>
    <w:rsid w:val="00581D9F"/>
    <w:rsid w:val="005A011E"/>
    <w:rsid w:val="005A2ABE"/>
    <w:rsid w:val="005B29D1"/>
    <w:rsid w:val="005C324F"/>
    <w:rsid w:val="005D1B34"/>
    <w:rsid w:val="005D537A"/>
    <w:rsid w:val="005E3355"/>
    <w:rsid w:val="005E64BE"/>
    <w:rsid w:val="005F27A4"/>
    <w:rsid w:val="00600AFB"/>
    <w:rsid w:val="00605DEE"/>
    <w:rsid w:val="006126D5"/>
    <w:rsid w:val="006139D1"/>
    <w:rsid w:val="00623A0C"/>
    <w:rsid w:val="00626487"/>
    <w:rsid w:val="006562EB"/>
    <w:rsid w:val="00661B1E"/>
    <w:rsid w:val="00664F21"/>
    <w:rsid w:val="00674C02"/>
    <w:rsid w:val="00677472"/>
    <w:rsid w:val="00684CCB"/>
    <w:rsid w:val="00686F1C"/>
    <w:rsid w:val="006A3172"/>
    <w:rsid w:val="006C0E74"/>
    <w:rsid w:val="006C2D4C"/>
    <w:rsid w:val="006D242B"/>
    <w:rsid w:val="006E6529"/>
    <w:rsid w:val="006F6A39"/>
    <w:rsid w:val="006F7DB5"/>
    <w:rsid w:val="0070201C"/>
    <w:rsid w:val="00704B4C"/>
    <w:rsid w:val="0072536A"/>
    <w:rsid w:val="0073562D"/>
    <w:rsid w:val="007372BE"/>
    <w:rsid w:val="00745154"/>
    <w:rsid w:val="00751346"/>
    <w:rsid w:val="00751D95"/>
    <w:rsid w:val="00753D4E"/>
    <w:rsid w:val="00753FB6"/>
    <w:rsid w:val="00763A87"/>
    <w:rsid w:val="00770C2E"/>
    <w:rsid w:val="0077609E"/>
    <w:rsid w:val="00781035"/>
    <w:rsid w:val="00783A6A"/>
    <w:rsid w:val="0078489A"/>
    <w:rsid w:val="00785442"/>
    <w:rsid w:val="00787E5F"/>
    <w:rsid w:val="00790582"/>
    <w:rsid w:val="007932C7"/>
    <w:rsid w:val="007942E4"/>
    <w:rsid w:val="007A5C51"/>
    <w:rsid w:val="007B18F4"/>
    <w:rsid w:val="007C1A0B"/>
    <w:rsid w:val="007D50D1"/>
    <w:rsid w:val="007D5FA8"/>
    <w:rsid w:val="007D7B3F"/>
    <w:rsid w:val="007E1F29"/>
    <w:rsid w:val="007E5E04"/>
    <w:rsid w:val="007E6EF8"/>
    <w:rsid w:val="007E7632"/>
    <w:rsid w:val="007F72E4"/>
    <w:rsid w:val="007F7C6E"/>
    <w:rsid w:val="0081784C"/>
    <w:rsid w:val="0083023F"/>
    <w:rsid w:val="008305EA"/>
    <w:rsid w:val="008344AC"/>
    <w:rsid w:val="00834761"/>
    <w:rsid w:val="0083594B"/>
    <w:rsid w:val="00845586"/>
    <w:rsid w:val="008475CC"/>
    <w:rsid w:val="00866050"/>
    <w:rsid w:val="0087394A"/>
    <w:rsid w:val="00880FFD"/>
    <w:rsid w:val="00884A85"/>
    <w:rsid w:val="00892F5C"/>
    <w:rsid w:val="008B0472"/>
    <w:rsid w:val="008C17D2"/>
    <w:rsid w:val="008C1B80"/>
    <w:rsid w:val="008C349C"/>
    <w:rsid w:val="008D20F1"/>
    <w:rsid w:val="008D4555"/>
    <w:rsid w:val="008D67FD"/>
    <w:rsid w:val="008E2255"/>
    <w:rsid w:val="008E4AE2"/>
    <w:rsid w:val="008F0A04"/>
    <w:rsid w:val="008F4C49"/>
    <w:rsid w:val="008F73B0"/>
    <w:rsid w:val="00902F37"/>
    <w:rsid w:val="009129EC"/>
    <w:rsid w:val="00921F78"/>
    <w:rsid w:val="00922B15"/>
    <w:rsid w:val="00925102"/>
    <w:rsid w:val="00936B64"/>
    <w:rsid w:val="00937175"/>
    <w:rsid w:val="00953536"/>
    <w:rsid w:val="00963927"/>
    <w:rsid w:val="00975BFA"/>
    <w:rsid w:val="0097716C"/>
    <w:rsid w:val="00993D10"/>
    <w:rsid w:val="009A12DF"/>
    <w:rsid w:val="009A2495"/>
    <w:rsid w:val="009A3067"/>
    <w:rsid w:val="009B2F9E"/>
    <w:rsid w:val="009B4A34"/>
    <w:rsid w:val="009B646B"/>
    <w:rsid w:val="009B7208"/>
    <w:rsid w:val="009D54EA"/>
    <w:rsid w:val="009F3073"/>
    <w:rsid w:val="00A07AD7"/>
    <w:rsid w:val="00A1456E"/>
    <w:rsid w:val="00A17548"/>
    <w:rsid w:val="00A178B2"/>
    <w:rsid w:val="00A254D8"/>
    <w:rsid w:val="00A320CE"/>
    <w:rsid w:val="00A360A9"/>
    <w:rsid w:val="00A366BC"/>
    <w:rsid w:val="00A37AE5"/>
    <w:rsid w:val="00A410B1"/>
    <w:rsid w:val="00A505CE"/>
    <w:rsid w:val="00A574D8"/>
    <w:rsid w:val="00A627F2"/>
    <w:rsid w:val="00A73DD9"/>
    <w:rsid w:val="00A958FF"/>
    <w:rsid w:val="00AA6634"/>
    <w:rsid w:val="00AA6772"/>
    <w:rsid w:val="00AB1A3D"/>
    <w:rsid w:val="00AC1B28"/>
    <w:rsid w:val="00AD3A1E"/>
    <w:rsid w:val="00AD636F"/>
    <w:rsid w:val="00AD7D56"/>
    <w:rsid w:val="00AE4E21"/>
    <w:rsid w:val="00AE6BC5"/>
    <w:rsid w:val="00B011F3"/>
    <w:rsid w:val="00B0425C"/>
    <w:rsid w:val="00B11FCC"/>
    <w:rsid w:val="00B13398"/>
    <w:rsid w:val="00B146E8"/>
    <w:rsid w:val="00B168AF"/>
    <w:rsid w:val="00B17307"/>
    <w:rsid w:val="00B17C79"/>
    <w:rsid w:val="00B25C99"/>
    <w:rsid w:val="00B324BC"/>
    <w:rsid w:val="00B36C35"/>
    <w:rsid w:val="00B40A44"/>
    <w:rsid w:val="00B444D2"/>
    <w:rsid w:val="00B658BF"/>
    <w:rsid w:val="00B71BF2"/>
    <w:rsid w:val="00B72014"/>
    <w:rsid w:val="00B72689"/>
    <w:rsid w:val="00B82C95"/>
    <w:rsid w:val="00B90A61"/>
    <w:rsid w:val="00B92EF8"/>
    <w:rsid w:val="00BA0EA6"/>
    <w:rsid w:val="00BA50F9"/>
    <w:rsid w:val="00BC39A1"/>
    <w:rsid w:val="00BD3286"/>
    <w:rsid w:val="00BD6CD8"/>
    <w:rsid w:val="00BE4B48"/>
    <w:rsid w:val="00BE666E"/>
    <w:rsid w:val="00BF4ACA"/>
    <w:rsid w:val="00BF4D71"/>
    <w:rsid w:val="00BF5EAD"/>
    <w:rsid w:val="00C05669"/>
    <w:rsid w:val="00C058FE"/>
    <w:rsid w:val="00C12980"/>
    <w:rsid w:val="00C137BC"/>
    <w:rsid w:val="00C14BD1"/>
    <w:rsid w:val="00C30200"/>
    <w:rsid w:val="00C34090"/>
    <w:rsid w:val="00C4225C"/>
    <w:rsid w:val="00C5197B"/>
    <w:rsid w:val="00C54E74"/>
    <w:rsid w:val="00C5513C"/>
    <w:rsid w:val="00C638AD"/>
    <w:rsid w:val="00C94B3E"/>
    <w:rsid w:val="00CB6295"/>
    <w:rsid w:val="00CC595F"/>
    <w:rsid w:val="00CC65F6"/>
    <w:rsid w:val="00CC6E7A"/>
    <w:rsid w:val="00CD38C7"/>
    <w:rsid w:val="00CD3D64"/>
    <w:rsid w:val="00CE330C"/>
    <w:rsid w:val="00CE52B3"/>
    <w:rsid w:val="00CF533A"/>
    <w:rsid w:val="00CF706A"/>
    <w:rsid w:val="00D244E3"/>
    <w:rsid w:val="00D312EF"/>
    <w:rsid w:val="00D33DF7"/>
    <w:rsid w:val="00D346CA"/>
    <w:rsid w:val="00D356CE"/>
    <w:rsid w:val="00D364A3"/>
    <w:rsid w:val="00D45991"/>
    <w:rsid w:val="00D50117"/>
    <w:rsid w:val="00D50CB5"/>
    <w:rsid w:val="00D56FE6"/>
    <w:rsid w:val="00D571D7"/>
    <w:rsid w:val="00D71340"/>
    <w:rsid w:val="00D71455"/>
    <w:rsid w:val="00D74AFB"/>
    <w:rsid w:val="00D769C6"/>
    <w:rsid w:val="00D77F43"/>
    <w:rsid w:val="00D85555"/>
    <w:rsid w:val="00D85611"/>
    <w:rsid w:val="00D9047F"/>
    <w:rsid w:val="00D94616"/>
    <w:rsid w:val="00D958C2"/>
    <w:rsid w:val="00DA1DDB"/>
    <w:rsid w:val="00DB797E"/>
    <w:rsid w:val="00DB7F0D"/>
    <w:rsid w:val="00DD1546"/>
    <w:rsid w:val="00DD19E5"/>
    <w:rsid w:val="00DD5896"/>
    <w:rsid w:val="00DE79B9"/>
    <w:rsid w:val="00E338AE"/>
    <w:rsid w:val="00E34F9B"/>
    <w:rsid w:val="00E356D2"/>
    <w:rsid w:val="00E36E72"/>
    <w:rsid w:val="00E446BF"/>
    <w:rsid w:val="00E62B0B"/>
    <w:rsid w:val="00E707A6"/>
    <w:rsid w:val="00E7135F"/>
    <w:rsid w:val="00E7151F"/>
    <w:rsid w:val="00E81520"/>
    <w:rsid w:val="00E96A02"/>
    <w:rsid w:val="00EA2BC7"/>
    <w:rsid w:val="00EA3FA3"/>
    <w:rsid w:val="00EB2BAD"/>
    <w:rsid w:val="00EB6088"/>
    <w:rsid w:val="00EC0C81"/>
    <w:rsid w:val="00EC5883"/>
    <w:rsid w:val="00ED2C67"/>
    <w:rsid w:val="00ED3A4B"/>
    <w:rsid w:val="00EE01E5"/>
    <w:rsid w:val="00EE5800"/>
    <w:rsid w:val="00EF182A"/>
    <w:rsid w:val="00EF1C42"/>
    <w:rsid w:val="00EF4C61"/>
    <w:rsid w:val="00EF5316"/>
    <w:rsid w:val="00EF7199"/>
    <w:rsid w:val="00EF7E3E"/>
    <w:rsid w:val="00F03118"/>
    <w:rsid w:val="00F32822"/>
    <w:rsid w:val="00F47898"/>
    <w:rsid w:val="00F506E9"/>
    <w:rsid w:val="00F60A08"/>
    <w:rsid w:val="00F739B8"/>
    <w:rsid w:val="00F8385A"/>
    <w:rsid w:val="00F86850"/>
    <w:rsid w:val="00F91367"/>
    <w:rsid w:val="00F95AF9"/>
    <w:rsid w:val="00FA0E09"/>
    <w:rsid w:val="00FB1B9A"/>
    <w:rsid w:val="00FC1A4D"/>
    <w:rsid w:val="00FC7851"/>
    <w:rsid w:val="00FE208E"/>
    <w:rsid w:val="00FF0969"/>
    <w:rsid w:val="00FF2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A21B1-48F0-49FD-8DA4-B61F0A477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41</TotalTime>
  <Pages>14</Pages>
  <Words>1986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12687</CharactersWithSpaces>
  <SharedDoc>false</SharedDoc>
  <HLinks>
    <vt:vector size="54" baseType="variant"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_Toc390845119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_Toc390845118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_Toc390845117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_Toc390845116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_Toc390845115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_Toc390845114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_Toc390845113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_Toc390845112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_Toc390845111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4</cp:revision>
  <cp:lastPrinted>2009-03-06T19:55:00Z</cp:lastPrinted>
  <dcterms:created xsi:type="dcterms:W3CDTF">2014-07-31T21:16:00Z</dcterms:created>
  <dcterms:modified xsi:type="dcterms:W3CDTF">2014-09-10T21:15:00Z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