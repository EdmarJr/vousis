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0C2968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Manter Manifestaçõ</w:t>
      </w:r>
      <w:r w:rsidR="003A3B40">
        <w:rPr>
          <w:lang w:val="pt-BR"/>
        </w:rPr>
        <w:t>es Aguardando Revisão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000B93">
        <w:rPr>
          <w:b/>
          <w:bCs/>
          <w:color w:val="auto"/>
          <w:sz w:val="36"/>
          <w:szCs w:val="36"/>
          <w:lang w:eastAsia="en-US"/>
        </w:rPr>
        <w:t>2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6152A5" w:rsidTr="00701459">
        <w:trPr>
          <w:jc w:val="center"/>
        </w:trPr>
        <w:tc>
          <w:tcPr>
            <w:tcW w:w="1639" w:type="dxa"/>
          </w:tcPr>
          <w:p w:rsidR="006152A5" w:rsidRPr="00873131" w:rsidRDefault="006152A5" w:rsidP="0070145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02/09/2014</w:t>
            </w:r>
          </w:p>
        </w:tc>
        <w:tc>
          <w:tcPr>
            <w:tcW w:w="960" w:type="dxa"/>
          </w:tcPr>
          <w:p w:rsidR="006152A5" w:rsidRPr="00873131" w:rsidRDefault="006152A5" w:rsidP="0070145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152A5" w:rsidRPr="00873131" w:rsidRDefault="006152A5" w:rsidP="0070145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</w:tcPr>
          <w:p w:rsidR="006152A5" w:rsidRPr="00873131" w:rsidRDefault="006152A5" w:rsidP="00701459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Rayanne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Felício</w:t>
            </w:r>
            <w:proofErr w:type="spellEnd"/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000B93" w:rsidP="00CA739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</w:t>
            </w:r>
            <w:r w:rsidR="00AB34B0">
              <w:rPr>
                <w:b w:val="0"/>
                <w:lang w:val="pt-BR"/>
              </w:rPr>
              <w:t>/09/2014</w:t>
            </w:r>
          </w:p>
        </w:tc>
        <w:tc>
          <w:tcPr>
            <w:tcW w:w="960" w:type="dxa"/>
          </w:tcPr>
          <w:p w:rsidR="00074427" w:rsidRPr="00873131" w:rsidRDefault="005A0433" w:rsidP="006152A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6152A5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6152A5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074427" w:rsidRPr="00873131" w:rsidRDefault="006152A5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000B93">
        <w:trPr>
          <w:jc w:val="center"/>
        </w:trPr>
        <w:tc>
          <w:tcPr>
            <w:tcW w:w="1639" w:type="dxa"/>
          </w:tcPr>
          <w:p w:rsidR="00000B93" w:rsidRDefault="00000B93" w:rsidP="0070145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23/09/2014</w:t>
            </w:r>
          </w:p>
        </w:tc>
        <w:tc>
          <w:tcPr>
            <w:tcW w:w="960" w:type="dxa"/>
          </w:tcPr>
          <w:p w:rsidR="00000B93" w:rsidRDefault="00000B93" w:rsidP="00000B9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00B93" w:rsidRDefault="00000B93" w:rsidP="0070145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Ajustes no artefato para incluir a gravação do </w:t>
            </w:r>
            <w:proofErr w:type="spellStart"/>
            <w:r>
              <w:rPr>
                <w:b w:val="0"/>
                <w:lang w:val="pt-BR"/>
              </w:rPr>
              <w:t>Log</w:t>
            </w:r>
            <w:proofErr w:type="spellEnd"/>
            <w:r>
              <w:rPr>
                <w:b w:val="0"/>
                <w:lang w:val="pt-BR"/>
              </w:rPr>
              <w:t xml:space="preserve"> de Auditoria.</w:t>
            </w:r>
          </w:p>
        </w:tc>
        <w:tc>
          <w:tcPr>
            <w:tcW w:w="2040" w:type="dxa"/>
          </w:tcPr>
          <w:p w:rsidR="00000B93" w:rsidRPr="00B44D36" w:rsidRDefault="00000B93" w:rsidP="00701459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</w:tbl>
    <w:p w:rsidR="00074427" w:rsidRPr="007E3F84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090F5B" w:rsidRDefault="00EE27D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EE27D3">
        <w:fldChar w:fldCharType="begin"/>
      </w:r>
      <w:r w:rsidR="00177937">
        <w:instrText xml:space="preserve"> TOC \o "1-3" \h \z </w:instrText>
      </w:r>
      <w:r w:rsidRPr="00EE27D3">
        <w:fldChar w:fldCharType="separate"/>
      </w:r>
      <w:hyperlink w:anchor="_Toc399773679" w:history="1">
        <w:r w:rsidR="00090F5B" w:rsidRPr="00504EF5">
          <w:rPr>
            <w:rStyle w:val="Hyperlink"/>
            <w:noProof/>
          </w:rPr>
          <w:t>1.</w:t>
        </w:r>
        <w:r w:rsidR="00090F5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90F5B" w:rsidRPr="00504EF5">
          <w:rPr>
            <w:rStyle w:val="Hyperlink"/>
            <w:noProof/>
          </w:rPr>
          <w:t>INTRODUÇÃO</w:t>
        </w:r>
        <w:r w:rsidR="00090F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F5B">
          <w:rPr>
            <w:noProof/>
            <w:webHidden/>
          </w:rPr>
          <w:instrText xml:space="preserve"> PAGEREF _Toc399773679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F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F5B" w:rsidRDefault="00EE27D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73680" w:history="1">
        <w:r w:rsidR="00090F5B" w:rsidRPr="00504EF5">
          <w:rPr>
            <w:rStyle w:val="Hyperlink"/>
            <w:noProof/>
          </w:rPr>
          <w:t>2.</w:t>
        </w:r>
        <w:r w:rsidR="00090F5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90F5B" w:rsidRPr="00504EF5">
          <w:rPr>
            <w:rStyle w:val="Hyperlink"/>
            <w:noProof/>
          </w:rPr>
          <w:t>ATORES</w:t>
        </w:r>
        <w:r w:rsidR="00090F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F5B">
          <w:rPr>
            <w:noProof/>
            <w:webHidden/>
          </w:rPr>
          <w:instrText xml:space="preserve"> PAGEREF _Toc399773680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F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F5B" w:rsidRDefault="00EE27D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73681" w:history="1">
        <w:r w:rsidR="00090F5B" w:rsidRPr="00504EF5">
          <w:rPr>
            <w:rStyle w:val="Hyperlink"/>
            <w:noProof/>
          </w:rPr>
          <w:t>3.</w:t>
        </w:r>
        <w:r w:rsidR="00090F5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90F5B" w:rsidRPr="00504EF5">
          <w:rPr>
            <w:rStyle w:val="Hyperlink"/>
            <w:noProof/>
          </w:rPr>
          <w:t>INTERESSADOS E INTERESSES</w:t>
        </w:r>
        <w:r w:rsidR="00090F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F5B">
          <w:rPr>
            <w:noProof/>
            <w:webHidden/>
          </w:rPr>
          <w:instrText xml:space="preserve"> PAGEREF _Toc399773681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F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F5B" w:rsidRDefault="00EE27D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73682" w:history="1">
        <w:r w:rsidR="00090F5B" w:rsidRPr="00504EF5">
          <w:rPr>
            <w:rStyle w:val="Hyperlink"/>
            <w:noProof/>
          </w:rPr>
          <w:t>4.</w:t>
        </w:r>
        <w:r w:rsidR="00090F5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90F5B" w:rsidRPr="00504EF5">
          <w:rPr>
            <w:rStyle w:val="Hyperlink"/>
            <w:noProof/>
          </w:rPr>
          <w:t>PRÉ-CONDIÇÕES</w:t>
        </w:r>
        <w:r w:rsidR="00090F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F5B">
          <w:rPr>
            <w:noProof/>
            <w:webHidden/>
          </w:rPr>
          <w:instrText xml:space="preserve"> PAGEREF _Toc399773682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F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F5B" w:rsidRDefault="00EE27D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73683" w:history="1">
        <w:r w:rsidR="00090F5B" w:rsidRPr="00504EF5">
          <w:rPr>
            <w:rStyle w:val="Hyperlink"/>
            <w:noProof/>
          </w:rPr>
          <w:t>5.</w:t>
        </w:r>
        <w:r w:rsidR="00090F5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90F5B" w:rsidRPr="00504EF5">
          <w:rPr>
            <w:rStyle w:val="Hyperlink"/>
            <w:noProof/>
          </w:rPr>
          <w:t>GARANTIA DE SUCESSO (PÓS-CONDIÇÕES)</w:t>
        </w:r>
        <w:r w:rsidR="00090F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F5B">
          <w:rPr>
            <w:noProof/>
            <w:webHidden/>
          </w:rPr>
          <w:instrText xml:space="preserve"> PAGEREF _Toc399773683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F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F5B" w:rsidRDefault="00EE27D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73684" w:history="1">
        <w:r w:rsidR="00090F5B" w:rsidRPr="00504EF5">
          <w:rPr>
            <w:rStyle w:val="Hyperlink"/>
            <w:noProof/>
          </w:rPr>
          <w:t>6.</w:t>
        </w:r>
        <w:r w:rsidR="00090F5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90F5B" w:rsidRPr="00504EF5">
          <w:rPr>
            <w:rStyle w:val="Hyperlink"/>
            <w:noProof/>
          </w:rPr>
          <w:t>FLUXO PRINCIPAL</w:t>
        </w:r>
        <w:r w:rsidR="00090F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F5B">
          <w:rPr>
            <w:noProof/>
            <w:webHidden/>
          </w:rPr>
          <w:instrText xml:space="preserve"> PAGEREF _Toc399773684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F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F5B" w:rsidRDefault="00EE27D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73685" w:history="1">
        <w:r w:rsidR="00090F5B" w:rsidRPr="00504EF5">
          <w:rPr>
            <w:rStyle w:val="Hyperlink"/>
            <w:noProof/>
          </w:rPr>
          <w:t>7.</w:t>
        </w:r>
        <w:r w:rsidR="00090F5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90F5B" w:rsidRPr="00504EF5">
          <w:rPr>
            <w:rStyle w:val="Hyperlink"/>
            <w:noProof/>
          </w:rPr>
          <w:t>FLUXOS ALTERNATIVOS</w:t>
        </w:r>
        <w:r w:rsidR="00090F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F5B">
          <w:rPr>
            <w:noProof/>
            <w:webHidden/>
          </w:rPr>
          <w:instrText xml:space="preserve"> PAGEREF _Toc399773685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F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F5B" w:rsidRDefault="00EE27D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73686" w:history="1">
        <w:r w:rsidR="00090F5B" w:rsidRPr="00504EF5">
          <w:rPr>
            <w:rStyle w:val="Hyperlink"/>
            <w:noProof/>
          </w:rPr>
          <w:t>8.</w:t>
        </w:r>
        <w:r w:rsidR="00090F5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90F5B" w:rsidRPr="00504EF5">
          <w:rPr>
            <w:rStyle w:val="Hyperlink"/>
            <w:noProof/>
          </w:rPr>
          <w:t>FLUXOS DE EXCEÇÃO</w:t>
        </w:r>
        <w:r w:rsidR="00090F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F5B">
          <w:rPr>
            <w:noProof/>
            <w:webHidden/>
          </w:rPr>
          <w:instrText xml:space="preserve"> PAGEREF _Toc399773686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F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F5B" w:rsidRDefault="00EE27D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73687" w:history="1">
        <w:r w:rsidR="00090F5B" w:rsidRPr="00504EF5">
          <w:rPr>
            <w:rStyle w:val="Hyperlink"/>
            <w:noProof/>
          </w:rPr>
          <w:t>9.</w:t>
        </w:r>
        <w:r w:rsidR="00090F5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90F5B" w:rsidRPr="00504EF5">
          <w:rPr>
            <w:rStyle w:val="Hyperlink"/>
            <w:noProof/>
          </w:rPr>
          <w:t>PONTOS DE INCLUSÃO</w:t>
        </w:r>
        <w:r w:rsidR="00090F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F5B">
          <w:rPr>
            <w:noProof/>
            <w:webHidden/>
          </w:rPr>
          <w:instrText xml:space="preserve"> PAGEREF _Toc399773687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F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F5B" w:rsidRDefault="00EE27D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73688" w:history="1">
        <w:r w:rsidR="00090F5B" w:rsidRPr="00504EF5">
          <w:rPr>
            <w:rStyle w:val="Hyperlink"/>
            <w:noProof/>
          </w:rPr>
          <w:t>10.</w:t>
        </w:r>
        <w:r w:rsidR="00090F5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90F5B" w:rsidRPr="00504EF5">
          <w:rPr>
            <w:rStyle w:val="Hyperlink"/>
            <w:noProof/>
          </w:rPr>
          <w:t>PONTOS DE EXTENSÃO</w:t>
        </w:r>
        <w:r w:rsidR="00090F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F5B">
          <w:rPr>
            <w:noProof/>
            <w:webHidden/>
          </w:rPr>
          <w:instrText xml:space="preserve"> PAGEREF _Toc399773688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F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F5B" w:rsidRDefault="00EE27D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73689" w:history="1">
        <w:r w:rsidR="00090F5B" w:rsidRPr="00504EF5">
          <w:rPr>
            <w:rStyle w:val="Hyperlink"/>
            <w:noProof/>
          </w:rPr>
          <w:t>11.</w:t>
        </w:r>
        <w:r w:rsidR="00090F5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90F5B" w:rsidRPr="00504EF5">
          <w:rPr>
            <w:rStyle w:val="Hyperlink"/>
            <w:noProof/>
          </w:rPr>
          <w:t>FREQUÊNCIA DE OCORRÊNCIA</w:t>
        </w:r>
        <w:r w:rsidR="00090F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F5B">
          <w:rPr>
            <w:noProof/>
            <w:webHidden/>
          </w:rPr>
          <w:instrText xml:space="preserve"> PAGEREF _Toc399773689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F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0F5B" w:rsidRDefault="00EE27D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73690" w:history="1">
        <w:r w:rsidR="00090F5B" w:rsidRPr="00504EF5">
          <w:rPr>
            <w:rStyle w:val="Hyperlink"/>
            <w:noProof/>
          </w:rPr>
          <w:t>12.</w:t>
        </w:r>
        <w:r w:rsidR="00090F5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90F5B" w:rsidRPr="00504EF5">
          <w:rPr>
            <w:rStyle w:val="Hyperlink"/>
            <w:noProof/>
          </w:rPr>
          <w:t>REFERÊNCIAS</w:t>
        </w:r>
        <w:r w:rsidR="00090F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F5B">
          <w:rPr>
            <w:noProof/>
            <w:webHidden/>
          </w:rPr>
          <w:instrText xml:space="preserve"> PAGEREF _Toc399773690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F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0F5B" w:rsidRDefault="00EE27D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773691" w:history="1">
        <w:r w:rsidR="00090F5B" w:rsidRPr="00504EF5">
          <w:rPr>
            <w:rStyle w:val="Hyperlink"/>
            <w:noProof/>
          </w:rPr>
          <w:t>14.</w:t>
        </w:r>
        <w:r w:rsidR="00090F5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90F5B" w:rsidRPr="00504EF5">
          <w:rPr>
            <w:rStyle w:val="Hyperlink"/>
            <w:noProof/>
          </w:rPr>
          <w:t>ASSINATURAS</w:t>
        </w:r>
        <w:r w:rsidR="00090F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F5B">
          <w:rPr>
            <w:noProof/>
            <w:webHidden/>
          </w:rPr>
          <w:instrText xml:space="preserve"> PAGEREF _Toc399773691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F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EE27D3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9773679"/>
      <w:r>
        <w:t>INTRODUÇÃO</w:t>
      </w:r>
      <w:bookmarkEnd w:id="1"/>
    </w:p>
    <w:p w:rsidR="000373CD" w:rsidRPr="000373CD" w:rsidRDefault="005D2501" w:rsidP="000373CD">
      <w:pPr>
        <w:pStyle w:val="Instruo"/>
        <w:jc w:val="both"/>
        <w:rPr>
          <w:i w:val="0"/>
          <w:color w:val="auto"/>
          <w:sz w:val="24"/>
        </w:rPr>
      </w:pPr>
      <w:r w:rsidRPr="000373CD">
        <w:rPr>
          <w:i w:val="0"/>
          <w:color w:val="auto"/>
          <w:sz w:val="24"/>
        </w:rPr>
        <w:t>Este caso de uso descreve a funcionalid</w:t>
      </w:r>
      <w:r w:rsidR="005A0433" w:rsidRPr="000373CD">
        <w:rPr>
          <w:i w:val="0"/>
          <w:color w:val="auto"/>
          <w:sz w:val="24"/>
        </w:rPr>
        <w:t>ade</w:t>
      </w:r>
      <w:r w:rsidR="00AB34B0">
        <w:rPr>
          <w:i w:val="0"/>
          <w:color w:val="auto"/>
          <w:sz w:val="24"/>
        </w:rPr>
        <w:t xml:space="preserve"> de</w:t>
      </w:r>
      <w:r w:rsidR="005A0433" w:rsidRPr="000373CD">
        <w:rPr>
          <w:i w:val="0"/>
          <w:color w:val="auto"/>
          <w:sz w:val="24"/>
        </w:rPr>
        <w:t xml:space="preserve"> </w:t>
      </w:r>
      <w:r w:rsidR="009E7F8C">
        <w:rPr>
          <w:i w:val="0"/>
          <w:color w:val="auto"/>
          <w:sz w:val="24"/>
        </w:rPr>
        <w:t>manter manifestações</w:t>
      </w:r>
      <w:r w:rsidR="000D4F80">
        <w:rPr>
          <w:i w:val="0"/>
          <w:color w:val="auto"/>
          <w:sz w:val="24"/>
        </w:rPr>
        <w:t xml:space="preserve"> que estão aguardando revisão e</w:t>
      </w:r>
      <w:r w:rsidR="00B55837" w:rsidRPr="000373CD">
        <w:rPr>
          <w:i w:val="0"/>
          <w:color w:val="auto"/>
          <w:sz w:val="24"/>
        </w:rPr>
        <w:t xml:space="preserve"> possibilita o usuário </w:t>
      </w:r>
      <w:r w:rsidR="000373CD" w:rsidRPr="000373CD">
        <w:rPr>
          <w:i w:val="0"/>
          <w:color w:val="auto"/>
          <w:sz w:val="24"/>
        </w:rPr>
        <w:t>listar todas as</w:t>
      </w:r>
      <w:r w:rsidR="001C28DE">
        <w:rPr>
          <w:i w:val="0"/>
          <w:color w:val="auto"/>
          <w:sz w:val="24"/>
        </w:rPr>
        <w:t xml:space="preserve"> manifestações que estejam sob</w:t>
      </w:r>
      <w:r w:rsidR="000373CD" w:rsidRPr="000373CD">
        <w:rPr>
          <w:i w:val="0"/>
          <w:color w:val="auto"/>
          <w:sz w:val="24"/>
        </w:rPr>
        <w:t xml:space="preserve"> a responsabi</w:t>
      </w:r>
      <w:r w:rsidR="0003047F">
        <w:rPr>
          <w:i w:val="0"/>
          <w:color w:val="auto"/>
          <w:sz w:val="24"/>
        </w:rPr>
        <w:t>lidade do Ouvidor Auxiliar</w:t>
      </w:r>
      <w:r w:rsidR="00766561">
        <w:rPr>
          <w:i w:val="0"/>
          <w:color w:val="auto"/>
          <w:sz w:val="24"/>
        </w:rPr>
        <w:t>, a fim de v</w:t>
      </w:r>
      <w:r w:rsidR="00AB34B0">
        <w:rPr>
          <w:i w:val="0"/>
          <w:color w:val="auto"/>
          <w:sz w:val="24"/>
        </w:rPr>
        <w:t>erificar quais man</w:t>
      </w:r>
      <w:r w:rsidR="000D4F80">
        <w:rPr>
          <w:i w:val="0"/>
          <w:color w:val="auto"/>
          <w:sz w:val="24"/>
        </w:rPr>
        <w:t>ifestações estão aguardando revisão</w:t>
      </w:r>
      <w:r w:rsidR="00766561">
        <w:rPr>
          <w:i w:val="0"/>
          <w:color w:val="auto"/>
          <w:sz w:val="24"/>
        </w:rPr>
        <w:t>.</w:t>
      </w:r>
      <w:r w:rsidR="000373CD" w:rsidRPr="000373CD">
        <w:rPr>
          <w:i w:val="0"/>
          <w:color w:val="auto"/>
          <w:sz w:val="24"/>
        </w:rPr>
        <w:t xml:space="preserve"> </w:t>
      </w:r>
    </w:p>
    <w:p w:rsidR="005D2501" w:rsidRDefault="005D2501" w:rsidP="005D2501">
      <w:pPr>
        <w:pStyle w:val="Instruo"/>
        <w:jc w:val="both"/>
        <w:rPr>
          <w:i w:val="0"/>
          <w:color w:val="auto"/>
          <w:sz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9773680"/>
      <w:r>
        <w:t>ATOR</w:t>
      </w:r>
      <w:r w:rsidR="00516025">
        <w:t>ES</w:t>
      </w:r>
      <w:bookmarkEnd w:id="2"/>
    </w:p>
    <w:p w:rsidR="000373CD" w:rsidRDefault="00A779A3" w:rsidP="000373CD">
      <w:pPr>
        <w:pStyle w:val="Contedodatabela"/>
        <w:tabs>
          <w:tab w:val="left" w:pos="1276"/>
        </w:tabs>
        <w:ind w:left="55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>Ouvidor Auxiliar</w:t>
      </w:r>
      <w:r w:rsidR="000373CD">
        <w:rPr>
          <w:rFonts w:eastAsia="Times New Roman"/>
          <w:kern w:val="0"/>
          <w:sz w:val="24"/>
        </w:rPr>
        <w:t xml:space="preserve">: </w:t>
      </w:r>
      <w:r w:rsidR="000373CD" w:rsidRPr="00586CB3">
        <w:rPr>
          <w:rFonts w:eastAsia="Times New Roman"/>
          <w:kern w:val="0"/>
          <w:sz w:val="24"/>
        </w:rPr>
        <w:t>Usuário com permissão de</w:t>
      </w:r>
      <w:r w:rsidR="000373CD">
        <w:rPr>
          <w:rFonts w:eastAsia="Times New Roman"/>
          <w:kern w:val="0"/>
          <w:sz w:val="24"/>
        </w:rPr>
        <w:t xml:space="preserve"> acessar esta funcionalidade que permite </w:t>
      </w:r>
      <w:r>
        <w:rPr>
          <w:rFonts w:eastAsia="Times New Roman"/>
          <w:kern w:val="0"/>
          <w:sz w:val="24"/>
        </w:rPr>
        <w:t xml:space="preserve">consultar, detalhar, </w:t>
      </w:r>
      <w:r w:rsidR="00315F8A">
        <w:rPr>
          <w:rFonts w:eastAsia="Times New Roman"/>
          <w:kern w:val="0"/>
          <w:sz w:val="24"/>
        </w:rPr>
        <w:t xml:space="preserve">analisar </w:t>
      </w:r>
      <w:r w:rsidR="000373CD" w:rsidRPr="000373CD">
        <w:rPr>
          <w:rFonts w:eastAsia="Times New Roman"/>
          <w:kern w:val="0"/>
          <w:sz w:val="24"/>
        </w:rPr>
        <w:t>a manifestação selecionada</w:t>
      </w:r>
      <w:r>
        <w:rPr>
          <w:rFonts w:eastAsia="Times New Roman"/>
          <w:kern w:val="0"/>
          <w:sz w:val="24"/>
        </w:rPr>
        <w:t xml:space="preserve"> e devolver ao(s) responsável(is)</w:t>
      </w:r>
      <w:r w:rsidR="000373CD" w:rsidRPr="000373CD">
        <w:rPr>
          <w:rFonts w:eastAsia="Times New Roman"/>
          <w:kern w:val="0"/>
          <w:sz w:val="24"/>
        </w:rPr>
        <w:t>. Além disso, o usuário poderá imprimir a manifestação desejada de acordo com o filtro de</w:t>
      </w:r>
      <w:r w:rsidR="000E4D6F" w:rsidRPr="000373CD">
        <w:rPr>
          <w:rFonts w:eastAsia="Times New Roman"/>
          <w:kern w:val="0"/>
          <w:sz w:val="24"/>
        </w:rPr>
        <w:t xml:space="preserve"> </w:t>
      </w:r>
      <w:r w:rsidR="000373CD" w:rsidRPr="000373CD">
        <w:rPr>
          <w:rFonts w:eastAsia="Times New Roman"/>
          <w:kern w:val="0"/>
          <w:sz w:val="24"/>
        </w:rPr>
        <w:t>impressão.</w:t>
      </w:r>
    </w:p>
    <w:p w:rsidR="000373CD" w:rsidRPr="00586CB3" w:rsidRDefault="000373CD" w:rsidP="000E4D6F">
      <w:pPr>
        <w:pStyle w:val="Contedodatabela"/>
        <w:tabs>
          <w:tab w:val="left" w:pos="1276"/>
        </w:tabs>
        <w:rPr>
          <w:rFonts w:eastAsia="Times New Roman"/>
          <w:kern w:val="0"/>
          <w:sz w:val="24"/>
        </w:rPr>
      </w:pPr>
    </w:p>
    <w:p w:rsidR="00177937" w:rsidRPr="00586CB3" w:rsidRDefault="00177937"/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9773681"/>
      <w:r>
        <w:t>INTERESSADOS E INTERESSES</w:t>
      </w:r>
      <w:bookmarkEnd w:id="3"/>
    </w:p>
    <w:p w:rsidR="00177937" w:rsidRPr="002D558C" w:rsidRDefault="00A779A3" w:rsidP="00586CB3">
      <w:pPr>
        <w:pStyle w:val="RUPCorpo1"/>
        <w:ind w:firstLine="0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Ouvidor Auxiliar</w:t>
      </w:r>
      <w:r w:rsidR="00586CB3">
        <w:rPr>
          <w:rFonts w:eastAsia="SimSun"/>
          <w:kern w:val="3"/>
          <w:lang w:eastAsia="zh-CN" w:bidi="hi-IN"/>
        </w:rPr>
        <w:t xml:space="preserve">: </w:t>
      </w:r>
      <w:r w:rsidR="006A57E6">
        <w:rPr>
          <w:rFonts w:eastAsia="SimSun"/>
          <w:kern w:val="3"/>
          <w:lang w:eastAsia="zh-CN" w:bidi="hi-IN"/>
        </w:rPr>
        <w:t>R</w:t>
      </w:r>
      <w:r w:rsidR="00586CB3">
        <w:rPr>
          <w:rFonts w:eastAsia="SimSun"/>
          <w:kern w:val="3"/>
          <w:lang w:eastAsia="zh-CN" w:bidi="hi-IN"/>
        </w:rPr>
        <w:t xml:space="preserve">esponsável por gerenciar </w:t>
      </w:r>
      <w:r w:rsidR="007D0E58">
        <w:rPr>
          <w:rFonts w:eastAsia="SimSun"/>
          <w:kern w:val="3"/>
          <w:lang w:eastAsia="zh-CN" w:bidi="hi-IN"/>
        </w:rPr>
        <w:t>ma</w:t>
      </w:r>
      <w:r w:rsidR="008824A2">
        <w:rPr>
          <w:rFonts w:eastAsia="SimSun"/>
          <w:kern w:val="3"/>
          <w:lang w:eastAsia="zh-CN" w:bidi="hi-IN"/>
        </w:rPr>
        <w:t>nifestações que estão aguardando revisão</w:t>
      </w:r>
      <w:r w:rsidR="00532F24">
        <w:rPr>
          <w:rFonts w:eastAsia="SimSun"/>
          <w:kern w:val="3"/>
          <w:lang w:eastAsia="zh-CN" w:bidi="hi-IN"/>
        </w:rPr>
        <w:t>.</w:t>
      </w:r>
    </w:p>
    <w:p w:rsidR="002D558C" w:rsidRDefault="002D558C"/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9773682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</w:t>
      </w:r>
      <w:r w:rsidR="00DE5539">
        <w:rPr>
          <w:rFonts w:ascii="Arial" w:hAnsi="Arial" w:cs="Arial"/>
          <w:szCs w:val="24"/>
        </w:rPr>
        <w:t>perfil indicado n</w:t>
      </w:r>
      <w:r w:rsidRPr="00EA1917">
        <w:rPr>
          <w:rFonts w:ascii="Arial" w:hAnsi="Arial" w:cs="Arial"/>
          <w:szCs w:val="24"/>
        </w:rPr>
        <w:t>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9773683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8B5AF3" w:rsidP="002D558C">
      <w:pPr>
        <w:pStyle w:val="RUPCorpo1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Não se aplica.</w:t>
      </w:r>
    </w:p>
    <w:p w:rsidR="00177937" w:rsidRDefault="00177937">
      <w:pPr>
        <w:rPr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9773684"/>
      <w:r>
        <w:t>FLUXO PRINCIPAL</w:t>
      </w:r>
      <w:bookmarkEnd w:id="7"/>
    </w:p>
    <w:p w:rsidR="00267603" w:rsidRDefault="00043F0C" w:rsidP="002D558C">
      <w:pPr>
        <w:pStyle w:val="Instruo"/>
        <w:jc w:val="both"/>
        <w:rPr>
          <w:b/>
          <w:i w:val="0"/>
          <w:iCs/>
          <w:color w:val="auto"/>
          <w:sz w:val="24"/>
        </w:rPr>
      </w:pPr>
      <w:r>
        <w:rPr>
          <w:b/>
          <w:i w:val="0"/>
          <w:color w:val="auto"/>
          <w:sz w:val="24"/>
        </w:rPr>
        <w:t xml:space="preserve">Fluxo Básico </w:t>
      </w:r>
      <w:r w:rsidR="007D0E58">
        <w:rPr>
          <w:i w:val="0"/>
          <w:color w:val="auto"/>
          <w:sz w:val="24"/>
        </w:rPr>
        <w:t>–</w:t>
      </w:r>
      <w:r>
        <w:rPr>
          <w:i w:val="0"/>
          <w:color w:val="auto"/>
          <w:sz w:val="24"/>
        </w:rPr>
        <w:t xml:space="preserve"> </w:t>
      </w:r>
      <w:r w:rsidR="00B72162">
        <w:rPr>
          <w:i w:val="0"/>
          <w:color w:val="auto"/>
          <w:sz w:val="24"/>
        </w:rPr>
        <w:t>Consultar</w:t>
      </w:r>
      <w:r w:rsidR="007D0E58">
        <w:rPr>
          <w:i w:val="0"/>
          <w:color w:val="auto"/>
          <w:sz w:val="24"/>
        </w:rPr>
        <w:t xml:space="preserve"> Manifestações </w:t>
      </w:r>
      <w:r w:rsidR="00303C44">
        <w:rPr>
          <w:i w:val="0"/>
          <w:color w:val="auto"/>
          <w:sz w:val="24"/>
        </w:rPr>
        <w:t>Aguardando Revisão</w:t>
      </w:r>
      <w:r>
        <w:rPr>
          <w:i w:val="0"/>
          <w:color w:val="auto"/>
          <w:sz w:val="24"/>
        </w:rPr>
        <w:t>.</w:t>
      </w:r>
      <w:r w:rsidR="002D558C" w:rsidRPr="002D558C">
        <w:rPr>
          <w:b/>
          <w:i w:val="0"/>
          <w:color w:val="auto"/>
          <w:sz w:val="24"/>
        </w:rPr>
        <w:t xml:space="preserve"> </w:t>
      </w:r>
    </w:p>
    <w:p w:rsidR="002D558C" w:rsidRPr="002D558C" w:rsidRDefault="002D558C" w:rsidP="002D558C"/>
    <w:p w:rsidR="008B5AF3" w:rsidRPr="008B5AF3" w:rsidRDefault="00FB2C03" w:rsidP="00BB40FC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>
        <w:rPr>
          <w:i w:val="0"/>
          <w:color w:val="auto"/>
          <w:sz w:val="24"/>
        </w:rPr>
        <w:t>Este fluxo tem inicio quando o</w:t>
      </w:r>
      <w:r w:rsidR="004468EC" w:rsidRPr="006A57E6">
        <w:rPr>
          <w:i w:val="0"/>
          <w:color w:val="auto"/>
          <w:sz w:val="24"/>
        </w:rPr>
        <w:t xml:space="preserve"> ator </w:t>
      </w:r>
      <w:r w:rsidR="00C97E70" w:rsidRPr="006A57E6">
        <w:rPr>
          <w:i w:val="0"/>
          <w:color w:val="auto"/>
          <w:sz w:val="24"/>
        </w:rPr>
        <w:t>seleciona</w:t>
      </w:r>
      <w:r w:rsidR="004468EC" w:rsidRPr="006A57E6">
        <w:rPr>
          <w:i w:val="0"/>
          <w:color w:val="auto"/>
          <w:sz w:val="24"/>
        </w:rPr>
        <w:t xml:space="preserve"> </w:t>
      </w:r>
      <w:r w:rsidR="008B5AF3">
        <w:rPr>
          <w:i w:val="0"/>
          <w:color w:val="auto"/>
          <w:sz w:val="24"/>
        </w:rPr>
        <w:t>no menu lateral Ma</w:t>
      </w:r>
      <w:r w:rsidR="00B72162">
        <w:rPr>
          <w:i w:val="0"/>
          <w:color w:val="auto"/>
          <w:sz w:val="24"/>
        </w:rPr>
        <w:t>nifestações o Sub-Me</w:t>
      </w:r>
      <w:r w:rsidR="00303C44">
        <w:rPr>
          <w:i w:val="0"/>
          <w:color w:val="auto"/>
          <w:sz w:val="24"/>
        </w:rPr>
        <w:t>nu Aguardando Revisão</w:t>
      </w:r>
      <w:r w:rsidR="008B5AF3">
        <w:rPr>
          <w:i w:val="0"/>
          <w:color w:val="auto"/>
          <w:sz w:val="24"/>
        </w:rPr>
        <w:t>;</w:t>
      </w:r>
    </w:p>
    <w:p w:rsidR="00704067" w:rsidRDefault="008B5AF3" w:rsidP="008B5AF3">
      <w:pPr>
        <w:pStyle w:val="Instruo"/>
        <w:numPr>
          <w:ilvl w:val="0"/>
          <w:numId w:val="4"/>
        </w:numPr>
        <w:jc w:val="both"/>
        <w:rPr>
          <w:b/>
          <w:i w:val="0"/>
          <w:color w:val="auto"/>
          <w:sz w:val="24"/>
        </w:rPr>
      </w:pPr>
      <w:r>
        <w:rPr>
          <w:i w:val="0"/>
          <w:color w:val="auto"/>
          <w:sz w:val="24"/>
        </w:rPr>
        <w:t>O sistema recupera os dados das manifestações</w:t>
      </w:r>
      <w:r w:rsidR="00303C44">
        <w:rPr>
          <w:i w:val="0"/>
          <w:color w:val="auto"/>
          <w:sz w:val="24"/>
        </w:rPr>
        <w:t xml:space="preserve"> que estão aguardando revisão</w:t>
      </w:r>
      <w:r>
        <w:rPr>
          <w:i w:val="0"/>
          <w:color w:val="auto"/>
          <w:sz w:val="24"/>
        </w:rPr>
        <w:t xml:space="preserve"> de acordo com o perfil do usuário</w:t>
      </w:r>
      <w:r w:rsidR="00FB2C03">
        <w:rPr>
          <w:i w:val="0"/>
          <w:color w:val="auto"/>
          <w:sz w:val="24"/>
        </w:rPr>
        <w:t>;</w:t>
      </w:r>
      <w:r w:rsidR="00BE4EAD">
        <w:rPr>
          <w:i w:val="0"/>
          <w:color w:val="auto"/>
          <w:sz w:val="24"/>
        </w:rPr>
        <w:t xml:space="preserve"> </w:t>
      </w:r>
      <w:r w:rsidR="00BE4EAD">
        <w:rPr>
          <w:b/>
          <w:i w:val="0"/>
          <w:color w:val="auto"/>
          <w:sz w:val="24"/>
        </w:rPr>
        <w:t>[</w:t>
      </w:r>
      <w:r w:rsidR="00EE27D3">
        <w:rPr>
          <w:b/>
          <w:i w:val="0"/>
          <w:color w:val="auto"/>
          <w:sz w:val="24"/>
        </w:rPr>
        <w:fldChar w:fldCharType="begin"/>
      </w:r>
      <w:r w:rsidR="00856BBF">
        <w:rPr>
          <w:b/>
          <w:i w:val="0"/>
          <w:color w:val="auto"/>
          <w:sz w:val="24"/>
        </w:rPr>
        <w:instrText xml:space="preserve"> REF _Ref384397719 \r \h </w:instrText>
      </w:r>
      <w:r w:rsidR="00EE27D3">
        <w:rPr>
          <w:b/>
          <w:i w:val="0"/>
          <w:color w:val="auto"/>
          <w:sz w:val="24"/>
        </w:rPr>
      </w:r>
      <w:r w:rsidR="00EE27D3">
        <w:rPr>
          <w:b/>
          <w:i w:val="0"/>
          <w:color w:val="auto"/>
          <w:sz w:val="24"/>
        </w:rPr>
        <w:fldChar w:fldCharType="separate"/>
      </w:r>
      <w:r w:rsidR="00856BBF">
        <w:rPr>
          <w:b/>
          <w:i w:val="0"/>
          <w:color w:val="auto"/>
          <w:sz w:val="24"/>
        </w:rPr>
        <w:t>FE-1</w:t>
      </w:r>
      <w:r w:rsidR="00EE27D3">
        <w:rPr>
          <w:b/>
          <w:i w:val="0"/>
          <w:color w:val="auto"/>
          <w:sz w:val="24"/>
        </w:rPr>
        <w:fldChar w:fldCharType="end"/>
      </w:r>
      <w:r w:rsidR="00BE4EAD">
        <w:rPr>
          <w:b/>
          <w:i w:val="0"/>
          <w:color w:val="auto"/>
          <w:sz w:val="24"/>
        </w:rPr>
        <w:t>]</w:t>
      </w:r>
    </w:p>
    <w:p w:rsidR="00FB2C03" w:rsidRPr="00FB2C03" w:rsidRDefault="00FB2C03" w:rsidP="00FB2C03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</w:rPr>
      </w:pPr>
      <w:bookmarkStart w:id="8" w:name="_Ref397417177"/>
      <w:r>
        <w:rPr>
          <w:i w:val="0"/>
          <w:color w:val="auto"/>
          <w:sz w:val="24"/>
        </w:rPr>
        <w:t xml:space="preserve">O sistema apresenta a lista de manifestações </w:t>
      </w:r>
      <w:r w:rsidRPr="008B5AF3">
        <w:rPr>
          <w:i w:val="0"/>
          <w:color w:val="auto"/>
          <w:sz w:val="24"/>
        </w:rPr>
        <w:t xml:space="preserve">“Tela </w:t>
      </w:r>
      <w:r>
        <w:rPr>
          <w:i w:val="0"/>
          <w:color w:val="auto"/>
          <w:sz w:val="24"/>
        </w:rPr>
        <w:t xml:space="preserve">Consultar </w:t>
      </w:r>
      <w:r w:rsidR="005A5C7C">
        <w:rPr>
          <w:i w:val="0"/>
          <w:color w:val="auto"/>
          <w:sz w:val="24"/>
        </w:rPr>
        <w:t>M</w:t>
      </w:r>
      <w:r w:rsidR="0079797F">
        <w:rPr>
          <w:i w:val="0"/>
          <w:color w:val="auto"/>
          <w:sz w:val="24"/>
        </w:rPr>
        <w:t>anifestações Aguardando Revisão</w:t>
      </w:r>
      <w:r w:rsidRPr="008B5AF3">
        <w:rPr>
          <w:i w:val="0"/>
          <w:color w:val="auto"/>
          <w:sz w:val="24"/>
        </w:rPr>
        <w:t xml:space="preserve"> – 2.2.1”;</w:t>
      </w:r>
      <w:r w:rsidRPr="008B5AF3">
        <w:rPr>
          <w:b/>
          <w:i w:val="0"/>
          <w:color w:val="auto"/>
          <w:sz w:val="24"/>
        </w:rPr>
        <w:t xml:space="preserve"> [IT0</w:t>
      </w:r>
      <w:r>
        <w:rPr>
          <w:b/>
          <w:i w:val="0"/>
          <w:color w:val="auto"/>
          <w:sz w:val="24"/>
        </w:rPr>
        <w:t>1</w:t>
      </w:r>
      <w:r w:rsidR="0079797F">
        <w:rPr>
          <w:b/>
          <w:i w:val="0"/>
          <w:color w:val="auto"/>
          <w:sz w:val="24"/>
        </w:rPr>
        <w:t>5</w:t>
      </w:r>
      <w:r w:rsidRPr="008B5AF3">
        <w:rPr>
          <w:b/>
          <w:i w:val="0"/>
          <w:color w:val="auto"/>
          <w:sz w:val="24"/>
        </w:rPr>
        <w:t>]</w:t>
      </w:r>
      <w:bookmarkEnd w:id="8"/>
      <w:r w:rsidR="00BE4EAD">
        <w:rPr>
          <w:b/>
          <w:i w:val="0"/>
          <w:color w:val="auto"/>
          <w:sz w:val="24"/>
        </w:rPr>
        <w:t xml:space="preserve"> </w:t>
      </w:r>
    </w:p>
    <w:p w:rsidR="00FB2C03" w:rsidRPr="00FB2C03" w:rsidRDefault="00704067" w:rsidP="00FB2C03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</w:rPr>
      </w:pPr>
      <w:bookmarkStart w:id="9" w:name="_Ref397417285"/>
      <w:r>
        <w:rPr>
          <w:i w:val="0"/>
          <w:color w:val="auto"/>
          <w:sz w:val="24"/>
        </w:rPr>
        <w:t xml:space="preserve">O ator </w:t>
      </w:r>
      <w:r w:rsidR="008B5AF3">
        <w:rPr>
          <w:i w:val="0"/>
          <w:color w:val="auto"/>
          <w:sz w:val="24"/>
        </w:rPr>
        <w:t>seleciona a manifestação desejada</w:t>
      </w:r>
      <w:r w:rsidR="00F049F7">
        <w:rPr>
          <w:i w:val="0"/>
          <w:color w:val="auto"/>
          <w:sz w:val="24"/>
        </w:rPr>
        <w:t xml:space="preserve"> ao clicar no nº da manifestação</w:t>
      </w:r>
      <w:r w:rsidR="008B5AF3">
        <w:rPr>
          <w:i w:val="0"/>
          <w:color w:val="auto"/>
          <w:sz w:val="24"/>
        </w:rPr>
        <w:t>;</w:t>
      </w:r>
      <w:r w:rsidR="00C66FD4">
        <w:rPr>
          <w:i w:val="0"/>
          <w:color w:val="auto"/>
          <w:sz w:val="24"/>
        </w:rPr>
        <w:t xml:space="preserve"> </w:t>
      </w:r>
      <w:r w:rsidR="00C66FD4" w:rsidRPr="00C66FD4">
        <w:rPr>
          <w:b/>
          <w:i w:val="0"/>
          <w:color w:val="auto"/>
          <w:sz w:val="24"/>
        </w:rPr>
        <w:t>[FA-1]</w:t>
      </w:r>
      <w:r w:rsidR="00857C29">
        <w:rPr>
          <w:b/>
          <w:i w:val="0"/>
          <w:color w:val="auto"/>
          <w:sz w:val="24"/>
        </w:rPr>
        <w:t xml:space="preserve"> [RN17-01]</w:t>
      </w:r>
      <w:r w:rsidR="00240C87">
        <w:rPr>
          <w:i w:val="0"/>
          <w:color w:val="auto"/>
          <w:sz w:val="24"/>
        </w:rPr>
        <w:t xml:space="preserve"> </w:t>
      </w:r>
      <w:r w:rsidR="00240C87">
        <w:rPr>
          <w:b/>
          <w:i w:val="0"/>
          <w:color w:val="auto"/>
          <w:sz w:val="24"/>
        </w:rPr>
        <w:t>[</w:t>
      </w:r>
      <w:r w:rsidR="00EE27D3">
        <w:rPr>
          <w:b/>
          <w:i w:val="0"/>
          <w:color w:val="auto"/>
          <w:sz w:val="24"/>
        </w:rPr>
        <w:fldChar w:fldCharType="begin"/>
      </w:r>
      <w:r w:rsidR="00856BBF">
        <w:rPr>
          <w:b/>
          <w:i w:val="0"/>
          <w:color w:val="auto"/>
          <w:sz w:val="24"/>
        </w:rPr>
        <w:instrText xml:space="preserve"> REF _Ref397417098 \r \h </w:instrText>
      </w:r>
      <w:r w:rsidR="00EE27D3">
        <w:rPr>
          <w:b/>
          <w:i w:val="0"/>
          <w:color w:val="auto"/>
          <w:sz w:val="24"/>
        </w:rPr>
      </w:r>
      <w:r w:rsidR="00EE27D3">
        <w:rPr>
          <w:b/>
          <w:i w:val="0"/>
          <w:color w:val="auto"/>
          <w:sz w:val="24"/>
        </w:rPr>
        <w:fldChar w:fldCharType="separate"/>
      </w:r>
      <w:r w:rsidR="00856BBF">
        <w:rPr>
          <w:b/>
          <w:i w:val="0"/>
          <w:color w:val="auto"/>
          <w:sz w:val="24"/>
        </w:rPr>
        <w:t>PE01</w:t>
      </w:r>
      <w:r w:rsidR="00EE27D3">
        <w:rPr>
          <w:b/>
          <w:i w:val="0"/>
          <w:color w:val="auto"/>
          <w:sz w:val="24"/>
        </w:rPr>
        <w:fldChar w:fldCharType="end"/>
      </w:r>
      <w:r w:rsidR="00240C87">
        <w:rPr>
          <w:b/>
          <w:i w:val="0"/>
          <w:color w:val="auto"/>
          <w:sz w:val="24"/>
        </w:rPr>
        <w:t>] [</w:t>
      </w:r>
      <w:r w:rsidR="00EE27D3">
        <w:rPr>
          <w:b/>
          <w:i w:val="0"/>
          <w:color w:val="auto"/>
          <w:sz w:val="24"/>
        </w:rPr>
        <w:fldChar w:fldCharType="begin"/>
      </w:r>
      <w:r w:rsidR="00856BBF">
        <w:rPr>
          <w:b/>
          <w:i w:val="0"/>
          <w:color w:val="auto"/>
          <w:sz w:val="24"/>
        </w:rPr>
        <w:instrText xml:space="preserve"> REF _Ref397417104 \r \h </w:instrText>
      </w:r>
      <w:r w:rsidR="00EE27D3">
        <w:rPr>
          <w:b/>
          <w:i w:val="0"/>
          <w:color w:val="auto"/>
          <w:sz w:val="24"/>
        </w:rPr>
      </w:r>
      <w:r w:rsidR="00EE27D3">
        <w:rPr>
          <w:b/>
          <w:i w:val="0"/>
          <w:color w:val="auto"/>
          <w:sz w:val="24"/>
        </w:rPr>
        <w:fldChar w:fldCharType="separate"/>
      </w:r>
      <w:r w:rsidR="00856BBF">
        <w:rPr>
          <w:b/>
          <w:i w:val="0"/>
          <w:color w:val="auto"/>
          <w:sz w:val="24"/>
        </w:rPr>
        <w:t>PE02</w:t>
      </w:r>
      <w:r w:rsidR="00EE27D3">
        <w:rPr>
          <w:b/>
          <w:i w:val="0"/>
          <w:color w:val="auto"/>
          <w:sz w:val="24"/>
        </w:rPr>
        <w:fldChar w:fldCharType="end"/>
      </w:r>
      <w:r w:rsidR="00240C87">
        <w:rPr>
          <w:b/>
          <w:i w:val="0"/>
          <w:color w:val="auto"/>
          <w:sz w:val="24"/>
        </w:rPr>
        <w:t>] [</w:t>
      </w:r>
      <w:r w:rsidR="00EE27D3">
        <w:rPr>
          <w:b/>
          <w:i w:val="0"/>
          <w:color w:val="auto"/>
          <w:sz w:val="24"/>
        </w:rPr>
        <w:fldChar w:fldCharType="begin"/>
      </w:r>
      <w:r w:rsidR="00856BBF">
        <w:rPr>
          <w:b/>
          <w:i w:val="0"/>
          <w:color w:val="auto"/>
          <w:sz w:val="24"/>
        </w:rPr>
        <w:instrText xml:space="preserve"> REF _Ref397417112 \r \h </w:instrText>
      </w:r>
      <w:r w:rsidR="00EE27D3">
        <w:rPr>
          <w:b/>
          <w:i w:val="0"/>
          <w:color w:val="auto"/>
          <w:sz w:val="24"/>
        </w:rPr>
      </w:r>
      <w:r w:rsidR="00EE27D3">
        <w:rPr>
          <w:b/>
          <w:i w:val="0"/>
          <w:color w:val="auto"/>
          <w:sz w:val="24"/>
        </w:rPr>
        <w:fldChar w:fldCharType="separate"/>
      </w:r>
      <w:r w:rsidR="00856BBF">
        <w:rPr>
          <w:b/>
          <w:i w:val="0"/>
          <w:color w:val="auto"/>
          <w:sz w:val="24"/>
        </w:rPr>
        <w:t>PE03</w:t>
      </w:r>
      <w:r w:rsidR="00EE27D3">
        <w:rPr>
          <w:b/>
          <w:i w:val="0"/>
          <w:color w:val="auto"/>
          <w:sz w:val="24"/>
        </w:rPr>
        <w:fldChar w:fldCharType="end"/>
      </w:r>
      <w:r w:rsidR="00240C87">
        <w:rPr>
          <w:b/>
          <w:i w:val="0"/>
          <w:color w:val="auto"/>
          <w:sz w:val="24"/>
        </w:rPr>
        <w:t>]</w:t>
      </w:r>
      <w:r w:rsidR="00BF79F5">
        <w:rPr>
          <w:b/>
          <w:i w:val="0"/>
          <w:color w:val="auto"/>
          <w:sz w:val="24"/>
        </w:rPr>
        <w:t xml:space="preserve"> [</w:t>
      </w:r>
      <w:r w:rsidR="00EE27D3">
        <w:rPr>
          <w:b/>
          <w:i w:val="0"/>
          <w:color w:val="auto"/>
          <w:sz w:val="24"/>
        </w:rPr>
        <w:fldChar w:fldCharType="begin"/>
      </w:r>
      <w:r w:rsidR="00856BBF">
        <w:rPr>
          <w:b/>
          <w:i w:val="0"/>
          <w:color w:val="auto"/>
          <w:sz w:val="24"/>
        </w:rPr>
        <w:instrText xml:space="preserve"> REF _Ref397417118 \r \h </w:instrText>
      </w:r>
      <w:r w:rsidR="00EE27D3">
        <w:rPr>
          <w:b/>
          <w:i w:val="0"/>
          <w:color w:val="auto"/>
          <w:sz w:val="24"/>
        </w:rPr>
      </w:r>
      <w:r w:rsidR="00EE27D3">
        <w:rPr>
          <w:b/>
          <w:i w:val="0"/>
          <w:color w:val="auto"/>
          <w:sz w:val="24"/>
        </w:rPr>
        <w:fldChar w:fldCharType="separate"/>
      </w:r>
      <w:r w:rsidR="00856BBF">
        <w:rPr>
          <w:b/>
          <w:i w:val="0"/>
          <w:color w:val="auto"/>
          <w:sz w:val="24"/>
        </w:rPr>
        <w:t>FE-2</w:t>
      </w:r>
      <w:r w:rsidR="00EE27D3">
        <w:rPr>
          <w:b/>
          <w:i w:val="0"/>
          <w:color w:val="auto"/>
          <w:sz w:val="24"/>
        </w:rPr>
        <w:fldChar w:fldCharType="end"/>
      </w:r>
      <w:r w:rsidR="00BF79F5">
        <w:rPr>
          <w:b/>
          <w:i w:val="0"/>
          <w:color w:val="auto"/>
          <w:sz w:val="24"/>
        </w:rPr>
        <w:t>]</w:t>
      </w:r>
      <w:bookmarkEnd w:id="9"/>
    </w:p>
    <w:p w:rsidR="00704067" w:rsidRPr="00704067" w:rsidRDefault="008B5AF3" w:rsidP="00704067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>
        <w:rPr>
          <w:i w:val="0"/>
          <w:color w:val="auto"/>
          <w:sz w:val="24"/>
        </w:rPr>
        <w:t>O sistema apresenta a manifestação selecionada detalhada;</w:t>
      </w:r>
    </w:p>
    <w:p w:rsidR="00CF20B5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4653246"/>
      <w:r w:rsidRPr="000A7AF2">
        <w:rPr>
          <w:rFonts w:ascii="Arial" w:hAnsi="Arial" w:cs="Arial"/>
          <w:szCs w:val="24"/>
        </w:rPr>
        <w:t>O</w:t>
      </w:r>
      <w:r w:rsidR="0039287D" w:rsidRPr="000A7AF2">
        <w:rPr>
          <w:rFonts w:ascii="Arial" w:hAnsi="Arial" w:cs="Arial"/>
          <w:szCs w:val="24"/>
        </w:rPr>
        <w:t xml:space="preserve"> caso de uso é </w:t>
      </w:r>
      <w:r w:rsidRPr="000A7AF2">
        <w:rPr>
          <w:rFonts w:ascii="Arial" w:hAnsi="Arial" w:cs="Arial"/>
          <w:szCs w:val="24"/>
        </w:rPr>
        <w:t>encerrado</w:t>
      </w:r>
      <w:r w:rsidR="0039287D" w:rsidRPr="000A7AF2">
        <w:rPr>
          <w:rFonts w:ascii="Arial" w:hAnsi="Arial" w:cs="Arial"/>
          <w:szCs w:val="24"/>
        </w:rPr>
        <w:t>.</w:t>
      </w:r>
      <w:bookmarkEnd w:id="10"/>
    </w:p>
    <w:p w:rsidR="00974159" w:rsidRPr="000A7AF2" w:rsidRDefault="00974159" w:rsidP="00974159">
      <w:pPr>
        <w:pStyle w:val="PargrafodaLista"/>
        <w:ind w:left="720"/>
        <w:rPr>
          <w:rFonts w:ascii="Arial" w:hAnsi="Arial" w:cs="Arial"/>
          <w:szCs w:val="24"/>
        </w:rPr>
      </w:pPr>
    </w:p>
    <w:p w:rsidR="004B7850" w:rsidRDefault="004B7850"/>
    <w:p w:rsidR="00BB40FC" w:rsidRDefault="00BB40FC"/>
    <w:p w:rsidR="00974159" w:rsidRPr="00974159" w:rsidRDefault="00177937" w:rsidP="00974159">
      <w:pPr>
        <w:pStyle w:val="STJNvel1"/>
        <w:numPr>
          <w:ilvl w:val="0"/>
          <w:numId w:val="1"/>
        </w:numPr>
        <w:rPr>
          <w:color w:val="auto"/>
        </w:rPr>
      </w:pPr>
      <w:bookmarkStart w:id="11" w:name="_Toc399773685"/>
      <w:r w:rsidRPr="0073491E">
        <w:t>FLUXOS</w:t>
      </w:r>
      <w:r>
        <w:rPr>
          <w:color w:val="auto"/>
        </w:rPr>
        <w:t xml:space="preserve"> ALTERNATIVOS</w:t>
      </w:r>
      <w:bookmarkEnd w:id="11"/>
    </w:p>
    <w:p w:rsidR="00C66FD4" w:rsidRPr="00C66FD4" w:rsidRDefault="00C66FD4" w:rsidP="00C66FD4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12" w:name="_Ref395724665"/>
      <w:r w:rsidRPr="00C66FD4">
        <w:rPr>
          <w:b/>
          <w:i w:val="0"/>
          <w:color w:val="auto"/>
          <w:sz w:val="24"/>
        </w:rPr>
        <w:t xml:space="preserve">– </w:t>
      </w:r>
      <w:bookmarkEnd w:id="12"/>
      <w:r>
        <w:rPr>
          <w:b/>
          <w:i w:val="0"/>
          <w:color w:val="auto"/>
          <w:sz w:val="24"/>
        </w:rPr>
        <w:t>Devolver ao Responsável</w:t>
      </w:r>
    </w:p>
    <w:p w:rsidR="00C66FD4" w:rsidRPr="001A4157" w:rsidRDefault="006152A5" w:rsidP="00C66FD4">
      <w:pPr>
        <w:rPr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  <w:r w:rsidR="00C66FD4" w:rsidRPr="001A4157">
        <w:rPr>
          <w:i/>
          <w:color w:val="auto"/>
          <w:sz w:val="20"/>
          <w:szCs w:val="20"/>
        </w:rPr>
        <w:t xml:space="preserve"> </w:t>
      </w:r>
    </w:p>
    <w:p w:rsidR="000E30D1" w:rsidRPr="00C66FD4" w:rsidRDefault="00C66FD4" w:rsidP="00C66FD4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</w:rPr>
      </w:pPr>
      <w:r w:rsidRPr="00C66FD4">
        <w:rPr>
          <w:i w:val="0"/>
          <w:color w:val="auto"/>
          <w:sz w:val="24"/>
        </w:rPr>
        <w:t>O ator seleciona a opção “</w:t>
      </w:r>
      <w:r w:rsidR="00F3329D">
        <w:rPr>
          <w:i w:val="0"/>
          <w:color w:val="auto"/>
          <w:sz w:val="24"/>
        </w:rPr>
        <w:t>Devolver ao Responsável</w:t>
      </w:r>
      <w:r w:rsidRPr="00C66FD4">
        <w:rPr>
          <w:i w:val="0"/>
          <w:color w:val="auto"/>
          <w:sz w:val="24"/>
        </w:rPr>
        <w:t>”</w:t>
      </w:r>
      <w:r w:rsidR="00234B95">
        <w:rPr>
          <w:i w:val="0"/>
          <w:color w:val="auto"/>
          <w:sz w:val="24"/>
        </w:rPr>
        <w:t>;</w:t>
      </w:r>
    </w:p>
    <w:p w:rsidR="00C66FD4" w:rsidRDefault="00C66FD4" w:rsidP="00C66FD4">
      <w:pPr>
        <w:pStyle w:val="Instruo"/>
        <w:numPr>
          <w:ilvl w:val="0"/>
          <w:numId w:val="9"/>
        </w:numPr>
        <w:jc w:val="both"/>
        <w:rPr>
          <w:b/>
          <w:i w:val="0"/>
          <w:color w:val="auto"/>
          <w:sz w:val="24"/>
        </w:rPr>
      </w:pPr>
      <w:r w:rsidRPr="00F3329D">
        <w:rPr>
          <w:i w:val="0"/>
          <w:color w:val="auto"/>
          <w:sz w:val="24"/>
        </w:rPr>
        <w:t>O</w:t>
      </w:r>
      <w:r w:rsidR="00234B95">
        <w:rPr>
          <w:i w:val="0"/>
          <w:color w:val="auto"/>
          <w:sz w:val="24"/>
        </w:rPr>
        <w:t xml:space="preserve"> sistema devolve a(s) </w:t>
      </w:r>
      <w:r w:rsidR="00C466A2">
        <w:rPr>
          <w:i w:val="0"/>
          <w:color w:val="auto"/>
          <w:sz w:val="24"/>
        </w:rPr>
        <w:t>manifestação</w:t>
      </w:r>
      <w:r w:rsidR="00234B95">
        <w:rPr>
          <w:i w:val="0"/>
          <w:color w:val="auto"/>
          <w:sz w:val="24"/>
        </w:rPr>
        <w:t>(</w:t>
      </w:r>
      <w:proofErr w:type="spellStart"/>
      <w:r w:rsidR="00234B95">
        <w:rPr>
          <w:i w:val="0"/>
          <w:color w:val="auto"/>
          <w:sz w:val="24"/>
        </w:rPr>
        <w:t>ões</w:t>
      </w:r>
      <w:proofErr w:type="spellEnd"/>
      <w:r w:rsidR="00234B95">
        <w:rPr>
          <w:i w:val="0"/>
          <w:color w:val="auto"/>
          <w:sz w:val="24"/>
        </w:rPr>
        <w:t>)</w:t>
      </w:r>
      <w:r w:rsidR="00C466A2">
        <w:rPr>
          <w:i w:val="0"/>
          <w:color w:val="auto"/>
          <w:sz w:val="24"/>
        </w:rPr>
        <w:t xml:space="preserve"> selecionadas</w:t>
      </w:r>
      <w:r w:rsidR="00234B95">
        <w:rPr>
          <w:i w:val="0"/>
          <w:color w:val="auto"/>
          <w:sz w:val="24"/>
        </w:rPr>
        <w:t xml:space="preserve"> ao(s) responsável(is); </w:t>
      </w:r>
      <w:r w:rsidR="00857C29" w:rsidRPr="00857C29">
        <w:rPr>
          <w:b/>
          <w:i w:val="0"/>
          <w:color w:val="auto"/>
          <w:sz w:val="24"/>
        </w:rPr>
        <w:t>[RN17-01]</w:t>
      </w:r>
      <w:r w:rsidR="00857C29">
        <w:rPr>
          <w:i w:val="0"/>
          <w:color w:val="auto"/>
          <w:sz w:val="24"/>
        </w:rPr>
        <w:t xml:space="preserve"> </w:t>
      </w:r>
      <w:r w:rsidR="00234B95" w:rsidRPr="00234B95">
        <w:rPr>
          <w:b/>
          <w:i w:val="0"/>
          <w:color w:val="auto"/>
          <w:sz w:val="24"/>
        </w:rPr>
        <w:t>[RN17-02]</w:t>
      </w:r>
    </w:p>
    <w:p w:rsidR="001B11EB" w:rsidRDefault="001B11EB" w:rsidP="001B11EB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</w:rPr>
      </w:pPr>
      <w:r w:rsidRPr="00C66FD4">
        <w:rPr>
          <w:i w:val="0"/>
          <w:color w:val="auto"/>
          <w:sz w:val="24"/>
        </w:rPr>
        <w:t xml:space="preserve">O </w:t>
      </w:r>
      <w:r>
        <w:rPr>
          <w:i w:val="0"/>
          <w:color w:val="auto"/>
          <w:sz w:val="24"/>
        </w:rPr>
        <w:t xml:space="preserve">sistema apresenta a mensagem; </w:t>
      </w:r>
      <w:r w:rsidRPr="00EA5562">
        <w:rPr>
          <w:b/>
          <w:i w:val="0"/>
          <w:color w:val="auto"/>
          <w:sz w:val="24"/>
        </w:rPr>
        <w:t>[MSG</w:t>
      </w:r>
      <w:r w:rsidR="00EA5562">
        <w:rPr>
          <w:b/>
          <w:i w:val="0"/>
          <w:color w:val="auto"/>
          <w:sz w:val="24"/>
        </w:rPr>
        <w:t>046]</w:t>
      </w:r>
    </w:p>
    <w:p w:rsidR="00000B93" w:rsidRPr="00000B93" w:rsidRDefault="001B11EB" w:rsidP="006152A5">
      <w:pPr>
        <w:pStyle w:val="Instruo"/>
        <w:numPr>
          <w:ilvl w:val="0"/>
          <w:numId w:val="9"/>
        </w:numPr>
        <w:jc w:val="both"/>
      </w:pPr>
      <w:r w:rsidRPr="00000B93">
        <w:rPr>
          <w:i w:val="0"/>
          <w:color w:val="auto"/>
          <w:sz w:val="24"/>
        </w:rPr>
        <w:t>O ator confirma a mensagem;</w:t>
      </w:r>
    </w:p>
    <w:p w:rsidR="006152A5" w:rsidRPr="006152A5" w:rsidRDefault="001B11EB" w:rsidP="006152A5">
      <w:pPr>
        <w:pStyle w:val="Instruo"/>
        <w:numPr>
          <w:ilvl w:val="0"/>
          <w:numId w:val="9"/>
        </w:numPr>
        <w:jc w:val="both"/>
      </w:pPr>
      <w:r w:rsidRPr="00000B93">
        <w:rPr>
          <w:i w:val="0"/>
          <w:color w:val="auto"/>
          <w:sz w:val="24"/>
        </w:rPr>
        <w:t>O sistema atualiza a lista de manifestações</w:t>
      </w:r>
      <w:r w:rsidR="00EA5562" w:rsidRPr="00000B93">
        <w:rPr>
          <w:i w:val="0"/>
          <w:color w:val="auto"/>
          <w:sz w:val="24"/>
        </w:rPr>
        <w:t xml:space="preserve"> que estão aguardando revisão</w:t>
      </w:r>
      <w:r w:rsidRPr="00000B93">
        <w:rPr>
          <w:i w:val="0"/>
          <w:color w:val="auto"/>
          <w:sz w:val="24"/>
        </w:rPr>
        <w:t>;</w:t>
      </w:r>
      <w:r w:rsidR="00B45E29" w:rsidRPr="00000B93">
        <w:rPr>
          <w:i w:val="0"/>
          <w:color w:val="auto"/>
          <w:sz w:val="24"/>
        </w:rPr>
        <w:t xml:space="preserve"> </w:t>
      </w:r>
      <w:r w:rsidR="00B45E29" w:rsidRPr="00000B93">
        <w:rPr>
          <w:b/>
          <w:i w:val="0"/>
          <w:color w:val="auto"/>
          <w:sz w:val="24"/>
        </w:rPr>
        <w:t>[RN17-03]</w:t>
      </w:r>
    </w:p>
    <w:p w:rsidR="006152A5" w:rsidRPr="00000B93" w:rsidRDefault="00000B93" w:rsidP="00000B93">
      <w:pPr>
        <w:pStyle w:val="PargrafodaLista"/>
        <w:numPr>
          <w:ilvl w:val="0"/>
          <w:numId w:val="9"/>
        </w:numPr>
        <w:rPr>
          <w:rFonts w:ascii="Arial" w:hAnsi="Arial" w:cs="Arial"/>
          <w:b/>
          <w:szCs w:val="24"/>
        </w:rPr>
      </w:pPr>
      <w:bookmarkStart w:id="13" w:name="_Ref399323163"/>
      <w:r w:rsidRPr="00000B93">
        <w:rPr>
          <w:rFonts w:ascii="Arial" w:hAnsi="Arial" w:cs="Arial"/>
          <w:szCs w:val="24"/>
        </w:rPr>
        <w:t xml:space="preserve">O sistema  </w:t>
      </w:r>
      <w:r w:rsidRPr="00426AF7">
        <w:rPr>
          <w:rFonts w:ascii="Arial" w:hAnsi="Arial" w:cs="Arial"/>
          <w:szCs w:val="24"/>
        </w:rPr>
        <w:t>grava o registro</w:t>
      </w:r>
      <w:r>
        <w:rPr>
          <w:rFonts w:ascii="Arial" w:hAnsi="Arial" w:cs="Arial"/>
          <w:szCs w:val="24"/>
        </w:rPr>
        <w:t>;</w:t>
      </w:r>
      <w:r>
        <w:rPr>
          <w:rFonts w:ascii="Arial" w:hAnsi="Arial" w:cs="Arial"/>
          <w:b/>
          <w:szCs w:val="24"/>
        </w:rPr>
        <w:t xml:space="preserve"> [</w:t>
      </w:r>
      <w:r w:rsidR="00EE27D3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PE04 \h </w:instrText>
      </w:r>
      <w:r w:rsidR="00EE27D3">
        <w:rPr>
          <w:rFonts w:ascii="Arial" w:hAnsi="Arial" w:cs="Arial"/>
          <w:b/>
          <w:szCs w:val="24"/>
        </w:rPr>
      </w:r>
      <w:r w:rsidR="00EE27D3">
        <w:rPr>
          <w:rFonts w:ascii="Arial" w:hAnsi="Arial" w:cs="Arial"/>
          <w:b/>
          <w:szCs w:val="24"/>
        </w:rPr>
        <w:fldChar w:fldCharType="end"/>
      </w:r>
      <w:r w:rsidR="00EE27D3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PE04 \h </w:instrText>
      </w:r>
      <w:r w:rsidR="00EE27D3">
        <w:rPr>
          <w:rFonts w:ascii="Arial" w:hAnsi="Arial" w:cs="Arial"/>
          <w:b/>
          <w:szCs w:val="24"/>
        </w:rPr>
      </w:r>
      <w:r w:rsidR="00EE27D3">
        <w:rPr>
          <w:rFonts w:ascii="Arial" w:hAnsi="Arial" w:cs="Arial"/>
          <w:b/>
          <w:szCs w:val="24"/>
        </w:rPr>
        <w:fldChar w:fldCharType="end"/>
      </w:r>
      <w:r w:rsidR="00EE27D3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PE04 \r \h </w:instrText>
      </w:r>
      <w:r w:rsidR="00EE27D3">
        <w:rPr>
          <w:rFonts w:ascii="Arial" w:hAnsi="Arial" w:cs="Arial"/>
          <w:b/>
          <w:szCs w:val="24"/>
        </w:rPr>
      </w:r>
      <w:r w:rsidR="00EE27D3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PE04</w:t>
      </w:r>
      <w:r w:rsidR="00EE27D3"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</w:rPr>
        <w:t>][RN20-01]</w:t>
      </w:r>
      <w:bookmarkEnd w:id="13"/>
    </w:p>
    <w:p w:rsidR="001B11EB" w:rsidRPr="001B11EB" w:rsidRDefault="001B11EB" w:rsidP="001B11EB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</w:rPr>
      </w:pPr>
      <w:bookmarkStart w:id="14" w:name="_Ref399323181"/>
      <w:r w:rsidRPr="00C66FD4">
        <w:rPr>
          <w:i w:val="0"/>
          <w:color w:val="auto"/>
          <w:sz w:val="24"/>
        </w:rPr>
        <w:t xml:space="preserve">O </w:t>
      </w:r>
      <w:r>
        <w:rPr>
          <w:i w:val="0"/>
          <w:color w:val="auto"/>
          <w:sz w:val="24"/>
        </w:rPr>
        <w:t xml:space="preserve">fluxo retorna ao passo </w:t>
      </w:r>
      <w:r w:rsidR="00EE27D3">
        <w:rPr>
          <w:i w:val="0"/>
          <w:color w:val="auto"/>
          <w:sz w:val="24"/>
        </w:rPr>
        <w:fldChar w:fldCharType="begin"/>
      </w:r>
      <w:r w:rsidR="00FF1DF3">
        <w:rPr>
          <w:i w:val="0"/>
          <w:color w:val="auto"/>
          <w:sz w:val="24"/>
        </w:rPr>
        <w:instrText xml:space="preserve"> REF _Ref397417177 \r \h </w:instrText>
      </w:r>
      <w:r w:rsidR="00EE27D3">
        <w:rPr>
          <w:i w:val="0"/>
          <w:color w:val="auto"/>
          <w:sz w:val="24"/>
        </w:rPr>
      </w:r>
      <w:r w:rsidR="00EE27D3">
        <w:rPr>
          <w:i w:val="0"/>
          <w:color w:val="auto"/>
          <w:sz w:val="24"/>
        </w:rPr>
        <w:fldChar w:fldCharType="separate"/>
      </w:r>
      <w:r w:rsidR="00FF1DF3">
        <w:rPr>
          <w:i w:val="0"/>
          <w:color w:val="auto"/>
          <w:sz w:val="24"/>
        </w:rPr>
        <w:t>3</w:t>
      </w:r>
      <w:r w:rsidR="00EE27D3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do fluxo básico.</w:t>
      </w:r>
      <w:bookmarkEnd w:id="14"/>
    </w:p>
    <w:p w:rsidR="00C66FD4" w:rsidRPr="00C66FD4" w:rsidRDefault="00C66FD4" w:rsidP="00C66FD4"/>
    <w:p w:rsidR="00D8148A" w:rsidRPr="00D8148A" w:rsidRDefault="00D8148A" w:rsidP="00D8148A">
      <w:pPr>
        <w:rPr>
          <w:rFonts w:eastAsia="SimSun"/>
          <w:kern w:val="3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15" w:name="_Toc382318137"/>
      <w:bookmarkStart w:id="16" w:name="_Toc399773686"/>
      <w:r w:rsidRPr="0073491E">
        <w:t>FLUXOS</w:t>
      </w:r>
      <w:r>
        <w:rPr>
          <w:color w:val="auto"/>
        </w:rPr>
        <w:t xml:space="preserve"> DE EXCEÇÃO</w:t>
      </w:r>
      <w:bookmarkEnd w:id="15"/>
      <w:bookmarkEnd w:id="16"/>
    </w:p>
    <w:p w:rsidR="000E30D1" w:rsidRPr="00F70840" w:rsidRDefault="000E30D1" w:rsidP="000E30D1">
      <w:pPr>
        <w:rPr>
          <w:iCs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17" w:name="_Ref384397719"/>
      <w:r w:rsidRPr="00F70840">
        <w:rPr>
          <w:b/>
          <w:i w:val="0"/>
          <w:color w:val="auto"/>
          <w:sz w:val="24"/>
        </w:rPr>
        <w:t>Nenhum registro encontrado na pesquisa</w:t>
      </w:r>
      <w:bookmarkEnd w:id="17"/>
    </w:p>
    <w:p w:rsidR="000E30D1" w:rsidRPr="00F70840" w:rsidRDefault="000E30D1" w:rsidP="000E30D1"/>
    <w:p w:rsidR="000E30D1" w:rsidRPr="00F70840" w:rsidRDefault="000E30D1" w:rsidP="00DF405B">
      <w:pPr>
        <w:ind w:left="1418" w:hanging="284"/>
      </w:pPr>
      <w:r w:rsidRPr="00F70840">
        <w:rPr>
          <w:color w:val="auto"/>
        </w:rPr>
        <w:t>1.</w:t>
      </w:r>
      <w:r w:rsidRPr="00F70840">
        <w:t xml:space="preserve"> </w:t>
      </w:r>
      <w:r w:rsidR="00DF405B">
        <w:t>O</w:t>
      </w:r>
      <w:r w:rsidRPr="00F70840">
        <w:t xml:space="preserve"> sistema não encontra nenhum regi</w:t>
      </w:r>
      <w:r w:rsidR="00475E83" w:rsidRPr="00F70840">
        <w:t>stro na pesquisa de</w:t>
      </w:r>
      <w:r w:rsidR="00BE4EAD">
        <w:t xml:space="preserve"> </w:t>
      </w:r>
      <w:r w:rsidR="00D53F8E">
        <w:t>manifestações que retornaram</w:t>
      </w:r>
      <w:r w:rsidR="00BE4EAD">
        <w:t xml:space="preserve"> da unidade</w:t>
      </w:r>
      <w:r w:rsidR="00F03E18">
        <w:t>;</w:t>
      </w:r>
    </w:p>
    <w:p w:rsidR="000E30D1" w:rsidRPr="00F70840" w:rsidRDefault="000E30D1" w:rsidP="00DF405B">
      <w:pPr>
        <w:ind w:left="1418" w:hanging="284"/>
      </w:pPr>
      <w:r w:rsidRPr="00F70840">
        <w:t>2. O sistema apresenta a mensagem</w:t>
      </w:r>
      <w:r w:rsidR="00F03E18">
        <w:t>;</w:t>
      </w:r>
      <w:r w:rsidRPr="00F70840">
        <w:t xml:space="preserve"> </w:t>
      </w:r>
      <w:r w:rsidRPr="00533E01">
        <w:rPr>
          <w:b/>
          <w:color w:val="auto"/>
        </w:rPr>
        <w:t>[MSG</w:t>
      </w:r>
      <w:r w:rsidR="009F19E5">
        <w:rPr>
          <w:b/>
        </w:rPr>
        <w:t>01</w:t>
      </w:r>
      <w:r w:rsidR="00BE4EAD">
        <w:rPr>
          <w:b/>
        </w:rPr>
        <w:t>1</w:t>
      </w:r>
      <w:r w:rsidRPr="00533E01">
        <w:rPr>
          <w:b/>
          <w:color w:val="auto"/>
        </w:rPr>
        <w:t>]</w:t>
      </w:r>
    </w:p>
    <w:p w:rsidR="000E30D1" w:rsidRDefault="000E30D1" w:rsidP="00DF405B">
      <w:pPr>
        <w:ind w:left="1418" w:hanging="284"/>
      </w:pPr>
      <w:r w:rsidRPr="00F70840">
        <w:t>3. O</w:t>
      </w:r>
      <w:r w:rsidR="005E3F44">
        <w:t xml:space="preserve"> fluxo é encerrado</w:t>
      </w:r>
      <w:r w:rsidR="00475E83" w:rsidRPr="00F70840">
        <w:t>.</w:t>
      </w:r>
    </w:p>
    <w:p w:rsidR="00533E01" w:rsidRDefault="00533E01" w:rsidP="000E30D1">
      <w:pPr>
        <w:ind w:left="1080"/>
      </w:pPr>
    </w:p>
    <w:p w:rsidR="00930184" w:rsidRPr="00F70840" w:rsidRDefault="006F58EF" w:rsidP="00930184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18" w:name="_Ref397417118"/>
      <w:r>
        <w:rPr>
          <w:b/>
          <w:i w:val="0"/>
          <w:color w:val="auto"/>
          <w:sz w:val="24"/>
        </w:rPr>
        <w:t>Selecione uma manifestação</w:t>
      </w:r>
      <w:bookmarkEnd w:id="18"/>
    </w:p>
    <w:p w:rsidR="00930184" w:rsidRPr="00F70840" w:rsidRDefault="00930184" w:rsidP="00930184"/>
    <w:p w:rsidR="00DF405B" w:rsidRDefault="00930184" w:rsidP="00930184">
      <w:pPr>
        <w:ind w:left="1080"/>
      </w:pPr>
      <w:r w:rsidRPr="00F70840">
        <w:rPr>
          <w:color w:val="auto"/>
        </w:rPr>
        <w:t>1.</w:t>
      </w:r>
      <w:r w:rsidRPr="00F70840">
        <w:t xml:space="preserve"> </w:t>
      </w:r>
      <w:r w:rsidR="00DF405B">
        <w:t>O</w:t>
      </w:r>
      <w:r w:rsidRPr="00F70840">
        <w:t xml:space="preserve"> ator </w:t>
      </w:r>
      <w:r w:rsidR="00C97E70">
        <w:t>seleciona</w:t>
      </w:r>
      <w:r w:rsidRPr="00F70840">
        <w:t xml:space="preserve"> a opção</w:t>
      </w:r>
      <w:r w:rsidR="00DF405B">
        <w:t xml:space="preserve"> “</w:t>
      </w:r>
      <w:r w:rsidR="006F58EF">
        <w:t>Exibir Manifestação</w:t>
      </w:r>
      <w:r w:rsidR="00DF405B">
        <w:t>”</w:t>
      </w:r>
      <w:r w:rsidR="006F58EF">
        <w:t xml:space="preserve"> ou “Analisar Manifestação” ou “Imprimir”</w:t>
      </w:r>
      <w:r w:rsidR="00DD36BF">
        <w:t xml:space="preserve"> </w:t>
      </w:r>
      <w:r w:rsidR="006F58EF">
        <w:t>sem</w:t>
      </w:r>
      <w:r w:rsidR="00327819">
        <w:t xml:space="preserve"> antes</w:t>
      </w:r>
      <w:r w:rsidR="006F58EF">
        <w:t xml:space="preserve"> ter seleciona</w:t>
      </w:r>
      <w:r w:rsidR="00327819">
        <w:t>do uma manifestação</w:t>
      </w:r>
      <w:r w:rsidR="00F03E18">
        <w:t>;</w:t>
      </w:r>
    </w:p>
    <w:p w:rsidR="0041130F" w:rsidRPr="00F70840" w:rsidRDefault="00930184" w:rsidP="00930184">
      <w:pPr>
        <w:ind w:left="1080"/>
        <w:rPr>
          <w:b/>
        </w:rPr>
      </w:pPr>
      <w:r w:rsidRPr="00F70840">
        <w:t>2. O sistema apresenta a mensagem</w:t>
      </w:r>
      <w:r w:rsidR="00F03E18">
        <w:t>;</w:t>
      </w:r>
      <w:r w:rsidRPr="00F70840">
        <w:t xml:space="preserve"> </w:t>
      </w:r>
      <w:r w:rsidRPr="00F70840">
        <w:rPr>
          <w:b/>
        </w:rPr>
        <w:t>[</w:t>
      </w:r>
      <w:r w:rsidR="0014559A" w:rsidRPr="00F70840">
        <w:rPr>
          <w:b/>
        </w:rPr>
        <w:t>MSG</w:t>
      </w:r>
      <w:r w:rsidR="009F19E5">
        <w:rPr>
          <w:b/>
          <w:color w:val="auto"/>
        </w:rPr>
        <w:t>0</w:t>
      </w:r>
      <w:r w:rsidR="00327819">
        <w:rPr>
          <w:b/>
          <w:color w:val="auto"/>
        </w:rPr>
        <w:t>45</w:t>
      </w:r>
      <w:r w:rsidRPr="00F70840">
        <w:rPr>
          <w:b/>
        </w:rPr>
        <w:t xml:space="preserve">] </w:t>
      </w:r>
    </w:p>
    <w:p w:rsidR="00930184" w:rsidRDefault="00930184" w:rsidP="00930184">
      <w:pPr>
        <w:ind w:left="1080"/>
      </w:pPr>
      <w:r w:rsidRPr="00F70840">
        <w:t xml:space="preserve">3. O sistema retorna para o passo </w:t>
      </w:r>
      <w:r w:rsidR="00EE27D3">
        <w:fldChar w:fldCharType="begin"/>
      </w:r>
      <w:r w:rsidR="00856BBF">
        <w:instrText xml:space="preserve"> REF _Ref397417177 \r \h </w:instrText>
      </w:r>
      <w:r w:rsidR="00EE27D3">
        <w:fldChar w:fldCharType="separate"/>
      </w:r>
      <w:r w:rsidR="00856BBF">
        <w:t>3</w:t>
      </w:r>
      <w:r w:rsidR="00EE27D3">
        <w:fldChar w:fldCharType="end"/>
      </w:r>
      <w:r w:rsidR="00F229D7">
        <w:t xml:space="preserve"> </w:t>
      </w:r>
      <w:r w:rsidRPr="00F70840">
        <w:t>do fluxo básico.</w:t>
      </w:r>
    </w:p>
    <w:p w:rsidR="0022696F" w:rsidRDefault="0022696F" w:rsidP="00D84F01">
      <w:pPr>
        <w:ind w:left="1080"/>
        <w:rPr>
          <w:color w:val="FF0000"/>
        </w:rPr>
      </w:pPr>
    </w:p>
    <w:p w:rsidR="006A3D99" w:rsidRPr="00F70840" w:rsidRDefault="00F229D7" w:rsidP="006A3D99">
      <w:pPr>
        <w:pStyle w:val="STJNvel1"/>
        <w:numPr>
          <w:ilvl w:val="0"/>
          <w:numId w:val="1"/>
        </w:numPr>
      </w:pPr>
      <w:bookmarkStart w:id="19" w:name="_Toc399773687"/>
      <w:r w:rsidRPr="00F70840">
        <w:t>PONTOS DE INCLUSÃO</w:t>
      </w:r>
      <w:bookmarkStart w:id="20" w:name="_Toc373416696"/>
      <w:bookmarkEnd w:id="19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Pr="00D4593E" w:rsidRDefault="00F229D7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21" w:name="_Toc399773688"/>
      <w:r w:rsidRPr="00D4593E">
        <w:t>PONTOS DE EXTENSÃO</w:t>
      </w:r>
      <w:bookmarkEnd w:id="21"/>
    </w:p>
    <w:p w:rsidR="00240C87" w:rsidRPr="000E1747" w:rsidRDefault="00C810FF" w:rsidP="00240C87">
      <w:pPr>
        <w:pStyle w:val="PargrafodaLista"/>
        <w:numPr>
          <w:ilvl w:val="0"/>
          <w:numId w:val="17"/>
        </w:numPr>
        <w:tabs>
          <w:tab w:val="left" w:pos="993"/>
        </w:tabs>
        <w:rPr>
          <w:rFonts w:ascii="Arial" w:hAnsi="Arial" w:cs="Arial"/>
          <w:b/>
        </w:rPr>
      </w:pPr>
      <w:bookmarkStart w:id="22" w:name="_Ref385256722"/>
      <w:bookmarkStart w:id="23" w:name="_Ref397417098"/>
      <w:bookmarkEnd w:id="20"/>
      <w:r>
        <w:rPr>
          <w:rFonts w:ascii="Arial" w:hAnsi="Arial" w:cs="Arial"/>
          <w:b/>
        </w:rPr>
        <w:t>–</w:t>
      </w:r>
      <w:r w:rsidR="00240C87">
        <w:rPr>
          <w:rFonts w:ascii="Arial" w:hAnsi="Arial" w:cs="Arial"/>
          <w:b/>
        </w:rPr>
        <w:t xml:space="preserve"> </w:t>
      </w:r>
      <w:bookmarkEnd w:id="22"/>
      <w:r>
        <w:rPr>
          <w:rFonts w:ascii="Arial" w:hAnsi="Arial" w:cs="Arial"/>
          <w:b/>
        </w:rPr>
        <w:t>Exibir Manifestação</w:t>
      </w:r>
      <w:bookmarkEnd w:id="23"/>
    </w:p>
    <w:p w:rsidR="00240C87" w:rsidRPr="00D1746D" w:rsidRDefault="00240C87" w:rsidP="00240C87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>No passo</w:t>
      </w:r>
      <w:r w:rsidR="00C810FF">
        <w:rPr>
          <w:color w:val="auto"/>
        </w:rPr>
        <w:t xml:space="preserve"> </w:t>
      </w:r>
      <w:r w:rsidR="00EE27D3">
        <w:rPr>
          <w:color w:val="auto"/>
        </w:rPr>
        <w:fldChar w:fldCharType="begin"/>
      </w:r>
      <w:r w:rsidR="00856BBF">
        <w:rPr>
          <w:color w:val="auto"/>
        </w:rPr>
        <w:instrText xml:space="preserve"> REF _Ref397417285 \r \h </w:instrText>
      </w:r>
      <w:r w:rsidR="00EE27D3">
        <w:rPr>
          <w:color w:val="auto"/>
        </w:rPr>
      </w:r>
      <w:r w:rsidR="00EE27D3">
        <w:rPr>
          <w:color w:val="auto"/>
        </w:rPr>
        <w:fldChar w:fldCharType="separate"/>
      </w:r>
      <w:r w:rsidR="00856BBF">
        <w:rPr>
          <w:color w:val="auto"/>
        </w:rPr>
        <w:t>4</w:t>
      </w:r>
      <w:r w:rsidR="00EE27D3">
        <w:rPr>
          <w:color w:val="auto"/>
        </w:rPr>
        <w:fldChar w:fldCharType="end"/>
      </w:r>
      <w:r w:rsidR="00C810FF">
        <w:rPr>
          <w:color w:val="auto"/>
        </w:rPr>
        <w:t xml:space="preserve"> do fluxo básico</w:t>
      </w:r>
      <w:r w:rsidRPr="002708C0">
        <w:rPr>
          <w:color w:val="auto"/>
        </w:rPr>
        <w:t>, o sistema executa o</w:t>
      </w:r>
      <w:r w:rsidR="00C810FF">
        <w:rPr>
          <w:color w:val="auto"/>
        </w:rPr>
        <w:t xml:space="preserve"> passo 6 do</w:t>
      </w:r>
      <w:r w:rsidRPr="002708C0">
        <w:rPr>
          <w:color w:val="auto"/>
        </w:rPr>
        <w:t xml:space="preserve"> fluxo bási</w:t>
      </w:r>
      <w:r>
        <w:rPr>
          <w:color w:val="auto"/>
        </w:rPr>
        <w:t>co do caso de uso UC</w:t>
      </w:r>
      <w:r w:rsidR="00C810FF">
        <w:rPr>
          <w:color w:val="auto"/>
        </w:rPr>
        <w:t>003 – Cadastrar Manifestação</w:t>
      </w:r>
      <w:r>
        <w:rPr>
          <w:color w:val="auto"/>
        </w:rPr>
        <w:t>.</w:t>
      </w:r>
    </w:p>
    <w:p w:rsidR="00177937" w:rsidRDefault="00177937" w:rsidP="00AE0E62">
      <w:pPr>
        <w:ind w:left="348"/>
        <w:rPr>
          <w:b/>
          <w:bCs/>
        </w:rPr>
      </w:pPr>
    </w:p>
    <w:p w:rsidR="00C810FF" w:rsidRPr="000E1747" w:rsidRDefault="00C810FF" w:rsidP="00C810FF">
      <w:pPr>
        <w:pStyle w:val="PargrafodaLista"/>
        <w:numPr>
          <w:ilvl w:val="0"/>
          <w:numId w:val="17"/>
        </w:numPr>
        <w:tabs>
          <w:tab w:val="left" w:pos="993"/>
        </w:tabs>
        <w:rPr>
          <w:rFonts w:ascii="Arial" w:hAnsi="Arial" w:cs="Arial"/>
          <w:b/>
        </w:rPr>
      </w:pPr>
      <w:bookmarkStart w:id="24" w:name="_Ref397417104"/>
      <w:r>
        <w:rPr>
          <w:rFonts w:ascii="Arial" w:hAnsi="Arial" w:cs="Arial"/>
          <w:b/>
        </w:rPr>
        <w:t>– Analisar Manifestação</w:t>
      </w:r>
      <w:bookmarkEnd w:id="24"/>
    </w:p>
    <w:p w:rsidR="00C810FF" w:rsidRDefault="00C810FF" w:rsidP="00C810FF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>No passo</w:t>
      </w:r>
      <w:r>
        <w:rPr>
          <w:color w:val="auto"/>
        </w:rPr>
        <w:t xml:space="preserve"> </w:t>
      </w:r>
      <w:r w:rsidR="00EE27D3">
        <w:rPr>
          <w:color w:val="auto"/>
        </w:rPr>
        <w:fldChar w:fldCharType="begin"/>
      </w:r>
      <w:r w:rsidR="00856BBF">
        <w:rPr>
          <w:color w:val="auto"/>
        </w:rPr>
        <w:instrText xml:space="preserve"> REF _Ref397417285 \r \h </w:instrText>
      </w:r>
      <w:r w:rsidR="00EE27D3">
        <w:rPr>
          <w:color w:val="auto"/>
        </w:rPr>
      </w:r>
      <w:r w:rsidR="00EE27D3">
        <w:rPr>
          <w:color w:val="auto"/>
        </w:rPr>
        <w:fldChar w:fldCharType="separate"/>
      </w:r>
      <w:r w:rsidR="00856BBF">
        <w:rPr>
          <w:color w:val="auto"/>
        </w:rPr>
        <w:t>4</w:t>
      </w:r>
      <w:r w:rsidR="00EE27D3">
        <w:rPr>
          <w:color w:val="auto"/>
        </w:rPr>
        <w:fldChar w:fldCharType="end"/>
      </w:r>
      <w:r>
        <w:rPr>
          <w:color w:val="auto"/>
        </w:rPr>
        <w:t xml:space="preserve"> do fluxo básico, o sistema executa o </w:t>
      </w:r>
      <w:r w:rsidRPr="002708C0">
        <w:rPr>
          <w:color w:val="auto"/>
        </w:rPr>
        <w:t>fluxo bási</w:t>
      </w:r>
      <w:r>
        <w:rPr>
          <w:color w:val="auto"/>
        </w:rPr>
        <w:t>co do caso de uso UC010 – Manter Manifestações em Análise.</w:t>
      </w:r>
    </w:p>
    <w:p w:rsidR="006F58EF" w:rsidRDefault="006F58EF" w:rsidP="00C810FF">
      <w:pPr>
        <w:tabs>
          <w:tab w:val="left" w:pos="1276"/>
        </w:tabs>
        <w:ind w:left="709"/>
        <w:rPr>
          <w:color w:val="auto"/>
        </w:rPr>
      </w:pPr>
    </w:p>
    <w:p w:rsidR="00000B93" w:rsidRDefault="00000B93" w:rsidP="00C810FF">
      <w:pPr>
        <w:tabs>
          <w:tab w:val="left" w:pos="1276"/>
        </w:tabs>
        <w:ind w:left="709"/>
        <w:rPr>
          <w:color w:val="auto"/>
        </w:rPr>
      </w:pPr>
    </w:p>
    <w:p w:rsidR="006F58EF" w:rsidRPr="000E1747" w:rsidRDefault="006F58EF" w:rsidP="006F58EF">
      <w:pPr>
        <w:pStyle w:val="PargrafodaLista"/>
        <w:numPr>
          <w:ilvl w:val="0"/>
          <w:numId w:val="17"/>
        </w:numPr>
        <w:tabs>
          <w:tab w:val="left" w:pos="993"/>
        </w:tabs>
        <w:rPr>
          <w:rFonts w:ascii="Arial" w:hAnsi="Arial" w:cs="Arial"/>
          <w:b/>
        </w:rPr>
      </w:pPr>
      <w:bookmarkStart w:id="25" w:name="_Ref397417112"/>
      <w:r>
        <w:rPr>
          <w:rFonts w:ascii="Arial" w:hAnsi="Arial" w:cs="Arial"/>
          <w:b/>
        </w:rPr>
        <w:lastRenderedPageBreak/>
        <w:t>– Imprimir</w:t>
      </w:r>
      <w:bookmarkEnd w:id="25"/>
    </w:p>
    <w:p w:rsidR="006F58EF" w:rsidRPr="00D1746D" w:rsidRDefault="006F58EF" w:rsidP="006F58EF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>No passo</w:t>
      </w:r>
      <w:r>
        <w:rPr>
          <w:color w:val="auto"/>
        </w:rPr>
        <w:t xml:space="preserve"> </w:t>
      </w:r>
      <w:r w:rsidR="00EE27D3">
        <w:rPr>
          <w:color w:val="auto"/>
        </w:rPr>
        <w:fldChar w:fldCharType="begin"/>
      </w:r>
      <w:r w:rsidR="00856BBF">
        <w:rPr>
          <w:color w:val="auto"/>
        </w:rPr>
        <w:instrText xml:space="preserve"> REF _Ref397417285 \r \h </w:instrText>
      </w:r>
      <w:r w:rsidR="00EE27D3">
        <w:rPr>
          <w:color w:val="auto"/>
        </w:rPr>
      </w:r>
      <w:r w:rsidR="00EE27D3">
        <w:rPr>
          <w:color w:val="auto"/>
        </w:rPr>
        <w:fldChar w:fldCharType="separate"/>
      </w:r>
      <w:r w:rsidR="00856BBF">
        <w:rPr>
          <w:color w:val="auto"/>
        </w:rPr>
        <w:t>4</w:t>
      </w:r>
      <w:r w:rsidR="00EE27D3">
        <w:rPr>
          <w:color w:val="auto"/>
        </w:rPr>
        <w:fldChar w:fldCharType="end"/>
      </w:r>
      <w:r>
        <w:rPr>
          <w:color w:val="auto"/>
        </w:rPr>
        <w:t xml:space="preserve"> do fluxo básico, o sistema executa o </w:t>
      </w:r>
      <w:r w:rsidRPr="002708C0">
        <w:rPr>
          <w:color w:val="auto"/>
        </w:rPr>
        <w:t>fluxo bási</w:t>
      </w:r>
      <w:r>
        <w:rPr>
          <w:color w:val="auto"/>
        </w:rPr>
        <w:t>co do caso de uso UC012 – Imprimir.</w:t>
      </w:r>
    </w:p>
    <w:p w:rsidR="00C810FF" w:rsidRDefault="00C810FF" w:rsidP="006F58EF">
      <w:pPr>
        <w:rPr>
          <w:b/>
          <w:bCs/>
        </w:rPr>
      </w:pPr>
    </w:p>
    <w:p w:rsidR="00000B93" w:rsidRPr="00000B93" w:rsidRDefault="00000B93" w:rsidP="00000B93">
      <w:pPr>
        <w:pStyle w:val="PargrafodaLista"/>
        <w:numPr>
          <w:ilvl w:val="0"/>
          <w:numId w:val="17"/>
        </w:numPr>
        <w:tabs>
          <w:tab w:val="left" w:pos="993"/>
        </w:tabs>
        <w:rPr>
          <w:rFonts w:ascii="Arial" w:hAnsi="Arial" w:cs="Arial"/>
          <w:b/>
        </w:rPr>
      </w:pPr>
      <w:bookmarkStart w:id="26" w:name="PE04"/>
      <w:bookmarkEnd w:id="26"/>
      <w:r>
        <w:rPr>
          <w:rFonts w:ascii="Arial" w:hAnsi="Arial" w:cs="Arial"/>
          <w:b/>
        </w:rPr>
        <w:t xml:space="preserve">– </w:t>
      </w:r>
      <w:r w:rsidRPr="00000B93">
        <w:rPr>
          <w:rFonts w:ascii="Arial" w:hAnsi="Arial" w:cs="Arial"/>
          <w:b/>
        </w:rPr>
        <w:t xml:space="preserve">Gravar </w:t>
      </w:r>
      <w:proofErr w:type="spellStart"/>
      <w:r w:rsidRPr="00000B93">
        <w:rPr>
          <w:rFonts w:ascii="Arial" w:hAnsi="Arial" w:cs="Arial"/>
          <w:b/>
        </w:rPr>
        <w:t>Log</w:t>
      </w:r>
      <w:proofErr w:type="spellEnd"/>
      <w:r w:rsidRPr="00000B93">
        <w:rPr>
          <w:rFonts w:ascii="Arial" w:hAnsi="Arial" w:cs="Arial"/>
          <w:b/>
        </w:rPr>
        <w:t xml:space="preserve"> de Auditoria</w:t>
      </w:r>
    </w:p>
    <w:p w:rsidR="00000B93" w:rsidRDefault="00000B93" w:rsidP="00000B93">
      <w:pPr>
        <w:ind w:left="709"/>
        <w:jc w:val="both"/>
        <w:rPr>
          <w:b/>
          <w:bCs/>
        </w:rPr>
      </w:pPr>
      <w:r w:rsidRPr="002708C0">
        <w:rPr>
          <w:color w:val="auto"/>
        </w:rPr>
        <w:t xml:space="preserve">No passo </w:t>
      </w:r>
      <w:r w:rsidR="00EE27D3">
        <w:fldChar w:fldCharType="begin"/>
      </w:r>
      <w:r>
        <w:rPr>
          <w:color w:val="auto"/>
        </w:rPr>
        <w:instrText xml:space="preserve"> REF _Ref399323163 \r \h </w:instrText>
      </w:r>
      <w:r w:rsidR="00EE27D3">
        <w:fldChar w:fldCharType="separate"/>
      </w:r>
      <w:r>
        <w:rPr>
          <w:color w:val="auto"/>
        </w:rPr>
        <w:t>6</w:t>
      </w:r>
      <w:r w:rsidR="00EE27D3">
        <w:fldChar w:fldCharType="end"/>
      </w:r>
      <w:r>
        <w:t xml:space="preserve"> </w:t>
      </w:r>
      <w:r>
        <w:rPr>
          <w:color w:val="auto"/>
        </w:rPr>
        <w:t>do</w:t>
      </w:r>
      <w:r w:rsidRPr="002708C0">
        <w:rPr>
          <w:color w:val="auto"/>
        </w:rPr>
        <w:t xml:space="preserve">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 sistema executa o fluxo </w:t>
      </w:r>
      <w:r>
        <w:rPr>
          <w:color w:val="auto"/>
        </w:rPr>
        <w:t>principal do caso de uso UC – Grava</w:t>
      </w:r>
      <w:r w:rsidRPr="002708C0">
        <w:rPr>
          <w:color w:val="auto"/>
        </w:rPr>
        <w:t xml:space="preserve">r </w:t>
      </w:r>
      <w:proofErr w:type="spellStart"/>
      <w:r w:rsidRPr="002708C0">
        <w:rPr>
          <w:color w:val="auto"/>
        </w:rPr>
        <w:t>Log</w:t>
      </w:r>
      <w:proofErr w:type="spellEnd"/>
      <w:r w:rsidRPr="002708C0">
        <w:rPr>
          <w:color w:val="auto"/>
        </w:rPr>
        <w:t xml:space="preserve"> de Auditoria e retorna para o passo </w:t>
      </w:r>
      <w:r w:rsidR="00EE27D3">
        <w:fldChar w:fldCharType="begin"/>
      </w:r>
      <w:r>
        <w:rPr>
          <w:color w:val="auto"/>
        </w:rPr>
        <w:instrText xml:space="preserve"> REF _Ref399323181 \r \h </w:instrText>
      </w:r>
      <w:r w:rsidR="00EE27D3">
        <w:fldChar w:fldCharType="separate"/>
      </w:r>
      <w:r>
        <w:rPr>
          <w:color w:val="auto"/>
        </w:rPr>
        <w:t>7</w:t>
      </w:r>
      <w:r w:rsidR="00EE27D3"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.</w:t>
      </w:r>
    </w:p>
    <w:p w:rsidR="006A3D99" w:rsidRDefault="006A3D99" w:rsidP="00000B93">
      <w:pPr>
        <w:ind w:left="709"/>
        <w:rPr>
          <w:b/>
          <w:bCs/>
        </w:rPr>
      </w:pPr>
    </w:p>
    <w:p w:rsidR="00177937" w:rsidRDefault="002B7D5D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7" w:name="_Toc399773689"/>
      <w:r>
        <w:t>FREQU</w:t>
      </w:r>
      <w:r w:rsidR="00177937">
        <w:t>ÊNCIA DE OCORRÊNCIA</w:t>
      </w:r>
      <w:bookmarkEnd w:id="27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8" w:name="_Toc125373395"/>
      <w:bookmarkStart w:id="29" w:name="_Toc399773690"/>
      <w:r>
        <w:t>REFERÊNCIAS</w:t>
      </w:r>
      <w:bookmarkEnd w:id="28"/>
      <w:bookmarkEnd w:id="29"/>
    </w:p>
    <w:p w:rsidR="00C2421C" w:rsidRPr="00D4593E" w:rsidRDefault="00C2421C" w:rsidP="000A3A27">
      <w:pPr>
        <w:pStyle w:val="CTMISCorpo1"/>
      </w:pPr>
      <w:r>
        <w:t xml:space="preserve">-Projeto Sistema de Ouvidoria - </w:t>
      </w:r>
      <w:r w:rsidRPr="00D4593E">
        <w:t>Especificação de Tela</w:t>
      </w:r>
      <w:r>
        <w:t xml:space="preserve"> </w:t>
      </w:r>
      <w:r w:rsidR="003A51DE">
        <w:t>Manter Manifestaçõ</w:t>
      </w:r>
      <w:r w:rsidR="00FF1DF3">
        <w:t>es Aguardando Revisão</w:t>
      </w:r>
      <w:r>
        <w:t xml:space="preserve"> </w:t>
      </w:r>
      <w:r w:rsidR="00954E5F">
        <w:t xml:space="preserve">- </w:t>
      </w:r>
      <w:r w:rsidRPr="00D4593E">
        <w:t xml:space="preserve">Versão </w:t>
      </w:r>
      <w:r w:rsidR="003A51DE">
        <w:t>0.02</w:t>
      </w:r>
    </w:p>
    <w:p w:rsidR="00C2421C" w:rsidRPr="00D4593E" w:rsidRDefault="00C2421C" w:rsidP="000A3A27">
      <w:pPr>
        <w:pStyle w:val="CTMISCorpo1"/>
      </w:pPr>
      <w:r w:rsidRPr="00D4593E">
        <w:t>-</w:t>
      </w:r>
      <w:r>
        <w:t>Projeto Sistema de Ouvidoria - Lista de</w:t>
      </w:r>
      <w:r w:rsidRPr="00D4593E">
        <w:t xml:space="preserve"> Mensagem - Versão </w:t>
      </w:r>
      <w:r w:rsidR="006152A5">
        <w:t>1</w:t>
      </w:r>
      <w:r w:rsidR="003A51DE">
        <w:t>.</w:t>
      </w:r>
      <w:r w:rsidR="006152A5">
        <w:t>00</w:t>
      </w:r>
    </w:p>
    <w:p w:rsidR="00C2421C" w:rsidRDefault="00C2421C" w:rsidP="000A3A27">
      <w:pPr>
        <w:pStyle w:val="CTMISCorpo1"/>
      </w:pPr>
      <w:r w:rsidRPr="00D4593E">
        <w:t>-</w:t>
      </w:r>
      <w:r>
        <w:t xml:space="preserve">Projeto Sistema de Ouvidoria - </w:t>
      </w:r>
      <w:r w:rsidRPr="00D4593E">
        <w:t xml:space="preserve">Regra de Negócios - Versão </w:t>
      </w:r>
      <w:r w:rsidR="006152A5">
        <w:t>1</w:t>
      </w:r>
      <w:r w:rsidR="003A51DE">
        <w:t>.</w:t>
      </w:r>
      <w:r w:rsidR="006152A5">
        <w:t>0</w:t>
      </w:r>
      <w:r w:rsidR="007B16FA">
        <w:t>2</w:t>
      </w:r>
    </w:p>
    <w:p w:rsidR="00ED26DE" w:rsidRDefault="00ED26DE" w:rsidP="00ED26DE">
      <w:pPr>
        <w:pStyle w:val="CTMISCorpo1"/>
      </w:pPr>
      <w:r>
        <w:t xml:space="preserve">-Projeto Sistema de Ouvidoria - Caso de Uso Cadastrar Manifestação - </w:t>
      </w:r>
      <w:r w:rsidRPr="00D4593E">
        <w:t xml:space="preserve">Versão </w:t>
      </w:r>
      <w:r>
        <w:t>1.00</w:t>
      </w:r>
    </w:p>
    <w:p w:rsidR="00ED26DE" w:rsidRPr="00D4593E" w:rsidRDefault="00ED26DE" w:rsidP="00ED26DE">
      <w:pPr>
        <w:pStyle w:val="CTMISCorpo1"/>
      </w:pPr>
      <w:r>
        <w:t xml:space="preserve">-Projeto Sistema de Ouvidoria - Caso de Uso Manter Manifestação em Análise - </w:t>
      </w:r>
      <w:r w:rsidRPr="00D4593E">
        <w:t xml:space="preserve">Versão </w:t>
      </w:r>
      <w:r>
        <w:t>0.0</w:t>
      </w:r>
      <w:r w:rsidR="00D428A5">
        <w:t>7</w:t>
      </w:r>
    </w:p>
    <w:p w:rsidR="00ED26DE" w:rsidRPr="00D4593E" w:rsidRDefault="00ED26DE" w:rsidP="00ED26DE">
      <w:pPr>
        <w:pStyle w:val="CTMISCorpo1"/>
      </w:pPr>
      <w:r>
        <w:t xml:space="preserve">-Projeto Sistema de Ouvidoria - Caso de Uso Imprimir.- </w:t>
      </w:r>
      <w:r w:rsidRPr="00D4593E">
        <w:t xml:space="preserve">Versão </w:t>
      </w:r>
      <w:r>
        <w:t>0.0</w:t>
      </w:r>
      <w:r w:rsidR="002B7D5D">
        <w:t>3</w:t>
      </w:r>
    </w:p>
    <w:p w:rsidR="00ED26DE" w:rsidRPr="00D4593E" w:rsidRDefault="00ED26DE" w:rsidP="000A3A27">
      <w:pPr>
        <w:pStyle w:val="CTMISCorpo1"/>
      </w:pPr>
    </w:p>
    <w:p w:rsidR="00F03E18" w:rsidRPr="00EE5511" w:rsidRDefault="00F03E18" w:rsidP="00EE5511">
      <w:pPr>
        <w:ind w:left="348"/>
        <w:rPr>
          <w:color w:val="auto"/>
        </w:rPr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</w:rPr>
      </w:pPr>
    </w:p>
    <w:p w:rsidR="00C0421F" w:rsidRPr="00F229D7" w:rsidRDefault="00177937" w:rsidP="00F229D7">
      <w:pPr>
        <w:pStyle w:val="CTMISNvel1"/>
        <w:rPr>
          <w:i w:val="0"/>
        </w:rPr>
      </w:pPr>
      <w:r w:rsidRPr="00F229D7">
        <w:rPr>
          <w:i w:val="0"/>
        </w:rPr>
        <w:t>REFERÊNCIAS BIBLIOGRÁFICAS</w:t>
      </w:r>
      <w:bookmarkStart w:id="30" w:name="_Toc125373396"/>
    </w:p>
    <w:p w:rsidR="00C0421F" w:rsidRDefault="00C0421F" w:rsidP="000A3A27">
      <w:pPr>
        <w:pStyle w:val="CTMISCorpo1"/>
      </w:pPr>
      <w:r w:rsidRPr="00F229D7">
        <w:t>N</w:t>
      </w:r>
      <w:r w:rsidR="00D31B4F" w:rsidRPr="00F229D7">
        <w:t>ão se aplica</w:t>
      </w:r>
      <w:r w:rsidR="000A3A27">
        <w:t>.</w:t>
      </w:r>
      <w:r w:rsidR="00D31B4F" w:rsidRPr="00F229D7">
        <w:t xml:space="preserve"> </w:t>
      </w:r>
    </w:p>
    <w:p w:rsidR="007C25FC" w:rsidRDefault="007C25FC" w:rsidP="000A3A27">
      <w:pPr>
        <w:pStyle w:val="CTMISCorpo1"/>
      </w:pPr>
    </w:p>
    <w:p w:rsidR="00177937" w:rsidRPr="007C25FC" w:rsidRDefault="00177937" w:rsidP="007C25FC">
      <w:pPr>
        <w:pStyle w:val="STJNvel1"/>
        <w:numPr>
          <w:ilvl w:val="0"/>
          <w:numId w:val="1"/>
        </w:numPr>
        <w:tabs>
          <w:tab w:val="left" w:pos="426"/>
        </w:tabs>
      </w:pPr>
      <w:bookmarkStart w:id="31" w:name="_Toc399773691"/>
      <w:r w:rsidRPr="007C25FC">
        <w:t>ASSINATURAS</w:t>
      </w:r>
      <w:bookmarkEnd w:id="0"/>
      <w:bookmarkEnd w:id="30"/>
      <w:bookmarkEnd w:id="31"/>
    </w:p>
    <w:p w:rsidR="002573EB" w:rsidRPr="00F229D7" w:rsidRDefault="002573EB" w:rsidP="002573EB">
      <w:pPr>
        <w:pStyle w:val="STJNvel1"/>
        <w:numPr>
          <w:ilvl w:val="0"/>
          <w:numId w:val="0"/>
        </w:numPr>
      </w:pPr>
    </w:p>
    <w:p w:rsidR="002573EB" w:rsidRDefault="002573EB" w:rsidP="000A3A27">
      <w:pPr>
        <w:pStyle w:val="CTMISCorpo1"/>
      </w:pPr>
      <w:r>
        <w:t>Concordam com conteúdo deste documento:</w:t>
      </w:r>
    </w:p>
    <w:p w:rsidR="002573EB" w:rsidRPr="00170DB7" w:rsidRDefault="002573EB" w:rsidP="000A3A27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2573EB" w:rsidRPr="00170DB7" w:rsidTr="00B336B0">
        <w:trPr>
          <w:cantSplit/>
          <w:trHeight w:val="1032"/>
        </w:trPr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</w:tr>
      <w:tr w:rsidR="002573EB" w:rsidRPr="00170DB7" w:rsidTr="00B336B0">
        <w:trPr>
          <w:cantSplit/>
          <w:trHeight w:val="679"/>
        </w:trPr>
        <w:tc>
          <w:tcPr>
            <w:tcW w:w="4932" w:type="dxa"/>
          </w:tcPr>
          <w:p w:rsidR="00727A41" w:rsidRPr="00D05845" w:rsidRDefault="00727A41" w:rsidP="00727A41">
            <w:pPr>
              <w:pStyle w:val="CTMISInstrues"/>
              <w:rPr>
                <w:b/>
              </w:rPr>
            </w:pPr>
            <w:r w:rsidRPr="00D05845">
              <w:t>Thaíssa da Silveira Nascimento Matos</w:t>
            </w:r>
          </w:p>
          <w:p w:rsidR="002573EB" w:rsidRPr="00687F0A" w:rsidRDefault="004B7850" w:rsidP="00B336B0">
            <w:pPr>
              <w:pStyle w:val="CTMISTabela"/>
              <w:jc w:val="center"/>
            </w:pPr>
            <w:r>
              <w:t>Demandante</w:t>
            </w:r>
            <w:r w:rsidR="002573EB" w:rsidRPr="00687F0A">
              <w:br/>
              <w:t>Área solicitante</w:t>
            </w:r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687F0A" w:rsidRDefault="002573EB" w:rsidP="00B336B0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2573EB" w:rsidRPr="0022550D" w:rsidRDefault="002573EB" w:rsidP="002B7D5D">
            <w:pPr>
              <w:pStyle w:val="CTMISTabela"/>
              <w:jc w:val="center"/>
            </w:pPr>
            <w:r w:rsidRPr="0022550D">
              <w:t>STJ</w:t>
            </w: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BB9" w:rsidRDefault="00EA2BB9">
      <w:r>
        <w:separator/>
      </w:r>
    </w:p>
  </w:endnote>
  <w:endnote w:type="continuationSeparator" w:id="0">
    <w:p w:rsidR="00EA2BB9" w:rsidRDefault="00EA2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>
      <w:trPr>
        <w:cantSplit/>
        <w:jc w:val="center"/>
      </w:trPr>
      <w:tc>
        <w:tcPr>
          <w:tcW w:w="8268" w:type="dxa"/>
        </w:tcPr>
        <w:p w:rsidR="00532F24" w:rsidRDefault="00EE27D3" w:rsidP="000D4F80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373CD">
            <w:rPr>
              <w:noProof/>
              <w:sz w:val="20"/>
            </w:rPr>
            <w:t>sisouv_escu_uc0</w:t>
          </w:r>
          <w:r w:rsidR="007422A4">
            <w:rPr>
              <w:noProof/>
              <w:sz w:val="20"/>
            </w:rPr>
            <w:t>1</w:t>
          </w:r>
          <w:r w:rsidR="000D4F80">
            <w:rPr>
              <w:noProof/>
              <w:sz w:val="20"/>
            </w:rPr>
            <w:t>5</w:t>
          </w:r>
          <w:r w:rsidR="000373CD">
            <w:rPr>
              <w:noProof/>
              <w:sz w:val="20"/>
            </w:rPr>
            <w:t>_manter_manifestacoes_</w:t>
          </w:r>
          <w:r w:rsidR="000D4F80">
            <w:rPr>
              <w:noProof/>
              <w:sz w:val="20"/>
            </w:rPr>
            <w:t>aguardando_revisao</w:t>
          </w:r>
          <w:r w:rsidR="00AB34B0">
            <w:rPr>
              <w:noProof/>
              <w:sz w:val="20"/>
            </w:rPr>
            <w:t xml:space="preserve"> </w:t>
          </w:r>
          <w:r w:rsidRPr="00410780">
            <w:rPr>
              <w:sz w:val="20"/>
            </w:rPr>
            <w:fldChar w:fldCharType="end"/>
          </w:r>
          <w:r w:rsidR="007422A4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532F24" w:rsidRDefault="00532F24" w:rsidP="00B9733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EE27D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E27D3">
            <w:rPr>
              <w:rStyle w:val="Nmerodepgina"/>
              <w:sz w:val="20"/>
            </w:rPr>
            <w:fldChar w:fldCharType="separate"/>
          </w:r>
          <w:r w:rsidR="00D428A5">
            <w:rPr>
              <w:rStyle w:val="Nmerodepgina"/>
              <w:noProof/>
              <w:sz w:val="20"/>
            </w:rPr>
            <w:t>3</w:t>
          </w:r>
          <w:r w:rsidR="00EE27D3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EE27D3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EE27D3">
            <w:rPr>
              <w:sz w:val="20"/>
            </w:rPr>
            <w:fldChar w:fldCharType="separate"/>
          </w:r>
          <w:r w:rsidR="00D428A5">
            <w:rPr>
              <w:noProof/>
              <w:sz w:val="20"/>
            </w:rPr>
            <w:t>6</w:t>
          </w:r>
          <w:r w:rsidR="00EE27D3">
            <w:rPr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EE27D3" w:rsidP="00C66FD4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D214D5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D214D5">
            <w:rPr>
              <w:noProof/>
              <w:sz w:val="20"/>
            </w:rPr>
            <w:t>sisouv_escu_uc01</w:t>
          </w:r>
          <w:r w:rsidR="00C66FD4">
            <w:rPr>
              <w:noProof/>
              <w:sz w:val="20"/>
            </w:rPr>
            <w:t>5</w:t>
          </w:r>
          <w:r w:rsidR="00D214D5">
            <w:rPr>
              <w:noProof/>
              <w:sz w:val="20"/>
            </w:rPr>
            <w:t>_</w:t>
          </w:r>
          <w:r w:rsidRPr="00410780">
            <w:rPr>
              <w:sz w:val="20"/>
            </w:rPr>
            <w:fldChar w:fldCharType="end"/>
          </w:r>
          <w:proofErr w:type="spellStart"/>
          <w:r w:rsidR="004E2B5E">
            <w:rPr>
              <w:sz w:val="20"/>
            </w:rPr>
            <w:t>manter_manifestaco</w:t>
          </w:r>
          <w:r w:rsidR="007422A4">
            <w:rPr>
              <w:sz w:val="20"/>
            </w:rPr>
            <w:t>es_</w:t>
          </w:r>
          <w:r w:rsidR="00C66FD4">
            <w:rPr>
              <w:sz w:val="20"/>
            </w:rPr>
            <w:t>aguardando_revisao</w:t>
          </w:r>
          <w:proofErr w:type="spellEnd"/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EE27D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EE27D3" w:rsidRPr="005449C2">
            <w:rPr>
              <w:sz w:val="20"/>
            </w:rPr>
            <w:fldChar w:fldCharType="separate"/>
          </w:r>
          <w:r w:rsidR="00D428A5">
            <w:rPr>
              <w:noProof/>
              <w:sz w:val="20"/>
            </w:rPr>
            <w:t>6</w:t>
          </w:r>
          <w:r w:rsidR="00EE27D3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EE27D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EE27D3" w:rsidRPr="005449C2">
            <w:rPr>
              <w:sz w:val="20"/>
            </w:rPr>
            <w:fldChar w:fldCharType="separate"/>
          </w:r>
          <w:r w:rsidR="00D428A5">
            <w:rPr>
              <w:noProof/>
              <w:sz w:val="20"/>
            </w:rPr>
            <w:t>6</w:t>
          </w:r>
          <w:r w:rsidR="00EE27D3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BB9" w:rsidRDefault="00EA2BB9">
      <w:r>
        <w:separator/>
      </w:r>
    </w:p>
  </w:footnote>
  <w:footnote w:type="continuationSeparator" w:id="0">
    <w:p w:rsidR="00EA2BB9" w:rsidRDefault="00EA2B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EE27D3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EE27D3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32F2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2F2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32F24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-185420</wp:posOffset>
                </wp:positionV>
                <wp:extent cx="1080135" cy="1080135"/>
                <wp:effectExtent l="19050" t="0" r="5715" b="0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t>Especificação de Caso de Uso</w:t>
          </w:r>
        </w:p>
        <w:p w:rsidR="00532F24" w:rsidRPr="003E7920" w:rsidRDefault="00EE27D3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0.65pt;margin-top:.35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C97E70" w:rsidRPr="00EF182A" w:rsidRDefault="00EE27D3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E0E62">
            <w:rPr>
              <w:b/>
              <w:bCs/>
            </w:rPr>
            <w:t xml:space="preserve"> </w:t>
          </w:r>
          <w:r w:rsidR="000E4D6F">
            <w:rPr>
              <w:b/>
              <w:bCs/>
            </w:rPr>
            <w:t>Manter Manifestaçõ</w:t>
          </w:r>
          <w:r w:rsidR="000D4F80">
            <w:rPr>
              <w:b/>
              <w:bCs/>
            </w:rPr>
            <w:t>es Aguardando Revisão</w:t>
          </w:r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</w:rPr>
          </w:pPr>
        </w:p>
        <w:p w:rsidR="00532F24" w:rsidRPr="00017D2E" w:rsidRDefault="00EE27D3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6749F9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0634D72"/>
    <w:multiLevelType w:val="hybridMultilevel"/>
    <w:tmpl w:val="A1DAC69A"/>
    <w:lvl w:ilvl="0" w:tplc="87C621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84A2DBE"/>
    <w:multiLevelType w:val="hybridMultilevel"/>
    <w:tmpl w:val="37309D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6904D0F"/>
    <w:multiLevelType w:val="multilevel"/>
    <w:tmpl w:val="5D94912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8"/>
  </w:num>
  <w:num w:numId="9">
    <w:abstractNumId w:val="13"/>
  </w:num>
  <w:num w:numId="10">
    <w:abstractNumId w:val="9"/>
  </w:num>
  <w:num w:numId="11">
    <w:abstractNumId w:val="19"/>
  </w:num>
  <w:num w:numId="12">
    <w:abstractNumId w:val="22"/>
  </w:num>
  <w:num w:numId="13">
    <w:abstractNumId w:val="16"/>
  </w:num>
  <w:num w:numId="14">
    <w:abstractNumId w:val="6"/>
  </w:num>
  <w:num w:numId="15">
    <w:abstractNumId w:val="3"/>
  </w:num>
  <w:num w:numId="16">
    <w:abstractNumId w:val="7"/>
  </w:num>
  <w:num w:numId="17">
    <w:abstractNumId w:val="14"/>
  </w:num>
  <w:num w:numId="18">
    <w:abstractNumId w:val="21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18"/>
  </w:num>
  <w:num w:numId="27">
    <w:abstractNumId w:val="11"/>
  </w:num>
  <w:num w:numId="28">
    <w:abstractNumId w:val="2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819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0B93"/>
    <w:rsid w:val="00001079"/>
    <w:rsid w:val="0000620B"/>
    <w:rsid w:val="00017D2E"/>
    <w:rsid w:val="00023F55"/>
    <w:rsid w:val="0002447B"/>
    <w:rsid w:val="0003047F"/>
    <w:rsid w:val="00031C2B"/>
    <w:rsid w:val="000341DA"/>
    <w:rsid w:val="0003505C"/>
    <w:rsid w:val="000373CD"/>
    <w:rsid w:val="00041AE0"/>
    <w:rsid w:val="0004225D"/>
    <w:rsid w:val="00043F0C"/>
    <w:rsid w:val="00044CD5"/>
    <w:rsid w:val="00054BF2"/>
    <w:rsid w:val="00060505"/>
    <w:rsid w:val="00063427"/>
    <w:rsid w:val="00073F9B"/>
    <w:rsid w:val="00074427"/>
    <w:rsid w:val="000767C6"/>
    <w:rsid w:val="00083699"/>
    <w:rsid w:val="00084643"/>
    <w:rsid w:val="00087019"/>
    <w:rsid w:val="00090F5B"/>
    <w:rsid w:val="00092B67"/>
    <w:rsid w:val="000943C5"/>
    <w:rsid w:val="00097FE0"/>
    <w:rsid w:val="000A3A27"/>
    <w:rsid w:val="000A554A"/>
    <w:rsid w:val="000A6C74"/>
    <w:rsid w:val="000A7AF2"/>
    <w:rsid w:val="000B26E7"/>
    <w:rsid w:val="000B3B3B"/>
    <w:rsid w:val="000B467E"/>
    <w:rsid w:val="000B4C16"/>
    <w:rsid w:val="000C0672"/>
    <w:rsid w:val="000C172B"/>
    <w:rsid w:val="000C2968"/>
    <w:rsid w:val="000D090F"/>
    <w:rsid w:val="000D4F80"/>
    <w:rsid w:val="000D6861"/>
    <w:rsid w:val="000E30D1"/>
    <w:rsid w:val="000E38B5"/>
    <w:rsid w:val="000E4D6F"/>
    <w:rsid w:val="000F45EB"/>
    <w:rsid w:val="000F5DED"/>
    <w:rsid w:val="001058D8"/>
    <w:rsid w:val="001204AE"/>
    <w:rsid w:val="00125A56"/>
    <w:rsid w:val="00125FEB"/>
    <w:rsid w:val="00136ACE"/>
    <w:rsid w:val="001439EE"/>
    <w:rsid w:val="0014559A"/>
    <w:rsid w:val="00146E8C"/>
    <w:rsid w:val="00147EFE"/>
    <w:rsid w:val="00152D65"/>
    <w:rsid w:val="001608E0"/>
    <w:rsid w:val="00166536"/>
    <w:rsid w:val="00173B74"/>
    <w:rsid w:val="00176C2E"/>
    <w:rsid w:val="00177937"/>
    <w:rsid w:val="00191591"/>
    <w:rsid w:val="00192E43"/>
    <w:rsid w:val="00197300"/>
    <w:rsid w:val="001A0970"/>
    <w:rsid w:val="001A3E6A"/>
    <w:rsid w:val="001A55C8"/>
    <w:rsid w:val="001A6B33"/>
    <w:rsid w:val="001B06D1"/>
    <w:rsid w:val="001B11EB"/>
    <w:rsid w:val="001B7C5D"/>
    <w:rsid w:val="001C28DE"/>
    <w:rsid w:val="001C765D"/>
    <w:rsid w:val="001D0EA6"/>
    <w:rsid w:val="001F24FB"/>
    <w:rsid w:val="001F4047"/>
    <w:rsid w:val="00206406"/>
    <w:rsid w:val="00213B89"/>
    <w:rsid w:val="00214BCE"/>
    <w:rsid w:val="0021765A"/>
    <w:rsid w:val="00221467"/>
    <w:rsid w:val="0022696F"/>
    <w:rsid w:val="00234B95"/>
    <w:rsid w:val="00240C87"/>
    <w:rsid w:val="00250EB8"/>
    <w:rsid w:val="002573EB"/>
    <w:rsid w:val="00260FB7"/>
    <w:rsid w:val="00265C89"/>
    <w:rsid w:val="0026642B"/>
    <w:rsid w:val="00266B51"/>
    <w:rsid w:val="00267603"/>
    <w:rsid w:val="00267675"/>
    <w:rsid w:val="00267D99"/>
    <w:rsid w:val="002708C0"/>
    <w:rsid w:val="00275600"/>
    <w:rsid w:val="00277A09"/>
    <w:rsid w:val="00282AFB"/>
    <w:rsid w:val="00286025"/>
    <w:rsid w:val="002946AE"/>
    <w:rsid w:val="0029724D"/>
    <w:rsid w:val="002A3A0A"/>
    <w:rsid w:val="002A47A3"/>
    <w:rsid w:val="002B370E"/>
    <w:rsid w:val="002B60F0"/>
    <w:rsid w:val="002B7D5D"/>
    <w:rsid w:val="002C059F"/>
    <w:rsid w:val="002C1FE8"/>
    <w:rsid w:val="002C2E5E"/>
    <w:rsid w:val="002C4797"/>
    <w:rsid w:val="002C4B05"/>
    <w:rsid w:val="002D558C"/>
    <w:rsid w:val="002E2F7D"/>
    <w:rsid w:val="002F1D70"/>
    <w:rsid w:val="002F69F7"/>
    <w:rsid w:val="002F7222"/>
    <w:rsid w:val="002F72A0"/>
    <w:rsid w:val="00303C44"/>
    <w:rsid w:val="0031297A"/>
    <w:rsid w:val="00315F8A"/>
    <w:rsid w:val="0031640E"/>
    <w:rsid w:val="003226B4"/>
    <w:rsid w:val="00324EA3"/>
    <w:rsid w:val="00327819"/>
    <w:rsid w:val="00331481"/>
    <w:rsid w:val="00343F53"/>
    <w:rsid w:val="00351724"/>
    <w:rsid w:val="003538F9"/>
    <w:rsid w:val="00361674"/>
    <w:rsid w:val="0036698A"/>
    <w:rsid w:val="00375310"/>
    <w:rsid w:val="0037558C"/>
    <w:rsid w:val="00385279"/>
    <w:rsid w:val="00391A8F"/>
    <w:rsid w:val="0039287D"/>
    <w:rsid w:val="003A244E"/>
    <w:rsid w:val="003A3B40"/>
    <w:rsid w:val="003A51DE"/>
    <w:rsid w:val="003A6923"/>
    <w:rsid w:val="003B717F"/>
    <w:rsid w:val="003B7BBA"/>
    <w:rsid w:val="003C2423"/>
    <w:rsid w:val="003D2809"/>
    <w:rsid w:val="003E0E1B"/>
    <w:rsid w:val="003E1B7D"/>
    <w:rsid w:val="003E56EE"/>
    <w:rsid w:val="003E77AE"/>
    <w:rsid w:val="003E7920"/>
    <w:rsid w:val="003F489C"/>
    <w:rsid w:val="004047B9"/>
    <w:rsid w:val="00405F2E"/>
    <w:rsid w:val="0041130F"/>
    <w:rsid w:val="00421837"/>
    <w:rsid w:val="0042259D"/>
    <w:rsid w:val="00423712"/>
    <w:rsid w:val="00426AF7"/>
    <w:rsid w:val="00436EFA"/>
    <w:rsid w:val="004375CA"/>
    <w:rsid w:val="00441A1A"/>
    <w:rsid w:val="004468EC"/>
    <w:rsid w:val="00460256"/>
    <w:rsid w:val="00461717"/>
    <w:rsid w:val="00461CB9"/>
    <w:rsid w:val="00475E83"/>
    <w:rsid w:val="0047762A"/>
    <w:rsid w:val="00487018"/>
    <w:rsid w:val="0049462D"/>
    <w:rsid w:val="004A5C5E"/>
    <w:rsid w:val="004B4C17"/>
    <w:rsid w:val="004B4C2A"/>
    <w:rsid w:val="004B668F"/>
    <w:rsid w:val="004B781F"/>
    <w:rsid w:val="004B7850"/>
    <w:rsid w:val="004C2B97"/>
    <w:rsid w:val="004C2CF9"/>
    <w:rsid w:val="004C5E2D"/>
    <w:rsid w:val="004D038D"/>
    <w:rsid w:val="004D336E"/>
    <w:rsid w:val="004D6F5E"/>
    <w:rsid w:val="004E19C7"/>
    <w:rsid w:val="004E2B5E"/>
    <w:rsid w:val="004E7812"/>
    <w:rsid w:val="00504BF1"/>
    <w:rsid w:val="005074AB"/>
    <w:rsid w:val="00514539"/>
    <w:rsid w:val="00515D3A"/>
    <w:rsid w:val="00516025"/>
    <w:rsid w:val="00523549"/>
    <w:rsid w:val="00531A06"/>
    <w:rsid w:val="00532F24"/>
    <w:rsid w:val="00532F63"/>
    <w:rsid w:val="00533E01"/>
    <w:rsid w:val="005449C2"/>
    <w:rsid w:val="00545C20"/>
    <w:rsid w:val="00546BDB"/>
    <w:rsid w:val="00550134"/>
    <w:rsid w:val="005519E4"/>
    <w:rsid w:val="005520A2"/>
    <w:rsid w:val="005529DC"/>
    <w:rsid w:val="00552ECF"/>
    <w:rsid w:val="0056392B"/>
    <w:rsid w:val="00565761"/>
    <w:rsid w:val="00570421"/>
    <w:rsid w:val="00582A5D"/>
    <w:rsid w:val="00586CB3"/>
    <w:rsid w:val="00597393"/>
    <w:rsid w:val="005A0433"/>
    <w:rsid w:val="005A2596"/>
    <w:rsid w:val="005A5C7C"/>
    <w:rsid w:val="005A5C97"/>
    <w:rsid w:val="005B01CE"/>
    <w:rsid w:val="005C0D12"/>
    <w:rsid w:val="005C1350"/>
    <w:rsid w:val="005C3BE1"/>
    <w:rsid w:val="005C6CF8"/>
    <w:rsid w:val="005D2501"/>
    <w:rsid w:val="005D2C34"/>
    <w:rsid w:val="005E1BE6"/>
    <w:rsid w:val="005E2FDE"/>
    <w:rsid w:val="005E3F44"/>
    <w:rsid w:val="005F24BB"/>
    <w:rsid w:val="0060056B"/>
    <w:rsid w:val="00604F9F"/>
    <w:rsid w:val="006152A5"/>
    <w:rsid w:val="00623733"/>
    <w:rsid w:val="0063281A"/>
    <w:rsid w:val="00636878"/>
    <w:rsid w:val="00641BB6"/>
    <w:rsid w:val="00641EFF"/>
    <w:rsid w:val="00652C5E"/>
    <w:rsid w:val="00652D7B"/>
    <w:rsid w:val="00663664"/>
    <w:rsid w:val="006702EE"/>
    <w:rsid w:val="0067193E"/>
    <w:rsid w:val="006736BB"/>
    <w:rsid w:val="00676C03"/>
    <w:rsid w:val="00693007"/>
    <w:rsid w:val="006A0E1B"/>
    <w:rsid w:val="006A3413"/>
    <w:rsid w:val="006A3D99"/>
    <w:rsid w:val="006A57E6"/>
    <w:rsid w:val="006B40D5"/>
    <w:rsid w:val="006C25CC"/>
    <w:rsid w:val="006C4DA5"/>
    <w:rsid w:val="006D2499"/>
    <w:rsid w:val="006D60C4"/>
    <w:rsid w:val="006E1336"/>
    <w:rsid w:val="006E7E3F"/>
    <w:rsid w:val="006F0C84"/>
    <w:rsid w:val="006F0F87"/>
    <w:rsid w:val="006F58EF"/>
    <w:rsid w:val="00704067"/>
    <w:rsid w:val="00704DF9"/>
    <w:rsid w:val="00707CB8"/>
    <w:rsid w:val="00710574"/>
    <w:rsid w:val="00727A41"/>
    <w:rsid w:val="0073491E"/>
    <w:rsid w:val="007413F5"/>
    <w:rsid w:val="007422A4"/>
    <w:rsid w:val="0074308A"/>
    <w:rsid w:val="007523F6"/>
    <w:rsid w:val="00755F6E"/>
    <w:rsid w:val="00766561"/>
    <w:rsid w:val="007671BE"/>
    <w:rsid w:val="00782A98"/>
    <w:rsid w:val="0078346A"/>
    <w:rsid w:val="00783C9A"/>
    <w:rsid w:val="00787FE5"/>
    <w:rsid w:val="00794A1D"/>
    <w:rsid w:val="00794E5F"/>
    <w:rsid w:val="0079797F"/>
    <w:rsid w:val="007A3A29"/>
    <w:rsid w:val="007B16FA"/>
    <w:rsid w:val="007B51ED"/>
    <w:rsid w:val="007B7814"/>
    <w:rsid w:val="007C1D64"/>
    <w:rsid w:val="007C25FC"/>
    <w:rsid w:val="007C603F"/>
    <w:rsid w:val="007C7D78"/>
    <w:rsid w:val="007D0E58"/>
    <w:rsid w:val="007D48C2"/>
    <w:rsid w:val="007D4A8F"/>
    <w:rsid w:val="007D4E1E"/>
    <w:rsid w:val="007D4F17"/>
    <w:rsid w:val="007E2AB9"/>
    <w:rsid w:val="007E3F84"/>
    <w:rsid w:val="007E5F59"/>
    <w:rsid w:val="007F3490"/>
    <w:rsid w:val="007F48FA"/>
    <w:rsid w:val="007F7E35"/>
    <w:rsid w:val="00801A27"/>
    <w:rsid w:val="008124B5"/>
    <w:rsid w:val="008131FB"/>
    <w:rsid w:val="00813757"/>
    <w:rsid w:val="00816484"/>
    <w:rsid w:val="00816642"/>
    <w:rsid w:val="0081769B"/>
    <w:rsid w:val="0082416F"/>
    <w:rsid w:val="0082502F"/>
    <w:rsid w:val="008274BC"/>
    <w:rsid w:val="00830608"/>
    <w:rsid w:val="00836B5D"/>
    <w:rsid w:val="008371D3"/>
    <w:rsid w:val="00856BBF"/>
    <w:rsid w:val="00857C29"/>
    <w:rsid w:val="00861014"/>
    <w:rsid w:val="00866DAF"/>
    <w:rsid w:val="0086792E"/>
    <w:rsid w:val="008751F0"/>
    <w:rsid w:val="008770E1"/>
    <w:rsid w:val="00881A6F"/>
    <w:rsid w:val="00881F79"/>
    <w:rsid w:val="008824A2"/>
    <w:rsid w:val="00884314"/>
    <w:rsid w:val="008A1D34"/>
    <w:rsid w:val="008A7B5B"/>
    <w:rsid w:val="008B05C7"/>
    <w:rsid w:val="008B2BA4"/>
    <w:rsid w:val="008B5AF3"/>
    <w:rsid w:val="008B68B6"/>
    <w:rsid w:val="008C090C"/>
    <w:rsid w:val="008D6CD6"/>
    <w:rsid w:val="008E49B9"/>
    <w:rsid w:val="008F70A0"/>
    <w:rsid w:val="00906318"/>
    <w:rsid w:val="00913FB9"/>
    <w:rsid w:val="009149E1"/>
    <w:rsid w:val="009149EA"/>
    <w:rsid w:val="00914CA3"/>
    <w:rsid w:val="00915645"/>
    <w:rsid w:val="00925379"/>
    <w:rsid w:val="00930184"/>
    <w:rsid w:val="00933FC4"/>
    <w:rsid w:val="00943E67"/>
    <w:rsid w:val="00946134"/>
    <w:rsid w:val="00946EE2"/>
    <w:rsid w:val="009470BD"/>
    <w:rsid w:val="009507AB"/>
    <w:rsid w:val="00952D8D"/>
    <w:rsid w:val="00953832"/>
    <w:rsid w:val="00954E5F"/>
    <w:rsid w:val="009553FA"/>
    <w:rsid w:val="00966A37"/>
    <w:rsid w:val="00974159"/>
    <w:rsid w:val="0097669C"/>
    <w:rsid w:val="009778C6"/>
    <w:rsid w:val="009810E0"/>
    <w:rsid w:val="00997E66"/>
    <w:rsid w:val="009A1328"/>
    <w:rsid w:val="009A13D3"/>
    <w:rsid w:val="009A5EA0"/>
    <w:rsid w:val="009B53A8"/>
    <w:rsid w:val="009B671C"/>
    <w:rsid w:val="009B6D06"/>
    <w:rsid w:val="009C45A5"/>
    <w:rsid w:val="009D28A1"/>
    <w:rsid w:val="009D40E9"/>
    <w:rsid w:val="009D6CAF"/>
    <w:rsid w:val="009E7CFD"/>
    <w:rsid w:val="009E7F8C"/>
    <w:rsid w:val="009F19E5"/>
    <w:rsid w:val="00A020B7"/>
    <w:rsid w:val="00A0761A"/>
    <w:rsid w:val="00A133CF"/>
    <w:rsid w:val="00A20A3E"/>
    <w:rsid w:val="00A2106B"/>
    <w:rsid w:val="00A231EB"/>
    <w:rsid w:val="00A23BB9"/>
    <w:rsid w:val="00A24201"/>
    <w:rsid w:val="00A254F8"/>
    <w:rsid w:val="00A401EC"/>
    <w:rsid w:val="00A517F6"/>
    <w:rsid w:val="00A52B6B"/>
    <w:rsid w:val="00A57D1F"/>
    <w:rsid w:val="00A610E6"/>
    <w:rsid w:val="00A64214"/>
    <w:rsid w:val="00A6687C"/>
    <w:rsid w:val="00A7622A"/>
    <w:rsid w:val="00A779A3"/>
    <w:rsid w:val="00AA0979"/>
    <w:rsid w:val="00AB1FD1"/>
    <w:rsid w:val="00AB34B0"/>
    <w:rsid w:val="00AC1B16"/>
    <w:rsid w:val="00AC501A"/>
    <w:rsid w:val="00AC5F35"/>
    <w:rsid w:val="00AC7D35"/>
    <w:rsid w:val="00AD04AC"/>
    <w:rsid w:val="00AD094F"/>
    <w:rsid w:val="00AD0D37"/>
    <w:rsid w:val="00AE0E62"/>
    <w:rsid w:val="00AE18E5"/>
    <w:rsid w:val="00AE294A"/>
    <w:rsid w:val="00AE6022"/>
    <w:rsid w:val="00AE7533"/>
    <w:rsid w:val="00AF0DE9"/>
    <w:rsid w:val="00AF4FB5"/>
    <w:rsid w:val="00AF5D2A"/>
    <w:rsid w:val="00AF707F"/>
    <w:rsid w:val="00B00695"/>
    <w:rsid w:val="00B006BB"/>
    <w:rsid w:val="00B03B4B"/>
    <w:rsid w:val="00B16A79"/>
    <w:rsid w:val="00B27407"/>
    <w:rsid w:val="00B336B0"/>
    <w:rsid w:val="00B45E29"/>
    <w:rsid w:val="00B4778D"/>
    <w:rsid w:val="00B5083E"/>
    <w:rsid w:val="00B51AB3"/>
    <w:rsid w:val="00B547F5"/>
    <w:rsid w:val="00B54CA5"/>
    <w:rsid w:val="00B55837"/>
    <w:rsid w:val="00B72162"/>
    <w:rsid w:val="00B727DD"/>
    <w:rsid w:val="00B873F3"/>
    <w:rsid w:val="00B9733A"/>
    <w:rsid w:val="00BA6DDD"/>
    <w:rsid w:val="00BA74F4"/>
    <w:rsid w:val="00BB3072"/>
    <w:rsid w:val="00BB40FC"/>
    <w:rsid w:val="00BB7FBC"/>
    <w:rsid w:val="00BC3D32"/>
    <w:rsid w:val="00BC73B0"/>
    <w:rsid w:val="00BD39AF"/>
    <w:rsid w:val="00BD39B4"/>
    <w:rsid w:val="00BD434B"/>
    <w:rsid w:val="00BD54F5"/>
    <w:rsid w:val="00BE13BB"/>
    <w:rsid w:val="00BE4EAD"/>
    <w:rsid w:val="00BE69F1"/>
    <w:rsid w:val="00BF44CE"/>
    <w:rsid w:val="00BF79F5"/>
    <w:rsid w:val="00C012E6"/>
    <w:rsid w:val="00C0421F"/>
    <w:rsid w:val="00C0477A"/>
    <w:rsid w:val="00C11C0E"/>
    <w:rsid w:val="00C16582"/>
    <w:rsid w:val="00C2421C"/>
    <w:rsid w:val="00C25223"/>
    <w:rsid w:val="00C276B0"/>
    <w:rsid w:val="00C360A8"/>
    <w:rsid w:val="00C466A2"/>
    <w:rsid w:val="00C522AB"/>
    <w:rsid w:val="00C528D4"/>
    <w:rsid w:val="00C53001"/>
    <w:rsid w:val="00C622B7"/>
    <w:rsid w:val="00C66FD4"/>
    <w:rsid w:val="00C731F0"/>
    <w:rsid w:val="00C810FF"/>
    <w:rsid w:val="00C8178A"/>
    <w:rsid w:val="00C85DBB"/>
    <w:rsid w:val="00C86CAE"/>
    <w:rsid w:val="00C951AC"/>
    <w:rsid w:val="00C96382"/>
    <w:rsid w:val="00C97E70"/>
    <w:rsid w:val="00CA31B2"/>
    <w:rsid w:val="00CA739B"/>
    <w:rsid w:val="00CB0769"/>
    <w:rsid w:val="00CB181B"/>
    <w:rsid w:val="00CB6590"/>
    <w:rsid w:val="00CC0E2A"/>
    <w:rsid w:val="00CC1C9F"/>
    <w:rsid w:val="00CC6205"/>
    <w:rsid w:val="00CD241A"/>
    <w:rsid w:val="00CD361D"/>
    <w:rsid w:val="00CD567C"/>
    <w:rsid w:val="00CD616A"/>
    <w:rsid w:val="00CE783F"/>
    <w:rsid w:val="00CF20B5"/>
    <w:rsid w:val="00CF219B"/>
    <w:rsid w:val="00CF715A"/>
    <w:rsid w:val="00D03C0A"/>
    <w:rsid w:val="00D133C1"/>
    <w:rsid w:val="00D14A67"/>
    <w:rsid w:val="00D1746D"/>
    <w:rsid w:val="00D214D5"/>
    <w:rsid w:val="00D2181A"/>
    <w:rsid w:val="00D31B4F"/>
    <w:rsid w:val="00D34753"/>
    <w:rsid w:val="00D428A5"/>
    <w:rsid w:val="00D4391A"/>
    <w:rsid w:val="00D4593E"/>
    <w:rsid w:val="00D53F8E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A4302"/>
    <w:rsid w:val="00DB3A50"/>
    <w:rsid w:val="00DC1B1E"/>
    <w:rsid w:val="00DC25B3"/>
    <w:rsid w:val="00DC2A06"/>
    <w:rsid w:val="00DC67AE"/>
    <w:rsid w:val="00DC6E4A"/>
    <w:rsid w:val="00DD1473"/>
    <w:rsid w:val="00DD36BF"/>
    <w:rsid w:val="00DD5BB6"/>
    <w:rsid w:val="00DE45D4"/>
    <w:rsid w:val="00DE5539"/>
    <w:rsid w:val="00DF405B"/>
    <w:rsid w:val="00E06A26"/>
    <w:rsid w:val="00E14F7E"/>
    <w:rsid w:val="00E2106E"/>
    <w:rsid w:val="00E23960"/>
    <w:rsid w:val="00E3082E"/>
    <w:rsid w:val="00E3554F"/>
    <w:rsid w:val="00E4224B"/>
    <w:rsid w:val="00E460C3"/>
    <w:rsid w:val="00E52083"/>
    <w:rsid w:val="00E573BC"/>
    <w:rsid w:val="00E57CC1"/>
    <w:rsid w:val="00E63E97"/>
    <w:rsid w:val="00E65321"/>
    <w:rsid w:val="00E67DE9"/>
    <w:rsid w:val="00E737B0"/>
    <w:rsid w:val="00E761E7"/>
    <w:rsid w:val="00E86BF9"/>
    <w:rsid w:val="00E8744A"/>
    <w:rsid w:val="00E93DEF"/>
    <w:rsid w:val="00EA0285"/>
    <w:rsid w:val="00EA157B"/>
    <w:rsid w:val="00EA2BB9"/>
    <w:rsid w:val="00EA5562"/>
    <w:rsid w:val="00EA6ED8"/>
    <w:rsid w:val="00EC0BC5"/>
    <w:rsid w:val="00EC18F3"/>
    <w:rsid w:val="00ED26DE"/>
    <w:rsid w:val="00EE27D3"/>
    <w:rsid w:val="00EE41B1"/>
    <w:rsid w:val="00EE5511"/>
    <w:rsid w:val="00EF06C4"/>
    <w:rsid w:val="00F0083E"/>
    <w:rsid w:val="00F03A08"/>
    <w:rsid w:val="00F03E18"/>
    <w:rsid w:val="00F049F7"/>
    <w:rsid w:val="00F067BB"/>
    <w:rsid w:val="00F07EE5"/>
    <w:rsid w:val="00F229D7"/>
    <w:rsid w:val="00F24E11"/>
    <w:rsid w:val="00F25BC7"/>
    <w:rsid w:val="00F272BD"/>
    <w:rsid w:val="00F30531"/>
    <w:rsid w:val="00F31096"/>
    <w:rsid w:val="00F3329D"/>
    <w:rsid w:val="00F446BB"/>
    <w:rsid w:val="00F44B99"/>
    <w:rsid w:val="00F61351"/>
    <w:rsid w:val="00F70840"/>
    <w:rsid w:val="00F70BA1"/>
    <w:rsid w:val="00F85F1D"/>
    <w:rsid w:val="00F92422"/>
    <w:rsid w:val="00F95F12"/>
    <w:rsid w:val="00F967C3"/>
    <w:rsid w:val="00FB2640"/>
    <w:rsid w:val="00FB2C03"/>
    <w:rsid w:val="00FB5142"/>
    <w:rsid w:val="00FB73D3"/>
    <w:rsid w:val="00FC2537"/>
    <w:rsid w:val="00FC26E2"/>
    <w:rsid w:val="00FE762A"/>
    <w:rsid w:val="00FF1CF3"/>
    <w:rsid w:val="00FF1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color w:val="000000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0A3A27"/>
    <w:pPr>
      <w:spacing w:before="120"/>
      <w:ind w:left="567" w:hanging="141"/>
      <w:jc w:val="both"/>
    </w:p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noProof/>
    </w:rPr>
  </w:style>
  <w:style w:type="paragraph" w:customStyle="1" w:styleId="CTMISNvel1">
    <w:name w:val="CTM/IS Nível 1"/>
    <w:next w:val="CTMISNvel2"/>
    <w:autoRedefine/>
    <w:rsid w:val="00F229D7"/>
    <w:pPr>
      <w:keepNext/>
      <w:numPr>
        <w:numId w:val="1"/>
      </w:numPr>
      <w:spacing w:before="240"/>
    </w:pPr>
    <w:rPr>
      <w:b/>
      <w:i/>
      <w:caps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color w:val="auto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uiPriority w:val="99"/>
    <w:rsid w:val="004B668F"/>
    <w:pPr>
      <w:spacing w:before="100" w:beforeAutospacing="1" w:after="100" w:afterAutospacing="1"/>
    </w:pPr>
    <w:rPr>
      <w:rFonts w:ascii="Times New Roman" w:hAnsi="Times New Roman"/>
      <w:color w:val="auto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color w:val="auto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b/>
      <w:i/>
      <w:caps/>
    </w:rPr>
  </w:style>
  <w:style w:type="paragraph" w:styleId="Recuodecorpodetexto3">
    <w:name w:val="Body Text Indent 3"/>
    <w:basedOn w:val="Normal"/>
    <w:rsid w:val="004B668F"/>
    <w:pPr>
      <w:ind w:left="1416"/>
    </w:pPr>
    <w:rPr>
      <w:i/>
      <w:color w:val="auto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/>
      <w:b/>
      <w:i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2573EB"/>
    <w:rPr>
      <w:rFonts w:ascii="Arial" w:hAnsi="Arial" w:cs="Arial"/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0C4D4-13E3-444C-9208-68585B714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96</TotalTime>
  <Pages>6</Pages>
  <Words>921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5886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Maria Luiza Castro Passini</dc:creator>
  <cp:lastModifiedBy>maria.passini</cp:lastModifiedBy>
  <cp:revision>27</cp:revision>
  <cp:lastPrinted>2014-06-05T17:02:00Z</cp:lastPrinted>
  <dcterms:created xsi:type="dcterms:W3CDTF">2014-09-02T19:09:00Z</dcterms:created>
  <dcterms:modified xsi:type="dcterms:W3CDTF">2014-09-29T20:58:00Z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