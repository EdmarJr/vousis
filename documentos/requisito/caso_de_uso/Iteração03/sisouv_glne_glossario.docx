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 w:rsidP="002B188E">
      <w:pPr>
        <w:pStyle w:val="CTMISTabela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C508CD" w:rsidRPr="009A0481" w:rsidRDefault="00C508CD" w:rsidP="00C508CD">
      <w:pPr>
        <w:jc w:val="right"/>
        <w:rPr>
          <w:b/>
          <w:sz w:val="40"/>
          <w:szCs w:val="40"/>
        </w:rPr>
      </w:pPr>
    </w:p>
    <w:p w:rsidR="002B188E" w:rsidRDefault="002B188E" w:rsidP="000B5E2E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 xml:space="preserve">Projeto Sistema de Ouvidoria 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>Glossário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Pr="000B5E2E" w:rsidRDefault="00D11090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>
        <w:rPr>
          <w:rFonts w:ascii="Arial (W1)" w:hAnsi="Arial (W1)"/>
          <w:sz w:val="36"/>
          <w:szCs w:val="36"/>
        </w:rPr>
        <w:t>Versão 1</w:t>
      </w:r>
      <w:bookmarkStart w:id="0" w:name="_GoBack"/>
      <w:bookmarkEnd w:id="0"/>
      <w:r w:rsidR="00C508CD" w:rsidRPr="000B5E2E">
        <w:rPr>
          <w:rFonts w:ascii="Arial (W1)" w:hAnsi="Arial (W1)"/>
          <w:sz w:val="36"/>
          <w:szCs w:val="36"/>
        </w:rPr>
        <w:t>.0</w:t>
      </w:r>
      <w:r>
        <w:rPr>
          <w:rFonts w:ascii="Arial (W1)" w:hAnsi="Arial (W1)"/>
          <w:sz w:val="36"/>
          <w:szCs w:val="36"/>
        </w:rPr>
        <w:t>1</w:t>
      </w:r>
    </w:p>
    <w:p w:rsidR="001C2398" w:rsidRPr="00706D2A" w:rsidRDefault="001C2398" w:rsidP="00C508CD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1C2398" w:rsidRPr="00182A7E" w:rsidTr="000B5E2E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  <w:lang w:val="es-ES_tradnl"/>
              </w:rPr>
            </w:pPr>
            <w:r w:rsidRPr="00182A7E">
              <w:rPr>
                <w:i w:val="0"/>
                <w:color w:val="auto"/>
                <w:lang w:val="es-ES_tradnl"/>
              </w:rPr>
              <w:t>20/05/2014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</w:t>
            </w:r>
            <w:r w:rsidR="002B188E">
              <w:rPr>
                <w:i w:val="0"/>
                <w:color w:val="auto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C52B27" w:rsidRPr="00182A7E" w:rsidTr="004F3BFD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31</w:t>
            </w:r>
            <w:r w:rsidRPr="00182A7E">
              <w:rPr>
                <w:i w:val="0"/>
                <w:color w:val="auto"/>
                <w:lang w:val="es-ES_tradnl"/>
              </w:rPr>
              <w:t>/0</w:t>
            </w:r>
            <w:r>
              <w:rPr>
                <w:i w:val="0"/>
                <w:color w:val="auto"/>
                <w:lang w:val="es-ES_tradnl"/>
              </w:rPr>
              <w:t>7</w:t>
            </w:r>
            <w:r w:rsidRPr="00182A7E">
              <w:rPr>
                <w:i w:val="0"/>
                <w:color w:val="auto"/>
                <w:lang w:val="es-ES_tradnl"/>
              </w:rPr>
              <w:t>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</w:t>
            </w:r>
            <w:r>
              <w:rPr>
                <w:i w:val="0"/>
                <w:color w:val="auto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Atualizado conforme parecer técnico da RSI do dia 18/07.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504207" w:rsidRPr="00182A7E" w:rsidTr="004F3BFD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504207" w:rsidRPr="00AA5DFB" w:rsidRDefault="00504207" w:rsidP="00633A2B">
            <w:r w:rsidRPr="00AA5DFB">
              <w:t>11/09/2014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04207" w:rsidRPr="00AA5DFB" w:rsidRDefault="00504207" w:rsidP="00633A2B">
            <w:r>
              <w:t xml:space="preserve">    </w:t>
            </w:r>
            <w:r w:rsidRPr="00AA5DFB">
              <w:t>1.00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504207" w:rsidRPr="00AA5DFB" w:rsidRDefault="00504207" w:rsidP="00633A2B">
            <w:r w:rsidRPr="00AA5DFB">
              <w:t>Atualização da versão de acordo com termo de aceite.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04207" w:rsidRDefault="00504207" w:rsidP="00633A2B">
            <w:r w:rsidRPr="00AA5DFB">
              <w:t>Carlos Gurgel</w:t>
            </w:r>
          </w:p>
        </w:tc>
      </w:tr>
      <w:tr w:rsidR="000B5E2E" w:rsidRPr="00182A7E" w:rsidTr="00E46720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C52B27" w:rsidP="000B5E2E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09/09</w:t>
            </w:r>
            <w:r w:rsidR="000B5E2E" w:rsidRPr="00182A7E">
              <w:rPr>
                <w:i w:val="0"/>
                <w:color w:val="auto"/>
                <w:lang w:val="es-ES_tradnl"/>
              </w:rPr>
              <w:t>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504207" w:rsidP="000B5E2E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  <w:r w:rsidR="000B5E2E" w:rsidRPr="00182A7E">
              <w:rPr>
                <w:i w:val="0"/>
                <w:color w:val="auto"/>
              </w:rPr>
              <w:t>.0</w:t>
            </w:r>
            <w:r>
              <w:rPr>
                <w:i w:val="0"/>
                <w:color w:val="auto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E96145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Atualização de acordo com o parecer técnico </w:t>
            </w:r>
            <w:r w:rsidRPr="00E96145">
              <w:rPr>
                <w:color w:val="auto"/>
              </w:rPr>
              <w:t>sisouv-ptvq-elb_e17</w:t>
            </w:r>
            <w:r>
              <w:rPr>
                <w:i w:val="0"/>
                <w:color w:val="auto"/>
              </w:rPr>
              <w:t xml:space="preserve"> </w:t>
            </w:r>
            <w:r w:rsidRPr="00E96145">
              <w:rPr>
                <w:i w:val="0"/>
                <w:color w:val="auto"/>
              </w:rPr>
              <w:t>entregue na tag</w:t>
            </w:r>
            <w:r>
              <w:rPr>
                <w:i w:val="0"/>
                <w:color w:val="auto"/>
              </w:rPr>
              <w:t xml:space="preserve"> </w:t>
            </w:r>
            <w:r w:rsidRPr="00E96145">
              <w:rPr>
                <w:color w:val="auto"/>
              </w:rPr>
              <w:t>rsi/elb_e05</w:t>
            </w:r>
            <w:r>
              <w:rPr>
                <w:i w:val="0"/>
                <w:color w:val="auto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p w:rsidR="000B5E2E" w:rsidRDefault="001927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begin"/>
      </w:r>
      <w:r w:rsidR="001C2398" w:rsidRPr="00C508CD">
        <w:rPr>
          <w:rFonts w:eastAsia="Calibri" w:cs="Arial"/>
          <w:bCs w:val="0"/>
          <w:caps w:val="0"/>
          <w:noProof w:val="0"/>
          <w:szCs w:val="20"/>
        </w:rPr>
        <w:instrText xml:space="preserve"> TOC \o "1-3" \h \z </w:instrText>
      </w: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separate"/>
      </w:r>
      <w:hyperlink w:anchor="_Toc394577589" w:history="1">
        <w:r w:rsidR="000B5E2E" w:rsidRPr="003E0657">
          <w:rPr>
            <w:rStyle w:val="Hyperlink"/>
          </w:rPr>
          <w:t>1. objetivo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5E2E" w:rsidRDefault="00A820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0" w:history="1">
        <w:r w:rsidR="000B5E2E" w:rsidRPr="003E0657">
          <w:rPr>
            <w:rStyle w:val="Hyperlink"/>
          </w:rPr>
          <w:t>2. Abreviaturas</w:t>
        </w:r>
        <w:r w:rsidR="000B5E2E">
          <w:rPr>
            <w:webHidden/>
          </w:rPr>
          <w:tab/>
        </w:r>
        <w:r w:rsidR="00192701"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_Toc394577590 \h </w:instrText>
        </w:r>
        <w:r w:rsidR="00192701">
          <w:rPr>
            <w:webHidden/>
          </w:rPr>
        </w:r>
        <w:r w:rsidR="00192701">
          <w:rPr>
            <w:webHidden/>
          </w:rPr>
          <w:fldChar w:fldCharType="separate"/>
        </w:r>
        <w:r w:rsidR="000B5E2E">
          <w:rPr>
            <w:webHidden/>
          </w:rPr>
          <w:t>4</w:t>
        </w:r>
        <w:r w:rsidR="00192701">
          <w:rPr>
            <w:webHidden/>
          </w:rPr>
          <w:fldChar w:fldCharType="end"/>
        </w:r>
      </w:hyperlink>
    </w:p>
    <w:p w:rsidR="000B5E2E" w:rsidRDefault="00A8200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1" w:history="1">
        <w:r w:rsidR="000B5E2E" w:rsidRPr="003E0657">
          <w:rPr>
            <w:rStyle w:val="Hyperlink"/>
          </w:rPr>
          <w:t>3. definições</w:t>
        </w:r>
        <w:r w:rsidR="000B5E2E">
          <w:rPr>
            <w:webHidden/>
          </w:rPr>
          <w:tab/>
        </w:r>
        <w:r w:rsidR="00192701"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_Toc394577591 \h </w:instrText>
        </w:r>
        <w:r w:rsidR="00192701">
          <w:rPr>
            <w:webHidden/>
          </w:rPr>
        </w:r>
        <w:r w:rsidR="00192701">
          <w:rPr>
            <w:webHidden/>
          </w:rPr>
          <w:fldChar w:fldCharType="separate"/>
        </w:r>
        <w:r w:rsidR="000B5E2E">
          <w:rPr>
            <w:webHidden/>
          </w:rPr>
          <w:t>4</w:t>
        </w:r>
        <w:r w:rsidR="00192701">
          <w:rPr>
            <w:webHidden/>
          </w:rPr>
          <w:fldChar w:fldCharType="end"/>
        </w:r>
      </w:hyperlink>
    </w:p>
    <w:p w:rsidR="001C2398" w:rsidRPr="00C508CD" w:rsidRDefault="00192701" w:rsidP="00C508CD">
      <w:pPr>
        <w:pStyle w:val="Sumrio1"/>
        <w:tabs>
          <w:tab w:val="clear" w:pos="539"/>
          <w:tab w:val="clear" w:pos="9540"/>
          <w:tab w:val="left" w:pos="440"/>
          <w:tab w:val="right" w:leader="dot" w:pos="8494"/>
        </w:tabs>
        <w:spacing w:before="0" w:after="200" w:line="276" w:lineRule="auto"/>
        <w:rPr>
          <w:rFonts w:eastAsia="Calibri" w:cs="Arial"/>
          <w:bCs w:val="0"/>
          <w:caps w:val="0"/>
          <w:noProof w:val="0"/>
          <w:szCs w:val="20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1C2398" w:rsidRDefault="001C2398">
      <w:pPr>
        <w:pStyle w:val="Ttulo1"/>
      </w:pPr>
      <w:bookmarkStart w:id="226" w:name="_Toc394577589"/>
      <w:r>
        <w:lastRenderedPageBreak/>
        <w:t>objetivo</w:t>
      </w:r>
      <w:bookmarkEnd w:id="226"/>
    </w:p>
    <w:p w:rsidR="001C2398" w:rsidRPr="00182A7E" w:rsidRDefault="001C2398">
      <w:pPr>
        <w:pStyle w:val="Corpodetexto"/>
        <w:jc w:val="both"/>
        <w:rPr>
          <w:color w:val="auto"/>
        </w:rPr>
      </w:pPr>
      <w:r w:rsidRPr="00182A7E">
        <w:rPr>
          <w:color w:val="auto"/>
        </w:rPr>
        <w:t>A finalidade deste documento é definir a terminologia específica do domínio do problema, explicando termos que possam ser desconhecidos para os leitores de descrição de caso de uso ou outros artefatos do</w:t>
      </w:r>
      <w:r w:rsidR="00182A7E" w:rsidRPr="00182A7E">
        <w:rPr>
          <w:color w:val="auto"/>
        </w:rPr>
        <w:t xml:space="preserve"> </w:t>
      </w:r>
      <w:r w:rsidR="00CF71DB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4577590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032F7" w:rsidTr="004F3BFD">
        <w:trPr>
          <w:trHeight w:val="284"/>
        </w:trPr>
        <w:tc>
          <w:tcPr>
            <w:tcW w:w="2235" w:type="dxa"/>
          </w:tcPr>
          <w:p w:rsidR="001032F7" w:rsidRDefault="001032F7" w:rsidP="004F3BFD">
            <w:pPr>
              <w:rPr>
                <w:lang w:eastAsia="en-US"/>
              </w:rPr>
            </w:pPr>
            <w:r>
              <w:rPr>
                <w:lang w:eastAsia="en-US"/>
              </w:rPr>
              <w:t>LAI</w:t>
            </w:r>
          </w:p>
        </w:tc>
        <w:tc>
          <w:tcPr>
            <w:tcW w:w="7260" w:type="dxa"/>
          </w:tcPr>
          <w:p w:rsidR="001032F7" w:rsidRDefault="001032F7" w:rsidP="004F3BFD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Lei de acesso à Informação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CDES/STI</w:t>
            </w:r>
          </w:p>
        </w:tc>
        <w:tc>
          <w:tcPr>
            <w:tcW w:w="7260" w:type="dxa"/>
          </w:tcPr>
          <w:p w:rsidR="001C2398" w:rsidRPr="001032F7" w:rsidRDefault="001032F7" w:rsidP="00930275">
            <w:pPr>
              <w:rPr>
                <w:lang w:eastAsia="en-US"/>
              </w:rPr>
            </w:pPr>
            <w:r w:rsidRPr="001032F7">
              <w:rPr>
                <w:lang w:eastAsia="en-US"/>
              </w:rPr>
              <w:t>Coordenadoria de Desenvolvimento</w:t>
            </w:r>
            <w:r>
              <w:rPr>
                <w:lang w:eastAsia="en-US"/>
              </w:rPr>
              <w:t>/</w:t>
            </w:r>
            <w:r w:rsidRPr="001032F7">
              <w:rPr>
                <w:lang w:eastAsia="en-US"/>
              </w:rPr>
              <w:t xml:space="preserve"> Secretaria de Tecnologia da Informação e Comunicação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STJ</w:t>
            </w:r>
          </w:p>
        </w:tc>
        <w:tc>
          <w:tcPr>
            <w:tcW w:w="7260" w:type="dxa"/>
          </w:tcPr>
          <w:p w:rsidR="001032F7" w:rsidRDefault="001032F7" w:rsidP="00930275">
            <w:pPr>
              <w:rPr>
                <w:lang w:eastAsia="en-US"/>
              </w:rPr>
            </w:pPr>
            <w:r>
              <w:rPr>
                <w:lang w:eastAsia="en-US"/>
              </w:rPr>
              <w:t>Superior Tribunal da Justiça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SISOUV</w:t>
            </w:r>
          </w:p>
        </w:tc>
        <w:tc>
          <w:tcPr>
            <w:tcW w:w="7260" w:type="dxa"/>
          </w:tcPr>
          <w:p w:rsidR="001032F7" w:rsidRDefault="001032F7" w:rsidP="00930275">
            <w:pPr>
              <w:rPr>
                <w:lang w:eastAsia="en-US"/>
              </w:rPr>
            </w:pPr>
            <w:r>
              <w:rPr>
                <w:lang w:eastAsia="en-US"/>
              </w:rPr>
              <w:t>Sistema de Ouvidoria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LDAP</w:t>
            </w:r>
          </w:p>
        </w:tc>
        <w:tc>
          <w:tcPr>
            <w:tcW w:w="7260" w:type="dxa"/>
          </w:tcPr>
          <w:p w:rsidR="001032F7" w:rsidRPr="001032F7" w:rsidRDefault="001032F7" w:rsidP="00930275">
            <w:pPr>
              <w:rPr>
                <w:i/>
                <w:lang w:eastAsia="en-US"/>
              </w:rPr>
            </w:pPr>
            <w:r w:rsidRPr="001032F7">
              <w:rPr>
                <w:i/>
                <w:lang w:eastAsia="en-US"/>
              </w:rPr>
              <w:t>Lightweight Directory Access Protocol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RH</w:t>
            </w:r>
          </w:p>
        </w:tc>
        <w:tc>
          <w:tcPr>
            <w:tcW w:w="7260" w:type="dxa"/>
          </w:tcPr>
          <w:p w:rsidR="001032F7" w:rsidRDefault="001032F7" w:rsidP="00930275">
            <w:pPr>
              <w:rPr>
                <w:lang w:eastAsia="en-US"/>
              </w:rPr>
            </w:pPr>
            <w:r>
              <w:rPr>
                <w:lang w:eastAsia="en-US"/>
              </w:rPr>
              <w:t>Recursos Humanos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4577591"/>
      <w:r>
        <w:t>definições</w:t>
      </w:r>
      <w:bookmarkEnd w:id="2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82A7E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Ouvidoria</w:t>
            </w:r>
          </w:p>
        </w:tc>
        <w:tc>
          <w:tcPr>
            <w:tcW w:w="7260" w:type="dxa"/>
          </w:tcPr>
          <w:p w:rsidR="001C2398" w:rsidRDefault="00A70441" w:rsidP="00A70441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</w:t>
            </w:r>
            <w:r w:rsidRPr="00A70441">
              <w:rPr>
                <w:lang w:eastAsia="en-US"/>
              </w:rPr>
              <w:t xml:space="preserve"> um órgão responsável por receber manifestações, como reclamações, denúncias, elogios, cr</w:t>
            </w:r>
            <w:r>
              <w:rPr>
                <w:lang w:eastAsia="en-US"/>
              </w:rPr>
              <w:t>í</w:t>
            </w:r>
            <w:r w:rsidRPr="00A70441">
              <w:rPr>
                <w:lang w:eastAsia="en-US"/>
              </w:rPr>
              <w:t>ticas e sugestões dos cida</w:t>
            </w:r>
            <w:r>
              <w:rPr>
                <w:lang w:eastAsia="en-US"/>
              </w:rPr>
              <w:t>dãos, instituições, entidades, a</w:t>
            </w:r>
            <w:r w:rsidRPr="00A70441">
              <w:rPr>
                <w:lang w:eastAsia="en-US"/>
              </w:rPr>
              <w:t>gentes públicos (</w:t>
            </w:r>
            <w:r>
              <w:rPr>
                <w:lang w:eastAsia="en-US"/>
              </w:rPr>
              <w:t>s</w:t>
            </w:r>
            <w:r w:rsidRPr="00A70441">
              <w:rPr>
                <w:lang w:eastAsia="en-US"/>
              </w:rPr>
              <w:t xml:space="preserve">ervidores e políticos), </w:t>
            </w:r>
            <w:r>
              <w:rPr>
                <w:lang w:eastAsia="en-US"/>
              </w:rPr>
              <w:t xml:space="preserve">em relação aos </w:t>
            </w:r>
            <w:r w:rsidRPr="00A70441">
              <w:rPr>
                <w:lang w:eastAsia="en-US"/>
              </w:rPr>
              <w:t>serviços e atendimentos prestados por determinado órgão ou setor.</w:t>
            </w:r>
          </w:p>
        </w:tc>
      </w:tr>
    </w:tbl>
    <w:p w:rsidR="001C2398" w:rsidRDefault="001C2398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8"/>
      <w:footerReference w:type="default" r:id="rId9"/>
      <w:headerReference w:type="first" r:id="rId10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00B" w:rsidRDefault="00A8200B">
      <w:r>
        <w:separator/>
      </w:r>
    </w:p>
  </w:endnote>
  <w:endnote w:type="continuationSeparator" w:id="0">
    <w:p w:rsidR="00A8200B" w:rsidRDefault="00A8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044FE1" w:rsidP="00675E22">
          <w:pPr>
            <w:pStyle w:val="Rodap"/>
            <w:ind w:right="360"/>
          </w:pPr>
          <w:r>
            <w:t>sisouv_gl</w:t>
          </w:r>
          <w:r w:rsidR="002B188E">
            <w:t>ne_gl</w:t>
          </w:r>
          <w:r>
            <w:t>ossario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19270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92701">
            <w:rPr>
              <w:rStyle w:val="Nmerodepgina"/>
            </w:rPr>
            <w:fldChar w:fldCharType="separate"/>
          </w:r>
          <w:r w:rsidR="00504207">
            <w:rPr>
              <w:rStyle w:val="Nmerodepgina"/>
              <w:noProof/>
            </w:rPr>
            <w:t>2</w:t>
          </w:r>
          <w:r w:rsidR="00192701">
            <w:rPr>
              <w:rStyle w:val="Nmerodepgina"/>
            </w:rPr>
            <w:fldChar w:fldCharType="end"/>
          </w:r>
          <w:r>
            <w:t xml:space="preserve"> de </w:t>
          </w:r>
          <w:r w:rsidR="00192701">
            <w:fldChar w:fldCharType="begin"/>
          </w:r>
          <w:r w:rsidR="0061323D">
            <w:instrText xml:space="preserve"> NUMPAGES </w:instrText>
          </w:r>
          <w:r w:rsidR="00192701">
            <w:fldChar w:fldCharType="separate"/>
          </w:r>
          <w:r w:rsidR="00504207">
            <w:rPr>
              <w:noProof/>
            </w:rPr>
            <w:t>5</w:t>
          </w:r>
          <w:r w:rsidR="00192701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00B" w:rsidRDefault="00A8200B">
      <w:r>
        <w:separator/>
      </w:r>
    </w:p>
  </w:footnote>
  <w:footnote w:type="continuationSeparator" w:id="0">
    <w:p w:rsidR="00A8200B" w:rsidRDefault="00A82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tbl>
          <w:tblPr>
            <w:tblW w:w="9686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40"/>
            <w:gridCol w:w="7200"/>
            <w:gridCol w:w="1046"/>
          </w:tblGrid>
          <w:tr w:rsidR="00C508CD" w:rsidTr="00F914EC">
            <w:trPr>
              <w:cantSplit/>
              <w:trHeight w:val="658"/>
            </w:trPr>
            <w:tc>
              <w:tcPr>
                <w:tcW w:w="1440" w:type="dxa"/>
                <w:vAlign w:val="center"/>
              </w:tcPr>
              <w:p w:rsidR="00C508CD" w:rsidRDefault="00C508CD" w:rsidP="00F914EC">
                <w:pPr>
                  <w:pStyle w:val="Cabealho"/>
                  <w:ind w:left="-68" w:right="-57"/>
                  <w:rPr>
                    <w:i/>
                    <w:color w:val="auto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129540</wp:posOffset>
                      </wp:positionV>
                      <wp:extent cx="624205" cy="554355"/>
                      <wp:effectExtent l="0" t="0" r="4445" b="0"/>
                      <wp:wrapTopAndBottom/>
                      <wp:docPr id="4" name="Imagem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4205" cy="554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00" w:type="dxa"/>
                <w:vAlign w:val="center"/>
              </w:tcPr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-176530</wp:posOffset>
                      </wp:positionV>
                      <wp:extent cx="1080135" cy="1080135"/>
                      <wp:effectExtent l="0" t="0" r="5715" b="5715"/>
                      <wp:wrapNone/>
                      <wp:docPr id="5" name="Imagem 27" descr="CariFlPro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7" descr="CariFlProc"/>
                              <pic:cNvPicPr preferRelativeResize="0">
                                <a:picLocks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135" cy="1080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446FAC">
                  <w:rPr>
                    <w:b/>
                    <w:szCs w:val="24"/>
                  </w:rPr>
                  <w:t>Documento de Regras de Negócio</w:t>
                </w:r>
              </w:p>
              <w:p w:rsidR="00C508CD" w:rsidRPr="00446FAC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</w:p>
              <w:p w:rsidR="00C508CD" w:rsidRDefault="00A8200B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i/>
                    <w:color w:val="auto"/>
                  </w:rPr>
                </w:pPr>
                <w:r>
                  <w:fldChar w:fldCharType="begin"/>
                </w:r>
                <w:r>
                  <w:instrText xml:space="preserve"> DOCPROPERTY  SiglaNomeProjeto  \* MERGEFORMAT </w:instrText>
                </w:r>
                <w:r>
                  <w:fldChar w:fldCharType="separate"/>
                </w:r>
                <w:r w:rsidR="00C508CD" w:rsidRPr="00FB760A">
                  <w:rPr>
                    <w:b/>
                    <w:szCs w:val="24"/>
                  </w:rPr>
                  <w:t>SISOUV - Sistema de Ouvidoria</w:t>
                </w:r>
                <w:r>
                  <w:rPr>
                    <w:b/>
                    <w:szCs w:val="24"/>
                  </w:rPr>
                  <w:fldChar w:fldCharType="end"/>
                </w:r>
              </w:p>
            </w:tc>
            <w:tc>
              <w:tcPr>
                <w:tcW w:w="1046" w:type="dxa"/>
              </w:tcPr>
              <w:p w:rsidR="00C508CD" w:rsidRPr="00446FAC" w:rsidRDefault="00A8200B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>
                  <w:rPr>
                    <w:i/>
                    <w:noProof/>
                    <w:color w:val="auto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2049" type="#_x0000_t202" style="position:absolute;left:0;text-align:left;margin-left:2.8pt;margin-top:17.2pt;width:68.25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      <v:textbox style="mso-next-textbox:#Text Box 31">
                        <w:txbxContent>
                          <w:p w:rsidR="00C508CD" w:rsidRPr="00EF182A" w:rsidRDefault="00A8200B" w:rsidP="00C508CD">
                            <w:pPr>
                              <w:rPr>
                                <w:rFonts w:ascii="Arial Narrow" w:eastAsia="Arial Unicode MS" w:hAnsi="Arial Narrow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ProcessoSTJ  \* MERGEFORMAT </w:instrText>
                            </w:r>
                            <w:r>
                              <w:fldChar w:fldCharType="separate"/>
                            </w:r>
                            <w:r w:rsidR="00C508CD" w:rsidRPr="00FB760A">
                              <w:rPr>
                                <w:rFonts w:ascii="Arial Narrow" w:eastAsia="Arial Unicode MS" w:hAnsi="Arial Narrow"/>
                                <w:sz w:val="16"/>
                                <w:szCs w:val="16"/>
                              </w:rPr>
                              <w:t>STJ 0005/2014</w:t>
                            </w:r>
                            <w:r>
                              <w:rPr>
                                <w:rFonts w:ascii="Arial Narrow" w:eastAsia="Arial Unicode MS" w:hAnsi="Arial Narrow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C508CD" w:rsidRDefault="00C508CD" w:rsidP="00C508CD"/>
                        </w:txbxContent>
                      </v:textbox>
                    </v:shape>
                  </w:pict>
                </w:r>
              </w:p>
            </w:tc>
          </w:tr>
        </w:tbl>
        <w:p w:rsidR="001C2398" w:rsidRDefault="001C2398" w:rsidP="001C2398">
          <w:pPr>
            <w:pStyle w:val="Cabealho"/>
            <w:rPr>
              <w:sz w:val="16"/>
            </w:rPr>
          </w:pPr>
        </w:p>
      </w:tc>
      <w:tc>
        <w:tcPr>
          <w:tcW w:w="7320" w:type="dxa"/>
          <w:vAlign w:val="center"/>
        </w:tcPr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C508CD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98" w:rsidRDefault="00A8200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426.3pt;margin-top:36.7pt;width:68.25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<v:textbox style="mso-next-textbox:#_x0000_s2051">
            <w:txbxContent>
              <w:p w:rsidR="003677F3" w:rsidRPr="00EF182A" w:rsidRDefault="00A8200B" w:rsidP="003677F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fldChar w:fldCharType="begin"/>
                </w:r>
                <w:r>
                  <w:instrText xml:space="preserve"> DOCPROPERTY  ProcessoSTJ  \* MERGEFORMAT </w:instrText>
                </w:r>
                <w:r>
                  <w:fldChar w:fldCharType="separate"/>
                </w:r>
                <w:r w:rsidR="003677F3" w:rsidRPr="00FB760A">
                  <w:rPr>
                    <w:rFonts w:ascii="Arial Narrow" w:eastAsia="Arial Unicode MS" w:hAnsi="Arial Narrow"/>
                    <w:sz w:val="16"/>
                    <w:szCs w:val="16"/>
                  </w:rPr>
                  <w:t>STJ 0005/2014</w:t>
                </w:r>
                <w:r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  <w:p w:rsidR="003677F3" w:rsidRDefault="003677F3" w:rsidP="003677F3"/>
            </w:txbxContent>
          </v:textbox>
        </v:shape>
      </w:pict>
    </w:r>
    <w:r w:rsidR="00C508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4205" cy="552450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8CD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0135" cy="1080135"/>
          <wp:effectExtent l="0" t="0" r="5715" b="5715"/>
          <wp:wrapNone/>
          <wp:docPr id="3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66A08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AE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C43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09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AE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F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6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85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43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7FB25390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03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5EF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07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65D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02E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8A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AEE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8DB040F0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B462A7E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5D60830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8CAF98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7289DF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564C3C66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0D28F5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EAE190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83AA9F8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E22"/>
    <w:rsid w:val="00044FE1"/>
    <w:rsid w:val="000B5E2E"/>
    <w:rsid w:val="00102A43"/>
    <w:rsid w:val="001032F7"/>
    <w:rsid w:val="00157641"/>
    <w:rsid w:val="00182A7E"/>
    <w:rsid w:val="00186F6B"/>
    <w:rsid w:val="00192701"/>
    <w:rsid w:val="001C2398"/>
    <w:rsid w:val="00212FDB"/>
    <w:rsid w:val="0024764C"/>
    <w:rsid w:val="002955A6"/>
    <w:rsid w:val="002B188E"/>
    <w:rsid w:val="00316B1B"/>
    <w:rsid w:val="00322118"/>
    <w:rsid w:val="003568C2"/>
    <w:rsid w:val="0036314C"/>
    <w:rsid w:val="003677F3"/>
    <w:rsid w:val="003746A6"/>
    <w:rsid w:val="00376757"/>
    <w:rsid w:val="0048343A"/>
    <w:rsid w:val="00504207"/>
    <w:rsid w:val="00550143"/>
    <w:rsid w:val="005B6D25"/>
    <w:rsid w:val="0061323D"/>
    <w:rsid w:val="00617F19"/>
    <w:rsid w:val="00675E22"/>
    <w:rsid w:val="006764C3"/>
    <w:rsid w:val="00706D2A"/>
    <w:rsid w:val="0071161C"/>
    <w:rsid w:val="00725B35"/>
    <w:rsid w:val="00744586"/>
    <w:rsid w:val="007778DC"/>
    <w:rsid w:val="007A1FED"/>
    <w:rsid w:val="008468C8"/>
    <w:rsid w:val="00930275"/>
    <w:rsid w:val="009C13D6"/>
    <w:rsid w:val="009C371D"/>
    <w:rsid w:val="009F0F52"/>
    <w:rsid w:val="009F670F"/>
    <w:rsid w:val="00A70441"/>
    <w:rsid w:val="00A8200B"/>
    <w:rsid w:val="00B6601A"/>
    <w:rsid w:val="00C22849"/>
    <w:rsid w:val="00C508CD"/>
    <w:rsid w:val="00C52B27"/>
    <w:rsid w:val="00CC60BC"/>
    <w:rsid w:val="00CD25F7"/>
    <w:rsid w:val="00CF71DB"/>
    <w:rsid w:val="00D11090"/>
    <w:rsid w:val="00D4170F"/>
    <w:rsid w:val="00D41A27"/>
    <w:rsid w:val="00DE308F"/>
    <w:rsid w:val="00E243B9"/>
    <w:rsid w:val="00E47C7D"/>
    <w:rsid w:val="00E53557"/>
    <w:rsid w:val="00E86371"/>
    <w:rsid w:val="00E96145"/>
    <w:rsid w:val="00EA05BF"/>
    <w:rsid w:val="00EA724D"/>
    <w:rsid w:val="00EA7D2B"/>
    <w:rsid w:val="00EC33F4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iPriority w:val="99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2B188E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uiPriority w:val="99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  <w:style w:type="character" w:customStyle="1" w:styleId="TtuloChar">
    <w:name w:val="Título Char"/>
    <w:basedOn w:val="Fontepargpadro"/>
    <w:link w:val="Ttulo"/>
    <w:rsid w:val="00C508CD"/>
    <w:rPr>
      <w:rFonts w:ascii="Arial" w:hAnsi="Arial"/>
      <w:b/>
      <w:caps/>
      <w:sz w:val="28"/>
      <w:lang w:eastAsia="en-US"/>
    </w:rPr>
  </w:style>
  <w:style w:type="character" w:customStyle="1" w:styleId="RodapChar">
    <w:name w:val="Rodapé Char"/>
    <w:basedOn w:val="Fontepargpadro"/>
    <w:link w:val="Rodap"/>
    <w:rsid w:val="00C508CD"/>
    <w:rPr>
      <w:rFonts w:ascii="Arial" w:hAnsi="Arial" w:cs="Arial"/>
      <w:color w:val="000000"/>
    </w:rPr>
  </w:style>
  <w:style w:type="paragraph" w:customStyle="1" w:styleId="Estilo1">
    <w:name w:val="Estilo1"/>
    <w:basedOn w:val="Normal"/>
    <w:link w:val="Estilo1Char"/>
    <w:autoRedefine/>
    <w:qFormat/>
    <w:rsid w:val="00EC33F4"/>
    <w:pPr>
      <w:tabs>
        <w:tab w:val="num" w:pos="360"/>
      </w:tabs>
      <w:spacing w:after="240" w:line="276" w:lineRule="auto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Estilo1Char">
    <w:name w:val="Estilo1 Char"/>
    <w:link w:val="Estilo1"/>
    <w:rsid w:val="00EC33F4"/>
    <w:rPr>
      <w:rFonts w:ascii="Arial" w:eastAsia="Calibri" w:hAnsi="Arial"/>
      <w:b/>
      <w:sz w:val="24"/>
      <w:szCs w:val="22"/>
      <w:lang w:eastAsia="en-US"/>
    </w:rPr>
  </w:style>
  <w:style w:type="paragraph" w:customStyle="1" w:styleId="CTMISInstrues">
    <w:name w:val="CTM/IS Instruções"/>
    <w:rsid w:val="00EC33F4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EC33F4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character" w:styleId="nfase">
    <w:name w:val="Emphasis"/>
    <w:basedOn w:val="Fontepargpadro"/>
    <w:uiPriority w:val="20"/>
    <w:qFormat/>
    <w:rsid w:val="001032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Template_Glossario.dotx</Template>
  <TotalTime>13</TotalTime>
  <Pages>5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1659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Carlos Gurgel</cp:lastModifiedBy>
  <cp:revision>10</cp:revision>
  <cp:lastPrinted>2009-09-02T14:22:00Z</cp:lastPrinted>
  <dcterms:created xsi:type="dcterms:W3CDTF">2014-06-10T11:21:00Z</dcterms:created>
  <dcterms:modified xsi:type="dcterms:W3CDTF">2014-09-12T15:17:00Z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