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1D6DEE" w:rsidRPr="00EC0C81" w:rsidRDefault="001D6DEE" w:rsidP="001D6DE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Associar </w:t>
      </w:r>
      <w:r w:rsidR="00E529BD">
        <w:rPr>
          <w:b/>
          <w:bCs/>
          <w:color w:val="auto"/>
          <w:sz w:val="36"/>
          <w:szCs w:val="36"/>
          <w:lang w:eastAsia="en-US"/>
        </w:rPr>
        <w:t>Usuário</w:t>
      </w:r>
      <w:r>
        <w:rPr>
          <w:b/>
          <w:bCs/>
          <w:color w:val="auto"/>
          <w:sz w:val="36"/>
          <w:szCs w:val="36"/>
          <w:lang w:eastAsia="en-US"/>
        </w:rPr>
        <w:t xml:space="preserve"> ao Perfil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8B3F87">
        <w:rPr>
          <w:b/>
          <w:bCs/>
          <w:color w:val="auto"/>
          <w:sz w:val="36"/>
          <w:szCs w:val="36"/>
          <w:lang w:eastAsia="en-US"/>
        </w:rPr>
        <w:t>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8B3F87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E529B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19</w:t>
            </w:r>
            <w:r w:rsidR="005A0433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1E536F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5A0433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8E2A89">
        <w:trPr>
          <w:jc w:val="center"/>
        </w:trPr>
        <w:tc>
          <w:tcPr>
            <w:tcW w:w="1639" w:type="dxa"/>
          </w:tcPr>
          <w:p w:rsidR="008E2A89" w:rsidRDefault="008E2A89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8E2A89" w:rsidRDefault="008E2A89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E2A89" w:rsidRDefault="008E2A89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1E536F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8E2A89" w:rsidRDefault="008E2A89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E0183F" w:rsidTr="00E46720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183F" w:rsidRDefault="00E0183F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183F" w:rsidRDefault="00E0183F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0183F" w:rsidRDefault="00E0183F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183F" w:rsidRDefault="00E0183F" w:rsidP="00E4672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B7784F" w:rsidTr="00A1089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84F" w:rsidRDefault="00E0183F" w:rsidP="00E018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</w:t>
            </w:r>
            <w:r w:rsidR="00B7784F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7</w:t>
            </w:r>
            <w:r w:rsidR="00B7784F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84F" w:rsidRDefault="00B7784F" w:rsidP="00E018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E0183F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7784F" w:rsidRDefault="00B7784F" w:rsidP="00E018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E0183F">
              <w:rPr>
                <w:b w:val="0"/>
                <w:lang w:val="pt-BR"/>
              </w:rPr>
              <w:t xml:space="preserve"> conforme parecer técnico realizado no dia 24/07/2014</w:t>
            </w:r>
            <w:r w:rsidR="001E536F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84F" w:rsidRDefault="00B7784F" w:rsidP="00A1089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8B3F87" w:rsidTr="00A1089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F87" w:rsidRDefault="008B3F87" w:rsidP="00E018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F87" w:rsidRDefault="008B3F87" w:rsidP="00E018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F87" w:rsidRDefault="008B3F87" w:rsidP="00E018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F87" w:rsidRDefault="008B3F87" w:rsidP="00A1089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074427" w:rsidRDefault="00074427" w:rsidP="00074427">
      <w:pPr>
        <w:pStyle w:val="Ttulo"/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0A21B4" w:rsidRDefault="009F0F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9F0FED">
        <w:fldChar w:fldCharType="begin"/>
      </w:r>
      <w:r w:rsidR="00177937">
        <w:instrText xml:space="preserve"> TOC \o "1-3" \h \z </w:instrText>
      </w:r>
      <w:r w:rsidRPr="009F0FED">
        <w:fldChar w:fldCharType="separate"/>
      </w:r>
      <w:hyperlink w:anchor="_Toc394591538" w:history="1">
        <w:r w:rsidR="000A21B4" w:rsidRPr="0066376C">
          <w:rPr>
            <w:rStyle w:val="Hyperlink"/>
            <w:noProof/>
          </w:rPr>
          <w:t>1.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INTRODUÇÃO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39" w:history="1">
        <w:r w:rsidR="000A21B4" w:rsidRPr="0066376C">
          <w:rPr>
            <w:rStyle w:val="Hyperlink"/>
            <w:noProof/>
          </w:rPr>
          <w:t>2.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ATORES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0" w:history="1">
        <w:r w:rsidR="000A21B4" w:rsidRPr="0066376C">
          <w:rPr>
            <w:rStyle w:val="Hyperlink"/>
            <w:noProof/>
          </w:rPr>
          <w:t>3.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INTERESSADOS E INTERESSES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1" w:history="1">
        <w:r w:rsidR="000A21B4" w:rsidRPr="0066376C">
          <w:rPr>
            <w:rStyle w:val="Hyperlink"/>
            <w:noProof/>
          </w:rPr>
          <w:t>4.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PRÉ-CONDIÇÕES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2" w:history="1">
        <w:r w:rsidR="000A21B4" w:rsidRPr="0066376C">
          <w:rPr>
            <w:rStyle w:val="Hyperlink"/>
            <w:noProof/>
          </w:rPr>
          <w:t>5.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GARANTIA DE SUCESSO (PÓS-CONDIÇÕES)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3" w:history="1">
        <w:r w:rsidR="000A21B4" w:rsidRPr="0066376C">
          <w:rPr>
            <w:rStyle w:val="Hyperlink"/>
            <w:noProof/>
          </w:rPr>
          <w:t>6.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FLUXO PRINCIPAL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4" w:history="1">
        <w:r w:rsidR="000A21B4" w:rsidRPr="0066376C">
          <w:rPr>
            <w:rStyle w:val="Hyperlink"/>
            <w:noProof/>
          </w:rPr>
          <w:t>7.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FLUXOS ALTERNATIVOS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5" w:history="1">
        <w:r w:rsidR="000A21B4" w:rsidRPr="0066376C">
          <w:rPr>
            <w:rStyle w:val="Hyperlink"/>
            <w:noProof/>
          </w:rPr>
          <w:t>8.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FLUXOS DE EXCEÇÃO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6" w:history="1">
        <w:r w:rsidR="000A21B4" w:rsidRPr="0066376C">
          <w:rPr>
            <w:rStyle w:val="Hyperlink"/>
            <w:noProof/>
          </w:rPr>
          <w:t>9.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PONTOS DE INCLUSÃO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7" w:history="1">
        <w:r w:rsidR="000A21B4" w:rsidRPr="0066376C">
          <w:rPr>
            <w:rStyle w:val="Hyperlink"/>
            <w:noProof/>
          </w:rPr>
          <w:t>10.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PONTOS DE EXTENSÃO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8" w:history="1">
        <w:r w:rsidR="000A21B4" w:rsidRPr="0066376C">
          <w:rPr>
            <w:rStyle w:val="Hyperlink"/>
            <w:noProof/>
          </w:rPr>
          <w:t>11.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FREQÜÊNCIA DE OCORRÊNCIA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49" w:history="1">
        <w:r w:rsidR="000A21B4" w:rsidRPr="0066376C">
          <w:rPr>
            <w:rStyle w:val="Hyperlink"/>
            <w:noProof/>
          </w:rPr>
          <w:t>12.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REFERÊNCIAS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50" w:history="1">
        <w:r w:rsidR="000A21B4" w:rsidRPr="0066376C">
          <w:rPr>
            <w:rStyle w:val="Hyperlink"/>
            <w:noProof/>
          </w:rPr>
          <w:t>13.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REFERÊNCIAS BIBLIOGRÁFICAS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21B4" w:rsidRDefault="009F0FE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551" w:history="1">
        <w:r w:rsidR="000A21B4" w:rsidRPr="0066376C">
          <w:rPr>
            <w:rStyle w:val="Hyperlink"/>
            <w:noProof/>
          </w:rPr>
          <w:t>14.</w:t>
        </w:r>
        <w:r w:rsidR="000A21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A21B4" w:rsidRPr="0066376C">
          <w:rPr>
            <w:rStyle w:val="Hyperlink"/>
            <w:noProof/>
          </w:rPr>
          <w:t>ASSINATURAS</w:t>
        </w:r>
        <w:r w:rsidR="000A21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1B4">
          <w:rPr>
            <w:noProof/>
            <w:webHidden/>
          </w:rPr>
          <w:instrText xml:space="preserve"> PAGEREF _Toc394591551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1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9F0FED" w:rsidP="00C75DAA">
      <w:pPr>
        <w:pStyle w:val="Cabealho"/>
        <w:tabs>
          <w:tab w:val="clear" w:pos="4419"/>
          <w:tab w:val="clear" w:pos="8838"/>
          <w:tab w:val="left" w:pos="426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91538"/>
      <w:r>
        <w:t>INTRODUÇÃO</w:t>
      </w:r>
      <w:bookmarkEnd w:id="1"/>
    </w:p>
    <w:p w:rsidR="00F04016" w:rsidRDefault="005D2501" w:rsidP="00F04016">
      <w:pPr>
        <w:autoSpaceDE w:val="0"/>
        <w:autoSpaceDN w:val="0"/>
        <w:adjustRightInd w:val="0"/>
        <w:ind w:firstLine="567"/>
        <w:jc w:val="both"/>
        <w:rPr>
          <w:rFonts w:eastAsia="Arial Unicode MS" w:cs="Arial"/>
          <w:iCs/>
          <w:sz w:val="22"/>
          <w:szCs w:val="22"/>
        </w:rPr>
      </w:pPr>
      <w:r w:rsidRPr="00F04016">
        <w:rPr>
          <w:iCs/>
          <w:color w:val="auto"/>
          <w:szCs w:val="24"/>
        </w:rPr>
        <w:t xml:space="preserve">Este caso de uso descreve a </w:t>
      </w:r>
      <w:r w:rsidR="00AF2CA7" w:rsidRPr="00F04016">
        <w:rPr>
          <w:iCs/>
          <w:color w:val="auto"/>
          <w:szCs w:val="24"/>
        </w:rPr>
        <w:t xml:space="preserve">associação </w:t>
      </w:r>
      <w:r w:rsidR="00F04016" w:rsidRPr="00F04016">
        <w:rPr>
          <w:iCs/>
          <w:color w:val="auto"/>
          <w:szCs w:val="24"/>
        </w:rPr>
        <w:t xml:space="preserve">dos usuários ao perfil </w:t>
      </w:r>
      <w:r w:rsidR="00F04016" w:rsidRPr="00F04016">
        <w:rPr>
          <w:rFonts w:eastAsia="Arial Unicode MS" w:cs="Arial"/>
          <w:iCs/>
          <w:szCs w:val="24"/>
        </w:rPr>
        <w:t>para acesso às funcionalidades</w:t>
      </w:r>
      <w:r w:rsidR="00F04016">
        <w:rPr>
          <w:rFonts w:eastAsia="Arial Unicode MS" w:cs="Arial"/>
          <w:iCs/>
          <w:szCs w:val="24"/>
        </w:rPr>
        <w:t xml:space="preserve"> do sistema</w:t>
      </w:r>
      <w:r w:rsidR="00F04016">
        <w:rPr>
          <w:rFonts w:eastAsia="Arial Unicode MS" w:cs="Arial"/>
          <w:iCs/>
          <w:sz w:val="22"/>
          <w:szCs w:val="22"/>
        </w:rPr>
        <w:t xml:space="preserve">. </w:t>
      </w:r>
    </w:p>
    <w:p w:rsidR="005D2501" w:rsidRPr="005D2501" w:rsidRDefault="005D2501" w:rsidP="00AF2CA7">
      <w:pPr>
        <w:pStyle w:val="Instruo"/>
        <w:jc w:val="both"/>
      </w:pP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91539"/>
      <w:r>
        <w:t>ATOR</w:t>
      </w:r>
      <w:r w:rsidR="00516025">
        <w:t>ES</w:t>
      </w:r>
      <w:bookmarkEnd w:id="2"/>
    </w:p>
    <w:p w:rsidR="00E0183F" w:rsidRPr="00E0183F" w:rsidRDefault="00E0183F" w:rsidP="00E0183F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E0183F">
        <w:rPr>
          <w:rFonts w:eastAsia="SimSun" w:cs="Arial"/>
          <w:kern w:val="3"/>
          <w:sz w:val="24"/>
          <w:szCs w:val="24"/>
          <w:lang w:eastAsia="zh-CN" w:bidi="hi-IN"/>
        </w:rPr>
        <w:t>Usuário Interno: usuários do STJ com perfil de administrador, responsável pela inclusão, alteração e exclusão dos registros das funcionalidades.</w:t>
      </w:r>
    </w:p>
    <w:p w:rsidR="00177937" w:rsidRPr="00E0183F" w:rsidRDefault="00177937">
      <w:pPr>
        <w:rPr>
          <w:rFonts w:cs="Arial"/>
          <w:szCs w:val="24"/>
          <w:lang w:val="pt-PT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91540"/>
      <w:r>
        <w:t>INTERESSADOS E INTERESSES</w:t>
      </w:r>
      <w:bookmarkEnd w:id="3"/>
    </w:p>
    <w:p w:rsidR="00177937" w:rsidRPr="002D558C" w:rsidRDefault="00AF2CA7" w:rsidP="00586CB3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>
        <w:rPr>
          <w:rFonts w:eastAsia="SimSun" w:cs="Arial"/>
          <w:kern w:val="3"/>
          <w:sz w:val="24"/>
          <w:szCs w:val="24"/>
          <w:lang w:eastAsia="zh-CN" w:bidi="hi-IN"/>
        </w:rPr>
        <w:t xml:space="preserve">Administrador: responsável por gerenciar as funcionalidades do sistema de acordo com o perfil. 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91541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91542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532F24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91543"/>
      <w:r>
        <w:t>FLUXO PRINCIPAL</w:t>
      </w:r>
      <w:bookmarkEnd w:id="7"/>
    </w:p>
    <w:p w:rsidR="00267603" w:rsidRDefault="008E2A89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Fluxo Básico </w:t>
      </w:r>
      <w:r w:rsidR="00EA470C" w:rsidRPr="00EA470C">
        <w:rPr>
          <w:i w:val="0"/>
          <w:iCs/>
          <w:color w:val="auto"/>
          <w:sz w:val="24"/>
          <w:szCs w:val="24"/>
        </w:rPr>
        <w:t xml:space="preserve">- </w:t>
      </w:r>
      <w:r w:rsidR="00AF2CA7" w:rsidRPr="00EA470C">
        <w:rPr>
          <w:i w:val="0"/>
          <w:iCs/>
          <w:color w:val="auto"/>
          <w:sz w:val="24"/>
          <w:szCs w:val="24"/>
        </w:rPr>
        <w:t xml:space="preserve">Associar </w:t>
      </w:r>
      <w:r w:rsidR="00D052AF">
        <w:rPr>
          <w:i w:val="0"/>
          <w:iCs/>
          <w:color w:val="auto"/>
          <w:sz w:val="24"/>
          <w:szCs w:val="24"/>
        </w:rPr>
        <w:t>Usuário</w:t>
      </w:r>
      <w:r w:rsidR="00AF2CA7" w:rsidRPr="00EA470C">
        <w:rPr>
          <w:i w:val="0"/>
          <w:iCs/>
          <w:color w:val="auto"/>
          <w:sz w:val="24"/>
          <w:szCs w:val="24"/>
        </w:rPr>
        <w:t xml:space="preserve"> ao Perfil</w:t>
      </w:r>
      <w:r w:rsidR="00EA470C">
        <w:rPr>
          <w:i w:val="0"/>
          <w:iCs/>
          <w:color w:val="auto"/>
          <w:sz w:val="24"/>
          <w:szCs w:val="24"/>
        </w:rPr>
        <w:t>.</w:t>
      </w:r>
    </w:p>
    <w:p w:rsidR="002D558C" w:rsidRPr="002D558C" w:rsidRDefault="002D558C" w:rsidP="002D558C"/>
    <w:p w:rsidR="00CF20B5" w:rsidRPr="001E536F" w:rsidRDefault="00EA470C" w:rsidP="00B7784F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E536F">
        <w:rPr>
          <w:i w:val="0"/>
          <w:iCs/>
          <w:color w:val="auto"/>
          <w:sz w:val="24"/>
          <w:szCs w:val="24"/>
        </w:rPr>
        <w:t>O</w:t>
      </w:r>
      <w:r w:rsidR="004468EC" w:rsidRPr="001E536F">
        <w:rPr>
          <w:i w:val="0"/>
          <w:iCs/>
          <w:color w:val="auto"/>
          <w:sz w:val="24"/>
          <w:szCs w:val="24"/>
        </w:rPr>
        <w:t xml:space="preserve"> ator </w:t>
      </w:r>
      <w:r w:rsidR="00C97E70" w:rsidRPr="001E536F">
        <w:rPr>
          <w:i w:val="0"/>
          <w:iCs/>
          <w:color w:val="auto"/>
          <w:sz w:val="24"/>
          <w:szCs w:val="24"/>
        </w:rPr>
        <w:t>seleciona</w:t>
      </w:r>
      <w:r w:rsidR="004468EC" w:rsidRPr="001E536F">
        <w:rPr>
          <w:i w:val="0"/>
          <w:iCs/>
          <w:color w:val="auto"/>
          <w:sz w:val="24"/>
          <w:szCs w:val="24"/>
        </w:rPr>
        <w:t xml:space="preserve"> a opção </w:t>
      </w:r>
      <w:r w:rsidR="00533E01" w:rsidRPr="001E536F">
        <w:rPr>
          <w:i w:val="0"/>
          <w:iCs/>
          <w:color w:val="auto"/>
          <w:sz w:val="24"/>
          <w:szCs w:val="24"/>
        </w:rPr>
        <w:t>"</w:t>
      </w:r>
      <w:r w:rsidR="00AE0E62" w:rsidRPr="001E536F">
        <w:rPr>
          <w:i w:val="0"/>
          <w:iCs/>
          <w:color w:val="auto"/>
          <w:sz w:val="24"/>
          <w:szCs w:val="24"/>
        </w:rPr>
        <w:t>Configurações</w:t>
      </w:r>
      <w:r w:rsidR="00533E01" w:rsidRPr="001E536F">
        <w:rPr>
          <w:i w:val="0"/>
          <w:iCs/>
          <w:color w:val="auto"/>
          <w:sz w:val="24"/>
          <w:szCs w:val="24"/>
        </w:rPr>
        <w:t>"</w:t>
      </w:r>
      <w:r w:rsidR="004468EC" w:rsidRPr="001E536F">
        <w:rPr>
          <w:i w:val="0"/>
          <w:iCs/>
          <w:color w:val="auto"/>
          <w:sz w:val="24"/>
          <w:szCs w:val="24"/>
        </w:rPr>
        <w:t xml:space="preserve"> </w:t>
      </w:r>
      <w:r w:rsidR="00421837" w:rsidRPr="001E536F">
        <w:rPr>
          <w:i w:val="0"/>
          <w:iCs/>
          <w:color w:val="auto"/>
          <w:sz w:val="24"/>
          <w:szCs w:val="24"/>
        </w:rPr>
        <w:t>n</w:t>
      </w:r>
      <w:r w:rsidR="00CF20B5" w:rsidRPr="001E536F">
        <w:rPr>
          <w:i w:val="0"/>
          <w:iCs/>
          <w:color w:val="auto"/>
          <w:sz w:val="24"/>
          <w:szCs w:val="24"/>
        </w:rPr>
        <w:t xml:space="preserve">o menu </w:t>
      </w:r>
      <w:r w:rsidR="00533E01" w:rsidRPr="001E536F">
        <w:rPr>
          <w:i w:val="0"/>
          <w:iCs/>
          <w:color w:val="auto"/>
          <w:sz w:val="24"/>
          <w:szCs w:val="24"/>
        </w:rPr>
        <w:t>lateral</w:t>
      </w:r>
      <w:r w:rsidR="000C6628" w:rsidRPr="001E536F">
        <w:rPr>
          <w:i w:val="0"/>
          <w:iCs/>
          <w:color w:val="auto"/>
          <w:sz w:val="24"/>
          <w:szCs w:val="24"/>
        </w:rPr>
        <w:t xml:space="preserve"> da Tela inicial</w:t>
      </w:r>
      <w:r w:rsidR="00D052AF">
        <w:rPr>
          <w:i w:val="0"/>
          <w:iCs/>
          <w:color w:val="auto"/>
          <w:sz w:val="24"/>
          <w:szCs w:val="24"/>
        </w:rPr>
        <w:t>.</w:t>
      </w:r>
    </w:p>
    <w:p w:rsidR="00B7784F" w:rsidRPr="001E536F" w:rsidRDefault="00B7784F" w:rsidP="00B7784F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908327"/>
      <w:r w:rsidRPr="001E536F">
        <w:rPr>
          <w:i w:val="0"/>
          <w:iCs/>
          <w:color w:val="auto"/>
          <w:sz w:val="24"/>
          <w:szCs w:val="24"/>
        </w:rPr>
        <w:t xml:space="preserve">O sistema apresenta os campos para preenchimento do(s) parâmetro(s) de seleção da </w:t>
      </w:r>
      <w:bookmarkEnd w:id="8"/>
      <w:r w:rsidR="005976DC" w:rsidRPr="001E536F">
        <w:rPr>
          <w:i w:val="0"/>
          <w:iCs/>
          <w:color w:val="auto"/>
          <w:sz w:val="24"/>
          <w:szCs w:val="24"/>
        </w:rPr>
        <w:t>“</w:t>
      </w:r>
      <w:r w:rsidRPr="001E536F">
        <w:rPr>
          <w:i w:val="0"/>
          <w:color w:val="auto"/>
          <w:sz w:val="24"/>
          <w:szCs w:val="24"/>
        </w:rPr>
        <w:t>Tela de Associação de Perfi</w:t>
      </w:r>
      <w:r w:rsidRPr="001E536F">
        <w:rPr>
          <w:i w:val="0"/>
          <w:iCs/>
          <w:color w:val="auto"/>
          <w:sz w:val="24"/>
          <w:szCs w:val="24"/>
        </w:rPr>
        <w:t>l – 2.2.1”</w:t>
      </w:r>
      <w:r w:rsidR="00D052AF">
        <w:rPr>
          <w:i w:val="0"/>
          <w:iCs/>
          <w:color w:val="auto"/>
          <w:sz w:val="24"/>
          <w:szCs w:val="24"/>
        </w:rPr>
        <w:t>.</w:t>
      </w:r>
      <w:r w:rsidRPr="001E536F">
        <w:rPr>
          <w:b/>
          <w:i w:val="0"/>
          <w:iCs/>
          <w:color w:val="auto"/>
          <w:sz w:val="24"/>
          <w:szCs w:val="24"/>
        </w:rPr>
        <w:t xml:space="preserve"> [IT008] </w:t>
      </w:r>
    </w:p>
    <w:p w:rsidR="00CF20B5" w:rsidRPr="001E536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E536F">
        <w:rPr>
          <w:i w:val="0"/>
          <w:iCs/>
          <w:color w:val="auto"/>
          <w:sz w:val="24"/>
          <w:szCs w:val="24"/>
        </w:rPr>
        <w:t>O sistema recupera</w:t>
      </w:r>
      <w:r w:rsidR="000C6628" w:rsidRPr="001E536F">
        <w:rPr>
          <w:i w:val="0"/>
          <w:iCs/>
          <w:color w:val="auto"/>
          <w:sz w:val="24"/>
          <w:szCs w:val="24"/>
        </w:rPr>
        <w:t xml:space="preserve"> e apresenta</w:t>
      </w:r>
      <w:r w:rsidR="00893DCF" w:rsidRPr="001E536F">
        <w:rPr>
          <w:i w:val="0"/>
          <w:iCs/>
          <w:color w:val="auto"/>
          <w:sz w:val="24"/>
          <w:szCs w:val="24"/>
        </w:rPr>
        <w:t xml:space="preserve"> </w:t>
      </w:r>
      <w:r w:rsidRPr="001E536F">
        <w:rPr>
          <w:i w:val="0"/>
          <w:iCs/>
          <w:color w:val="auto"/>
          <w:sz w:val="24"/>
          <w:szCs w:val="24"/>
        </w:rPr>
        <w:t>a li</w:t>
      </w:r>
      <w:r w:rsidR="00641BB6" w:rsidRPr="001E536F">
        <w:rPr>
          <w:i w:val="0"/>
          <w:iCs/>
          <w:color w:val="auto"/>
          <w:sz w:val="24"/>
          <w:szCs w:val="24"/>
        </w:rPr>
        <w:t xml:space="preserve">sta de </w:t>
      </w:r>
      <w:r w:rsidR="0070186E" w:rsidRPr="001E536F">
        <w:rPr>
          <w:i w:val="0"/>
          <w:iCs/>
          <w:color w:val="auto"/>
          <w:sz w:val="24"/>
          <w:szCs w:val="24"/>
        </w:rPr>
        <w:t xml:space="preserve">unidade(s), </w:t>
      </w:r>
      <w:r w:rsidR="00AF2CA7" w:rsidRPr="001E536F">
        <w:rPr>
          <w:i w:val="0"/>
          <w:iCs/>
          <w:color w:val="auto"/>
          <w:sz w:val="24"/>
          <w:szCs w:val="24"/>
        </w:rPr>
        <w:t>perfil(s)</w:t>
      </w:r>
      <w:r w:rsidR="0070186E" w:rsidRPr="001E536F">
        <w:rPr>
          <w:i w:val="0"/>
          <w:iCs/>
          <w:color w:val="auto"/>
          <w:sz w:val="24"/>
          <w:szCs w:val="24"/>
        </w:rPr>
        <w:t xml:space="preserve"> e usuário(s) </w:t>
      </w:r>
      <w:r w:rsidR="00AF2CA7" w:rsidRPr="001E536F">
        <w:rPr>
          <w:i w:val="0"/>
          <w:iCs/>
          <w:color w:val="auto"/>
          <w:sz w:val="24"/>
          <w:szCs w:val="24"/>
        </w:rPr>
        <w:t>cadastrados n</w:t>
      </w:r>
      <w:r w:rsidR="00893DCF" w:rsidRPr="001E536F">
        <w:rPr>
          <w:i w:val="0"/>
          <w:iCs/>
          <w:color w:val="auto"/>
          <w:sz w:val="24"/>
          <w:szCs w:val="24"/>
        </w:rPr>
        <w:t>o sistema</w:t>
      </w:r>
      <w:r w:rsidR="00D052AF">
        <w:rPr>
          <w:i w:val="0"/>
          <w:iCs/>
          <w:color w:val="auto"/>
          <w:sz w:val="24"/>
          <w:szCs w:val="24"/>
        </w:rPr>
        <w:t>.</w:t>
      </w:r>
      <w:r w:rsidR="000C6628" w:rsidRPr="001E536F">
        <w:rPr>
          <w:b/>
          <w:i w:val="0"/>
          <w:iCs/>
          <w:color w:val="auto"/>
          <w:sz w:val="24"/>
          <w:szCs w:val="24"/>
        </w:rPr>
        <w:t xml:space="preserve"> [RN9-03]</w:t>
      </w:r>
      <w:r w:rsidR="003C16A7" w:rsidRPr="001E536F">
        <w:rPr>
          <w:b/>
          <w:i w:val="0"/>
          <w:iCs/>
          <w:color w:val="auto"/>
          <w:sz w:val="24"/>
          <w:szCs w:val="24"/>
        </w:rPr>
        <w:t xml:space="preserve"> </w:t>
      </w:r>
      <w:r w:rsidR="000C6628" w:rsidRPr="001E536F">
        <w:rPr>
          <w:b/>
          <w:i w:val="0"/>
          <w:iCs/>
          <w:color w:val="auto"/>
          <w:sz w:val="24"/>
          <w:szCs w:val="24"/>
        </w:rPr>
        <w:t>[RN11–02][RN12–01]</w:t>
      </w:r>
    </w:p>
    <w:p w:rsidR="003C16A7" w:rsidRPr="001E536F" w:rsidRDefault="00CF20B5" w:rsidP="002D7AB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bookmarkStart w:id="9" w:name="_Ref384648534"/>
      <w:r w:rsidRPr="001E536F">
        <w:rPr>
          <w:i w:val="0"/>
          <w:iCs/>
          <w:color w:val="auto"/>
          <w:sz w:val="24"/>
          <w:szCs w:val="24"/>
        </w:rPr>
        <w:t xml:space="preserve">O ator </w:t>
      </w:r>
      <w:r w:rsidR="00EC117F" w:rsidRPr="001E536F">
        <w:rPr>
          <w:i w:val="0"/>
          <w:iCs/>
          <w:color w:val="auto"/>
          <w:sz w:val="24"/>
          <w:szCs w:val="24"/>
        </w:rPr>
        <w:t>informa</w:t>
      </w:r>
      <w:r w:rsidR="0070186E" w:rsidRPr="001E536F">
        <w:rPr>
          <w:i w:val="0"/>
          <w:iCs/>
          <w:color w:val="auto"/>
          <w:sz w:val="24"/>
          <w:szCs w:val="24"/>
        </w:rPr>
        <w:t xml:space="preserve"> </w:t>
      </w:r>
      <w:r w:rsidRPr="001E536F">
        <w:rPr>
          <w:i w:val="0"/>
          <w:color w:val="auto"/>
          <w:sz w:val="24"/>
          <w:szCs w:val="24"/>
        </w:rPr>
        <w:t xml:space="preserve">o(s) parâmetro(s) de </w:t>
      </w:r>
      <w:r w:rsidR="00893DCF" w:rsidRPr="001E536F">
        <w:rPr>
          <w:i w:val="0"/>
          <w:color w:val="auto"/>
          <w:sz w:val="24"/>
          <w:szCs w:val="24"/>
        </w:rPr>
        <w:t>seleção</w:t>
      </w:r>
      <w:r w:rsidR="00D052AF">
        <w:rPr>
          <w:i w:val="0"/>
          <w:color w:val="auto"/>
          <w:sz w:val="24"/>
          <w:szCs w:val="24"/>
        </w:rPr>
        <w:t>.</w:t>
      </w:r>
      <w:r w:rsidRPr="001E536F">
        <w:rPr>
          <w:i w:val="0"/>
          <w:color w:val="auto"/>
          <w:sz w:val="24"/>
          <w:szCs w:val="24"/>
        </w:rPr>
        <w:t xml:space="preserve"> </w:t>
      </w:r>
      <w:bookmarkEnd w:id="9"/>
    </w:p>
    <w:p w:rsidR="002D7ABB" w:rsidRPr="00C501B3" w:rsidRDefault="003C16A7" w:rsidP="008371D3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r w:rsidRPr="00C501B3">
        <w:rPr>
          <w:i w:val="0"/>
          <w:color w:val="auto"/>
          <w:sz w:val="24"/>
          <w:szCs w:val="24"/>
        </w:rPr>
        <w:t>O sistema valida os dados informados</w:t>
      </w:r>
      <w:r w:rsidR="00D052AF">
        <w:rPr>
          <w:i w:val="0"/>
          <w:color w:val="auto"/>
          <w:sz w:val="24"/>
          <w:szCs w:val="24"/>
        </w:rPr>
        <w:t>.</w:t>
      </w:r>
      <w:r w:rsidRPr="00C501B3">
        <w:rPr>
          <w:b/>
          <w:bCs/>
          <w:i w:val="0"/>
          <w:color w:val="auto"/>
          <w:sz w:val="24"/>
          <w:szCs w:val="24"/>
        </w:rPr>
        <w:t xml:space="preserve"> </w:t>
      </w:r>
    </w:p>
    <w:p w:rsidR="00893DCF" w:rsidRPr="001E536F" w:rsidRDefault="00EC117F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94571756"/>
      <w:r w:rsidRPr="00C501B3">
        <w:rPr>
          <w:rFonts w:ascii="Arial" w:hAnsi="Arial" w:cs="Arial"/>
          <w:szCs w:val="24"/>
        </w:rPr>
        <w:t>O ator seleciona</w:t>
      </w:r>
      <w:r w:rsidR="00893DCF" w:rsidRPr="00C501B3">
        <w:rPr>
          <w:rFonts w:ascii="Arial" w:hAnsi="Arial" w:cs="Arial"/>
          <w:szCs w:val="24"/>
        </w:rPr>
        <w:t xml:space="preserve"> </w:t>
      </w:r>
      <w:r w:rsidR="000C6628" w:rsidRPr="00C501B3">
        <w:rPr>
          <w:rFonts w:ascii="Arial" w:hAnsi="Arial" w:cs="Arial"/>
          <w:szCs w:val="24"/>
        </w:rPr>
        <w:t xml:space="preserve">um registro da Lista de </w:t>
      </w:r>
      <w:r w:rsidR="001E536F" w:rsidRPr="00C501B3">
        <w:rPr>
          <w:rFonts w:ascii="Arial" w:hAnsi="Arial" w:cs="Arial"/>
          <w:szCs w:val="24"/>
        </w:rPr>
        <w:t>Usuários</w:t>
      </w:r>
      <w:r w:rsidR="00D052AF">
        <w:rPr>
          <w:rFonts w:ascii="Arial" w:hAnsi="Arial" w:cs="Arial"/>
          <w:b/>
          <w:bCs/>
          <w:szCs w:val="24"/>
        </w:rPr>
        <w:t>.</w:t>
      </w:r>
      <w:bookmarkEnd w:id="10"/>
      <w:r w:rsidR="00D46EAF" w:rsidRPr="00C501B3">
        <w:rPr>
          <w:rFonts w:ascii="Arial" w:hAnsi="Arial" w:cs="Arial"/>
          <w:b/>
          <w:bCs/>
          <w:szCs w:val="24"/>
        </w:rPr>
        <w:t xml:space="preserve"> </w:t>
      </w:r>
    </w:p>
    <w:p w:rsidR="009D40E9" w:rsidRPr="00C501B3" w:rsidRDefault="00CF20B5" w:rsidP="00C501B3">
      <w:pPr>
        <w:pStyle w:val="Instruo"/>
        <w:numPr>
          <w:ilvl w:val="0"/>
          <w:numId w:val="4"/>
        </w:numPr>
        <w:jc w:val="both"/>
        <w:rPr>
          <w:szCs w:val="24"/>
        </w:rPr>
      </w:pPr>
      <w:bookmarkStart w:id="11" w:name="_Ref384649346"/>
      <w:r w:rsidRPr="00C501B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</w:t>
      </w:r>
      <w:r w:rsidR="00B7784F" w:rsidRPr="00C501B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bookmarkEnd w:id="11"/>
      <w:r w:rsidR="00893DCF" w:rsidRPr="00C501B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 a opção “</w:t>
      </w:r>
      <w:r w:rsidR="0070186E" w:rsidRPr="00C501B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Incluir</w:t>
      </w:r>
      <w:r w:rsidR="00893DCF" w:rsidRPr="00C501B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D052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  <w:r w:rsidR="00C501B3" w:rsidRPr="00C501B3">
        <w:rPr>
          <w:szCs w:val="24"/>
        </w:rPr>
        <w:t xml:space="preserve"> </w:t>
      </w:r>
      <w:r w:rsidR="00C501B3" w:rsidRPr="00C501B3">
        <w:rPr>
          <w:b/>
          <w:i w:val="0"/>
          <w:iCs/>
          <w:color w:val="auto"/>
          <w:sz w:val="24"/>
          <w:szCs w:val="24"/>
        </w:rPr>
        <w:t>[FE-1]</w:t>
      </w:r>
      <w:r w:rsidR="00E0183F" w:rsidRPr="00C501B3">
        <w:rPr>
          <w:b/>
          <w:i w:val="0"/>
          <w:iCs/>
          <w:color w:val="auto"/>
          <w:sz w:val="24"/>
          <w:szCs w:val="24"/>
        </w:rPr>
        <w:t>[</w:t>
      </w:r>
      <w:fldSimple w:instr=" REF _Ref384648615 \r \h  \* MERGEFORMAT ">
        <w:r w:rsidR="00E0183F" w:rsidRPr="00C501B3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E0183F" w:rsidRPr="00C501B3">
        <w:rPr>
          <w:b/>
          <w:i w:val="0"/>
          <w:iCs/>
          <w:color w:val="auto"/>
          <w:sz w:val="24"/>
          <w:szCs w:val="24"/>
        </w:rPr>
        <w:t>]</w:t>
      </w:r>
    </w:p>
    <w:p w:rsidR="00EC117F" w:rsidRPr="00EC117F" w:rsidRDefault="00EC117F" w:rsidP="00893DCF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EC117F">
        <w:rPr>
          <w:rFonts w:ascii="Arial" w:hAnsi="Arial" w:cs="Arial"/>
          <w:iCs/>
          <w:szCs w:val="24"/>
        </w:rPr>
        <w:t xml:space="preserve">O sistema </w:t>
      </w:r>
      <w:r w:rsidR="00BE6571">
        <w:rPr>
          <w:rFonts w:ascii="Arial" w:hAnsi="Arial" w:cs="Arial"/>
          <w:iCs/>
          <w:szCs w:val="24"/>
        </w:rPr>
        <w:t xml:space="preserve">carrega </w:t>
      </w:r>
      <w:r w:rsidR="002D7ABB">
        <w:rPr>
          <w:rFonts w:ascii="Arial" w:hAnsi="Arial" w:cs="Arial"/>
          <w:iCs/>
          <w:szCs w:val="24"/>
        </w:rPr>
        <w:t>e</w:t>
      </w:r>
      <w:r w:rsidR="00BE6571">
        <w:rPr>
          <w:rFonts w:ascii="Arial" w:hAnsi="Arial" w:cs="Arial"/>
          <w:iCs/>
          <w:szCs w:val="24"/>
        </w:rPr>
        <w:t xml:space="preserve"> apresenta os </w:t>
      </w:r>
      <w:r w:rsidR="002D7ABB">
        <w:rPr>
          <w:rFonts w:ascii="Arial" w:hAnsi="Arial" w:cs="Arial"/>
          <w:iCs/>
          <w:szCs w:val="24"/>
        </w:rPr>
        <w:t xml:space="preserve">dados </w:t>
      </w:r>
      <w:r w:rsidR="00BE6571">
        <w:rPr>
          <w:rFonts w:ascii="Arial" w:hAnsi="Arial" w:cs="Arial"/>
          <w:iCs/>
          <w:szCs w:val="24"/>
        </w:rPr>
        <w:t>atualizados</w:t>
      </w:r>
      <w:r w:rsidRPr="00EC117F">
        <w:rPr>
          <w:rFonts w:ascii="Arial" w:hAnsi="Arial" w:cs="Arial"/>
          <w:iCs/>
          <w:szCs w:val="24"/>
        </w:rPr>
        <w:t xml:space="preserve"> </w:t>
      </w:r>
      <w:r>
        <w:rPr>
          <w:rFonts w:ascii="Arial" w:hAnsi="Arial" w:cs="Arial"/>
          <w:iCs/>
          <w:szCs w:val="24"/>
        </w:rPr>
        <w:t xml:space="preserve">na </w:t>
      </w:r>
      <w:r w:rsidR="001E536F">
        <w:rPr>
          <w:rFonts w:ascii="Arial" w:hAnsi="Arial" w:cs="Arial"/>
          <w:iCs/>
          <w:szCs w:val="24"/>
        </w:rPr>
        <w:t xml:space="preserve">Lista </w:t>
      </w:r>
      <w:r w:rsidR="000C6628" w:rsidRPr="001E536F">
        <w:rPr>
          <w:rFonts w:ascii="Arial" w:hAnsi="Arial" w:cs="Arial"/>
          <w:iCs/>
          <w:szCs w:val="24"/>
        </w:rPr>
        <w:t xml:space="preserve">de </w:t>
      </w:r>
      <w:r w:rsidR="002D7ABB" w:rsidRPr="001E536F">
        <w:rPr>
          <w:rFonts w:ascii="Arial" w:hAnsi="Arial" w:cs="Arial"/>
          <w:iCs/>
          <w:szCs w:val="24"/>
        </w:rPr>
        <w:t>Usuários A</w:t>
      </w:r>
      <w:r w:rsidRPr="001E536F">
        <w:rPr>
          <w:rFonts w:ascii="Arial" w:hAnsi="Arial" w:cs="Arial"/>
          <w:iCs/>
          <w:szCs w:val="24"/>
        </w:rPr>
        <w:t>ssociados</w:t>
      </w:r>
      <w:r>
        <w:rPr>
          <w:rFonts w:ascii="Arial" w:hAnsi="Arial" w:cs="Arial"/>
          <w:iCs/>
          <w:szCs w:val="24"/>
        </w:rPr>
        <w:t xml:space="preserve"> ao Perfil na mesma tela</w:t>
      </w:r>
      <w:r w:rsidR="00D052AF">
        <w:rPr>
          <w:rFonts w:ascii="Arial" w:hAnsi="Arial" w:cs="Arial"/>
          <w:iCs/>
          <w:szCs w:val="24"/>
        </w:rPr>
        <w:t>.</w:t>
      </w:r>
      <w:r w:rsidR="000C6628">
        <w:rPr>
          <w:rFonts w:ascii="Arial" w:hAnsi="Arial" w:cs="Arial"/>
          <w:iCs/>
          <w:szCs w:val="24"/>
        </w:rPr>
        <w:t xml:space="preserve"> </w:t>
      </w:r>
      <w:r w:rsidR="000C6628" w:rsidRPr="00D052AF">
        <w:rPr>
          <w:rFonts w:ascii="Arial" w:hAnsi="Arial" w:cs="Arial"/>
          <w:b/>
          <w:iCs/>
          <w:szCs w:val="24"/>
        </w:rPr>
        <w:t>[</w:t>
      </w:r>
      <w:r w:rsidR="000C6628" w:rsidRPr="000C6628">
        <w:rPr>
          <w:rFonts w:ascii="Arial" w:hAnsi="Arial" w:cs="Arial"/>
          <w:b/>
          <w:iCs/>
          <w:szCs w:val="24"/>
        </w:rPr>
        <w:t>IT008]</w:t>
      </w:r>
    </w:p>
    <w:p w:rsidR="00EC117F" w:rsidRPr="00EC117F" w:rsidRDefault="00EC117F" w:rsidP="00EC117F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EC117F">
        <w:rPr>
          <w:rFonts w:ascii="Arial" w:hAnsi="Arial" w:cs="Arial"/>
          <w:szCs w:val="24"/>
        </w:rPr>
        <w:t>O ator seleciona a opção “</w:t>
      </w:r>
      <w:r>
        <w:rPr>
          <w:rFonts w:ascii="Arial" w:hAnsi="Arial" w:cs="Arial"/>
          <w:szCs w:val="24"/>
        </w:rPr>
        <w:t>Salvar</w:t>
      </w:r>
      <w:r w:rsidRPr="00EC117F">
        <w:rPr>
          <w:rFonts w:ascii="Arial" w:hAnsi="Arial" w:cs="Arial"/>
          <w:szCs w:val="24"/>
        </w:rPr>
        <w:t>”</w:t>
      </w:r>
      <w:r w:rsidR="00D052AF">
        <w:rPr>
          <w:rFonts w:ascii="Arial" w:hAnsi="Arial" w:cs="Arial"/>
          <w:szCs w:val="24"/>
        </w:rPr>
        <w:t>.</w:t>
      </w:r>
    </w:p>
    <w:p w:rsidR="00893DCF" w:rsidRPr="00EC117F" w:rsidRDefault="00893DCF" w:rsidP="00893DCF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84976880"/>
      <w:bookmarkStart w:id="13" w:name="_Ref385240326"/>
      <w:r w:rsidRPr="00EC117F">
        <w:rPr>
          <w:rFonts w:ascii="Arial" w:hAnsi="Arial" w:cs="Arial"/>
          <w:szCs w:val="24"/>
        </w:rPr>
        <w:t>O sistema valida os dados informados</w:t>
      </w:r>
      <w:r w:rsidR="00D052AF">
        <w:rPr>
          <w:rFonts w:ascii="Arial" w:hAnsi="Arial" w:cs="Arial"/>
          <w:szCs w:val="24"/>
        </w:rPr>
        <w:t>.</w:t>
      </w:r>
      <w:bookmarkEnd w:id="12"/>
      <w:r w:rsidRPr="00EC117F">
        <w:rPr>
          <w:rFonts w:ascii="Arial" w:hAnsi="Arial" w:cs="Arial"/>
          <w:b/>
          <w:szCs w:val="24"/>
        </w:rPr>
        <w:t xml:space="preserve"> [</w:t>
      </w:r>
      <w:bookmarkEnd w:id="13"/>
      <w:r w:rsidR="00EC117F" w:rsidRPr="00EC117F">
        <w:rPr>
          <w:rFonts w:ascii="Arial" w:hAnsi="Arial" w:cs="Arial"/>
          <w:b/>
          <w:bCs/>
          <w:szCs w:val="24"/>
        </w:rPr>
        <w:t>RN13–01]</w:t>
      </w:r>
    </w:p>
    <w:p w:rsidR="00CF20B5" w:rsidRPr="00893DCF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4" w:name="_Ref384653246"/>
      <w:r w:rsidRPr="00893DCF">
        <w:rPr>
          <w:rFonts w:ascii="Arial" w:hAnsi="Arial" w:cs="Arial"/>
          <w:szCs w:val="24"/>
        </w:rPr>
        <w:t>O</w:t>
      </w:r>
      <w:r w:rsidR="0039287D" w:rsidRPr="00893DCF">
        <w:rPr>
          <w:rFonts w:ascii="Arial" w:hAnsi="Arial" w:cs="Arial"/>
          <w:szCs w:val="24"/>
        </w:rPr>
        <w:t xml:space="preserve"> caso de uso é </w:t>
      </w:r>
      <w:r w:rsidRPr="00893DCF">
        <w:rPr>
          <w:rFonts w:ascii="Arial" w:hAnsi="Arial" w:cs="Arial"/>
          <w:szCs w:val="24"/>
        </w:rPr>
        <w:t>encerrado</w:t>
      </w:r>
      <w:r w:rsidR="0039287D" w:rsidRPr="00893DCF">
        <w:rPr>
          <w:rFonts w:ascii="Arial" w:hAnsi="Arial" w:cs="Arial"/>
          <w:szCs w:val="24"/>
        </w:rPr>
        <w:t>.</w:t>
      </w:r>
      <w:bookmarkEnd w:id="14"/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5" w:name="_Toc394591544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5"/>
    </w:p>
    <w:p w:rsidR="000E30D1" w:rsidRPr="00F70840" w:rsidRDefault="000F16D2" w:rsidP="000F16D2">
      <w:pPr>
        <w:pStyle w:val="PargrafodaLista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Não se aplica.</w:t>
      </w:r>
    </w:p>
    <w:p w:rsidR="00D8148A" w:rsidRPr="00D8148A" w:rsidRDefault="00D8148A" w:rsidP="00D8148A">
      <w:pPr>
        <w:rPr>
          <w:rFonts w:eastAsia="SimSun" w:cs="Arial"/>
          <w:kern w:val="3"/>
          <w:szCs w:val="24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16" w:name="_Toc382318137"/>
      <w:bookmarkStart w:id="17" w:name="_Toc394591545"/>
      <w:r w:rsidRPr="0073491E">
        <w:t>FLUXOS</w:t>
      </w:r>
      <w:r>
        <w:rPr>
          <w:color w:val="auto"/>
        </w:rPr>
        <w:t xml:space="preserve"> DE EXCEÇÃO</w:t>
      </w:r>
      <w:bookmarkEnd w:id="16"/>
      <w:bookmarkEnd w:id="17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18"/>
    </w:p>
    <w:p w:rsidR="000E30D1" w:rsidRPr="006702EE" w:rsidRDefault="000E30D1" w:rsidP="000E30D1">
      <w:pPr>
        <w:rPr>
          <w:strike/>
        </w:rPr>
      </w:pPr>
    </w:p>
    <w:p w:rsidR="00F904E7" w:rsidRPr="00DF405B" w:rsidRDefault="00F904E7" w:rsidP="00F904E7">
      <w:pPr>
        <w:pStyle w:val="Instruo"/>
        <w:numPr>
          <w:ilvl w:val="0"/>
          <w:numId w:val="27"/>
        </w:numPr>
        <w:jc w:val="both"/>
        <w:rPr>
          <w:i w:val="0"/>
          <w:iCs/>
          <w:color w:val="auto"/>
          <w:sz w:val="24"/>
          <w:szCs w:val="24"/>
        </w:rPr>
      </w:pPr>
      <w:r w:rsidRPr="00DF405B">
        <w:rPr>
          <w:i w:val="0"/>
          <w:iCs/>
          <w:color w:val="auto"/>
          <w:sz w:val="24"/>
          <w:szCs w:val="24"/>
        </w:rPr>
        <w:t>O sistema verifica que não foram preenchidos os dados obrigatórios</w:t>
      </w:r>
      <w:r w:rsidR="00D052AF">
        <w:rPr>
          <w:i w:val="0"/>
          <w:iCs/>
          <w:color w:val="auto"/>
          <w:sz w:val="24"/>
          <w:szCs w:val="24"/>
        </w:rPr>
        <w:t>.</w:t>
      </w:r>
    </w:p>
    <w:p w:rsidR="00F904E7" w:rsidRPr="00DF405B" w:rsidRDefault="00F904E7" w:rsidP="00F904E7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DF405B">
        <w:rPr>
          <w:rFonts w:ascii="Arial" w:hAnsi="Arial" w:cs="Arial"/>
          <w:szCs w:val="24"/>
        </w:rPr>
        <w:t>O sistema apresenta a mensagem</w:t>
      </w:r>
      <w:r w:rsidR="00D052AF">
        <w:rPr>
          <w:rFonts w:ascii="Arial" w:hAnsi="Arial" w:cs="Arial"/>
          <w:szCs w:val="24"/>
        </w:rPr>
        <w:t>.</w:t>
      </w:r>
      <w:r w:rsidRPr="00DF405B">
        <w:rPr>
          <w:rFonts w:ascii="Arial" w:hAnsi="Arial" w:cs="Arial"/>
          <w:szCs w:val="24"/>
        </w:rPr>
        <w:t xml:space="preserve"> </w:t>
      </w:r>
      <w:r w:rsidRPr="00DF405B">
        <w:rPr>
          <w:rFonts w:ascii="Arial" w:hAnsi="Arial" w:cs="Arial"/>
          <w:b/>
          <w:szCs w:val="24"/>
        </w:rPr>
        <w:t>[MSG</w:t>
      </w:r>
      <w:r w:rsidR="001E536F">
        <w:rPr>
          <w:rFonts w:ascii="Arial" w:hAnsi="Arial" w:cs="Arial"/>
          <w:b/>
          <w:szCs w:val="24"/>
        </w:rPr>
        <w:t>0</w:t>
      </w:r>
      <w:r>
        <w:rPr>
          <w:rFonts w:ascii="Arial" w:hAnsi="Arial" w:cs="Arial"/>
          <w:b/>
          <w:szCs w:val="24"/>
        </w:rPr>
        <w:t>03</w:t>
      </w:r>
      <w:r w:rsidRPr="00DF405B">
        <w:rPr>
          <w:rFonts w:ascii="Arial" w:hAnsi="Arial" w:cs="Arial"/>
          <w:b/>
          <w:szCs w:val="24"/>
        </w:rPr>
        <w:t>]</w:t>
      </w:r>
    </w:p>
    <w:p w:rsidR="00F904E7" w:rsidRPr="00DF405B" w:rsidRDefault="00F904E7" w:rsidP="00F904E7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405B">
        <w:rPr>
          <w:rFonts w:ascii="Arial" w:hAnsi="Arial" w:cs="Arial"/>
        </w:rPr>
        <w:t xml:space="preserve">O sistema retorna </w:t>
      </w:r>
      <w:r>
        <w:rPr>
          <w:rFonts w:ascii="Arial" w:hAnsi="Arial" w:cs="Arial"/>
        </w:rPr>
        <w:t xml:space="preserve">para </w:t>
      </w:r>
      <w:r w:rsidRPr="00DF405B">
        <w:rPr>
          <w:rFonts w:ascii="Arial" w:hAnsi="Arial" w:cs="Arial"/>
        </w:rPr>
        <w:t xml:space="preserve">o passo </w:t>
      </w:r>
      <w:r w:rsidRPr="001E536F">
        <w:rPr>
          <w:rFonts w:ascii="Arial" w:hAnsi="Arial" w:cs="Arial"/>
        </w:rPr>
        <w:t>4 do</w:t>
      </w:r>
      <w:r w:rsidRPr="00DF405B">
        <w:rPr>
          <w:rFonts w:ascii="Arial" w:hAnsi="Arial" w:cs="Arial"/>
        </w:rPr>
        <w:t xml:space="preserve"> fluxo </w:t>
      </w:r>
      <w:r>
        <w:rPr>
          <w:rFonts w:ascii="Arial" w:hAnsi="Arial" w:cs="Arial"/>
        </w:rPr>
        <w:t>básico</w:t>
      </w:r>
      <w:r w:rsidRPr="00DF405B">
        <w:rPr>
          <w:rFonts w:ascii="Arial" w:hAnsi="Arial" w:cs="Arial"/>
        </w:rPr>
        <w:t>.</w:t>
      </w:r>
    </w:p>
    <w:p w:rsidR="00F904E7" w:rsidRPr="00F70840" w:rsidRDefault="00F904E7" w:rsidP="00F904E7">
      <w:pPr>
        <w:rPr>
          <w:rFonts w:cs="Arial"/>
          <w:iCs/>
          <w:szCs w:val="24"/>
        </w:rPr>
      </w:pPr>
    </w:p>
    <w:p w:rsidR="000E30D1" w:rsidRPr="00F70840" w:rsidRDefault="000E30D1" w:rsidP="000E30D1">
      <w:pPr>
        <w:rPr>
          <w:rFonts w:cs="Arial"/>
          <w:iCs/>
          <w:szCs w:val="24"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19" w:name="_Ref384397719"/>
      <w:r w:rsidRPr="00F70840">
        <w:rPr>
          <w:b/>
          <w:i w:val="0"/>
          <w:iCs/>
          <w:color w:val="auto"/>
          <w:sz w:val="24"/>
          <w:szCs w:val="24"/>
        </w:rPr>
        <w:t>Nenhum registro encontrado</w:t>
      </w:r>
      <w:bookmarkEnd w:id="19"/>
    </w:p>
    <w:p w:rsidR="000E30D1" w:rsidRPr="00F70840" w:rsidRDefault="000E30D1" w:rsidP="000E30D1"/>
    <w:p w:rsidR="00F904E7" w:rsidRPr="00F70840" w:rsidRDefault="000E30D1" w:rsidP="00F904E7">
      <w:pPr>
        <w:ind w:left="1418" w:hanging="284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</w:t>
      </w:r>
      <w:r w:rsidR="00F904E7" w:rsidRPr="00F70840">
        <w:rPr>
          <w:color w:val="auto"/>
          <w:szCs w:val="24"/>
        </w:rPr>
        <w:t>.</w:t>
      </w:r>
      <w:r w:rsidR="00F904E7" w:rsidRPr="00F70840">
        <w:rPr>
          <w:szCs w:val="24"/>
        </w:rPr>
        <w:t xml:space="preserve"> </w:t>
      </w:r>
      <w:r w:rsidR="00F904E7">
        <w:rPr>
          <w:szCs w:val="24"/>
        </w:rPr>
        <w:t>O</w:t>
      </w:r>
      <w:r w:rsidR="00F904E7" w:rsidRPr="00F70840">
        <w:rPr>
          <w:szCs w:val="24"/>
        </w:rPr>
        <w:t xml:space="preserve"> sistema não encontra nenhum registro na pesquisa de </w:t>
      </w:r>
      <w:r w:rsidR="00F904E7">
        <w:rPr>
          <w:szCs w:val="24"/>
        </w:rPr>
        <w:t>perfil</w:t>
      </w:r>
      <w:r w:rsidR="00D052AF">
        <w:rPr>
          <w:szCs w:val="24"/>
        </w:rPr>
        <w:t>.</w:t>
      </w:r>
    </w:p>
    <w:p w:rsidR="00F904E7" w:rsidRPr="00F70840" w:rsidRDefault="00F904E7" w:rsidP="00F904E7">
      <w:pPr>
        <w:ind w:left="1418" w:hanging="284"/>
      </w:pPr>
      <w:r w:rsidRPr="00F70840">
        <w:t>2. O sistema apresenta a mensagem</w:t>
      </w:r>
      <w:r w:rsidR="00D052AF">
        <w:t>.</w:t>
      </w:r>
      <w:r w:rsidRPr="00F70840">
        <w:t xml:space="preserve"> </w:t>
      </w:r>
      <w:r w:rsidRPr="00533E01">
        <w:rPr>
          <w:rFonts w:cs="Arial"/>
          <w:b/>
          <w:color w:val="auto"/>
          <w:szCs w:val="24"/>
        </w:rPr>
        <w:t>[MSG</w:t>
      </w:r>
      <w:r>
        <w:rPr>
          <w:rFonts w:cs="Arial"/>
          <w:b/>
          <w:color w:val="auto"/>
          <w:szCs w:val="24"/>
        </w:rPr>
        <w:t>010</w:t>
      </w:r>
      <w:r w:rsidRPr="00533E01">
        <w:rPr>
          <w:rFonts w:cs="Arial"/>
          <w:b/>
          <w:color w:val="auto"/>
          <w:szCs w:val="24"/>
        </w:rPr>
        <w:t>]</w:t>
      </w:r>
    </w:p>
    <w:p w:rsidR="00F904E7" w:rsidRDefault="00F904E7" w:rsidP="00F904E7">
      <w:pPr>
        <w:ind w:left="1418" w:hanging="284"/>
      </w:pPr>
      <w:r w:rsidRPr="00F70840">
        <w:t xml:space="preserve">3. O sistema retorna para o passo </w:t>
      </w:r>
      <w:r>
        <w:t>10</w:t>
      </w:r>
      <w:r w:rsidRPr="00F70840">
        <w:t xml:space="preserve"> do fluxo básico.</w:t>
      </w:r>
    </w:p>
    <w:p w:rsidR="00E0183F" w:rsidRDefault="00E0183F" w:rsidP="00F904E7">
      <w:pPr>
        <w:ind w:left="1418" w:hanging="284"/>
      </w:pPr>
    </w:p>
    <w:p w:rsidR="00E0183F" w:rsidRDefault="00E0183F" w:rsidP="00E0183F">
      <w:pPr>
        <w:ind w:left="1080"/>
      </w:pPr>
    </w:p>
    <w:p w:rsidR="00E0183F" w:rsidRPr="00F70840" w:rsidRDefault="00D052AF" w:rsidP="00E0183F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20" w:name="_Ref384648615"/>
      <w:r>
        <w:rPr>
          <w:b/>
          <w:i w:val="0"/>
          <w:color w:val="auto"/>
          <w:sz w:val="24"/>
        </w:rPr>
        <w:t xml:space="preserve">Selecione </w:t>
      </w:r>
      <w:r w:rsidR="00E0183F" w:rsidRPr="00F70840">
        <w:rPr>
          <w:b/>
          <w:i w:val="0"/>
          <w:color w:val="auto"/>
          <w:sz w:val="24"/>
        </w:rPr>
        <w:t xml:space="preserve">pelo menos um </w:t>
      </w:r>
      <w:bookmarkEnd w:id="20"/>
      <w:r>
        <w:rPr>
          <w:b/>
          <w:i w:val="0"/>
          <w:color w:val="auto"/>
          <w:sz w:val="24"/>
        </w:rPr>
        <w:t>servidor</w:t>
      </w:r>
    </w:p>
    <w:p w:rsidR="00E0183F" w:rsidRPr="00F70840" w:rsidRDefault="00E0183F" w:rsidP="00E0183F"/>
    <w:p w:rsidR="00D052AF" w:rsidRDefault="00E0183F" w:rsidP="00E0183F">
      <w:pPr>
        <w:ind w:left="1080"/>
      </w:pPr>
      <w:r w:rsidRPr="00F70840">
        <w:rPr>
          <w:color w:val="auto"/>
        </w:rPr>
        <w:t>1.</w:t>
      </w:r>
      <w:r w:rsidRPr="00F70840">
        <w:t xml:space="preserve"> </w:t>
      </w:r>
      <w:r>
        <w:t>O</w:t>
      </w:r>
      <w:r w:rsidRPr="00F70840">
        <w:t xml:space="preserve"> ator </w:t>
      </w:r>
      <w:r w:rsidR="00D052AF">
        <w:t xml:space="preserve">não </w:t>
      </w:r>
      <w:r>
        <w:t>seleciona</w:t>
      </w:r>
      <w:r w:rsidRPr="00F70840">
        <w:t xml:space="preserve"> </w:t>
      </w:r>
      <w:r w:rsidR="00D052AF">
        <w:t xml:space="preserve">o servidor e aciona </w:t>
      </w:r>
      <w:r w:rsidRPr="00F70840">
        <w:t>a opção</w:t>
      </w:r>
      <w:r>
        <w:t xml:space="preserve"> “</w:t>
      </w:r>
      <w:r w:rsidR="00D052AF">
        <w:t>Incluir</w:t>
      </w:r>
      <w:r>
        <w:t>”</w:t>
      </w:r>
      <w:r w:rsidRPr="00F70840">
        <w:t xml:space="preserve"> </w:t>
      </w:r>
      <w:r w:rsidR="00D052AF">
        <w:t>.</w:t>
      </w:r>
    </w:p>
    <w:p w:rsidR="00E0183F" w:rsidRPr="00F70840" w:rsidRDefault="00E0183F" w:rsidP="00E0183F">
      <w:pPr>
        <w:ind w:left="1080"/>
        <w:rPr>
          <w:b/>
        </w:rPr>
      </w:pPr>
      <w:r w:rsidRPr="00F70840">
        <w:t>2. O sistema apresenta a mensagem</w:t>
      </w:r>
      <w:r w:rsidR="00D052AF">
        <w:t>.</w:t>
      </w:r>
      <w:r w:rsidRPr="00F70840">
        <w:t xml:space="preserve"> </w:t>
      </w:r>
      <w:r w:rsidRPr="00F70840">
        <w:rPr>
          <w:b/>
        </w:rPr>
        <w:t>[MSG</w:t>
      </w:r>
      <w:r>
        <w:rPr>
          <w:b/>
          <w:color w:val="auto"/>
        </w:rPr>
        <w:t>03</w:t>
      </w:r>
      <w:r w:rsidR="00D052AF">
        <w:rPr>
          <w:b/>
          <w:color w:val="auto"/>
        </w:rPr>
        <w:t>8</w:t>
      </w:r>
      <w:r w:rsidRPr="00F70840">
        <w:rPr>
          <w:b/>
        </w:rPr>
        <w:t xml:space="preserve">] </w:t>
      </w:r>
    </w:p>
    <w:p w:rsidR="00E0183F" w:rsidRDefault="00E0183F" w:rsidP="00E0183F">
      <w:pPr>
        <w:ind w:left="1080"/>
      </w:pPr>
      <w:r w:rsidRPr="00F70840">
        <w:t xml:space="preserve">3. O sistema retorna para o passo </w:t>
      </w:r>
      <w:r w:rsidR="009F0FED">
        <w:fldChar w:fldCharType="begin"/>
      </w:r>
      <w:r>
        <w:instrText xml:space="preserve"> REF _Ref394571756 \r \h </w:instrText>
      </w:r>
      <w:r w:rsidR="009F0FED">
        <w:fldChar w:fldCharType="separate"/>
      </w:r>
      <w:r>
        <w:t>6</w:t>
      </w:r>
      <w:r w:rsidR="009F0FED">
        <w:fldChar w:fldCharType="end"/>
      </w:r>
      <w:r>
        <w:t xml:space="preserve"> </w:t>
      </w:r>
      <w:r w:rsidRPr="00F70840">
        <w:t>do fluxo básico.</w:t>
      </w:r>
    </w:p>
    <w:p w:rsidR="00533E01" w:rsidRDefault="00533E01" w:rsidP="00F904E7">
      <w:pPr>
        <w:ind w:left="1418" w:hanging="284"/>
      </w:pPr>
    </w:p>
    <w:p w:rsidR="0022696F" w:rsidRDefault="0022696F" w:rsidP="000F16D2">
      <w:pPr>
        <w:rPr>
          <w:color w:val="FF0000"/>
        </w:rPr>
      </w:pPr>
    </w:p>
    <w:p w:rsidR="006A3D99" w:rsidRPr="001E536F" w:rsidRDefault="00503309" w:rsidP="006A3D99">
      <w:pPr>
        <w:pStyle w:val="STJNvel1"/>
        <w:numPr>
          <w:ilvl w:val="0"/>
          <w:numId w:val="1"/>
        </w:numPr>
        <w:tabs>
          <w:tab w:val="left" w:pos="426"/>
        </w:tabs>
        <w:rPr>
          <w:color w:val="auto"/>
        </w:rPr>
      </w:pPr>
      <w:bookmarkStart w:id="21" w:name="_Toc394591546"/>
      <w:r w:rsidRPr="001E536F">
        <w:rPr>
          <w:color w:val="auto"/>
        </w:rPr>
        <w:t>PONTOS DE INCLUSÃO</w:t>
      </w:r>
      <w:bookmarkStart w:id="22" w:name="_Toc373416696"/>
      <w:bookmarkEnd w:id="21"/>
    </w:p>
    <w:p w:rsidR="00405F2E" w:rsidRPr="001E536F" w:rsidRDefault="0021765A" w:rsidP="008131FB">
      <w:pPr>
        <w:ind w:left="348"/>
        <w:rPr>
          <w:color w:val="auto"/>
        </w:rPr>
      </w:pPr>
      <w:r w:rsidRPr="001E536F">
        <w:rPr>
          <w:color w:val="auto"/>
        </w:rPr>
        <w:t>Não se aplica</w:t>
      </w:r>
      <w:r w:rsidR="00AE0E62" w:rsidRPr="001E536F">
        <w:rPr>
          <w:color w:val="auto"/>
        </w:rPr>
        <w:t>.</w:t>
      </w:r>
    </w:p>
    <w:p w:rsidR="00E05C61" w:rsidRPr="001E536F" w:rsidRDefault="00E05C61" w:rsidP="008131FB">
      <w:pPr>
        <w:ind w:left="348"/>
        <w:rPr>
          <w:color w:val="auto"/>
        </w:rPr>
      </w:pPr>
    </w:p>
    <w:p w:rsidR="008131FB" w:rsidRPr="001E536F" w:rsidRDefault="008131FB" w:rsidP="006A3D99">
      <w:pPr>
        <w:ind w:left="348"/>
        <w:rPr>
          <w:color w:val="auto"/>
        </w:rPr>
      </w:pPr>
    </w:p>
    <w:p w:rsidR="006A3D99" w:rsidRPr="001E536F" w:rsidRDefault="00503309" w:rsidP="00D4593E">
      <w:pPr>
        <w:pStyle w:val="STJNvel1"/>
        <w:numPr>
          <w:ilvl w:val="0"/>
          <w:numId w:val="1"/>
        </w:numPr>
        <w:tabs>
          <w:tab w:val="left" w:pos="426"/>
        </w:tabs>
        <w:rPr>
          <w:color w:val="auto"/>
        </w:rPr>
      </w:pPr>
      <w:bookmarkStart w:id="23" w:name="_Toc394591547"/>
      <w:r w:rsidRPr="001E536F">
        <w:rPr>
          <w:color w:val="auto"/>
        </w:rPr>
        <w:t>PONTOS DE EXTENSÃO</w:t>
      </w:r>
      <w:bookmarkEnd w:id="23"/>
    </w:p>
    <w:bookmarkEnd w:id="22"/>
    <w:p w:rsidR="00177937" w:rsidRDefault="00AE0E62" w:rsidP="00AE0E62">
      <w:pPr>
        <w:ind w:left="348"/>
        <w:rPr>
          <w:color w:val="auto"/>
        </w:rPr>
      </w:pPr>
      <w:r w:rsidRPr="00AE0E62">
        <w:rPr>
          <w:color w:val="auto"/>
        </w:rPr>
        <w:t>Não se aplica</w:t>
      </w:r>
      <w:r>
        <w:rPr>
          <w:color w:val="auto"/>
        </w:rPr>
        <w:t>.</w:t>
      </w:r>
    </w:p>
    <w:p w:rsidR="00E05C61" w:rsidRDefault="00E05C61" w:rsidP="00AE0E62">
      <w:pPr>
        <w:ind w:left="348"/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4" w:name="_Toc394591548"/>
      <w:r>
        <w:t>FREQÜÊNCIA DE OCORRÊNCIA</w:t>
      </w:r>
      <w:bookmarkEnd w:id="24"/>
    </w:p>
    <w:p w:rsidR="00177937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E05C61" w:rsidRPr="006A3D99" w:rsidRDefault="00E05C61" w:rsidP="006A3D99">
      <w:pPr>
        <w:ind w:left="348"/>
        <w:rPr>
          <w:color w:val="auto"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5" w:name="_Toc125373395"/>
      <w:bookmarkStart w:id="26" w:name="_Toc394591549"/>
      <w:r>
        <w:t>REFERÊNCIAS</w:t>
      </w:r>
      <w:bookmarkEnd w:id="25"/>
      <w:bookmarkEnd w:id="26"/>
    </w:p>
    <w:p w:rsidR="009478DD" w:rsidRPr="0048723C" w:rsidRDefault="009478DD" w:rsidP="000827C0">
      <w:pPr>
        <w:pStyle w:val="CTMISCorpo1"/>
        <w:spacing w:before="0"/>
      </w:pPr>
      <w:r w:rsidRPr="000827C0">
        <w:t xml:space="preserve">- </w:t>
      </w:r>
      <w:r>
        <w:t>D</w:t>
      </w:r>
      <w:r w:rsidRPr="0048723C">
        <w:t>ocumento de Visão - Versão 1.00</w:t>
      </w:r>
    </w:p>
    <w:p w:rsidR="009478DD" w:rsidRDefault="009478DD" w:rsidP="000827C0">
      <w:pPr>
        <w:pStyle w:val="CTMISCorpo1"/>
        <w:spacing w:before="0"/>
      </w:pPr>
      <w:r w:rsidRPr="0048723C">
        <w:t xml:space="preserve">- Glossário - Versão </w:t>
      </w:r>
      <w:r w:rsidR="0052563E" w:rsidRPr="0048723C">
        <w:t>1.00</w:t>
      </w:r>
    </w:p>
    <w:p w:rsidR="009478DD" w:rsidRPr="0048723C" w:rsidRDefault="009478DD" w:rsidP="000827C0">
      <w:pPr>
        <w:pStyle w:val="CTMISCorpo1"/>
        <w:spacing w:before="0"/>
      </w:pPr>
      <w:r w:rsidRPr="0048723C">
        <w:t xml:space="preserve">- Documento de Especificação de Tela </w:t>
      </w:r>
      <w:r>
        <w:t xml:space="preserve">Associar </w:t>
      </w:r>
      <w:r w:rsidR="00DC3C1B">
        <w:t xml:space="preserve">Usuário </w:t>
      </w:r>
      <w:r>
        <w:t xml:space="preserve">ao Perfil - </w:t>
      </w:r>
      <w:r w:rsidRPr="00D4593E">
        <w:t xml:space="preserve">Versão </w:t>
      </w:r>
      <w:r w:rsidR="0052563E" w:rsidRPr="0048723C">
        <w:t>1.00</w:t>
      </w:r>
    </w:p>
    <w:p w:rsidR="009478DD" w:rsidRPr="0048723C" w:rsidRDefault="009478DD" w:rsidP="000827C0">
      <w:pPr>
        <w:pStyle w:val="CTMISCorpo1"/>
        <w:spacing w:before="0"/>
      </w:pPr>
      <w:r w:rsidRPr="0048723C">
        <w:t xml:space="preserve">- Documento de mensagem - Versão </w:t>
      </w:r>
      <w:r w:rsidR="0052563E" w:rsidRPr="0048723C">
        <w:t>1.00</w:t>
      </w:r>
    </w:p>
    <w:p w:rsidR="009478DD" w:rsidRPr="0048723C" w:rsidRDefault="009478DD" w:rsidP="000827C0">
      <w:pPr>
        <w:pStyle w:val="CTMISCorpo1"/>
        <w:spacing w:before="0"/>
      </w:pPr>
      <w:r w:rsidRPr="0048723C">
        <w:t xml:space="preserve">- Documento de Regra de Negócios - Versão </w:t>
      </w:r>
      <w:r w:rsidR="0052563E" w:rsidRPr="0048723C">
        <w:t>1.00</w:t>
      </w: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C0421F" w:rsidRDefault="00177937" w:rsidP="00C0421F">
      <w:pPr>
        <w:pStyle w:val="STJNvel1"/>
        <w:numPr>
          <w:ilvl w:val="0"/>
          <w:numId w:val="1"/>
        </w:numPr>
      </w:pPr>
      <w:bookmarkStart w:id="27" w:name="_Toc394591550"/>
      <w:r>
        <w:t>REFERÊNCIAS BIBLIOGRÁFICAS</w:t>
      </w:r>
      <w:bookmarkStart w:id="28" w:name="_Toc125373396"/>
      <w:bookmarkEnd w:id="27"/>
    </w:p>
    <w:p w:rsidR="00C0421F" w:rsidRPr="001E536F" w:rsidRDefault="00C0421F" w:rsidP="001E536F">
      <w:pPr>
        <w:pStyle w:val="CTMISCorpo1"/>
      </w:pPr>
      <w:r w:rsidRPr="001E536F">
        <w:t>N</w:t>
      </w:r>
      <w:r w:rsidR="00D31B4F" w:rsidRPr="001E536F">
        <w:t>ão se aplica</w:t>
      </w:r>
      <w:r w:rsidR="001E536F" w:rsidRPr="001E536F">
        <w:t>.</w:t>
      </w:r>
      <w:r w:rsidR="00D31B4F" w:rsidRPr="001E536F">
        <w:t xml:space="preserve"> </w:t>
      </w:r>
    </w:p>
    <w:p w:rsidR="001C765D" w:rsidRDefault="001C765D" w:rsidP="001E536F">
      <w:pPr>
        <w:pStyle w:val="CTMISCorpo1"/>
      </w:pPr>
    </w:p>
    <w:p w:rsidR="00177937" w:rsidRDefault="00177937" w:rsidP="00C0421F">
      <w:pPr>
        <w:pStyle w:val="STJNvel1"/>
        <w:numPr>
          <w:ilvl w:val="0"/>
          <w:numId w:val="1"/>
        </w:numPr>
      </w:pPr>
      <w:bookmarkStart w:id="29" w:name="_Toc394591551"/>
      <w:r>
        <w:t>ASSINATURAS</w:t>
      </w:r>
      <w:bookmarkEnd w:id="0"/>
      <w:bookmarkEnd w:id="28"/>
      <w:bookmarkEnd w:id="29"/>
    </w:p>
    <w:p w:rsidR="002573EB" w:rsidRDefault="002573EB" w:rsidP="002573EB">
      <w:pPr>
        <w:pStyle w:val="STJNvel1"/>
        <w:numPr>
          <w:ilvl w:val="0"/>
          <w:numId w:val="0"/>
        </w:numPr>
      </w:pPr>
    </w:p>
    <w:p w:rsidR="002573EB" w:rsidRDefault="002573EB" w:rsidP="001E536F">
      <w:pPr>
        <w:pStyle w:val="CTMISCorpo1"/>
      </w:pPr>
      <w:r>
        <w:t>Concordam com conteúdo deste documento:</w:t>
      </w:r>
    </w:p>
    <w:p w:rsidR="002573EB" w:rsidRPr="00170DB7" w:rsidRDefault="002573EB" w:rsidP="001E536F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A10893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A10893">
            <w:pPr>
              <w:pStyle w:val="CTMISTabela"/>
              <w:jc w:val="center"/>
            </w:pPr>
          </w:p>
          <w:p w:rsidR="002573EB" w:rsidRPr="0022550D" w:rsidRDefault="002573EB" w:rsidP="00A10893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A1089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A10893">
            <w:pPr>
              <w:pStyle w:val="CTMISTabela"/>
              <w:jc w:val="center"/>
            </w:pPr>
          </w:p>
          <w:p w:rsidR="002573EB" w:rsidRPr="0022550D" w:rsidRDefault="002573EB" w:rsidP="00A10893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A1089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A1089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A10893">
            <w:pPr>
              <w:pStyle w:val="CTMISTabela"/>
              <w:jc w:val="center"/>
            </w:pPr>
          </w:p>
        </w:tc>
      </w:tr>
      <w:tr w:rsidR="002573EB" w:rsidRPr="00170DB7" w:rsidTr="00A10893">
        <w:trPr>
          <w:cantSplit/>
          <w:trHeight w:val="679"/>
        </w:trPr>
        <w:tc>
          <w:tcPr>
            <w:tcW w:w="4932" w:type="dxa"/>
          </w:tcPr>
          <w:p w:rsidR="002573EB" w:rsidRPr="001E536F" w:rsidRDefault="002573EB" w:rsidP="00A10893">
            <w:pPr>
              <w:pStyle w:val="CTMISInstrues"/>
              <w:rPr>
                <w:b/>
              </w:rPr>
            </w:pPr>
            <w:r w:rsidRPr="001E536F">
              <w:t>Thaíssa da Silveira Nascimento Matos</w:t>
            </w:r>
          </w:p>
          <w:p w:rsidR="001E536F" w:rsidRPr="00687F0A" w:rsidRDefault="00DF0425" w:rsidP="001E536F">
            <w:pPr>
              <w:pStyle w:val="CTMISTabela"/>
              <w:jc w:val="center"/>
            </w:pPr>
            <w:r>
              <w:t>Requisitante</w:t>
            </w:r>
            <w:r w:rsidR="001E536F" w:rsidRPr="00687F0A">
              <w:br/>
            </w:r>
            <w:r>
              <w:t>Ouvidoria</w:t>
            </w:r>
          </w:p>
          <w:p w:rsidR="002573EB" w:rsidRPr="001E536F" w:rsidRDefault="002573EB" w:rsidP="009A138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1E536F" w:rsidRDefault="002573EB" w:rsidP="00A10893">
            <w:pPr>
              <w:pStyle w:val="CTMISTabela"/>
              <w:jc w:val="center"/>
              <w:rPr>
                <w:b w:val="0"/>
                <w:lang w:val="pt-BR"/>
              </w:rPr>
            </w:pPr>
            <w:r w:rsidRPr="001E536F">
              <w:rPr>
                <w:b w:val="0"/>
              </w:rPr>
              <w:t>Deusdete Alves Paixão</w:t>
            </w:r>
          </w:p>
          <w:p w:rsidR="002573EB" w:rsidRPr="001E536F" w:rsidRDefault="002573EB" w:rsidP="00A10893">
            <w:pPr>
              <w:pStyle w:val="CTMISTabela"/>
              <w:jc w:val="center"/>
            </w:pPr>
            <w:r w:rsidRPr="001E536F">
              <w:t>Líder do Projeto</w:t>
            </w:r>
          </w:p>
          <w:p w:rsidR="002573EB" w:rsidRPr="001E536F" w:rsidRDefault="002573EB" w:rsidP="00A10893">
            <w:pPr>
              <w:pStyle w:val="CTMISTabela"/>
              <w:jc w:val="center"/>
            </w:pPr>
            <w:r w:rsidRPr="001E536F">
              <w:t>STJ</w:t>
            </w:r>
            <w:r w:rsidRPr="001E536F">
              <w:br/>
            </w:r>
          </w:p>
          <w:p w:rsidR="002573EB" w:rsidRPr="001E536F" w:rsidRDefault="002573EB" w:rsidP="00A10893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A10893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A10893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2573EB" w:rsidRDefault="002573EB" w:rsidP="002573EB">
      <w:pPr>
        <w:pStyle w:val="STJNvel1"/>
        <w:numPr>
          <w:ilvl w:val="0"/>
          <w:numId w:val="0"/>
        </w:numPr>
      </w:pPr>
    </w:p>
    <w:p w:rsidR="00177937" w:rsidRDefault="00177937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177937" w:rsidP="003538F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1C4" w:rsidRDefault="003821C4">
      <w:r>
        <w:separator/>
      </w:r>
    </w:p>
  </w:endnote>
  <w:endnote w:type="continuationSeparator" w:id="0">
    <w:p w:rsidR="003821C4" w:rsidRDefault="00382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1E536F">
      <w:trPr>
        <w:cantSplit/>
        <w:jc w:val="center"/>
      </w:trPr>
      <w:tc>
        <w:tcPr>
          <w:tcW w:w="8268" w:type="dxa"/>
        </w:tcPr>
        <w:p w:rsidR="00532F24" w:rsidRDefault="009F0FED" w:rsidP="00AE0E62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E529BD">
            <w:rPr>
              <w:noProof/>
              <w:sz w:val="20"/>
            </w:rPr>
            <w:t>sisouv_escu_uc008_associar_usuário_perfil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1E536F" w:rsidRDefault="00532F24" w:rsidP="006E47C6">
          <w:pPr>
            <w:pStyle w:val="Rodap"/>
            <w:jc w:val="right"/>
            <w:rPr>
              <w:color w:val="auto"/>
              <w:sz w:val="20"/>
            </w:rPr>
          </w:pPr>
          <w:r w:rsidRPr="001E536F">
            <w:rPr>
              <w:color w:val="auto"/>
              <w:sz w:val="20"/>
            </w:rPr>
            <w:t>Pág.</w:t>
          </w:r>
          <w:r w:rsidR="009F0FED" w:rsidRPr="001E536F">
            <w:rPr>
              <w:rStyle w:val="Nmerodepgina"/>
              <w:color w:val="auto"/>
              <w:sz w:val="20"/>
            </w:rPr>
            <w:fldChar w:fldCharType="begin"/>
          </w:r>
          <w:r w:rsidRPr="001E536F">
            <w:rPr>
              <w:rStyle w:val="Nmerodepgina"/>
              <w:color w:val="auto"/>
              <w:sz w:val="20"/>
            </w:rPr>
            <w:instrText xml:space="preserve"> PAGE </w:instrText>
          </w:r>
          <w:r w:rsidR="009F0FED" w:rsidRPr="001E536F">
            <w:rPr>
              <w:rStyle w:val="Nmerodepgina"/>
              <w:color w:val="auto"/>
              <w:sz w:val="20"/>
            </w:rPr>
            <w:fldChar w:fldCharType="separate"/>
          </w:r>
          <w:r w:rsidR="0052563E">
            <w:rPr>
              <w:rStyle w:val="Nmerodepgina"/>
              <w:noProof/>
              <w:color w:val="auto"/>
              <w:sz w:val="20"/>
            </w:rPr>
            <w:t>3</w:t>
          </w:r>
          <w:r w:rsidR="009F0FED" w:rsidRPr="001E536F">
            <w:rPr>
              <w:rStyle w:val="Nmerodepgina"/>
              <w:color w:val="auto"/>
              <w:sz w:val="20"/>
            </w:rPr>
            <w:fldChar w:fldCharType="end"/>
          </w:r>
          <w:r w:rsidRPr="001E536F">
            <w:rPr>
              <w:color w:val="auto"/>
              <w:sz w:val="20"/>
            </w:rPr>
            <w:t xml:space="preserve"> de </w:t>
          </w:r>
          <w:r w:rsidR="009F0FED" w:rsidRPr="001E536F">
            <w:rPr>
              <w:color w:val="auto"/>
              <w:sz w:val="20"/>
            </w:rPr>
            <w:fldChar w:fldCharType="begin"/>
          </w:r>
          <w:r w:rsidRPr="001E536F">
            <w:rPr>
              <w:color w:val="auto"/>
              <w:sz w:val="20"/>
            </w:rPr>
            <w:instrText xml:space="preserve"> NUMPAGES </w:instrText>
          </w:r>
          <w:r w:rsidR="009F0FED" w:rsidRPr="001E536F">
            <w:rPr>
              <w:color w:val="auto"/>
              <w:sz w:val="20"/>
            </w:rPr>
            <w:fldChar w:fldCharType="separate"/>
          </w:r>
          <w:r w:rsidR="0052563E">
            <w:rPr>
              <w:noProof/>
              <w:color w:val="auto"/>
              <w:sz w:val="20"/>
            </w:rPr>
            <w:t>6</w:t>
          </w:r>
          <w:r w:rsidR="009F0FED" w:rsidRPr="001E536F">
            <w:rPr>
              <w:color w:val="auto"/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9F0FED" w:rsidP="00DF405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AB7B6E">
            <w:rPr>
              <w:noProof/>
              <w:sz w:val="20"/>
            </w:rPr>
            <w:t>sisouv_escu_uc008_associar_usuario_perfil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9F0FE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9F0FED" w:rsidRPr="005449C2">
            <w:rPr>
              <w:sz w:val="20"/>
            </w:rPr>
            <w:fldChar w:fldCharType="separate"/>
          </w:r>
          <w:r w:rsidR="00CE4FB5">
            <w:rPr>
              <w:noProof/>
              <w:sz w:val="20"/>
            </w:rPr>
            <w:t>6</w:t>
          </w:r>
          <w:r w:rsidR="009F0FED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9F0FE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9F0FED" w:rsidRPr="005449C2">
            <w:rPr>
              <w:sz w:val="20"/>
            </w:rPr>
            <w:fldChar w:fldCharType="separate"/>
          </w:r>
          <w:r w:rsidR="00CE4FB5">
            <w:rPr>
              <w:noProof/>
              <w:sz w:val="20"/>
            </w:rPr>
            <w:t>6</w:t>
          </w:r>
          <w:r w:rsidR="009F0FED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1C4" w:rsidRDefault="003821C4">
      <w:r>
        <w:separator/>
      </w:r>
    </w:p>
  </w:footnote>
  <w:footnote w:type="continuationSeparator" w:id="0">
    <w:p w:rsidR="003821C4" w:rsidRDefault="00382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843BC1">
    <w:pPr>
      <w:pStyle w:val="Cabealho"/>
    </w:pPr>
    <w:r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54075" cy="854075"/>
          <wp:effectExtent l="19050" t="0" r="3175" b="0"/>
          <wp:wrapNone/>
          <wp:docPr id="15" name="Imagem 22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75" cy="854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0FE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9F0FED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9F0FED">
      <w:rPr>
        <w:noProof/>
      </w:rPr>
      <w:pict>
        <v:shape id="Text Box 26" o:spid="_x0000_s2050" type="#_x0000_t202" style="position:absolute;margin-left:400.5pt;margin-top:28.2pt;width:68.25pt;height:18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6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843BC1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1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843BC1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13" name="Imagem 25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5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32F24">
            <w:rPr>
              <w:b/>
              <w:bCs/>
              <w:szCs w:val="24"/>
            </w:rPr>
            <w:t>Especificação de Caso de Uso</w:t>
          </w:r>
        </w:p>
        <w:p w:rsidR="001D6DEE" w:rsidRPr="001D6DEE" w:rsidRDefault="009F0FED" w:rsidP="001D6DEE">
          <w:pPr>
            <w:jc w:val="center"/>
            <w:rPr>
              <w:b/>
              <w:bCs/>
              <w:color w:val="auto"/>
              <w:szCs w:val="24"/>
              <w:lang w:eastAsia="en-US"/>
            </w:rPr>
          </w:pPr>
          <w:r w:rsidRPr="009F0FED"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0.65pt;margin-top:.35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 style="mso-next-textbox:#_x0000_s2057">
                  <w:txbxContent>
                    <w:p w:rsidR="00C97E70" w:rsidRPr="00EF182A" w:rsidRDefault="009F0FED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  <w:szCs w:val="24"/>
            </w:rPr>
            <w:t xml:space="preserve"> </w:t>
          </w:r>
          <w:r w:rsidR="003928E0">
            <w:rPr>
              <w:b/>
              <w:bCs/>
              <w:color w:val="auto"/>
              <w:szCs w:val="24"/>
              <w:lang w:eastAsia="en-US"/>
            </w:rPr>
            <w:t xml:space="preserve">Associar Usuário </w:t>
          </w:r>
          <w:r w:rsidR="001D6DEE" w:rsidRPr="001D6DEE">
            <w:rPr>
              <w:b/>
              <w:bCs/>
              <w:color w:val="auto"/>
              <w:szCs w:val="24"/>
              <w:lang w:eastAsia="en-US"/>
            </w:rPr>
            <w:t>ao Perfil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532F24" w:rsidRPr="000A21B4" w:rsidRDefault="009F0FED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 w:rsidRPr="000A21B4">
                <w:rPr>
                  <w:b/>
                </w:rPr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E6A857E0"/>
    <w:lvl w:ilvl="0" w:tplc="B0344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19"/>
  </w:num>
  <w:num w:numId="12">
    <w:abstractNumId w:val="22"/>
  </w:num>
  <w:num w:numId="13">
    <w:abstractNumId w:val="16"/>
  </w:num>
  <w:num w:numId="14">
    <w:abstractNumId w:val="6"/>
  </w:num>
  <w:num w:numId="15">
    <w:abstractNumId w:val="3"/>
  </w:num>
  <w:num w:numId="16">
    <w:abstractNumId w:val="7"/>
  </w:num>
  <w:num w:numId="17">
    <w:abstractNumId w:val="14"/>
  </w:num>
  <w:num w:numId="18">
    <w:abstractNumId w:val="21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18"/>
  </w:num>
  <w:num w:numId="27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5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31C2B"/>
    <w:rsid w:val="00041AE0"/>
    <w:rsid w:val="0004225D"/>
    <w:rsid w:val="00044CD5"/>
    <w:rsid w:val="0005316D"/>
    <w:rsid w:val="00063427"/>
    <w:rsid w:val="00074427"/>
    <w:rsid w:val="000767C6"/>
    <w:rsid w:val="000827C0"/>
    <w:rsid w:val="00084643"/>
    <w:rsid w:val="00087019"/>
    <w:rsid w:val="00092B67"/>
    <w:rsid w:val="000943C5"/>
    <w:rsid w:val="00097FE0"/>
    <w:rsid w:val="000A21B4"/>
    <w:rsid w:val="000A6C74"/>
    <w:rsid w:val="000A7AF2"/>
    <w:rsid w:val="000C0672"/>
    <w:rsid w:val="000C6628"/>
    <w:rsid w:val="000D090F"/>
    <w:rsid w:val="000D6861"/>
    <w:rsid w:val="000E30D1"/>
    <w:rsid w:val="000E38B5"/>
    <w:rsid w:val="000F16D2"/>
    <w:rsid w:val="000F45EB"/>
    <w:rsid w:val="001058D8"/>
    <w:rsid w:val="001204AE"/>
    <w:rsid w:val="00125A56"/>
    <w:rsid w:val="00125FEB"/>
    <w:rsid w:val="00136ACE"/>
    <w:rsid w:val="001439EE"/>
    <w:rsid w:val="0014559A"/>
    <w:rsid w:val="00146E8C"/>
    <w:rsid w:val="00150C90"/>
    <w:rsid w:val="00153BFC"/>
    <w:rsid w:val="001545FF"/>
    <w:rsid w:val="001608E0"/>
    <w:rsid w:val="00166536"/>
    <w:rsid w:val="00173B74"/>
    <w:rsid w:val="00176C2E"/>
    <w:rsid w:val="00177937"/>
    <w:rsid w:val="00191591"/>
    <w:rsid w:val="001A0970"/>
    <w:rsid w:val="001A6B33"/>
    <w:rsid w:val="001B6310"/>
    <w:rsid w:val="001B7C5D"/>
    <w:rsid w:val="001C765D"/>
    <w:rsid w:val="001D0EA6"/>
    <w:rsid w:val="001D6DEE"/>
    <w:rsid w:val="001E3D9E"/>
    <w:rsid w:val="001E536F"/>
    <w:rsid w:val="001E6F3E"/>
    <w:rsid w:val="00206406"/>
    <w:rsid w:val="00206D7D"/>
    <w:rsid w:val="00213B89"/>
    <w:rsid w:val="00214BCE"/>
    <w:rsid w:val="002170C3"/>
    <w:rsid w:val="0021765A"/>
    <w:rsid w:val="00221467"/>
    <w:rsid w:val="0022696F"/>
    <w:rsid w:val="00233516"/>
    <w:rsid w:val="00243761"/>
    <w:rsid w:val="00250EB8"/>
    <w:rsid w:val="002573EB"/>
    <w:rsid w:val="00260FB7"/>
    <w:rsid w:val="00265C89"/>
    <w:rsid w:val="0026642B"/>
    <w:rsid w:val="00266B51"/>
    <w:rsid w:val="00267157"/>
    <w:rsid w:val="00267603"/>
    <w:rsid w:val="00267675"/>
    <w:rsid w:val="00267D99"/>
    <w:rsid w:val="002708C0"/>
    <w:rsid w:val="00282AFB"/>
    <w:rsid w:val="0029724D"/>
    <w:rsid w:val="002A3A0A"/>
    <w:rsid w:val="002A47A3"/>
    <w:rsid w:val="002B370E"/>
    <w:rsid w:val="002B5BA1"/>
    <w:rsid w:val="002B60F0"/>
    <w:rsid w:val="002C059F"/>
    <w:rsid w:val="002C1FE8"/>
    <w:rsid w:val="002C2E5E"/>
    <w:rsid w:val="002C4797"/>
    <w:rsid w:val="002C4B05"/>
    <w:rsid w:val="002D558C"/>
    <w:rsid w:val="002D7ABB"/>
    <w:rsid w:val="002E2F7D"/>
    <w:rsid w:val="002E6D04"/>
    <w:rsid w:val="002F69F7"/>
    <w:rsid w:val="002F7222"/>
    <w:rsid w:val="002F72A0"/>
    <w:rsid w:val="0031297A"/>
    <w:rsid w:val="0031640E"/>
    <w:rsid w:val="003226B4"/>
    <w:rsid w:val="00331481"/>
    <w:rsid w:val="00343F53"/>
    <w:rsid w:val="0034660C"/>
    <w:rsid w:val="00351724"/>
    <w:rsid w:val="003538F9"/>
    <w:rsid w:val="00361674"/>
    <w:rsid w:val="003663DA"/>
    <w:rsid w:val="0037558C"/>
    <w:rsid w:val="003821C4"/>
    <w:rsid w:val="00385279"/>
    <w:rsid w:val="00391A8F"/>
    <w:rsid w:val="0039287D"/>
    <w:rsid w:val="003928E0"/>
    <w:rsid w:val="003A6923"/>
    <w:rsid w:val="003B7BBA"/>
    <w:rsid w:val="003C16A7"/>
    <w:rsid w:val="003E0E1B"/>
    <w:rsid w:val="003E7920"/>
    <w:rsid w:val="003F489C"/>
    <w:rsid w:val="004047B9"/>
    <w:rsid w:val="00405ACF"/>
    <w:rsid w:val="00405F2E"/>
    <w:rsid w:val="0041130F"/>
    <w:rsid w:val="00421837"/>
    <w:rsid w:val="0042259D"/>
    <w:rsid w:val="00426AF7"/>
    <w:rsid w:val="00427E80"/>
    <w:rsid w:val="004375CA"/>
    <w:rsid w:val="00441A1A"/>
    <w:rsid w:val="004447C6"/>
    <w:rsid w:val="004468EC"/>
    <w:rsid w:val="00460256"/>
    <w:rsid w:val="00461CB9"/>
    <w:rsid w:val="00475E83"/>
    <w:rsid w:val="0047762A"/>
    <w:rsid w:val="00487018"/>
    <w:rsid w:val="0049462D"/>
    <w:rsid w:val="00497BF7"/>
    <w:rsid w:val="004A5C5E"/>
    <w:rsid w:val="004B4C17"/>
    <w:rsid w:val="004B668F"/>
    <w:rsid w:val="004B781F"/>
    <w:rsid w:val="004C2B97"/>
    <w:rsid w:val="004C2CF9"/>
    <w:rsid w:val="004C5E2D"/>
    <w:rsid w:val="004D336E"/>
    <w:rsid w:val="004D6A03"/>
    <w:rsid w:val="004D6F5E"/>
    <w:rsid w:val="004E19C7"/>
    <w:rsid w:val="004E2335"/>
    <w:rsid w:val="004F6256"/>
    <w:rsid w:val="00503309"/>
    <w:rsid w:val="00504BF1"/>
    <w:rsid w:val="00514539"/>
    <w:rsid w:val="00516025"/>
    <w:rsid w:val="00516DD1"/>
    <w:rsid w:val="00523549"/>
    <w:rsid w:val="0052563E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39A"/>
    <w:rsid w:val="00552ECF"/>
    <w:rsid w:val="00565761"/>
    <w:rsid w:val="005827A9"/>
    <w:rsid w:val="00584BFA"/>
    <w:rsid w:val="00586CB3"/>
    <w:rsid w:val="005976DC"/>
    <w:rsid w:val="005A0433"/>
    <w:rsid w:val="005A2596"/>
    <w:rsid w:val="005A5C97"/>
    <w:rsid w:val="005B01CE"/>
    <w:rsid w:val="005C1350"/>
    <w:rsid w:val="005C3BE1"/>
    <w:rsid w:val="005D2501"/>
    <w:rsid w:val="005D7F72"/>
    <w:rsid w:val="005E1BE6"/>
    <w:rsid w:val="005E2B63"/>
    <w:rsid w:val="005E2FDE"/>
    <w:rsid w:val="005E59A2"/>
    <w:rsid w:val="005F24BB"/>
    <w:rsid w:val="0060056B"/>
    <w:rsid w:val="00604F9F"/>
    <w:rsid w:val="00623733"/>
    <w:rsid w:val="00636878"/>
    <w:rsid w:val="00641BB6"/>
    <w:rsid w:val="00641EFF"/>
    <w:rsid w:val="00652D7B"/>
    <w:rsid w:val="00663664"/>
    <w:rsid w:val="006702EE"/>
    <w:rsid w:val="0067193E"/>
    <w:rsid w:val="006736BB"/>
    <w:rsid w:val="00676C03"/>
    <w:rsid w:val="00680B5F"/>
    <w:rsid w:val="00693007"/>
    <w:rsid w:val="006935FF"/>
    <w:rsid w:val="006A0E1B"/>
    <w:rsid w:val="006A3413"/>
    <w:rsid w:val="006A3D99"/>
    <w:rsid w:val="006B40D5"/>
    <w:rsid w:val="006C25CC"/>
    <w:rsid w:val="006C4DA5"/>
    <w:rsid w:val="006D60C4"/>
    <w:rsid w:val="006E47C6"/>
    <w:rsid w:val="006E7E3F"/>
    <w:rsid w:val="00700AE6"/>
    <w:rsid w:val="0070186E"/>
    <w:rsid w:val="00710574"/>
    <w:rsid w:val="0073491E"/>
    <w:rsid w:val="007413F5"/>
    <w:rsid w:val="0074308A"/>
    <w:rsid w:val="007433CB"/>
    <w:rsid w:val="007523F6"/>
    <w:rsid w:val="007671BE"/>
    <w:rsid w:val="00782A98"/>
    <w:rsid w:val="00783C9A"/>
    <w:rsid w:val="00787FE5"/>
    <w:rsid w:val="00794E5F"/>
    <w:rsid w:val="007A3A29"/>
    <w:rsid w:val="007B51ED"/>
    <w:rsid w:val="007B7814"/>
    <w:rsid w:val="007C1D64"/>
    <w:rsid w:val="007C7D78"/>
    <w:rsid w:val="007D48C2"/>
    <w:rsid w:val="007D4A8F"/>
    <w:rsid w:val="007D4E1E"/>
    <w:rsid w:val="007D4F17"/>
    <w:rsid w:val="007D688D"/>
    <w:rsid w:val="007E5F59"/>
    <w:rsid w:val="007F3490"/>
    <w:rsid w:val="007F7E35"/>
    <w:rsid w:val="00801A27"/>
    <w:rsid w:val="008124B5"/>
    <w:rsid w:val="008131FB"/>
    <w:rsid w:val="00813757"/>
    <w:rsid w:val="00816484"/>
    <w:rsid w:val="00816642"/>
    <w:rsid w:val="0082416F"/>
    <w:rsid w:val="0082502F"/>
    <w:rsid w:val="0083222A"/>
    <w:rsid w:val="00836AAE"/>
    <w:rsid w:val="00836B5D"/>
    <w:rsid w:val="008371D3"/>
    <w:rsid w:val="00843BC1"/>
    <w:rsid w:val="00861014"/>
    <w:rsid w:val="00866DAF"/>
    <w:rsid w:val="0086792E"/>
    <w:rsid w:val="008751F0"/>
    <w:rsid w:val="0087642A"/>
    <w:rsid w:val="00881A6F"/>
    <w:rsid w:val="00881F79"/>
    <w:rsid w:val="00893DCF"/>
    <w:rsid w:val="008A7B5B"/>
    <w:rsid w:val="008B2BA4"/>
    <w:rsid w:val="008B3F87"/>
    <w:rsid w:val="008C090C"/>
    <w:rsid w:val="008D6CD6"/>
    <w:rsid w:val="008E2A89"/>
    <w:rsid w:val="008F70A0"/>
    <w:rsid w:val="00906318"/>
    <w:rsid w:val="00913FB9"/>
    <w:rsid w:val="009149EA"/>
    <w:rsid w:val="00914CA3"/>
    <w:rsid w:val="00915645"/>
    <w:rsid w:val="00925379"/>
    <w:rsid w:val="00930184"/>
    <w:rsid w:val="00933FC4"/>
    <w:rsid w:val="009405B6"/>
    <w:rsid w:val="00943E67"/>
    <w:rsid w:val="009456E6"/>
    <w:rsid w:val="00946134"/>
    <w:rsid w:val="00946EE2"/>
    <w:rsid w:val="009470BD"/>
    <w:rsid w:val="009478DD"/>
    <w:rsid w:val="009507AB"/>
    <w:rsid w:val="00952D8D"/>
    <w:rsid w:val="009553FA"/>
    <w:rsid w:val="00966A37"/>
    <w:rsid w:val="009778C6"/>
    <w:rsid w:val="009810E0"/>
    <w:rsid w:val="00997E66"/>
    <w:rsid w:val="009A1328"/>
    <w:rsid w:val="009A1385"/>
    <w:rsid w:val="009A13D3"/>
    <w:rsid w:val="009A5EA0"/>
    <w:rsid w:val="009B671C"/>
    <w:rsid w:val="009C45A5"/>
    <w:rsid w:val="009D28A1"/>
    <w:rsid w:val="009D40E9"/>
    <w:rsid w:val="009E5C3B"/>
    <w:rsid w:val="009E7CFD"/>
    <w:rsid w:val="009F0FED"/>
    <w:rsid w:val="009F29ED"/>
    <w:rsid w:val="00A020B7"/>
    <w:rsid w:val="00A0761A"/>
    <w:rsid w:val="00A10893"/>
    <w:rsid w:val="00A133CF"/>
    <w:rsid w:val="00A2106B"/>
    <w:rsid w:val="00A231EB"/>
    <w:rsid w:val="00A23BB9"/>
    <w:rsid w:val="00A24475"/>
    <w:rsid w:val="00A254F8"/>
    <w:rsid w:val="00A401EC"/>
    <w:rsid w:val="00A517F6"/>
    <w:rsid w:val="00A52B6B"/>
    <w:rsid w:val="00A57D1F"/>
    <w:rsid w:val="00A60B3B"/>
    <w:rsid w:val="00A610E6"/>
    <w:rsid w:val="00A7622A"/>
    <w:rsid w:val="00AA0979"/>
    <w:rsid w:val="00AB1FD1"/>
    <w:rsid w:val="00AB7B6E"/>
    <w:rsid w:val="00AC501A"/>
    <w:rsid w:val="00AC5F35"/>
    <w:rsid w:val="00AC7D35"/>
    <w:rsid w:val="00AD04AC"/>
    <w:rsid w:val="00AD094F"/>
    <w:rsid w:val="00AD0D37"/>
    <w:rsid w:val="00AD1FB2"/>
    <w:rsid w:val="00AD2AA1"/>
    <w:rsid w:val="00AE0E62"/>
    <w:rsid w:val="00AE18E5"/>
    <w:rsid w:val="00AE7533"/>
    <w:rsid w:val="00AF2CA7"/>
    <w:rsid w:val="00AF67F6"/>
    <w:rsid w:val="00AF707F"/>
    <w:rsid w:val="00B00695"/>
    <w:rsid w:val="00B03B4B"/>
    <w:rsid w:val="00B26144"/>
    <w:rsid w:val="00B30BE3"/>
    <w:rsid w:val="00B5083E"/>
    <w:rsid w:val="00B51AB3"/>
    <w:rsid w:val="00B54CA5"/>
    <w:rsid w:val="00B727DD"/>
    <w:rsid w:val="00B7784F"/>
    <w:rsid w:val="00B873F3"/>
    <w:rsid w:val="00BA74F4"/>
    <w:rsid w:val="00BB3072"/>
    <w:rsid w:val="00BB5C1B"/>
    <w:rsid w:val="00BC3D32"/>
    <w:rsid w:val="00BC4635"/>
    <w:rsid w:val="00BD39AF"/>
    <w:rsid w:val="00BD39B4"/>
    <w:rsid w:val="00BD54F5"/>
    <w:rsid w:val="00BE13BB"/>
    <w:rsid w:val="00BE6571"/>
    <w:rsid w:val="00C0421F"/>
    <w:rsid w:val="00C0477A"/>
    <w:rsid w:val="00C07959"/>
    <w:rsid w:val="00C16582"/>
    <w:rsid w:val="00C16E60"/>
    <w:rsid w:val="00C25223"/>
    <w:rsid w:val="00C276B0"/>
    <w:rsid w:val="00C360A8"/>
    <w:rsid w:val="00C4087C"/>
    <w:rsid w:val="00C501B3"/>
    <w:rsid w:val="00C522AB"/>
    <w:rsid w:val="00C528D4"/>
    <w:rsid w:val="00C53001"/>
    <w:rsid w:val="00C622B7"/>
    <w:rsid w:val="00C731F0"/>
    <w:rsid w:val="00C75DAA"/>
    <w:rsid w:val="00C8178A"/>
    <w:rsid w:val="00C86CAE"/>
    <w:rsid w:val="00C914AA"/>
    <w:rsid w:val="00C951AC"/>
    <w:rsid w:val="00C97E70"/>
    <w:rsid w:val="00CB181B"/>
    <w:rsid w:val="00CB6590"/>
    <w:rsid w:val="00CC0E2A"/>
    <w:rsid w:val="00CC1C9F"/>
    <w:rsid w:val="00CD241A"/>
    <w:rsid w:val="00CD567C"/>
    <w:rsid w:val="00CD616A"/>
    <w:rsid w:val="00CE4FB5"/>
    <w:rsid w:val="00CF20B5"/>
    <w:rsid w:val="00CF219B"/>
    <w:rsid w:val="00CF715A"/>
    <w:rsid w:val="00D03C0A"/>
    <w:rsid w:val="00D052AF"/>
    <w:rsid w:val="00D116F2"/>
    <w:rsid w:val="00D133C1"/>
    <w:rsid w:val="00D14A67"/>
    <w:rsid w:val="00D1746D"/>
    <w:rsid w:val="00D2181A"/>
    <w:rsid w:val="00D31B4F"/>
    <w:rsid w:val="00D4391A"/>
    <w:rsid w:val="00D4593E"/>
    <w:rsid w:val="00D46EAF"/>
    <w:rsid w:val="00D479AD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A4302"/>
    <w:rsid w:val="00DB3A50"/>
    <w:rsid w:val="00DC1B1E"/>
    <w:rsid w:val="00DC25B3"/>
    <w:rsid w:val="00DC2A06"/>
    <w:rsid w:val="00DC3C1B"/>
    <w:rsid w:val="00DC67AE"/>
    <w:rsid w:val="00DC6E4A"/>
    <w:rsid w:val="00DD5BB6"/>
    <w:rsid w:val="00DE45D4"/>
    <w:rsid w:val="00DE5539"/>
    <w:rsid w:val="00DF0425"/>
    <w:rsid w:val="00DF405B"/>
    <w:rsid w:val="00E0183F"/>
    <w:rsid w:val="00E05C61"/>
    <w:rsid w:val="00E140E5"/>
    <w:rsid w:val="00E2106E"/>
    <w:rsid w:val="00E23960"/>
    <w:rsid w:val="00E3554F"/>
    <w:rsid w:val="00E4224B"/>
    <w:rsid w:val="00E460C3"/>
    <w:rsid w:val="00E529BD"/>
    <w:rsid w:val="00E63E97"/>
    <w:rsid w:val="00E64D95"/>
    <w:rsid w:val="00E65321"/>
    <w:rsid w:val="00E67DE9"/>
    <w:rsid w:val="00E737B0"/>
    <w:rsid w:val="00E761E7"/>
    <w:rsid w:val="00E86BF9"/>
    <w:rsid w:val="00E8744A"/>
    <w:rsid w:val="00E93DEF"/>
    <w:rsid w:val="00EA0285"/>
    <w:rsid w:val="00EA157B"/>
    <w:rsid w:val="00EA470C"/>
    <w:rsid w:val="00EA6ED8"/>
    <w:rsid w:val="00EC117F"/>
    <w:rsid w:val="00EC3F5B"/>
    <w:rsid w:val="00ED5B68"/>
    <w:rsid w:val="00EE41B1"/>
    <w:rsid w:val="00EE5511"/>
    <w:rsid w:val="00EF06C4"/>
    <w:rsid w:val="00EF4969"/>
    <w:rsid w:val="00F0083E"/>
    <w:rsid w:val="00F03A08"/>
    <w:rsid w:val="00F03E18"/>
    <w:rsid w:val="00F04016"/>
    <w:rsid w:val="00F067BB"/>
    <w:rsid w:val="00F300E1"/>
    <w:rsid w:val="00F30531"/>
    <w:rsid w:val="00F31096"/>
    <w:rsid w:val="00F446BB"/>
    <w:rsid w:val="00F44B99"/>
    <w:rsid w:val="00F57144"/>
    <w:rsid w:val="00F70840"/>
    <w:rsid w:val="00F70BA1"/>
    <w:rsid w:val="00F85251"/>
    <w:rsid w:val="00F85F1D"/>
    <w:rsid w:val="00F904E7"/>
    <w:rsid w:val="00F95F12"/>
    <w:rsid w:val="00FB5142"/>
    <w:rsid w:val="00FB73D3"/>
    <w:rsid w:val="00FC0248"/>
    <w:rsid w:val="00FC2537"/>
    <w:rsid w:val="00FC26E2"/>
    <w:rsid w:val="00FC5EF3"/>
    <w:rsid w:val="00FD28FB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1E536F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B668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DAFD0-C4FA-4EB5-BC34-4EC4A6B3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140</TotalTime>
  <Pages>1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4597</CharactersWithSpaces>
  <SharedDoc>false</SharedDoc>
  <HLinks>
    <vt:vector size="84" baseType="variant">
      <vt:variant>
        <vt:i4>1769521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_Toc391908347</vt:lpwstr>
      </vt:variant>
      <vt:variant>
        <vt:i4>1769521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_Toc391908346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_Toc391908345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_Toc391908344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_Toc391908343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_Toc391908342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_Toc391908341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_Toc391908340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_Toc391908339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_Toc391908338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_Toc391908337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_Toc391908336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_Toc391908335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_Toc391908334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Patrick Mouele Nzenguet</dc:creator>
  <cp:lastModifiedBy>rayanne.felicio</cp:lastModifiedBy>
  <cp:revision>11</cp:revision>
  <cp:lastPrinted>2014-06-05T17:02:00Z</cp:lastPrinted>
  <dcterms:created xsi:type="dcterms:W3CDTF">2014-07-31T20:49:00Z</dcterms:created>
  <dcterms:modified xsi:type="dcterms:W3CDTF">2014-09-23T14:29:00Z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