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301BC4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Imprimir</w:t>
      </w:r>
      <w:r w:rsidR="007D0E58">
        <w:rPr>
          <w:lang w:val="pt-BR"/>
        </w:rPr>
        <w:t xml:space="preserve"> Manifesta</w:t>
      </w:r>
      <w:r w:rsidR="00443FCE">
        <w:rPr>
          <w:lang w:val="pt-BR"/>
        </w:rPr>
        <w:t>ção</w:t>
      </w:r>
      <w:r w:rsidR="007D0E58">
        <w:rPr>
          <w:lang w:val="pt-BR"/>
        </w:rPr>
        <w:t xml:space="preserve"> 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0</w:t>
      </w:r>
      <w:r w:rsidR="00265C89">
        <w:rPr>
          <w:b/>
          <w:bCs/>
          <w:color w:val="auto"/>
          <w:sz w:val="36"/>
          <w:szCs w:val="36"/>
          <w:lang w:eastAsia="en-US"/>
        </w:rPr>
        <w:t>.</w:t>
      </w:r>
      <w:r w:rsidR="00125FEB">
        <w:rPr>
          <w:b/>
          <w:bCs/>
          <w:color w:val="auto"/>
          <w:sz w:val="36"/>
          <w:szCs w:val="36"/>
          <w:lang w:eastAsia="en-US"/>
        </w:rPr>
        <w:t>0</w:t>
      </w:r>
      <w:r w:rsidR="007A24D7">
        <w:rPr>
          <w:b/>
          <w:bCs/>
          <w:color w:val="auto"/>
          <w:sz w:val="36"/>
          <w:szCs w:val="36"/>
          <w:lang w:eastAsia="en-US"/>
        </w:rPr>
        <w:t>4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0373CD" w:rsidP="007D0E5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17</w:t>
            </w:r>
            <w:r w:rsidR="005A0433">
              <w:rPr>
                <w:b w:val="0"/>
                <w:lang w:val="pt-BR"/>
              </w:rPr>
              <w:t>/0</w:t>
            </w:r>
            <w:r w:rsidR="007D0E58">
              <w:rPr>
                <w:b w:val="0"/>
                <w:lang w:val="pt-BR"/>
              </w:rPr>
              <w:t>7</w:t>
            </w:r>
            <w:r w:rsidR="005A0433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F229D7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0373CD" w:rsidP="00504BF1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5926FA" w:rsidTr="009D6804">
        <w:trPr>
          <w:jc w:val="center"/>
        </w:trPr>
        <w:tc>
          <w:tcPr>
            <w:tcW w:w="1639" w:type="dxa"/>
          </w:tcPr>
          <w:p w:rsidR="005926FA" w:rsidRPr="00873131" w:rsidRDefault="005926FA" w:rsidP="005926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25/07/2014</w:t>
            </w:r>
          </w:p>
        </w:tc>
        <w:tc>
          <w:tcPr>
            <w:tcW w:w="960" w:type="dxa"/>
          </w:tcPr>
          <w:p w:rsidR="005926FA" w:rsidRPr="00873131" w:rsidRDefault="005926FA" w:rsidP="00C23B34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C23B34"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926FA" w:rsidRPr="00873131" w:rsidRDefault="005926FA" w:rsidP="005926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acordo com a reunião realizada no dia 24/07.</w:t>
            </w:r>
          </w:p>
        </w:tc>
        <w:tc>
          <w:tcPr>
            <w:tcW w:w="2040" w:type="dxa"/>
          </w:tcPr>
          <w:p w:rsidR="005926FA" w:rsidRPr="00873131" w:rsidRDefault="005926FA" w:rsidP="009D6804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130948" w:rsidTr="000222A9">
        <w:trPr>
          <w:jc w:val="center"/>
        </w:trPr>
        <w:tc>
          <w:tcPr>
            <w:tcW w:w="1639" w:type="dxa"/>
          </w:tcPr>
          <w:p w:rsidR="00130948" w:rsidRDefault="00130948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25/08/2014</w:t>
            </w:r>
          </w:p>
        </w:tc>
        <w:tc>
          <w:tcPr>
            <w:tcW w:w="960" w:type="dxa"/>
          </w:tcPr>
          <w:p w:rsidR="00130948" w:rsidRDefault="00130948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30948" w:rsidRDefault="00130948" w:rsidP="000222A9">
            <w:pPr>
              <w:pStyle w:val="CTMISTabela"/>
              <w:rPr>
                <w:b w:val="0"/>
                <w:lang w:val="pt-BR"/>
              </w:rPr>
            </w:pPr>
            <w:r w:rsidRPr="006B541C">
              <w:rPr>
                <w:b w:val="0"/>
                <w:lang w:val="pt-BR"/>
              </w:rPr>
              <w:t>Atualização do documento de acordo com reunião realizada no dia 21/08/2014.</w:t>
            </w:r>
          </w:p>
        </w:tc>
        <w:tc>
          <w:tcPr>
            <w:tcW w:w="2040" w:type="dxa"/>
          </w:tcPr>
          <w:p w:rsidR="00130948" w:rsidRDefault="00130948" w:rsidP="000222A9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Carolina </w:t>
            </w:r>
            <w:proofErr w:type="spellStart"/>
            <w:r>
              <w:rPr>
                <w:b w:val="0"/>
              </w:rPr>
              <w:t>Figuerêdo</w:t>
            </w:r>
            <w:proofErr w:type="spellEnd"/>
            <w:r>
              <w:rPr>
                <w:b w:val="0"/>
              </w:rPr>
              <w:t xml:space="preserve"> Guimarães</w:t>
            </w:r>
          </w:p>
        </w:tc>
      </w:tr>
      <w:tr w:rsidR="00DF44F6" w:rsidTr="009D6804">
        <w:trPr>
          <w:jc w:val="center"/>
        </w:trPr>
        <w:tc>
          <w:tcPr>
            <w:tcW w:w="1639" w:type="dxa"/>
          </w:tcPr>
          <w:p w:rsidR="00DF44F6" w:rsidRDefault="00130948" w:rsidP="005926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03/09/</w:t>
            </w:r>
            <w:r w:rsidR="00DF44F6">
              <w:rPr>
                <w:b w:val="0"/>
                <w:lang w:val="pt-BR"/>
              </w:rPr>
              <w:t>2014</w:t>
            </w:r>
          </w:p>
        </w:tc>
        <w:tc>
          <w:tcPr>
            <w:tcW w:w="960" w:type="dxa"/>
          </w:tcPr>
          <w:p w:rsidR="00DF44F6" w:rsidRDefault="00DF44F6" w:rsidP="00130948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130948">
              <w:rPr>
                <w:b w:val="0"/>
                <w:lang w:val="pt-BR"/>
              </w:rPr>
              <w:t>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F44F6" w:rsidRDefault="00130948" w:rsidP="005926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DF44F6" w:rsidRDefault="00130948" w:rsidP="009D6804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  <w:tr w:rsidR="00414CF7" w:rsidTr="00F53219">
        <w:trPr>
          <w:jc w:val="center"/>
        </w:trPr>
        <w:tc>
          <w:tcPr>
            <w:tcW w:w="1639" w:type="dxa"/>
          </w:tcPr>
          <w:p w:rsidR="00414CF7" w:rsidRDefault="00414CF7" w:rsidP="00F532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04/09/2014</w:t>
            </w:r>
          </w:p>
        </w:tc>
        <w:tc>
          <w:tcPr>
            <w:tcW w:w="960" w:type="dxa"/>
          </w:tcPr>
          <w:p w:rsidR="00414CF7" w:rsidRDefault="00414CF7" w:rsidP="00F532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14CF7" w:rsidRDefault="00414CF7" w:rsidP="00F532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solicitação da equipe de qualidade.</w:t>
            </w:r>
          </w:p>
        </w:tc>
        <w:tc>
          <w:tcPr>
            <w:tcW w:w="2040" w:type="dxa"/>
          </w:tcPr>
          <w:p w:rsidR="00414CF7" w:rsidRDefault="00414CF7" w:rsidP="00F53219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Reyla</w:t>
            </w:r>
            <w:proofErr w:type="spellEnd"/>
            <w:r>
              <w:rPr>
                <w:b w:val="0"/>
              </w:rPr>
              <w:t xml:space="preserve"> Rosa</w:t>
            </w:r>
          </w:p>
        </w:tc>
      </w:tr>
    </w:tbl>
    <w:p w:rsidR="00414CF7" w:rsidRPr="007E3F84" w:rsidRDefault="00414CF7" w:rsidP="00414CF7">
      <w:pPr>
        <w:pStyle w:val="Ttulo"/>
        <w:rPr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B205EE" w:rsidRDefault="000B303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0B3033">
        <w:fldChar w:fldCharType="begin"/>
      </w:r>
      <w:r w:rsidR="00177937">
        <w:instrText xml:space="preserve"> TOC \o "1-3" \h \z </w:instrText>
      </w:r>
      <w:r w:rsidRPr="000B3033">
        <w:fldChar w:fldCharType="separate"/>
      </w:r>
      <w:hyperlink w:anchor="_Toc399319125" w:history="1">
        <w:r w:rsidR="00B205EE" w:rsidRPr="0062680E">
          <w:rPr>
            <w:rStyle w:val="Hyperlink"/>
            <w:noProof/>
          </w:rPr>
          <w:t>1.</w:t>
        </w:r>
        <w:r w:rsidR="00B205E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205EE" w:rsidRPr="0062680E">
          <w:rPr>
            <w:rStyle w:val="Hyperlink"/>
            <w:noProof/>
          </w:rPr>
          <w:t>INTRODUÇÃO</w:t>
        </w:r>
        <w:r w:rsidR="00B205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5EE">
          <w:rPr>
            <w:noProof/>
            <w:webHidden/>
          </w:rPr>
          <w:instrText xml:space="preserve"> PAGEREF _Toc399319125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05EE" w:rsidRDefault="000B303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19126" w:history="1">
        <w:r w:rsidR="00B205EE" w:rsidRPr="0062680E">
          <w:rPr>
            <w:rStyle w:val="Hyperlink"/>
            <w:noProof/>
          </w:rPr>
          <w:t>2.</w:t>
        </w:r>
        <w:r w:rsidR="00B205E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205EE" w:rsidRPr="0062680E">
          <w:rPr>
            <w:rStyle w:val="Hyperlink"/>
            <w:noProof/>
          </w:rPr>
          <w:t>ATORES</w:t>
        </w:r>
        <w:r w:rsidR="00B205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5EE">
          <w:rPr>
            <w:noProof/>
            <w:webHidden/>
          </w:rPr>
          <w:instrText xml:space="preserve"> PAGEREF _Toc399319126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05EE" w:rsidRDefault="000B303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19127" w:history="1">
        <w:r w:rsidR="00B205EE" w:rsidRPr="0062680E">
          <w:rPr>
            <w:rStyle w:val="Hyperlink"/>
            <w:noProof/>
          </w:rPr>
          <w:t>3.</w:t>
        </w:r>
        <w:r w:rsidR="00B205E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205EE" w:rsidRPr="0062680E">
          <w:rPr>
            <w:rStyle w:val="Hyperlink"/>
            <w:noProof/>
          </w:rPr>
          <w:t>INTERESSADOS E INTERESSES</w:t>
        </w:r>
        <w:r w:rsidR="00B205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5EE">
          <w:rPr>
            <w:noProof/>
            <w:webHidden/>
          </w:rPr>
          <w:instrText xml:space="preserve"> PAGEREF _Toc399319127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05EE" w:rsidRDefault="000B303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19128" w:history="1">
        <w:r w:rsidR="00B205EE" w:rsidRPr="0062680E">
          <w:rPr>
            <w:rStyle w:val="Hyperlink"/>
            <w:noProof/>
          </w:rPr>
          <w:t>4.</w:t>
        </w:r>
        <w:r w:rsidR="00B205E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205EE" w:rsidRPr="0062680E">
          <w:rPr>
            <w:rStyle w:val="Hyperlink"/>
            <w:noProof/>
          </w:rPr>
          <w:t>PRÉ-CONDIÇÕES</w:t>
        </w:r>
        <w:r w:rsidR="00B205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5EE">
          <w:rPr>
            <w:noProof/>
            <w:webHidden/>
          </w:rPr>
          <w:instrText xml:space="preserve"> PAGEREF _Toc399319128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05EE" w:rsidRDefault="000B303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19129" w:history="1">
        <w:r w:rsidR="00B205EE" w:rsidRPr="0062680E">
          <w:rPr>
            <w:rStyle w:val="Hyperlink"/>
            <w:noProof/>
          </w:rPr>
          <w:t>5.</w:t>
        </w:r>
        <w:r w:rsidR="00B205E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205EE" w:rsidRPr="0062680E">
          <w:rPr>
            <w:rStyle w:val="Hyperlink"/>
            <w:noProof/>
          </w:rPr>
          <w:t>GARANTIA DE SUCESSO (PÓS-CONDIÇÕES)</w:t>
        </w:r>
        <w:r w:rsidR="00B205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5EE">
          <w:rPr>
            <w:noProof/>
            <w:webHidden/>
          </w:rPr>
          <w:instrText xml:space="preserve"> PAGEREF _Toc399319129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05EE" w:rsidRDefault="000B303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19130" w:history="1">
        <w:r w:rsidR="00B205EE" w:rsidRPr="0062680E">
          <w:rPr>
            <w:rStyle w:val="Hyperlink"/>
            <w:noProof/>
          </w:rPr>
          <w:t>6.</w:t>
        </w:r>
        <w:r w:rsidR="00B205E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205EE" w:rsidRPr="0062680E">
          <w:rPr>
            <w:rStyle w:val="Hyperlink"/>
            <w:noProof/>
          </w:rPr>
          <w:t>FLUXO PRINCIPAL</w:t>
        </w:r>
        <w:r w:rsidR="00B205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5EE">
          <w:rPr>
            <w:noProof/>
            <w:webHidden/>
          </w:rPr>
          <w:instrText xml:space="preserve"> PAGEREF _Toc399319130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05EE" w:rsidRDefault="000B303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19131" w:history="1">
        <w:r w:rsidR="00B205EE" w:rsidRPr="0062680E">
          <w:rPr>
            <w:rStyle w:val="Hyperlink"/>
            <w:noProof/>
          </w:rPr>
          <w:t>7.</w:t>
        </w:r>
        <w:r w:rsidR="00B205E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205EE" w:rsidRPr="0062680E">
          <w:rPr>
            <w:rStyle w:val="Hyperlink"/>
            <w:noProof/>
          </w:rPr>
          <w:t>FLUXOS ALTERNATIVOS</w:t>
        </w:r>
        <w:r w:rsidR="00B205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5EE">
          <w:rPr>
            <w:noProof/>
            <w:webHidden/>
          </w:rPr>
          <w:instrText xml:space="preserve"> PAGEREF _Toc399319131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05EE" w:rsidRDefault="000B303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19132" w:history="1">
        <w:r w:rsidR="00B205EE" w:rsidRPr="0062680E">
          <w:rPr>
            <w:rStyle w:val="Hyperlink"/>
            <w:noProof/>
          </w:rPr>
          <w:t>8.</w:t>
        </w:r>
        <w:r w:rsidR="00B205E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205EE" w:rsidRPr="0062680E">
          <w:rPr>
            <w:rStyle w:val="Hyperlink"/>
            <w:noProof/>
          </w:rPr>
          <w:t>FLUXOS DE EXCEÇÃO</w:t>
        </w:r>
        <w:r w:rsidR="00B205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5EE">
          <w:rPr>
            <w:noProof/>
            <w:webHidden/>
          </w:rPr>
          <w:instrText xml:space="preserve"> PAGEREF _Toc399319132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5EE" w:rsidRDefault="000B303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19133" w:history="1">
        <w:r w:rsidR="00B205EE" w:rsidRPr="0062680E">
          <w:rPr>
            <w:rStyle w:val="Hyperlink"/>
            <w:noProof/>
          </w:rPr>
          <w:t>9.</w:t>
        </w:r>
        <w:r w:rsidR="00B205E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205EE" w:rsidRPr="0062680E">
          <w:rPr>
            <w:rStyle w:val="Hyperlink"/>
            <w:noProof/>
          </w:rPr>
          <w:t>PONTOS DE INCLUSÃO</w:t>
        </w:r>
        <w:r w:rsidR="00B205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5EE">
          <w:rPr>
            <w:noProof/>
            <w:webHidden/>
          </w:rPr>
          <w:instrText xml:space="preserve"> PAGEREF _Toc399319133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5EE" w:rsidRDefault="000B303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19134" w:history="1">
        <w:r w:rsidR="00B205EE" w:rsidRPr="0062680E">
          <w:rPr>
            <w:rStyle w:val="Hyperlink"/>
            <w:noProof/>
          </w:rPr>
          <w:t>10.</w:t>
        </w:r>
        <w:r w:rsidR="00B205E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205EE" w:rsidRPr="0062680E">
          <w:rPr>
            <w:rStyle w:val="Hyperlink"/>
            <w:noProof/>
          </w:rPr>
          <w:t>PONTOS DE EXTENSÃO</w:t>
        </w:r>
        <w:r w:rsidR="00B205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5EE">
          <w:rPr>
            <w:noProof/>
            <w:webHidden/>
          </w:rPr>
          <w:instrText xml:space="preserve"> PAGEREF _Toc399319134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5EE" w:rsidRDefault="000B303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19135" w:history="1">
        <w:r w:rsidR="00B205EE" w:rsidRPr="0062680E">
          <w:rPr>
            <w:rStyle w:val="Hyperlink"/>
            <w:noProof/>
          </w:rPr>
          <w:t>11.</w:t>
        </w:r>
        <w:r w:rsidR="00B205E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205EE" w:rsidRPr="0062680E">
          <w:rPr>
            <w:rStyle w:val="Hyperlink"/>
            <w:noProof/>
          </w:rPr>
          <w:t>FREQÜÊNCIA DE OCORRÊNCIA</w:t>
        </w:r>
        <w:r w:rsidR="00B205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5EE">
          <w:rPr>
            <w:noProof/>
            <w:webHidden/>
          </w:rPr>
          <w:instrText xml:space="preserve"> PAGEREF _Toc399319135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5EE" w:rsidRDefault="000B303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19136" w:history="1">
        <w:r w:rsidR="00B205EE" w:rsidRPr="0062680E">
          <w:rPr>
            <w:rStyle w:val="Hyperlink"/>
            <w:noProof/>
          </w:rPr>
          <w:t>12.</w:t>
        </w:r>
        <w:r w:rsidR="00B205E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205EE" w:rsidRPr="0062680E">
          <w:rPr>
            <w:rStyle w:val="Hyperlink"/>
            <w:noProof/>
          </w:rPr>
          <w:t>REFERÊNCIAS</w:t>
        </w:r>
        <w:r w:rsidR="00B205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5EE">
          <w:rPr>
            <w:noProof/>
            <w:webHidden/>
          </w:rPr>
          <w:instrText xml:space="preserve"> PAGEREF _Toc399319136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5EE" w:rsidRDefault="000B303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19137" w:history="1">
        <w:r w:rsidR="00B205EE" w:rsidRPr="0062680E">
          <w:rPr>
            <w:rStyle w:val="Hyperlink"/>
            <w:noProof/>
          </w:rPr>
          <w:t>13.</w:t>
        </w:r>
        <w:r w:rsidR="00B205E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205EE" w:rsidRPr="0062680E">
          <w:rPr>
            <w:rStyle w:val="Hyperlink"/>
            <w:noProof/>
          </w:rPr>
          <w:t>REFERÊNCIAS BIBLIOGRÁFICAS</w:t>
        </w:r>
        <w:r w:rsidR="00B205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5EE">
          <w:rPr>
            <w:noProof/>
            <w:webHidden/>
          </w:rPr>
          <w:instrText xml:space="preserve"> PAGEREF _Toc399319137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05EE" w:rsidRDefault="000B3033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9319138" w:history="1">
        <w:r w:rsidR="00B205EE" w:rsidRPr="0062680E">
          <w:rPr>
            <w:rStyle w:val="Hyperlink"/>
            <w:noProof/>
          </w:rPr>
          <w:t>14.</w:t>
        </w:r>
        <w:r w:rsidR="00B205EE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B205EE" w:rsidRPr="0062680E">
          <w:rPr>
            <w:rStyle w:val="Hyperlink"/>
            <w:noProof/>
          </w:rPr>
          <w:t>ASSINATURAS</w:t>
        </w:r>
        <w:r w:rsidR="00B205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5EE">
          <w:rPr>
            <w:noProof/>
            <w:webHidden/>
          </w:rPr>
          <w:instrText xml:space="preserve"> PAGEREF _Toc399319138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5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0B3033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9319125"/>
      <w:r>
        <w:t>INTRODUÇÃO</w:t>
      </w:r>
      <w:bookmarkEnd w:id="1"/>
    </w:p>
    <w:p w:rsidR="000373CD" w:rsidRPr="000373CD" w:rsidRDefault="005D2501" w:rsidP="000373CD">
      <w:pPr>
        <w:pStyle w:val="Instruo"/>
        <w:jc w:val="both"/>
        <w:rPr>
          <w:i w:val="0"/>
          <w:color w:val="auto"/>
          <w:sz w:val="24"/>
        </w:rPr>
      </w:pPr>
      <w:r w:rsidRPr="00DF44F6">
        <w:rPr>
          <w:i w:val="0"/>
          <w:color w:val="auto"/>
          <w:sz w:val="24"/>
        </w:rPr>
        <w:t>Este caso de uso descreve a funcionalid</w:t>
      </w:r>
      <w:r w:rsidR="005A0433" w:rsidRPr="00DF44F6">
        <w:rPr>
          <w:i w:val="0"/>
          <w:color w:val="auto"/>
          <w:sz w:val="24"/>
        </w:rPr>
        <w:t xml:space="preserve">ade </w:t>
      </w:r>
      <w:r w:rsidR="00DF44F6">
        <w:rPr>
          <w:i w:val="0"/>
          <w:color w:val="auto"/>
          <w:sz w:val="24"/>
        </w:rPr>
        <w:t>imprimir manifestações</w:t>
      </w:r>
      <w:r w:rsidR="00B55837" w:rsidRPr="00DF44F6">
        <w:rPr>
          <w:i w:val="0"/>
          <w:color w:val="auto"/>
          <w:sz w:val="24"/>
        </w:rPr>
        <w:t xml:space="preserve">, que possibilita o usuário </w:t>
      </w:r>
      <w:r w:rsidR="00DF44F6">
        <w:rPr>
          <w:i w:val="0"/>
          <w:color w:val="auto"/>
          <w:sz w:val="24"/>
        </w:rPr>
        <w:t>selecionar parâmetros específicos para impressão</w:t>
      </w:r>
      <w:r w:rsidR="000373CD" w:rsidRPr="000373CD">
        <w:rPr>
          <w:i w:val="0"/>
          <w:color w:val="auto"/>
          <w:sz w:val="24"/>
        </w:rPr>
        <w:t xml:space="preserve">. </w:t>
      </w:r>
    </w:p>
    <w:p w:rsidR="005D2501" w:rsidRDefault="005D2501" w:rsidP="005D2501">
      <w:pPr>
        <w:pStyle w:val="Instruo"/>
        <w:jc w:val="both"/>
        <w:rPr>
          <w:i w:val="0"/>
          <w:color w:val="auto"/>
          <w:sz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9319126"/>
      <w:r>
        <w:t>ATOR</w:t>
      </w:r>
      <w:r w:rsidR="00516025">
        <w:t>ES</w:t>
      </w:r>
      <w:bookmarkEnd w:id="2"/>
    </w:p>
    <w:p w:rsidR="000373CD" w:rsidRDefault="005D7A3E" w:rsidP="005D7A3E">
      <w:pPr>
        <w:pStyle w:val="Instruo"/>
        <w:keepNext/>
        <w:keepLines/>
        <w:jc w:val="both"/>
        <w:rPr>
          <w:i w:val="0"/>
          <w:iCs/>
          <w:color w:val="auto"/>
        </w:rPr>
      </w:pPr>
      <w:r w:rsidRPr="005D7A3E">
        <w:rPr>
          <w:i w:val="0"/>
          <w:color w:val="auto"/>
          <w:sz w:val="24"/>
        </w:rPr>
        <w:t>Todos os perfis (Usuário Externo, Unidades Responsáveis, etc.) poderão imprimir manifestações</w:t>
      </w:r>
      <w:r>
        <w:rPr>
          <w:i w:val="0"/>
          <w:iCs/>
          <w:color w:val="auto"/>
        </w:rPr>
        <w:t>.</w:t>
      </w:r>
    </w:p>
    <w:p w:rsidR="005D7A3E" w:rsidRPr="005D7A3E" w:rsidRDefault="005D7A3E" w:rsidP="005D7A3E"/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9319127"/>
      <w:r>
        <w:t>INTERESSADOS E INTERESSES</w:t>
      </w:r>
      <w:bookmarkEnd w:id="3"/>
    </w:p>
    <w:p w:rsidR="00DF44F6" w:rsidRPr="00DF44F6" w:rsidRDefault="00DF44F6" w:rsidP="00DF44F6">
      <w:pPr>
        <w:pStyle w:val="RUPCorpo1"/>
        <w:ind w:firstLine="0"/>
      </w:pPr>
      <w:r w:rsidRPr="00DF44F6">
        <w:t>Usuário Interno da Ouvidoria: Responsável por gerenciar manifestações em análise.</w:t>
      </w:r>
    </w:p>
    <w:p w:rsidR="002D558C" w:rsidRDefault="002D558C"/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9319128"/>
      <w:r>
        <w:t>PRÉ-CONDIÇÕES</w:t>
      </w:r>
      <w:bookmarkEnd w:id="4"/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C439FE" w:rsidRPr="00C439FE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C439FE">
        <w:rPr>
          <w:rFonts w:ascii="Arial" w:hAnsi="Arial" w:cs="Arial"/>
          <w:szCs w:val="24"/>
        </w:rPr>
        <w:t xml:space="preserve">O usuário deverá estar devidamente </w:t>
      </w:r>
      <w:r w:rsidR="007F3490" w:rsidRPr="00C439FE">
        <w:rPr>
          <w:rFonts w:ascii="Arial" w:hAnsi="Arial" w:cs="Arial"/>
          <w:szCs w:val="24"/>
        </w:rPr>
        <w:t>registrado</w:t>
      </w:r>
      <w:r w:rsidRPr="00C439FE">
        <w:rPr>
          <w:rFonts w:ascii="Arial" w:hAnsi="Arial" w:cs="Arial"/>
          <w:szCs w:val="24"/>
        </w:rPr>
        <w:t xml:space="preserve"> no sistema com </w:t>
      </w:r>
      <w:r w:rsidR="00DE5539" w:rsidRPr="00C439FE">
        <w:rPr>
          <w:rFonts w:ascii="Arial" w:hAnsi="Arial" w:cs="Arial"/>
          <w:szCs w:val="24"/>
        </w:rPr>
        <w:t>perfil indicado n</w:t>
      </w:r>
      <w:r w:rsidRPr="00C439FE">
        <w:rPr>
          <w:rFonts w:ascii="Arial" w:hAnsi="Arial" w:cs="Arial"/>
          <w:szCs w:val="24"/>
        </w:rPr>
        <w:t xml:space="preserve">o </w:t>
      </w:r>
      <w:r w:rsidRPr="009D0968">
        <w:rPr>
          <w:rFonts w:ascii="Arial" w:hAnsi="Arial" w:cs="Arial"/>
          <w:szCs w:val="24"/>
        </w:rPr>
        <w:t>item</w:t>
      </w:r>
      <w:r w:rsidRPr="009D0968">
        <w:rPr>
          <w:rFonts w:ascii="Arial" w:hAnsi="Arial" w:cs="Arial"/>
        </w:rPr>
        <w:t xml:space="preserve"> </w:t>
      </w:r>
      <w:r w:rsidRPr="009D0968">
        <w:rPr>
          <w:rFonts w:ascii="Arial" w:hAnsi="Arial" w:cs="Arial"/>
          <w:szCs w:val="24"/>
        </w:rPr>
        <w:t>2</w:t>
      </w:r>
      <w:r w:rsidR="00C461F3" w:rsidRPr="009D0968">
        <w:rPr>
          <w:rFonts w:ascii="Arial" w:hAnsi="Arial" w:cs="Arial"/>
          <w:szCs w:val="24"/>
        </w:rPr>
        <w:t xml:space="preserve"> </w:t>
      </w:r>
      <w:r w:rsidR="00C439FE" w:rsidRPr="009D0968">
        <w:rPr>
          <w:rFonts w:ascii="Arial" w:hAnsi="Arial" w:cs="Arial"/>
          <w:szCs w:val="24"/>
        </w:rPr>
        <w:t>e seleciona</w:t>
      </w:r>
      <w:r w:rsidR="009D0968" w:rsidRPr="009D0968">
        <w:rPr>
          <w:rFonts w:ascii="Arial" w:hAnsi="Arial" w:cs="Arial"/>
          <w:szCs w:val="24"/>
        </w:rPr>
        <w:t xml:space="preserve">r </w:t>
      </w:r>
      <w:r w:rsidR="00C439FE" w:rsidRPr="009D0968">
        <w:rPr>
          <w:rFonts w:ascii="Arial" w:hAnsi="Arial" w:cs="Arial"/>
          <w:szCs w:val="24"/>
        </w:rPr>
        <w:t xml:space="preserve">uma </w:t>
      </w:r>
      <w:r w:rsidR="009D0968" w:rsidRPr="009D0968">
        <w:rPr>
          <w:rFonts w:ascii="Arial" w:hAnsi="Arial" w:cs="Arial"/>
          <w:szCs w:val="24"/>
        </w:rPr>
        <w:t xml:space="preserve">ou mais </w:t>
      </w:r>
      <w:r w:rsidR="00C439FE" w:rsidRPr="009D0968">
        <w:rPr>
          <w:rFonts w:ascii="Arial" w:hAnsi="Arial" w:cs="Arial"/>
          <w:szCs w:val="24"/>
        </w:rPr>
        <w:t>manifestaç</w:t>
      </w:r>
      <w:r w:rsidR="009D0968" w:rsidRPr="009D0968">
        <w:rPr>
          <w:rFonts w:ascii="Arial" w:hAnsi="Arial" w:cs="Arial"/>
          <w:szCs w:val="24"/>
        </w:rPr>
        <w:t xml:space="preserve">ões </w:t>
      </w:r>
      <w:r w:rsidR="00C439FE" w:rsidRPr="009D0968">
        <w:rPr>
          <w:rFonts w:ascii="Arial" w:hAnsi="Arial" w:cs="Arial"/>
          <w:szCs w:val="24"/>
        </w:rPr>
        <w:t xml:space="preserve">das seguintes telas: Tela Consultar Manifestações Aguardando da Unidade - 2.2.1, </w:t>
      </w:r>
      <w:r w:rsidR="00C439FE" w:rsidRPr="009D0968">
        <w:rPr>
          <w:rFonts w:ascii="Arial" w:hAnsi="Arial" w:cs="Arial"/>
          <w:b/>
          <w:szCs w:val="24"/>
        </w:rPr>
        <w:t>[IT009]</w:t>
      </w:r>
      <w:r w:rsidR="00C439FE" w:rsidRPr="009D0968">
        <w:rPr>
          <w:rFonts w:ascii="Arial" w:hAnsi="Arial" w:cs="Arial"/>
          <w:szCs w:val="24"/>
        </w:rPr>
        <w:t xml:space="preserve">; </w:t>
      </w:r>
      <w:r w:rsidR="00D01095" w:rsidRPr="009D0968">
        <w:rPr>
          <w:rFonts w:ascii="Arial" w:hAnsi="Arial" w:cs="Arial"/>
          <w:szCs w:val="24"/>
        </w:rPr>
        <w:t xml:space="preserve">Tela Consultar Manifestações Aguardando da Unidade - 2.2.1, </w:t>
      </w:r>
      <w:r w:rsidR="00D01095" w:rsidRPr="009D0968">
        <w:rPr>
          <w:rFonts w:ascii="Arial" w:hAnsi="Arial" w:cs="Arial"/>
          <w:b/>
          <w:szCs w:val="24"/>
        </w:rPr>
        <w:t>[IT013]</w:t>
      </w:r>
      <w:r w:rsidR="009D0968" w:rsidRPr="009D0968">
        <w:rPr>
          <w:rFonts w:ascii="Arial" w:hAnsi="Arial" w:cs="Arial"/>
          <w:szCs w:val="24"/>
        </w:rPr>
        <w:t>;</w:t>
      </w:r>
      <w:r w:rsidR="00E114B5">
        <w:rPr>
          <w:rFonts w:ascii="Arial" w:hAnsi="Arial" w:cs="Arial"/>
          <w:szCs w:val="24"/>
        </w:rPr>
        <w:t xml:space="preserve"> </w:t>
      </w:r>
      <w:r w:rsidR="009D0968" w:rsidRPr="009D0968">
        <w:rPr>
          <w:rFonts w:ascii="Arial" w:hAnsi="Arial" w:cs="Arial"/>
        </w:rPr>
        <w:t xml:space="preserve">Tela Manifestações Devolvidas pela Unidade </w:t>
      </w:r>
      <w:r w:rsidR="009D0968" w:rsidRPr="009D0968">
        <w:rPr>
          <w:rFonts w:ascii="Arial" w:hAnsi="Arial" w:cs="Arial"/>
          <w:szCs w:val="24"/>
        </w:rPr>
        <w:t>- 2.2.1</w:t>
      </w:r>
      <w:r w:rsidR="009D0968" w:rsidRPr="009D0968">
        <w:rPr>
          <w:rFonts w:ascii="Arial" w:hAnsi="Arial" w:cs="Arial"/>
        </w:rPr>
        <w:t xml:space="preserve">, </w:t>
      </w:r>
      <w:r w:rsidR="009D0968" w:rsidRPr="009D0968">
        <w:rPr>
          <w:rFonts w:ascii="Arial" w:hAnsi="Arial" w:cs="Arial"/>
          <w:b/>
          <w:szCs w:val="24"/>
        </w:rPr>
        <w:t>[IT</w:t>
      </w:r>
      <w:r w:rsidR="00C439FE" w:rsidRPr="009D0968">
        <w:rPr>
          <w:rFonts w:ascii="Arial" w:hAnsi="Arial" w:cs="Arial"/>
          <w:b/>
          <w:szCs w:val="24"/>
        </w:rPr>
        <w:t>014</w:t>
      </w:r>
      <w:r w:rsidR="009D0968" w:rsidRPr="009D0968">
        <w:rPr>
          <w:rFonts w:ascii="Arial" w:hAnsi="Arial" w:cs="Arial"/>
          <w:b/>
          <w:szCs w:val="24"/>
        </w:rPr>
        <w:t>]</w:t>
      </w:r>
      <w:r w:rsidR="009D0968" w:rsidRPr="009D0968">
        <w:rPr>
          <w:rFonts w:ascii="Arial" w:hAnsi="Arial" w:cs="Arial"/>
          <w:szCs w:val="24"/>
        </w:rPr>
        <w:t xml:space="preserve">; </w:t>
      </w:r>
      <w:r w:rsidR="009D0968" w:rsidRPr="009D0968">
        <w:rPr>
          <w:rFonts w:ascii="Arial" w:hAnsi="Arial" w:cs="Arial"/>
        </w:rPr>
        <w:t xml:space="preserve">Tela Consultar Manifestações </w:t>
      </w:r>
      <w:r w:rsidR="009D0968" w:rsidRPr="009D0968">
        <w:rPr>
          <w:rFonts w:ascii="Arial" w:hAnsi="Arial" w:cs="Arial"/>
          <w:i/>
        </w:rPr>
        <w:t xml:space="preserve">em </w:t>
      </w:r>
      <w:r w:rsidR="009D0968" w:rsidRPr="009D0968">
        <w:rPr>
          <w:rFonts w:ascii="Arial" w:hAnsi="Arial" w:cs="Arial"/>
        </w:rPr>
        <w:t>Revisão</w:t>
      </w:r>
      <w:r w:rsidR="009D0968" w:rsidRPr="009D0968">
        <w:rPr>
          <w:rFonts w:ascii="Arial" w:hAnsi="Arial" w:cs="Arial"/>
          <w:b/>
          <w:szCs w:val="24"/>
        </w:rPr>
        <w:t xml:space="preserve"> [IT015]</w:t>
      </w:r>
      <w:r w:rsidR="009D0968" w:rsidRPr="009D0968">
        <w:rPr>
          <w:rFonts w:ascii="Arial" w:hAnsi="Arial" w:cs="Arial"/>
          <w:szCs w:val="24"/>
        </w:rPr>
        <w:t>.</w:t>
      </w:r>
    </w:p>
    <w:p w:rsidR="00C439FE" w:rsidRPr="00C439FE" w:rsidRDefault="00C439FE" w:rsidP="00C439FE">
      <w:pPr>
        <w:pStyle w:val="PargrafodaLista"/>
        <w:ind w:left="1004"/>
        <w:jc w:val="both"/>
        <w:rPr>
          <w:rFonts w:ascii="Arial" w:hAnsi="Arial" w:cs="Arial"/>
          <w:szCs w:val="24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9319129"/>
      <w:r>
        <w:t>GARANTIA DE SUCESSO (PÓS-CONDIÇÕES)</w:t>
      </w:r>
      <w:bookmarkStart w:id="6" w:name="_GoBack"/>
      <w:bookmarkEnd w:id="5"/>
      <w:bookmarkEnd w:id="6"/>
    </w:p>
    <w:p w:rsidR="00177937" w:rsidRPr="002D558C" w:rsidRDefault="008B5AF3" w:rsidP="002D558C">
      <w:pPr>
        <w:pStyle w:val="RUPCorpo1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Não se aplica.</w:t>
      </w:r>
    </w:p>
    <w:p w:rsidR="00177937" w:rsidRDefault="00177937">
      <w:pPr>
        <w:rPr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9319130"/>
      <w:r>
        <w:t>FLUXO PRINCIPAL</w:t>
      </w:r>
      <w:bookmarkEnd w:id="7"/>
    </w:p>
    <w:p w:rsidR="00267603" w:rsidRDefault="008A7A3D" w:rsidP="002D558C">
      <w:pPr>
        <w:pStyle w:val="Instruo"/>
        <w:jc w:val="both"/>
        <w:rPr>
          <w:b/>
          <w:i w:val="0"/>
          <w:iCs/>
          <w:color w:val="auto"/>
          <w:sz w:val="24"/>
        </w:rPr>
      </w:pPr>
      <w:r>
        <w:rPr>
          <w:b/>
          <w:i w:val="0"/>
          <w:color w:val="auto"/>
          <w:sz w:val="24"/>
        </w:rPr>
        <w:t xml:space="preserve">Imprimir </w:t>
      </w:r>
      <w:r w:rsidR="007D0E58" w:rsidRPr="005926FA">
        <w:rPr>
          <w:b/>
          <w:i w:val="0"/>
          <w:color w:val="auto"/>
          <w:sz w:val="24"/>
        </w:rPr>
        <w:t>Manifestações</w:t>
      </w:r>
      <w:r w:rsidR="00043F0C" w:rsidRPr="005926FA">
        <w:rPr>
          <w:b/>
          <w:i w:val="0"/>
          <w:color w:val="auto"/>
          <w:sz w:val="24"/>
        </w:rPr>
        <w:t>.</w:t>
      </w:r>
      <w:r w:rsidR="002D558C" w:rsidRPr="002D558C">
        <w:rPr>
          <w:b/>
          <w:i w:val="0"/>
          <w:color w:val="auto"/>
          <w:sz w:val="24"/>
        </w:rPr>
        <w:t xml:space="preserve"> </w:t>
      </w:r>
    </w:p>
    <w:p w:rsidR="002D558C" w:rsidRPr="002D558C" w:rsidRDefault="002D558C" w:rsidP="002D558C"/>
    <w:p w:rsidR="00704067" w:rsidRPr="008B5AF3" w:rsidRDefault="008B5AF3" w:rsidP="008B5AF3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bookmarkStart w:id="8" w:name="_Ref396737067"/>
      <w:r>
        <w:rPr>
          <w:i w:val="0"/>
          <w:color w:val="auto"/>
          <w:sz w:val="24"/>
        </w:rPr>
        <w:t>O</w:t>
      </w:r>
      <w:r w:rsidR="00DF44F6">
        <w:rPr>
          <w:i w:val="0"/>
          <w:color w:val="auto"/>
          <w:sz w:val="24"/>
        </w:rPr>
        <w:t xml:space="preserve"> sistema apresenta</w:t>
      </w:r>
      <w:r w:rsidR="00CC7047">
        <w:rPr>
          <w:i w:val="0"/>
          <w:color w:val="auto"/>
          <w:sz w:val="24"/>
        </w:rPr>
        <w:t xml:space="preserve"> a “Tela Imprimir Manifestações".</w:t>
      </w:r>
      <w:r w:rsidR="002A014A">
        <w:rPr>
          <w:i w:val="0"/>
          <w:color w:val="auto"/>
          <w:sz w:val="24"/>
        </w:rPr>
        <w:t xml:space="preserve"> </w:t>
      </w:r>
      <w:r w:rsidR="00CC7047" w:rsidRPr="00CC7047">
        <w:rPr>
          <w:b/>
          <w:i w:val="0"/>
          <w:color w:val="auto"/>
          <w:sz w:val="24"/>
        </w:rPr>
        <w:t>[</w:t>
      </w:r>
      <w:r w:rsidR="00704067" w:rsidRPr="008B5AF3">
        <w:rPr>
          <w:b/>
          <w:i w:val="0"/>
          <w:color w:val="auto"/>
          <w:sz w:val="24"/>
        </w:rPr>
        <w:t>IT0</w:t>
      </w:r>
      <w:r w:rsidR="00DF44F6">
        <w:rPr>
          <w:b/>
          <w:i w:val="0"/>
          <w:color w:val="auto"/>
          <w:sz w:val="24"/>
        </w:rPr>
        <w:t>12</w:t>
      </w:r>
      <w:r w:rsidR="00704067" w:rsidRPr="008B5AF3">
        <w:rPr>
          <w:b/>
          <w:i w:val="0"/>
          <w:color w:val="auto"/>
          <w:sz w:val="24"/>
        </w:rPr>
        <w:t>]</w:t>
      </w:r>
      <w:bookmarkEnd w:id="8"/>
      <w:r w:rsidR="00CC7047">
        <w:rPr>
          <w:b/>
          <w:i w:val="0"/>
          <w:color w:val="auto"/>
          <w:sz w:val="24"/>
        </w:rPr>
        <w:t>[</w:t>
      </w:r>
      <w:r w:rsidR="00921BC6">
        <w:rPr>
          <w:b/>
          <w:i w:val="0"/>
          <w:color w:val="auto"/>
          <w:sz w:val="24"/>
        </w:rPr>
        <w:t>RN16-01]</w:t>
      </w:r>
    </w:p>
    <w:p w:rsidR="008B5AF3" w:rsidRPr="008B5AF3" w:rsidRDefault="00704067" w:rsidP="00704067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>
        <w:rPr>
          <w:i w:val="0"/>
          <w:color w:val="auto"/>
          <w:sz w:val="24"/>
        </w:rPr>
        <w:t xml:space="preserve">O ator </w:t>
      </w:r>
      <w:r w:rsidR="008B5AF3">
        <w:rPr>
          <w:i w:val="0"/>
          <w:color w:val="auto"/>
          <w:sz w:val="24"/>
        </w:rPr>
        <w:t xml:space="preserve">seleciona </w:t>
      </w:r>
      <w:r w:rsidR="00DF44F6">
        <w:rPr>
          <w:i w:val="0"/>
          <w:color w:val="auto"/>
          <w:sz w:val="24"/>
        </w:rPr>
        <w:t xml:space="preserve">os parâmetros que deseja </w:t>
      </w:r>
      <w:r w:rsidR="00301BC4">
        <w:rPr>
          <w:i w:val="0"/>
          <w:color w:val="auto"/>
          <w:sz w:val="24"/>
        </w:rPr>
        <w:t>imprimir de uma manifestação.</w:t>
      </w:r>
    </w:p>
    <w:p w:rsidR="00FC31DB" w:rsidRPr="00301BC4" w:rsidRDefault="008B5AF3" w:rsidP="005A3675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 w:rsidRPr="00301BC4">
        <w:rPr>
          <w:i w:val="0"/>
          <w:color w:val="auto"/>
          <w:sz w:val="24"/>
        </w:rPr>
        <w:t xml:space="preserve">O </w:t>
      </w:r>
      <w:r w:rsidR="00301BC4" w:rsidRPr="00301BC4">
        <w:rPr>
          <w:i w:val="0"/>
          <w:color w:val="auto"/>
          <w:sz w:val="24"/>
        </w:rPr>
        <w:t>ator seleciona a opção “Imprimir Manifestação”.</w:t>
      </w:r>
    </w:p>
    <w:p w:rsidR="00301BC4" w:rsidRPr="00301BC4" w:rsidRDefault="00301BC4" w:rsidP="005A3675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>
        <w:rPr>
          <w:i w:val="0"/>
          <w:iCs/>
          <w:color w:val="auto"/>
          <w:sz w:val="24"/>
        </w:rPr>
        <w:t>O sistema valida os dados</w:t>
      </w:r>
      <w:r w:rsidR="00CC7047">
        <w:rPr>
          <w:i w:val="0"/>
          <w:iCs/>
          <w:color w:val="auto"/>
          <w:sz w:val="24"/>
        </w:rPr>
        <w:t>.</w:t>
      </w:r>
      <w:r w:rsidR="002A014A">
        <w:rPr>
          <w:i w:val="0"/>
          <w:iCs/>
          <w:color w:val="auto"/>
          <w:sz w:val="24"/>
        </w:rPr>
        <w:t xml:space="preserve"> </w:t>
      </w:r>
      <w:r w:rsidR="00CC7047" w:rsidRPr="00CC7047">
        <w:rPr>
          <w:b/>
          <w:i w:val="0"/>
          <w:iCs/>
          <w:color w:val="auto"/>
          <w:sz w:val="24"/>
        </w:rPr>
        <w:t>[</w:t>
      </w:r>
      <w:r w:rsidR="000B3033">
        <w:rPr>
          <w:b/>
          <w:i w:val="0"/>
          <w:iCs/>
          <w:color w:val="auto"/>
          <w:sz w:val="24"/>
        </w:rPr>
        <w:fldChar w:fldCharType="begin"/>
      </w:r>
      <w:r w:rsidR="008A7A3D">
        <w:rPr>
          <w:b/>
          <w:i w:val="0"/>
          <w:iCs/>
          <w:color w:val="auto"/>
          <w:sz w:val="24"/>
        </w:rPr>
        <w:instrText xml:space="preserve"> REF _Ref397520773 \r \h </w:instrText>
      </w:r>
      <w:r w:rsidR="000B3033">
        <w:rPr>
          <w:b/>
          <w:i w:val="0"/>
          <w:iCs/>
          <w:color w:val="auto"/>
          <w:sz w:val="24"/>
        </w:rPr>
      </w:r>
      <w:r w:rsidR="000B3033">
        <w:rPr>
          <w:b/>
          <w:i w:val="0"/>
          <w:iCs/>
          <w:color w:val="auto"/>
          <w:sz w:val="24"/>
        </w:rPr>
        <w:fldChar w:fldCharType="separate"/>
      </w:r>
      <w:r w:rsidR="008A7A3D">
        <w:rPr>
          <w:b/>
          <w:i w:val="0"/>
          <w:iCs/>
          <w:color w:val="auto"/>
          <w:sz w:val="24"/>
        </w:rPr>
        <w:t>FE-1</w:t>
      </w:r>
      <w:r w:rsidR="000B3033">
        <w:rPr>
          <w:b/>
          <w:i w:val="0"/>
          <w:iCs/>
          <w:color w:val="auto"/>
          <w:sz w:val="24"/>
        </w:rPr>
        <w:fldChar w:fldCharType="end"/>
      </w:r>
      <w:r w:rsidRPr="00301BC4">
        <w:rPr>
          <w:b/>
          <w:i w:val="0"/>
          <w:iCs/>
          <w:color w:val="auto"/>
          <w:sz w:val="24"/>
        </w:rPr>
        <w:t>]</w:t>
      </w:r>
    </w:p>
    <w:p w:rsidR="00704067" w:rsidRPr="00301BC4" w:rsidRDefault="00301BC4" w:rsidP="005A3675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</w:rPr>
      </w:pPr>
      <w:r w:rsidRPr="00301BC4">
        <w:rPr>
          <w:i w:val="0"/>
          <w:color w:val="auto"/>
          <w:sz w:val="24"/>
        </w:rPr>
        <w:t>O sistem</w:t>
      </w:r>
      <w:r>
        <w:rPr>
          <w:i w:val="0"/>
          <w:color w:val="auto"/>
          <w:sz w:val="24"/>
        </w:rPr>
        <w:t>a recupera os dados de acordo com os parâmetros selecionados</w:t>
      </w:r>
      <w:r w:rsidR="00CC7047">
        <w:rPr>
          <w:i w:val="0"/>
          <w:color w:val="auto"/>
          <w:sz w:val="24"/>
        </w:rPr>
        <w:t>.</w:t>
      </w:r>
      <w:r w:rsidR="002A014A">
        <w:rPr>
          <w:i w:val="0"/>
          <w:color w:val="auto"/>
          <w:sz w:val="24"/>
        </w:rPr>
        <w:t xml:space="preserve"> </w:t>
      </w:r>
      <w:r w:rsidR="00CC7047" w:rsidRPr="00CC7047">
        <w:rPr>
          <w:b/>
          <w:i w:val="0"/>
          <w:color w:val="auto"/>
          <w:sz w:val="24"/>
        </w:rPr>
        <w:t>[</w:t>
      </w:r>
      <w:r w:rsidR="000B3033">
        <w:rPr>
          <w:b/>
          <w:i w:val="0"/>
          <w:color w:val="auto"/>
          <w:sz w:val="24"/>
        </w:rPr>
        <w:fldChar w:fldCharType="begin"/>
      </w:r>
      <w:r w:rsidR="008A7A3D">
        <w:rPr>
          <w:b/>
          <w:i w:val="0"/>
          <w:color w:val="auto"/>
          <w:sz w:val="24"/>
        </w:rPr>
        <w:instrText xml:space="preserve"> REF _Ref397520782 \r \h </w:instrText>
      </w:r>
      <w:r w:rsidR="000B3033">
        <w:rPr>
          <w:b/>
          <w:i w:val="0"/>
          <w:color w:val="auto"/>
          <w:sz w:val="24"/>
        </w:rPr>
      </w:r>
      <w:r w:rsidR="000B3033">
        <w:rPr>
          <w:b/>
          <w:i w:val="0"/>
          <w:color w:val="auto"/>
          <w:sz w:val="24"/>
        </w:rPr>
        <w:fldChar w:fldCharType="separate"/>
      </w:r>
      <w:r w:rsidR="008A7A3D">
        <w:rPr>
          <w:b/>
          <w:i w:val="0"/>
          <w:color w:val="auto"/>
          <w:sz w:val="24"/>
        </w:rPr>
        <w:t>FE-2</w:t>
      </w:r>
      <w:r w:rsidR="000B3033">
        <w:rPr>
          <w:b/>
          <w:i w:val="0"/>
          <w:color w:val="auto"/>
          <w:sz w:val="24"/>
        </w:rPr>
        <w:fldChar w:fldCharType="end"/>
      </w:r>
      <w:r w:rsidRPr="00301BC4">
        <w:rPr>
          <w:b/>
          <w:i w:val="0"/>
          <w:color w:val="auto"/>
          <w:sz w:val="24"/>
        </w:rPr>
        <w:t>]</w:t>
      </w:r>
    </w:p>
    <w:p w:rsidR="00CA6781" w:rsidRDefault="00CA6781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4653246"/>
      <w:r>
        <w:rPr>
          <w:rFonts w:ascii="Arial" w:hAnsi="Arial" w:cs="Arial"/>
          <w:szCs w:val="24"/>
        </w:rPr>
        <w:t>O sistema apresenta o relatório a ser impresso com os parâmetros selecionados.</w:t>
      </w:r>
    </w:p>
    <w:p w:rsidR="00CF20B5" w:rsidRDefault="00CF20B5" w:rsidP="008371D3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99318392"/>
      <w:r w:rsidRPr="000A7AF2">
        <w:rPr>
          <w:rFonts w:ascii="Arial" w:hAnsi="Arial" w:cs="Arial"/>
          <w:szCs w:val="24"/>
        </w:rPr>
        <w:t>O</w:t>
      </w:r>
      <w:r w:rsidR="0039287D" w:rsidRPr="000A7AF2">
        <w:rPr>
          <w:rFonts w:ascii="Arial" w:hAnsi="Arial" w:cs="Arial"/>
          <w:szCs w:val="24"/>
        </w:rPr>
        <w:t xml:space="preserve"> caso de uso é </w:t>
      </w:r>
      <w:r w:rsidRPr="000A7AF2">
        <w:rPr>
          <w:rFonts w:ascii="Arial" w:hAnsi="Arial" w:cs="Arial"/>
          <w:szCs w:val="24"/>
        </w:rPr>
        <w:t>encerrado</w:t>
      </w:r>
      <w:r w:rsidR="0039287D" w:rsidRPr="000A7AF2">
        <w:rPr>
          <w:rFonts w:ascii="Arial" w:hAnsi="Arial" w:cs="Arial"/>
          <w:szCs w:val="24"/>
        </w:rPr>
        <w:t>.</w:t>
      </w:r>
      <w:bookmarkEnd w:id="9"/>
      <w:bookmarkEnd w:id="10"/>
    </w:p>
    <w:p w:rsidR="00BB40FC" w:rsidRDefault="00BB40FC"/>
    <w:p w:rsidR="00811E07" w:rsidRDefault="00811E07"/>
    <w:p w:rsidR="00974159" w:rsidRDefault="00177937" w:rsidP="00974159">
      <w:pPr>
        <w:pStyle w:val="STJNvel1"/>
        <w:numPr>
          <w:ilvl w:val="0"/>
          <w:numId w:val="1"/>
        </w:numPr>
        <w:rPr>
          <w:color w:val="auto"/>
        </w:rPr>
      </w:pPr>
      <w:bookmarkStart w:id="11" w:name="_Toc399319131"/>
      <w:r w:rsidRPr="0073491E">
        <w:t>FLUXOS</w:t>
      </w:r>
      <w:r>
        <w:rPr>
          <w:color w:val="auto"/>
        </w:rPr>
        <w:t xml:space="preserve"> ALTERNATIVOS</w:t>
      </w:r>
      <w:bookmarkEnd w:id="11"/>
    </w:p>
    <w:p w:rsidR="00301BC4" w:rsidRPr="002D558C" w:rsidRDefault="00301BC4" w:rsidP="00301BC4">
      <w:pPr>
        <w:pStyle w:val="RUPCorpo1"/>
        <w:ind w:left="360" w:firstLine="0"/>
        <w:rPr>
          <w:rFonts w:eastAsia="SimSun"/>
          <w:kern w:val="3"/>
          <w:lang w:eastAsia="zh-CN" w:bidi="hi-IN"/>
        </w:rPr>
      </w:pPr>
      <w:r>
        <w:rPr>
          <w:rFonts w:eastAsia="SimSun"/>
          <w:kern w:val="3"/>
          <w:lang w:eastAsia="zh-CN" w:bidi="hi-IN"/>
        </w:rPr>
        <w:t>Não se aplica.</w:t>
      </w:r>
    </w:p>
    <w:p w:rsidR="00D8148A" w:rsidRPr="00D8148A" w:rsidRDefault="00D8148A" w:rsidP="00D8148A">
      <w:pPr>
        <w:rPr>
          <w:rFonts w:eastAsia="SimSun"/>
          <w:kern w:val="3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82318137"/>
      <w:bookmarkStart w:id="13" w:name="_Toc399319132"/>
      <w:r w:rsidRPr="0073491E">
        <w:t>FLUXOS</w:t>
      </w:r>
      <w:r>
        <w:rPr>
          <w:color w:val="auto"/>
        </w:rPr>
        <w:t xml:space="preserve"> DE EXCEÇÃO</w:t>
      </w:r>
      <w:bookmarkEnd w:id="12"/>
      <w:bookmarkEnd w:id="13"/>
    </w:p>
    <w:p w:rsidR="00301BC4" w:rsidRDefault="00301BC4" w:rsidP="00301BC4">
      <w:pPr>
        <w:pStyle w:val="Instruo"/>
        <w:jc w:val="both"/>
        <w:rPr>
          <w:i w:val="0"/>
          <w:iCs/>
        </w:rPr>
      </w:pPr>
    </w:p>
    <w:p w:rsidR="00301BC4" w:rsidRPr="00461763" w:rsidRDefault="00301BC4" w:rsidP="00301BC4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14" w:name="_Ref384397719"/>
      <w:bookmarkStart w:id="15" w:name="_Ref397520773"/>
      <w:r>
        <w:rPr>
          <w:b/>
          <w:i w:val="0"/>
          <w:color w:val="auto"/>
          <w:sz w:val="24"/>
        </w:rPr>
        <w:t>Campos</w:t>
      </w:r>
      <w:bookmarkEnd w:id="14"/>
      <w:r>
        <w:rPr>
          <w:b/>
          <w:i w:val="0"/>
          <w:color w:val="auto"/>
          <w:sz w:val="24"/>
        </w:rPr>
        <w:t xml:space="preserve"> obrigatórios</w:t>
      </w:r>
      <w:bookmarkEnd w:id="15"/>
    </w:p>
    <w:p w:rsidR="00301BC4" w:rsidRPr="00F70840" w:rsidRDefault="00301BC4" w:rsidP="00301BC4"/>
    <w:p w:rsidR="00301BC4" w:rsidRPr="00461763" w:rsidRDefault="00301BC4" w:rsidP="00301BC4">
      <w:pPr>
        <w:pStyle w:val="Instruo"/>
        <w:numPr>
          <w:ilvl w:val="0"/>
          <w:numId w:val="27"/>
        </w:numPr>
        <w:jc w:val="both"/>
        <w:rPr>
          <w:i w:val="0"/>
          <w:color w:val="auto"/>
          <w:sz w:val="24"/>
        </w:rPr>
      </w:pPr>
      <w:r w:rsidRPr="00461763">
        <w:rPr>
          <w:i w:val="0"/>
          <w:color w:val="auto"/>
          <w:sz w:val="24"/>
        </w:rPr>
        <w:t>O sistema verifica que não foram preenchidos os dados obrigatórios</w:t>
      </w:r>
      <w:r>
        <w:rPr>
          <w:i w:val="0"/>
          <w:color w:val="auto"/>
          <w:sz w:val="24"/>
        </w:rPr>
        <w:t>.</w:t>
      </w:r>
    </w:p>
    <w:p w:rsidR="00301BC4" w:rsidRPr="00461763" w:rsidRDefault="00301BC4" w:rsidP="00301BC4">
      <w:pPr>
        <w:pStyle w:val="PargrafodaLista"/>
        <w:numPr>
          <w:ilvl w:val="0"/>
          <w:numId w:val="27"/>
        </w:numPr>
        <w:rPr>
          <w:rFonts w:ascii="Arial" w:eastAsia="Times New Roman" w:hAnsi="Arial" w:cs="Arial"/>
          <w:kern w:val="0"/>
          <w:szCs w:val="24"/>
          <w:lang w:eastAsia="pt-BR" w:bidi="ar-SA"/>
        </w:rPr>
      </w:pPr>
      <w:r w:rsidRPr="00461763">
        <w:rPr>
          <w:rFonts w:ascii="Arial" w:eastAsia="Times New Roman" w:hAnsi="Arial" w:cs="Arial"/>
          <w:kern w:val="0"/>
          <w:szCs w:val="24"/>
          <w:lang w:eastAsia="pt-BR" w:bidi="ar-SA"/>
        </w:rPr>
        <w:t>O sistema apresenta a mensagem</w:t>
      </w:r>
      <w:r w:rsidR="00CA6781"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. </w:t>
      </w:r>
      <w:r w:rsidR="00CA6781" w:rsidRPr="0061451D">
        <w:rPr>
          <w:rFonts w:ascii="Arial" w:eastAsia="Times New Roman" w:hAnsi="Arial" w:cs="Arial"/>
          <w:b/>
          <w:kern w:val="0"/>
          <w:szCs w:val="24"/>
          <w:lang w:eastAsia="pt-BR" w:bidi="ar-SA"/>
        </w:rPr>
        <w:t>[</w:t>
      </w:r>
      <w:r w:rsidRPr="0061451D">
        <w:rPr>
          <w:rFonts w:ascii="Arial" w:eastAsia="Times New Roman" w:hAnsi="Arial" w:cs="Arial"/>
          <w:b/>
          <w:kern w:val="0"/>
          <w:szCs w:val="24"/>
          <w:lang w:eastAsia="pt-BR" w:bidi="ar-SA"/>
        </w:rPr>
        <w:t>M</w:t>
      </w:r>
      <w:r w:rsidRPr="00CC7047">
        <w:rPr>
          <w:rFonts w:ascii="Arial" w:eastAsia="Times New Roman" w:hAnsi="Arial" w:cs="Arial"/>
          <w:b/>
          <w:kern w:val="0"/>
          <w:szCs w:val="24"/>
          <w:lang w:eastAsia="pt-BR" w:bidi="ar-SA"/>
        </w:rPr>
        <w:t>SG003</w:t>
      </w:r>
      <w:r w:rsidRPr="00461763">
        <w:rPr>
          <w:rFonts w:ascii="Arial" w:eastAsia="Times New Roman" w:hAnsi="Arial" w:cs="Arial"/>
          <w:b/>
          <w:kern w:val="0"/>
          <w:szCs w:val="24"/>
          <w:lang w:eastAsia="pt-BR" w:bidi="ar-SA"/>
        </w:rPr>
        <w:t>]</w:t>
      </w:r>
    </w:p>
    <w:p w:rsidR="00301BC4" w:rsidRPr="00461763" w:rsidRDefault="00301BC4" w:rsidP="00301BC4">
      <w:pPr>
        <w:pStyle w:val="PargrafodaLista"/>
        <w:numPr>
          <w:ilvl w:val="0"/>
          <w:numId w:val="27"/>
        </w:numPr>
        <w:rPr>
          <w:rFonts w:ascii="Arial" w:eastAsia="Times New Roman" w:hAnsi="Arial" w:cs="Arial"/>
          <w:kern w:val="0"/>
          <w:szCs w:val="24"/>
          <w:lang w:eastAsia="pt-BR" w:bidi="ar-SA"/>
        </w:rPr>
      </w:pPr>
      <w:r w:rsidRPr="00461763">
        <w:rPr>
          <w:rFonts w:ascii="Arial" w:eastAsia="Times New Roman" w:hAnsi="Arial" w:cs="Arial"/>
          <w:kern w:val="0"/>
          <w:szCs w:val="24"/>
          <w:lang w:eastAsia="pt-BR" w:bidi="ar-SA"/>
        </w:rPr>
        <w:t>O sistema retorna para o passo</w:t>
      </w:r>
      <w:r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</w:t>
      </w:r>
      <w:r w:rsidR="000B3033">
        <w:rPr>
          <w:rFonts w:ascii="Arial" w:eastAsia="Times New Roman" w:hAnsi="Arial" w:cs="Arial"/>
          <w:kern w:val="0"/>
          <w:szCs w:val="24"/>
          <w:lang w:eastAsia="pt-BR" w:bidi="ar-SA"/>
        </w:rPr>
        <w:fldChar w:fldCharType="begin"/>
      </w:r>
      <w:r>
        <w:rPr>
          <w:rFonts w:ascii="Arial" w:eastAsia="Times New Roman" w:hAnsi="Arial" w:cs="Arial"/>
          <w:kern w:val="0"/>
          <w:szCs w:val="24"/>
          <w:lang w:eastAsia="pt-BR" w:bidi="ar-SA"/>
        </w:rPr>
        <w:instrText xml:space="preserve"> REF _Ref396737067 \r \h </w:instrText>
      </w:r>
      <w:r w:rsidR="000B3033">
        <w:rPr>
          <w:rFonts w:ascii="Arial" w:eastAsia="Times New Roman" w:hAnsi="Arial" w:cs="Arial"/>
          <w:kern w:val="0"/>
          <w:szCs w:val="24"/>
          <w:lang w:eastAsia="pt-BR" w:bidi="ar-SA"/>
        </w:rPr>
      </w:r>
      <w:r w:rsidR="000B3033">
        <w:rPr>
          <w:rFonts w:ascii="Arial" w:eastAsia="Times New Roman" w:hAnsi="Arial" w:cs="Arial"/>
          <w:kern w:val="0"/>
          <w:szCs w:val="24"/>
          <w:lang w:eastAsia="pt-BR" w:bidi="ar-SA"/>
        </w:rPr>
        <w:fldChar w:fldCharType="separate"/>
      </w:r>
      <w:r>
        <w:rPr>
          <w:rFonts w:ascii="Arial" w:eastAsia="Times New Roman" w:hAnsi="Arial" w:cs="Arial"/>
          <w:kern w:val="0"/>
          <w:szCs w:val="24"/>
          <w:lang w:eastAsia="pt-BR" w:bidi="ar-SA"/>
        </w:rPr>
        <w:t>1</w:t>
      </w:r>
      <w:r w:rsidR="000B3033">
        <w:rPr>
          <w:rFonts w:ascii="Arial" w:eastAsia="Times New Roman" w:hAnsi="Arial" w:cs="Arial"/>
          <w:kern w:val="0"/>
          <w:szCs w:val="24"/>
          <w:lang w:eastAsia="pt-BR" w:bidi="ar-SA"/>
        </w:rPr>
        <w:fldChar w:fldCharType="end"/>
      </w:r>
      <w:r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do fluxo principal.</w:t>
      </w:r>
    </w:p>
    <w:p w:rsidR="00301BC4" w:rsidRDefault="00301BC4" w:rsidP="00301BC4">
      <w:pPr>
        <w:ind w:left="1418" w:hanging="284"/>
      </w:pPr>
    </w:p>
    <w:p w:rsidR="00301BC4" w:rsidRPr="00D14CDB" w:rsidRDefault="00301BC4" w:rsidP="00301BC4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</w:rPr>
      </w:pPr>
      <w:bookmarkStart w:id="16" w:name="_Ref397520782"/>
      <w:r>
        <w:rPr>
          <w:b/>
          <w:i w:val="0"/>
          <w:color w:val="auto"/>
          <w:sz w:val="24"/>
        </w:rPr>
        <w:t>Erro no banco de dados</w:t>
      </w:r>
      <w:bookmarkEnd w:id="16"/>
    </w:p>
    <w:p w:rsidR="00301BC4" w:rsidRPr="00F70840" w:rsidRDefault="00301BC4" w:rsidP="00301BC4"/>
    <w:p w:rsidR="00301BC4" w:rsidRPr="00E43ABC" w:rsidRDefault="00301BC4" w:rsidP="00301BC4">
      <w:pPr>
        <w:pStyle w:val="Instruo"/>
        <w:numPr>
          <w:ilvl w:val="0"/>
          <w:numId w:val="33"/>
        </w:numPr>
        <w:jc w:val="both"/>
        <w:rPr>
          <w:i w:val="0"/>
          <w:color w:val="auto"/>
          <w:sz w:val="24"/>
        </w:rPr>
      </w:pPr>
      <w:r w:rsidRPr="00E43ABC">
        <w:rPr>
          <w:i w:val="0"/>
          <w:color w:val="auto"/>
          <w:sz w:val="24"/>
        </w:rPr>
        <w:t>O sistema verifica que o banco de dados</w:t>
      </w:r>
      <w:r w:rsidR="00CA6781">
        <w:rPr>
          <w:i w:val="0"/>
          <w:color w:val="auto"/>
          <w:sz w:val="24"/>
        </w:rPr>
        <w:t xml:space="preserve"> está indisponível</w:t>
      </w:r>
      <w:r>
        <w:rPr>
          <w:i w:val="0"/>
          <w:color w:val="auto"/>
          <w:sz w:val="24"/>
        </w:rPr>
        <w:t>.</w:t>
      </w:r>
    </w:p>
    <w:p w:rsidR="00301BC4" w:rsidRPr="00E43ABC" w:rsidRDefault="00301BC4" w:rsidP="00301BC4">
      <w:pPr>
        <w:pStyle w:val="PargrafodaLista"/>
        <w:numPr>
          <w:ilvl w:val="0"/>
          <w:numId w:val="33"/>
        </w:numPr>
        <w:rPr>
          <w:rFonts w:ascii="Arial" w:eastAsia="Times New Roman" w:hAnsi="Arial" w:cs="Arial"/>
          <w:kern w:val="0"/>
          <w:szCs w:val="24"/>
          <w:lang w:eastAsia="pt-BR" w:bidi="ar-SA"/>
        </w:rPr>
      </w:pPr>
      <w:r w:rsidRPr="00E43ABC">
        <w:rPr>
          <w:rFonts w:ascii="Arial" w:eastAsia="Times New Roman" w:hAnsi="Arial" w:cs="Arial"/>
          <w:kern w:val="0"/>
          <w:szCs w:val="24"/>
          <w:lang w:eastAsia="pt-BR" w:bidi="ar-SA"/>
        </w:rPr>
        <w:t>O sistema apresenta a mensagem</w:t>
      </w:r>
      <w:r w:rsidR="00CA6781">
        <w:rPr>
          <w:rFonts w:ascii="Arial" w:eastAsia="Times New Roman" w:hAnsi="Arial" w:cs="Arial"/>
          <w:b/>
          <w:kern w:val="0"/>
          <w:szCs w:val="24"/>
          <w:lang w:eastAsia="pt-BR" w:bidi="ar-SA"/>
        </w:rPr>
        <w:t>. [</w:t>
      </w:r>
      <w:r w:rsidRPr="00E43ABC">
        <w:rPr>
          <w:rFonts w:ascii="Arial" w:eastAsia="Times New Roman" w:hAnsi="Arial" w:cs="Arial"/>
          <w:b/>
          <w:kern w:val="0"/>
          <w:szCs w:val="24"/>
          <w:lang w:eastAsia="pt-BR" w:bidi="ar-SA"/>
        </w:rPr>
        <w:t>MSG039]</w:t>
      </w:r>
    </w:p>
    <w:p w:rsidR="00301BC4" w:rsidRPr="00E43ABC" w:rsidRDefault="00301BC4" w:rsidP="00301BC4">
      <w:pPr>
        <w:pStyle w:val="PargrafodaLista"/>
        <w:numPr>
          <w:ilvl w:val="0"/>
          <w:numId w:val="33"/>
        </w:numPr>
        <w:rPr>
          <w:rFonts w:ascii="Arial" w:eastAsia="Times New Roman" w:hAnsi="Arial" w:cs="Arial"/>
          <w:kern w:val="0"/>
          <w:szCs w:val="24"/>
          <w:lang w:eastAsia="pt-BR" w:bidi="ar-SA"/>
        </w:rPr>
      </w:pPr>
      <w:r w:rsidRPr="00E43ABC"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O sistema retorna para o passo </w:t>
      </w:r>
      <w:r w:rsidR="000B3033">
        <w:rPr>
          <w:rFonts w:ascii="Arial" w:eastAsia="Times New Roman" w:hAnsi="Arial" w:cs="Arial"/>
          <w:kern w:val="0"/>
          <w:szCs w:val="24"/>
          <w:lang w:eastAsia="pt-BR" w:bidi="ar-SA"/>
        </w:rPr>
        <w:fldChar w:fldCharType="begin"/>
      </w:r>
      <w:r w:rsidR="00CA6781">
        <w:rPr>
          <w:rFonts w:ascii="Arial" w:eastAsia="Times New Roman" w:hAnsi="Arial" w:cs="Arial"/>
          <w:kern w:val="0"/>
          <w:szCs w:val="24"/>
          <w:lang w:eastAsia="pt-BR" w:bidi="ar-SA"/>
        </w:rPr>
        <w:instrText xml:space="preserve"> REF _Ref399318392 \r \h </w:instrText>
      </w:r>
      <w:r w:rsidR="000B3033">
        <w:rPr>
          <w:rFonts w:ascii="Arial" w:eastAsia="Times New Roman" w:hAnsi="Arial" w:cs="Arial"/>
          <w:kern w:val="0"/>
          <w:szCs w:val="24"/>
          <w:lang w:eastAsia="pt-BR" w:bidi="ar-SA"/>
        </w:rPr>
      </w:r>
      <w:r w:rsidR="000B3033">
        <w:rPr>
          <w:rFonts w:ascii="Arial" w:eastAsia="Times New Roman" w:hAnsi="Arial" w:cs="Arial"/>
          <w:kern w:val="0"/>
          <w:szCs w:val="24"/>
          <w:lang w:eastAsia="pt-BR" w:bidi="ar-SA"/>
        </w:rPr>
        <w:fldChar w:fldCharType="separate"/>
      </w:r>
      <w:r w:rsidR="00CA6781">
        <w:rPr>
          <w:rFonts w:ascii="Arial" w:eastAsia="Times New Roman" w:hAnsi="Arial" w:cs="Arial"/>
          <w:kern w:val="0"/>
          <w:szCs w:val="24"/>
          <w:lang w:eastAsia="pt-BR" w:bidi="ar-SA"/>
        </w:rPr>
        <w:t>7</w:t>
      </w:r>
      <w:r w:rsidR="000B3033">
        <w:rPr>
          <w:rFonts w:ascii="Arial" w:eastAsia="Times New Roman" w:hAnsi="Arial" w:cs="Arial"/>
          <w:kern w:val="0"/>
          <w:szCs w:val="24"/>
          <w:lang w:eastAsia="pt-BR" w:bidi="ar-SA"/>
        </w:rPr>
        <w:fldChar w:fldCharType="end"/>
      </w:r>
      <w:r>
        <w:rPr>
          <w:rFonts w:ascii="Arial" w:eastAsia="Times New Roman" w:hAnsi="Arial" w:cs="Arial"/>
          <w:kern w:val="0"/>
          <w:szCs w:val="24"/>
          <w:lang w:eastAsia="pt-BR" w:bidi="ar-SA"/>
        </w:rPr>
        <w:t xml:space="preserve"> do fluxo principal.</w:t>
      </w:r>
    </w:p>
    <w:p w:rsidR="00533E01" w:rsidRDefault="00533E01" w:rsidP="000E30D1">
      <w:pPr>
        <w:ind w:left="1080"/>
      </w:pPr>
    </w:p>
    <w:p w:rsidR="006A3D99" w:rsidRPr="00F70840" w:rsidRDefault="00F229D7" w:rsidP="006A3D99">
      <w:pPr>
        <w:pStyle w:val="STJNvel1"/>
        <w:numPr>
          <w:ilvl w:val="0"/>
          <w:numId w:val="1"/>
        </w:numPr>
      </w:pPr>
      <w:bookmarkStart w:id="17" w:name="_Toc399319133"/>
      <w:r w:rsidRPr="00F70840">
        <w:t>PONTOS DE INCLUSÃO</w:t>
      </w:r>
      <w:bookmarkStart w:id="18" w:name="_Toc373416696"/>
      <w:bookmarkEnd w:id="17"/>
    </w:p>
    <w:p w:rsidR="00405F2E" w:rsidRPr="0021765A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8131FB" w:rsidRDefault="008131FB" w:rsidP="006A3D99">
      <w:pPr>
        <w:ind w:left="348"/>
      </w:pPr>
    </w:p>
    <w:p w:rsidR="006A3D99" w:rsidRPr="00D4593E" w:rsidRDefault="00F229D7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19" w:name="_Toc399319134"/>
      <w:r w:rsidRPr="00D4593E">
        <w:t>PONTOS DE EXTENSÃO</w:t>
      </w:r>
      <w:bookmarkEnd w:id="19"/>
    </w:p>
    <w:bookmarkEnd w:id="18"/>
    <w:p w:rsidR="006A3D99" w:rsidRDefault="00301BC4" w:rsidP="00301BC4">
      <w:pPr>
        <w:ind w:firstLine="360"/>
        <w:rPr>
          <w:b/>
          <w:bCs/>
        </w:rPr>
      </w:pPr>
      <w:r w:rsidRPr="0021765A">
        <w:t>Não se aplica</w:t>
      </w:r>
      <w:r>
        <w:t>.</w:t>
      </w:r>
    </w:p>
    <w:p w:rsidR="00301BC4" w:rsidRDefault="00301BC4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0" w:name="_Toc399319135"/>
      <w:r>
        <w:t>FREQÜÊNCIA DE OCORRÊNCIA</w:t>
      </w:r>
      <w:bookmarkEnd w:id="20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177937" w:rsidRDefault="00177937">
      <w:pPr>
        <w:rPr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21" w:name="_Toc125373395"/>
      <w:bookmarkStart w:id="22" w:name="_Toc399319136"/>
      <w:r>
        <w:t>REFERÊNCIAS</w:t>
      </w:r>
      <w:bookmarkEnd w:id="21"/>
      <w:bookmarkEnd w:id="22"/>
    </w:p>
    <w:p w:rsidR="0071343C" w:rsidRPr="0071343C" w:rsidRDefault="00C2421C" w:rsidP="0071343C">
      <w:pPr>
        <w:pStyle w:val="CTMISCorpo1"/>
        <w:spacing w:after="240"/>
        <w:ind w:left="426" w:firstLine="0"/>
      </w:pPr>
      <w:r>
        <w:t>-</w:t>
      </w:r>
      <w:r w:rsidRPr="0071343C">
        <w:t xml:space="preserve">Projeto Sistema de Ouvidoria - Especificação de Tela </w:t>
      </w:r>
      <w:r w:rsidR="00CC7047" w:rsidRPr="0071343C">
        <w:t>Imprimir Manifestações</w:t>
      </w:r>
      <w:r w:rsidRPr="0071343C">
        <w:t xml:space="preserve"> </w:t>
      </w:r>
      <w:r w:rsidR="00954E5F" w:rsidRPr="0071343C">
        <w:t>-</w:t>
      </w:r>
      <w:r w:rsidR="002A014A">
        <w:t xml:space="preserve"> </w:t>
      </w:r>
      <w:r w:rsidRPr="0071343C">
        <w:t>Versão 0.0</w:t>
      </w:r>
      <w:r w:rsidR="00CC7047" w:rsidRPr="0071343C">
        <w:t>3</w:t>
      </w:r>
    </w:p>
    <w:p w:rsidR="0071343C" w:rsidRPr="0071343C" w:rsidRDefault="0071343C" w:rsidP="0071343C">
      <w:pPr>
        <w:pStyle w:val="CTMISCorpo1"/>
        <w:spacing w:after="240"/>
        <w:ind w:left="426" w:firstLine="0"/>
      </w:pPr>
      <w:r w:rsidRPr="0071343C">
        <w:t xml:space="preserve">-Projeto Sistema de Ouvidoria - Especificação de Tela </w:t>
      </w:r>
      <w:r w:rsidRPr="0071343C">
        <w:rPr>
          <w:color w:val="000000"/>
        </w:rPr>
        <w:t xml:space="preserve">Manter Manifestações </w:t>
      </w:r>
      <w:r w:rsidRPr="0071343C">
        <w:t xml:space="preserve">Aguardando </w:t>
      </w:r>
      <w:r w:rsidRPr="0071343C">
        <w:rPr>
          <w:color w:val="000000"/>
        </w:rPr>
        <w:t>Retorno da Unidade</w:t>
      </w:r>
      <w:r w:rsidRPr="0071343C">
        <w:t xml:space="preserve"> -</w:t>
      </w:r>
      <w:r w:rsidR="002A014A">
        <w:t xml:space="preserve"> </w:t>
      </w:r>
      <w:r w:rsidRPr="0071343C">
        <w:t>Versão 0.03</w:t>
      </w:r>
    </w:p>
    <w:p w:rsidR="0071343C" w:rsidRPr="0071343C" w:rsidRDefault="0071343C" w:rsidP="0071343C">
      <w:pPr>
        <w:spacing w:after="240"/>
        <w:ind w:left="426"/>
        <w:jc w:val="both"/>
      </w:pPr>
      <w:r w:rsidRPr="0071343C">
        <w:t>-Projeto Sistema de Ouvidoria - Especificação de Tela</w:t>
      </w:r>
      <w:r w:rsidRPr="0071343C">
        <w:rPr>
          <w:rFonts w:cs="Times New Roman"/>
          <w:bCs/>
          <w:color w:val="auto"/>
          <w:lang w:eastAsia="en-US"/>
        </w:rPr>
        <w:t xml:space="preserve"> Manter Manifestações Retornou da Unidade </w:t>
      </w:r>
      <w:r w:rsidRPr="0071343C">
        <w:t>-</w:t>
      </w:r>
      <w:r w:rsidR="002A014A">
        <w:t xml:space="preserve"> </w:t>
      </w:r>
      <w:r w:rsidRPr="0071343C">
        <w:t>Versão 0.03</w:t>
      </w:r>
    </w:p>
    <w:p w:rsidR="0071343C" w:rsidRPr="0071343C" w:rsidRDefault="0071343C" w:rsidP="0071343C">
      <w:pPr>
        <w:spacing w:after="240"/>
        <w:ind w:left="426"/>
        <w:jc w:val="both"/>
        <w:rPr>
          <w:rFonts w:cs="Times New Roman"/>
          <w:bCs/>
          <w:color w:val="auto"/>
          <w:lang w:eastAsia="en-US"/>
        </w:rPr>
      </w:pPr>
      <w:r w:rsidRPr="0071343C">
        <w:t>-Projeto Sistema de Ouvidoria - Especificação de Tela</w:t>
      </w:r>
      <w:r w:rsidRPr="0071343C">
        <w:rPr>
          <w:rFonts w:cs="Times New Roman"/>
          <w:bCs/>
          <w:color w:val="auto"/>
          <w:lang w:eastAsia="en-US"/>
        </w:rPr>
        <w:t xml:space="preserve"> Manter Manifestações Aguardando Revisão </w:t>
      </w:r>
      <w:r w:rsidRPr="0071343C">
        <w:t>-</w:t>
      </w:r>
      <w:r w:rsidR="002A014A">
        <w:t xml:space="preserve"> </w:t>
      </w:r>
      <w:r w:rsidRPr="0071343C">
        <w:t>Versão 0.02</w:t>
      </w:r>
    </w:p>
    <w:p w:rsidR="00C2421C" w:rsidRPr="0071343C" w:rsidRDefault="00C2421C" w:rsidP="0071343C">
      <w:pPr>
        <w:pStyle w:val="CTMISCorpo1"/>
        <w:spacing w:after="240"/>
      </w:pPr>
      <w:r w:rsidRPr="0071343C">
        <w:t xml:space="preserve">-Projeto Sistema de Ouvidoria - Lista de Mensagem - Versão </w:t>
      </w:r>
      <w:r w:rsidR="0071343C" w:rsidRPr="0071343C">
        <w:t>1</w:t>
      </w:r>
      <w:r w:rsidR="00301BC4" w:rsidRPr="0071343C">
        <w:t>.</w:t>
      </w:r>
      <w:r w:rsidR="0071343C" w:rsidRPr="0071343C">
        <w:t>00</w:t>
      </w:r>
    </w:p>
    <w:p w:rsidR="00921BC6" w:rsidRPr="0071343C" w:rsidRDefault="00921BC6" w:rsidP="0071343C">
      <w:pPr>
        <w:pStyle w:val="CTMISCorpo1"/>
        <w:spacing w:after="240"/>
      </w:pPr>
      <w:r w:rsidRPr="0071343C">
        <w:t xml:space="preserve">-Projeto Sistema de Ouvidoria – Regras de Negócio – Versão </w:t>
      </w:r>
      <w:r w:rsidR="0071343C" w:rsidRPr="0071343C">
        <w:t>1</w:t>
      </w:r>
      <w:r w:rsidRPr="0071343C">
        <w:t>.</w:t>
      </w:r>
      <w:r w:rsidR="0071343C" w:rsidRPr="0071343C">
        <w:t>0</w:t>
      </w:r>
      <w:r w:rsidR="00CC7047" w:rsidRPr="0071343C">
        <w:t>2</w:t>
      </w:r>
    </w:p>
    <w:p w:rsidR="00177937" w:rsidRPr="0071343C" w:rsidRDefault="00177937" w:rsidP="0071343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i/>
          <w:iCs/>
        </w:rPr>
      </w:pPr>
    </w:p>
    <w:p w:rsidR="00C0421F" w:rsidRPr="00301BC4" w:rsidRDefault="00177937" w:rsidP="00301BC4">
      <w:pPr>
        <w:pStyle w:val="STJNvel1"/>
        <w:numPr>
          <w:ilvl w:val="0"/>
          <w:numId w:val="1"/>
        </w:numPr>
        <w:tabs>
          <w:tab w:val="left" w:pos="426"/>
        </w:tabs>
      </w:pPr>
      <w:bookmarkStart w:id="23" w:name="_Toc399319137"/>
      <w:r w:rsidRPr="00301BC4">
        <w:lastRenderedPageBreak/>
        <w:t>REFERÊNCIAS BIBLIOGRÁFICAS</w:t>
      </w:r>
      <w:bookmarkStart w:id="24" w:name="_Toc125373396"/>
      <w:bookmarkEnd w:id="23"/>
    </w:p>
    <w:p w:rsidR="00C0421F" w:rsidRPr="00F229D7" w:rsidRDefault="00C0421F" w:rsidP="000A3A27">
      <w:pPr>
        <w:pStyle w:val="CTMISCorpo1"/>
      </w:pPr>
      <w:r w:rsidRPr="00F229D7">
        <w:t>N</w:t>
      </w:r>
      <w:r w:rsidR="00D31B4F" w:rsidRPr="00F229D7">
        <w:t>ão se aplica</w:t>
      </w:r>
      <w:r w:rsidR="000A3A27">
        <w:t>.</w:t>
      </w:r>
      <w:r w:rsidR="00D31B4F" w:rsidRPr="00F229D7">
        <w:t xml:space="preserve"> </w:t>
      </w:r>
    </w:p>
    <w:p w:rsidR="00301BC4" w:rsidRPr="00F229D7" w:rsidRDefault="00301BC4" w:rsidP="000A3A27">
      <w:pPr>
        <w:pStyle w:val="CTMISCorpo1"/>
      </w:pPr>
    </w:p>
    <w:p w:rsidR="00177937" w:rsidRPr="00301BC4" w:rsidRDefault="00177937" w:rsidP="00301BC4">
      <w:pPr>
        <w:pStyle w:val="STJNvel1"/>
        <w:numPr>
          <w:ilvl w:val="0"/>
          <w:numId w:val="1"/>
        </w:numPr>
        <w:tabs>
          <w:tab w:val="left" w:pos="426"/>
        </w:tabs>
      </w:pPr>
      <w:bookmarkStart w:id="25" w:name="_Toc399319138"/>
      <w:r w:rsidRPr="00F229D7">
        <w:t>ASSINATURAS</w:t>
      </w:r>
      <w:bookmarkEnd w:id="0"/>
      <w:bookmarkEnd w:id="24"/>
      <w:bookmarkEnd w:id="25"/>
    </w:p>
    <w:p w:rsidR="002573EB" w:rsidRDefault="002573EB" w:rsidP="000A3A27">
      <w:pPr>
        <w:pStyle w:val="CTMISCorpo1"/>
      </w:pPr>
      <w:r>
        <w:t>Concordam com conteúdo deste documento:</w:t>
      </w:r>
    </w:p>
    <w:p w:rsidR="002573EB" w:rsidRPr="00170DB7" w:rsidRDefault="002573EB" w:rsidP="000A3A27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2573EB" w:rsidRPr="00170DB7" w:rsidTr="00B336B0">
        <w:trPr>
          <w:cantSplit/>
          <w:trHeight w:val="1032"/>
        </w:trPr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22550D" w:rsidRDefault="002573EB" w:rsidP="00B336B0">
            <w:pPr>
              <w:pStyle w:val="CTMISTabela"/>
              <w:jc w:val="center"/>
            </w:pP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Data: ___/___/_____</w:t>
            </w:r>
          </w:p>
          <w:p w:rsidR="002573EB" w:rsidRPr="0022550D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2573EB" w:rsidRPr="009C447B" w:rsidRDefault="002573EB" w:rsidP="00B336B0">
            <w:pPr>
              <w:pStyle w:val="CTMISTabela"/>
              <w:jc w:val="center"/>
            </w:pPr>
          </w:p>
        </w:tc>
      </w:tr>
      <w:tr w:rsidR="002573EB" w:rsidRPr="00170DB7" w:rsidTr="00B336B0">
        <w:trPr>
          <w:cantSplit/>
          <w:trHeight w:val="679"/>
        </w:trPr>
        <w:tc>
          <w:tcPr>
            <w:tcW w:w="4932" w:type="dxa"/>
          </w:tcPr>
          <w:p w:rsidR="00727A41" w:rsidRPr="00D05845" w:rsidRDefault="00727A41" w:rsidP="00727A41">
            <w:pPr>
              <w:pStyle w:val="CTMISInstrues"/>
              <w:rPr>
                <w:b/>
              </w:rPr>
            </w:pPr>
            <w:r w:rsidRPr="00D05845">
              <w:t>Thaíssa da Silveira Nascimento Matos</w:t>
            </w:r>
          </w:p>
          <w:p w:rsidR="002573EB" w:rsidRPr="00687F0A" w:rsidRDefault="004B7850" w:rsidP="00B336B0">
            <w:pPr>
              <w:pStyle w:val="CTMISTabela"/>
              <w:jc w:val="center"/>
            </w:pPr>
            <w:r>
              <w:t>Demandante</w:t>
            </w:r>
            <w:r w:rsidR="002573EB" w:rsidRPr="00687F0A">
              <w:br/>
              <w:t>Área solicitante</w:t>
            </w:r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687F0A" w:rsidRDefault="002573EB" w:rsidP="00B336B0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 xml:space="preserve">Líder do </w:t>
            </w:r>
            <w:proofErr w:type="spellStart"/>
            <w:r w:rsidRPr="0022550D">
              <w:t>Projeto</w:t>
            </w:r>
            <w:proofErr w:type="spellEnd"/>
          </w:p>
          <w:p w:rsidR="002573EB" w:rsidRPr="0022550D" w:rsidRDefault="002573EB" w:rsidP="00B336B0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2573EB" w:rsidRPr="0022550D" w:rsidRDefault="002573EB" w:rsidP="00B336B0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2573EB" w:rsidRPr="008948AD" w:rsidRDefault="002573EB" w:rsidP="00B336B0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F229D7" w:rsidRDefault="00F229D7" w:rsidP="002573EB">
      <w:pPr>
        <w:pStyle w:val="STJNvel1"/>
        <w:numPr>
          <w:ilvl w:val="0"/>
          <w:numId w:val="0"/>
        </w:numPr>
      </w:pPr>
    </w:p>
    <w:p w:rsidR="00177937" w:rsidRDefault="00177937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BBA" w:rsidRDefault="00281BBA">
      <w:r>
        <w:separator/>
      </w:r>
    </w:p>
  </w:endnote>
  <w:endnote w:type="continuationSeparator" w:id="0">
    <w:p w:rsidR="00281BBA" w:rsidRDefault="00281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>
      <w:trPr>
        <w:cantSplit/>
        <w:jc w:val="center"/>
      </w:trPr>
      <w:tc>
        <w:tcPr>
          <w:tcW w:w="8268" w:type="dxa"/>
        </w:tcPr>
        <w:p w:rsidR="00532F24" w:rsidRDefault="000B3033" w:rsidP="009E3555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532F24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130948">
            <w:rPr>
              <w:noProof/>
              <w:sz w:val="20"/>
            </w:rPr>
            <w:t>sisou</w:t>
          </w:r>
          <w:r w:rsidR="009E3555">
            <w:rPr>
              <w:noProof/>
              <w:sz w:val="20"/>
            </w:rPr>
            <w:t>v_escu_uc012_imprimir_manifestacao</w:t>
          </w:r>
          <w:r w:rsidRPr="00410780">
            <w:rPr>
              <w:sz w:val="20"/>
            </w:rPr>
            <w:fldChar w:fldCharType="end"/>
          </w:r>
          <w:r w:rsidR="002F1D70">
            <w:rPr>
              <w:sz w:val="20"/>
            </w:rPr>
            <w:t xml:space="preserve"> </w:t>
          </w:r>
        </w:p>
      </w:tc>
      <w:tc>
        <w:tcPr>
          <w:tcW w:w="1794" w:type="dxa"/>
          <w:vAlign w:val="center"/>
        </w:tcPr>
        <w:p w:rsidR="00532F24" w:rsidRDefault="00532F24" w:rsidP="00B9733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5926FA">
            <w:rPr>
              <w:sz w:val="20"/>
            </w:rPr>
            <w:t xml:space="preserve"> </w:t>
          </w:r>
          <w:r w:rsidR="000B303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0B3033">
            <w:rPr>
              <w:rStyle w:val="Nmerodepgina"/>
              <w:sz w:val="20"/>
            </w:rPr>
            <w:fldChar w:fldCharType="separate"/>
          </w:r>
          <w:r w:rsidR="007A24D7">
            <w:rPr>
              <w:rStyle w:val="Nmerodepgina"/>
              <w:noProof/>
              <w:sz w:val="20"/>
            </w:rPr>
            <w:t>3</w:t>
          </w:r>
          <w:r w:rsidR="000B3033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0B3033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0B3033">
            <w:rPr>
              <w:sz w:val="20"/>
            </w:rPr>
            <w:fldChar w:fldCharType="separate"/>
          </w:r>
          <w:r w:rsidR="007A24D7">
            <w:rPr>
              <w:noProof/>
              <w:sz w:val="20"/>
            </w:rPr>
            <w:t>6</w:t>
          </w:r>
          <w:r w:rsidR="000B3033">
            <w:rPr>
              <w:sz w:val="20"/>
            </w:rPr>
            <w:fldChar w:fldCharType="end"/>
          </w:r>
        </w:p>
      </w:tc>
    </w:tr>
  </w:tbl>
  <w:p w:rsidR="00532F24" w:rsidRDefault="00532F24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32F24" w:rsidRPr="005449C2">
      <w:trPr>
        <w:cantSplit/>
        <w:jc w:val="center"/>
      </w:trPr>
      <w:tc>
        <w:tcPr>
          <w:tcW w:w="8268" w:type="dxa"/>
        </w:tcPr>
        <w:p w:rsidR="00532F24" w:rsidRPr="005449C2" w:rsidRDefault="000B3033" w:rsidP="00443FCE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D214D5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D214D5">
            <w:rPr>
              <w:noProof/>
              <w:sz w:val="20"/>
            </w:rPr>
            <w:t>sisouv_escu_uc01</w:t>
          </w:r>
          <w:r w:rsidR="00301BC4">
            <w:rPr>
              <w:noProof/>
              <w:sz w:val="20"/>
            </w:rPr>
            <w:t>2</w:t>
          </w:r>
          <w:r w:rsidR="00D214D5">
            <w:rPr>
              <w:noProof/>
              <w:sz w:val="20"/>
            </w:rPr>
            <w:t>_</w:t>
          </w:r>
          <w:r w:rsidRPr="00410780">
            <w:rPr>
              <w:sz w:val="20"/>
            </w:rPr>
            <w:fldChar w:fldCharType="end"/>
          </w:r>
          <w:proofErr w:type="spellStart"/>
          <w:r w:rsidR="00443FCE">
            <w:rPr>
              <w:sz w:val="20"/>
            </w:rPr>
            <w:t>imprimir_manifestacao</w:t>
          </w:r>
          <w:proofErr w:type="spellEnd"/>
        </w:p>
      </w:tc>
      <w:tc>
        <w:tcPr>
          <w:tcW w:w="1794" w:type="dxa"/>
          <w:vAlign w:val="center"/>
        </w:tcPr>
        <w:p w:rsidR="00532F24" w:rsidRPr="005449C2" w:rsidRDefault="00532F24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0B303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0B3033" w:rsidRPr="005449C2">
            <w:rPr>
              <w:sz w:val="20"/>
            </w:rPr>
            <w:fldChar w:fldCharType="separate"/>
          </w:r>
          <w:r w:rsidR="007A24D7">
            <w:rPr>
              <w:noProof/>
              <w:sz w:val="20"/>
            </w:rPr>
            <w:t>6</w:t>
          </w:r>
          <w:r w:rsidR="000B3033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0B3033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0B3033" w:rsidRPr="005449C2">
            <w:rPr>
              <w:sz w:val="20"/>
            </w:rPr>
            <w:fldChar w:fldCharType="separate"/>
          </w:r>
          <w:r w:rsidR="007A24D7">
            <w:rPr>
              <w:noProof/>
              <w:sz w:val="20"/>
            </w:rPr>
            <w:t>6</w:t>
          </w:r>
          <w:r w:rsidR="000B3033" w:rsidRPr="005449C2">
            <w:rPr>
              <w:sz w:val="20"/>
            </w:rPr>
            <w:fldChar w:fldCharType="end"/>
          </w:r>
        </w:p>
      </w:tc>
    </w:tr>
  </w:tbl>
  <w:p w:rsidR="00532F24" w:rsidRPr="005449C2" w:rsidRDefault="00532F24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BBA" w:rsidRDefault="00281BBA">
      <w:r>
        <w:separator/>
      </w:r>
    </w:p>
  </w:footnote>
  <w:footnote w:type="continuationSeparator" w:id="0">
    <w:p w:rsidR="00281BBA" w:rsidRDefault="00281B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F24" w:rsidRDefault="000B3033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C97E70" w:rsidRPr="00EF182A" w:rsidRDefault="000B3033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C97E70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532F24" w:rsidRPr="00DC67AE" w:rsidRDefault="00532F24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532F24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32F2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32F24">
      <w:trPr>
        <w:cantSplit/>
        <w:trHeight w:val="575"/>
        <w:jc w:val="center"/>
      </w:trPr>
      <w:tc>
        <w:tcPr>
          <w:tcW w:w="691" w:type="pct"/>
          <w:vAlign w:val="center"/>
        </w:tcPr>
        <w:p w:rsidR="00532F24" w:rsidRDefault="00532F24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-185420</wp:posOffset>
                </wp:positionV>
                <wp:extent cx="1080135" cy="1076325"/>
                <wp:effectExtent l="19050" t="0" r="5715" b="0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t>Especificação de Caso de Uso</w:t>
          </w:r>
        </w:p>
        <w:p w:rsidR="00532F24" w:rsidRPr="003E7920" w:rsidRDefault="000B3033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58pt;margin-top:1.7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C97E70" w:rsidRPr="00EF182A" w:rsidRDefault="000B3033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C97E70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AE0E62">
            <w:rPr>
              <w:b/>
              <w:bCs/>
            </w:rPr>
            <w:t xml:space="preserve"> </w:t>
          </w:r>
          <w:r w:rsidR="00CC7047">
            <w:rPr>
              <w:b/>
              <w:bCs/>
            </w:rPr>
            <w:t xml:space="preserve">Imprimir </w:t>
          </w:r>
          <w:r w:rsidR="00443FCE">
            <w:rPr>
              <w:b/>
              <w:bCs/>
            </w:rPr>
            <w:t>Manifestação</w:t>
          </w:r>
        </w:p>
        <w:p w:rsidR="00532F24" w:rsidRPr="003E7920" w:rsidRDefault="00532F2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</w:rPr>
          </w:pPr>
        </w:p>
        <w:p w:rsidR="00532F24" w:rsidRPr="00017D2E" w:rsidRDefault="000B3033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C97E70">
                <w:t>SISOUV - Sistema de Ouvidoria</w:t>
              </w:r>
            </w:fldSimple>
          </w:fldSimple>
        </w:p>
      </w:tc>
      <w:tc>
        <w:tcPr>
          <w:tcW w:w="433" w:type="pct"/>
        </w:tcPr>
        <w:p w:rsidR="00532F24" w:rsidRDefault="00532F2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</w:rPr>
          </w:pPr>
        </w:p>
      </w:tc>
    </w:tr>
  </w:tbl>
  <w:p w:rsidR="00532F24" w:rsidRDefault="00532F24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D665E6"/>
    <w:multiLevelType w:val="multilevel"/>
    <w:tmpl w:val="D0B2FA6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PE-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F37866"/>
    <w:multiLevelType w:val="hybridMultilevel"/>
    <w:tmpl w:val="86142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6749F9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DE07DEB"/>
    <w:multiLevelType w:val="hybridMultilevel"/>
    <w:tmpl w:val="FFCE46F6"/>
    <w:lvl w:ilvl="0" w:tplc="26D4F548">
      <w:start w:val="3"/>
      <w:numFmt w:val="decimal"/>
      <w:lvlText w:val="P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>
    <w:nsid w:val="40054B34"/>
    <w:multiLevelType w:val="hybridMultilevel"/>
    <w:tmpl w:val="300A4C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6712EEF"/>
    <w:multiLevelType w:val="hybridMultilevel"/>
    <w:tmpl w:val="676864C4"/>
    <w:lvl w:ilvl="0" w:tplc="9612DB4A">
      <w:start w:val="1"/>
      <w:numFmt w:val="decimal"/>
      <w:lvlText w:val="P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>
    <w:nsid w:val="684A2DBE"/>
    <w:multiLevelType w:val="hybridMultilevel"/>
    <w:tmpl w:val="37309D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76904D0F"/>
    <w:multiLevelType w:val="multilevel"/>
    <w:tmpl w:val="5D949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7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4"/>
  </w:num>
  <w:num w:numId="4">
    <w:abstractNumId w:val="13"/>
  </w:num>
  <w:num w:numId="5">
    <w:abstractNumId w:val="21"/>
  </w:num>
  <w:num w:numId="6">
    <w:abstractNumId w:val="23"/>
  </w:num>
  <w:num w:numId="7">
    <w:abstractNumId w:val="16"/>
  </w:num>
  <w:num w:numId="8">
    <w:abstractNumId w:val="11"/>
  </w:num>
  <w:num w:numId="9">
    <w:abstractNumId w:val="18"/>
  </w:num>
  <w:num w:numId="10">
    <w:abstractNumId w:val="12"/>
  </w:num>
  <w:num w:numId="11">
    <w:abstractNumId w:val="25"/>
  </w:num>
  <w:num w:numId="12">
    <w:abstractNumId w:val="28"/>
  </w:num>
  <w:num w:numId="13">
    <w:abstractNumId w:val="22"/>
  </w:num>
  <w:num w:numId="14">
    <w:abstractNumId w:val="6"/>
  </w:num>
  <w:num w:numId="15">
    <w:abstractNumId w:val="3"/>
  </w:num>
  <w:num w:numId="16">
    <w:abstractNumId w:val="8"/>
  </w:num>
  <w:num w:numId="17">
    <w:abstractNumId w:val="20"/>
  </w:num>
  <w:num w:numId="18">
    <w:abstractNumId w:val="27"/>
  </w:num>
  <w:num w:numId="19">
    <w:abstractNumId w:val="5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24"/>
  </w:num>
  <w:num w:numId="27">
    <w:abstractNumId w:val="14"/>
  </w:num>
  <w:num w:numId="28">
    <w:abstractNumId w:val="10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7"/>
  </w:num>
  <w:num w:numId="32">
    <w:abstractNumId w:val="15"/>
  </w:num>
  <w:num w:numId="33">
    <w:abstractNumId w:val="17"/>
  </w:num>
  <w:num w:numId="34">
    <w:abstractNumId w:val="9"/>
  </w:num>
  <w:num w:numId="35">
    <w:abstractNumId w:val="4"/>
  </w:num>
  <w:num w:numId="36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819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7D2E"/>
    <w:rsid w:val="0002447B"/>
    <w:rsid w:val="00031C2B"/>
    <w:rsid w:val="000341DA"/>
    <w:rsid w:val="000373CD"/>
    <w:rsid w:val="00040817"/>
    <w:rsid w:val="00041AE0"/>
    <w:rsid w:val="0004225D"/>
    <w:rsid w:val="00043F0C"/>
    <w:rsid w:val="00044CD5"/>
    <w:rsid w:val="00054BF2"/>
    <w:rsid w:val="00060505"/>
    <w:rsid w:val="00063427"/>
    <w:rsid w:val="0006437D"/>
    <w:rsid w:val="00073F9B"/>
    <w:rsid w:val="00074427"/>
    <w:rsid w:val="000767C6"/>
    <w:rsid w:val="00083699"/>
    <w:rsid w:val="00084643"/>
    <w:rsid w:val="00087019"/>
    <w:rsid w:val="00092B67"/>
    <w:rsid w:val="000943C5"/>
    <w:rsid w:val="00097FE0"/>
    <w:rsid w:val="000A3A27"/>
    <w:rsid w:val="000A4A8B"/>
    <w:rsid w:val="000A554A"/>
    <w:rsid w:val="000A6C74"/>
    <w:rsid w:val="000A7AF2"/>
    <w:rsid w:val="000B3033"/>
    <w:rsid w:val="000B3B3B"/>
    <w:rsid w:val="000B467E"/>
    <w:rsid w:val="000B4C16"/>
    <w:rsid w:val="000C0672"/>
    <w:rsid w:val="000C172B"/>
    <w:rsid w:val="000D090F"/>
    <w:rsid w:val="000D6861"/>
    <w:rsid w:val="000E30D1"/>
    <w:rsid w:val="000E38B5"/>
    <w:rsid w:val="000F45EB"/>
    <w:rsid w:val="000F5DED"/>
    <w:rsid w:val="001058D8"/>
    <w:rsid w:val="001204AE"/>
    <w:rsid w:val="00125A56"/>
    <w:rsid w:val="00125FEB"/>
    <w:rsid w:val="00130948"/>
    <w:rsid w:val="00136ACE"/>
    <w:rsid w:val="001439EE"/>
    <w:rsid w:val="0014559A"/>
    <w:rsid w:val="00146E8C"/>
    <w:rsid w:val="00147EFE"/>
    <w:rsid w:val="00152D65"/>
    <w:rsid w:val="001608E0"/>
    <w:rsid w:val="00166536"/>
    <w:rsid w:val="00173B74"/>
    <w:rsid w:val="00176C2E"/>
    <w:rsid w:val="00177937"/>
    <w:rsid w:val="00180152"/>
    <w:rsid w:val="00191591"/>
    <w:rsid w:val="00192E43"/>
    <w:rsid w:val="001A0970"/>
    <w:rsid w:val="001A3E6A"/>
    <w:rsid w:val="001A55C8"/>
    <w:rsid w:val="001A6B33"/>
    <w:rsid w:val="001B06D1"/>
    <w:rsid w:val="001B7C5D"/>
    <w:rsid w:val="001C765D"/>
    <w:rsid w:val="001D0EA6"/>
    <w:rsid w:val="001E6F3F"/>
    <w:rsid w:val="001F24FB"/>
    <w:rsid w:val="00206406"/>
    <w:rsid w:val="00213B89"/>
    <w:rsid w:val="00214BCE"/>
    <w:rsid w:val="0021765A"/>
    <w:rsid w:val="00221467"/>
    <w:rsid w:val="0022696F"/>
    <w:rsid w:val="00250EB8"/>
    <w:rsid w:val="002573EB"/>
    <w:rsid w:val="00260FB7"/>
    <w:rsid w:val="00265C89"/>
    <w:rsid w:val="0026642B"/>
    <w:rsid w:val="00266B51"/>
    <w:rsid w:val="00267603"/>
    <w:rsid w:val="00267675"/>
    <w:rsid w:val="00267D99"/>
    <w:rsid w:val="002708C0"/>
    <w:rsid w:val="00277A09"/>
    <w:rsid w:val="00281BBA"/>
    <w:rsid w:val="00282AFB"/>
    <w:rsid w:val="00287528"/>
    <w:rsid w:val="002946AE"/>
    <w:rsid w:val="0029724D"/>
    <w:rsid w:val="002A014A"/>
    <w:rsid w:val="002A3A0A"/>
    <w:rsid w:val="002A47A3"/>
    <w:rsid w:val="002B370E"/>
    <w:rsid w:val="002B60F0"/>
    <w:rsid w:val="002C059F"/>
    <w:rsid w:val="002C1FE8"/>
    <w:rsid w:val="002C2E5E"/>
    <w:rsid w:val="002C4797"/>
    <w:rsid w:val="002C4B05"/>
    <w:rsid w:val="002D558C"/>
    <w:rsid w:val="002E2F7D"/>
    <w:rsid w:val="002F1D70"/>
    <w:rsid w:val="002F69F7"/>
    <w:rsid w:val="002F7222"/>
    <w:rsid w:val="002F72A0"/>
    <w:rsid w:val="00301BC4"/>
    <w:rsid w:val="0031297A"/>
    <w:rsid w:val="0031640E"/>
    <w:rsid w:val="003226B4"/>
    <w:rsid w:val="00324EA3"/>
    <w:rsid w:val="00331481"/>
    <w:rsid w:val="00343F53"/>
    <w:rsid w:val="00351724"/>
    <w:rsid w:val="003538F9"/>
    <w:rsid w:val="00361674"/>
    <w:rsid w:val="0036698A"/>
    <w:rsid w:val="00375310"/>
    <w:rsid w:val="0037558C"/>
    <w:rsid w:val="00385279"/>
    <w:rsid w:val="00391A8F"/>
    <w:rsid w:val="0039287D"/>
    <w:rsid w:val="003A244E"/>
    <w:rsid w:val="003A6923"/>
    <w:rsid w:val="003B717F"/>
    <w:rsid w:val="003B7BBA"/>
    <w:rsid w:val="003C2423"/>
    <w:rsid w:val="003D2809"/>
    <w:rsid w:val="003E0E1B"/>
    <w:rsid w:val="003E56EE"/>
    <w:rsid w:val="003E77AE"/>
    <w:rsid w:val="003E7920"/>
    <w:rsid w:val="003F489C"/>
    <w:rsid w:val="004047B9"/>
    <w:rsid w:val="00405F2E"/>
    <w:rsid w:val="0041130F"/>
    <w:rsid w:val="00414CF7"/>
    <w:rsid w:val="00421837"/>
    <w:rsid w:val="0042259D"/>
    <w:rsid w:val="00423712"/>
    <w:rsid w:val="00426AF7"/>
    <w:rsid w:val="004375CA"/>
    <w:rsid w:val="00441A1A"/>
    <w:rsid w:val="00443FCE"/>
    <w:rsid w:val="004468EC"/>
    <w:rsid w:val="00460256"/>
    <w:rsid w:val="00461717"/>
    <w:rsid w:val="00461CB9"/>
    <w:rsid w:val="00475E83"/>
    <w:rsid w:val="0047762A"/>
    <w:rsid w:val="00487018"/>
    <w:rsid w:val="0049462D"/>
    <w:rsid w:val="004A5C5E"/>
    <w:rsid w:val="004B4C17"/>
    <w:rsid w:val="004B4C2A"/>
    <w:rsid w:val="004B668F"/>
    <w:rsid w:val="004B781F"/>
    <w:rsid w:val="004B7850"/>
    <w:rsid w:val="004C2B97"/>
    <w:rsid w:val="004C2CF9"/>
    <w:rsid w:val="004C5E2D"/>
    <w:rsid w:val="004D038D"/>
    <w:rsid w:val="004D336E"/>
    <w:rsid w:val="004D3A58"/>
    <w:rsid w:val="004D6F5E"/>
    <w:rsid w:val="004E19C7"/>
    <w:rsid w:val="004E7812"/>
    <w:rsid w:val="00504BF1"/>
    <w:rsid w:val="005074AB"/>
    <w:rsid w:val="00514539"/>
    <w:rsid w:val="00516025"/>
    <w:rsid w:val="00523549"/>
    <w:rsid w:val="00531A06"/>
    <w:rsid w:val="00532F24"/>
    <w:rsid w:val="00532F63"/>
    <w:rsid w:val="00533E01"/>
    <w:rsid w:val="005449C2"/>
    <w:rsid w:val="00545C20"/>
    <w:rsid w:val="00546BDB"/>
    <w:rsid w:val="00550134"/>
    <w:rsid w:val="005519E4"/>
    <w:rsid w:val="005520A2"/>
    <w:rsid w:val="00552ECF"/>
    <w:rsid w:val="0056392B"/>
    <w:rsid w:val="00565761"/>
    <w:rsid w:val="00570421"/>
    <w:rsid w:val="00582A5D"/>
    <w:rsid w:val="00586CB3"/>
    <w:rsid w:val="005926FA"/>
    <w:rsid w:val="00597393"/>
    <w:rsid w:val="005A0433"/>
    <w:rsid w:val="005A2596"/>
    <w:rsid w:val="005A3675"/>
    <w:rsid w:val="005A5C97"/>
    <w:rsid w:val="005B01CE"/>
    <w:rsid w:val="005C0D12"/>
    <w:rsid w:val="005C1350"/>
    <w:rsid w:val="005C3BE1"/>
    <w:rsid w:val="005C6CF8"/>
    <w:rsid w:val="005D2501"/>
    <w:rsid w:val="005D2C34"/>
    <w:rsid w:val="005D7A3E"/>
    <w:rsid w:val="005E1BE6"/>
    <w:rsid w:val="005E2FDE"/>
    <w:rsid w:val="005F24BB"/>
    <w:rsid w:val="0060056B"/>
    <w:rsid w:val="00604F9F"/>
    <w:rsid w:val="0061451D"/>
    <w:rsid w:val="0062096E"/>
    <w:rsid w:val="00623733"/>
    <w:rsid w:val="0063281A"/>
    <w:rsid w:val="00636878"/>
    <w:rsid w:val="00641BB6"/>
    <w:rsid w:val="00641EFF"/>
    <w:rsid w:val="00652C5E"/>
    <w:rsid w:val="00652D7B"/>
    <w:rsid w:val="00653660"/>
    <w:rsid w:val="00663664"/>
    <w:rsid w:val="006702EE"/>
    <w:rsid w:val="0067193E"/>
    <w:rsid w:val="006736BB"/>
    <w:rsid w:val="00676C03"/>
    <w:rsid w:val="00682425"/>
    <w:rsid w:val="00693007"/>
    <w:rsid w:val="006A0E1B"/>
    <w:rsid w:val="006A3413"/>
    <w:rsid w:val="006A3D99"/>
    <w:rsid w:val="006A57E6"/>
    <w:rsid w:val="006B40D5"/>
    <w:rsid w:val="006C25CC"/>
    <w:rsid w:val="006C4DA5"/>
    <w:rsid w:val="006D60C4"/>
    <w:rsid w:val="006E7E3F"/>
    <w:rsid w:val="006F0F87"/>
    <w:rsid w:val="00704067"/>
    <w:rsid w:val="00707CB8"/>
    <w:rsid w:val="00710574"/>
    <w:rsid w:val="0071343C"/>
    <w:rsid w:val="00727A41"/>
    <w:rsid w:val="0073491E"/>
    <w:rsid w:val="007413F5"/>
    <w:rsid w:val="0074308A"/>
    <w:rsid w:val="007523F6"/>
    <w:rsid w:val="00755F6E"/>
    <w:rsid w:val="007671BE"/>
    <w:rsid w:val="00782A98"/>
    <w:rsid w:val="0078346A"/>
    <w:rsid w:val="00783C9A"/>
    <w:rsid w:val="00787FE5"/>
    <w:rsid w:val="00790DF2"/>
    <w:rsid w:val="00794A1D"/>
    <w:rsid w:val="00794E5F"/>
    <w:rsid w:val="007A24D7"/>
    <w:rsid w:val="007A3A29"/>
    <w:rsid w:val="007B51ED"/>
    <w:rsid w:val="007B7814"/>
    <w:rsid w:val="007C1D64"/>
    <w:rsid w:val="007C603F"/>
    <w:rsid w:val="007C7D78"/>
    <w:rsid w:val="007D0E58"/>
    <w:rsid w:val="007D3178"/>
    <w:rsid w:val="007D48C2"/>
    <w:rsid w:val="007D4A8F"/>
    <w:rsid w:val="007D4E1E"/>
    <w:rsid w:val="007D4F17"/>
    <w:rsid w:val="007E3F84"/>
    <w:rsid w:val="007E5F59"/>
    <w:rsid w:val="007F3490"/>
    <w:rsid w:val="007F7E35"/>
    <w:rsid w:val="00801A27"/>
    <w:rsid w:val="00811E07"/>
    <w:rsid w:val="008124B5"/>
    <w:rsid w:val="008131FB"/>
    <w:rsid w:val="00813757"/>
    <w:rsid w:val="00816484"/>
    <w:rsid w:val="00816642"/>
    <w:rsid w:val="0082416F"/>
    <w:rsid w:val="0082502F"/>
    <w:rsid w:val="008274BC"/>
    <w:rsid w:val="00830608"/>
    <w:rsid w:val="00835024"/>
    <w:rsid w:val="00836B5D"/>
    <w:rsid w:val="008371D3"/>
    <w:rsid w:val="00851C32"/>
    <w:rsid w:val="00861014"/>
    <w:rsid w:val="00866DAF"/>
    <w:rsid w:val="0086792E"/>
    <w:rsid w:val="0087156B"/>
    <w:rsid w:val="008751F0"/>
    <w:rsid w:val="008770E1"/>
    <w:rsid w:val="00881A6F"/>
    <w:rsid w:val="00881BD7"/>
    <w:rsid w:val="00881F79"/>
    <w:rsid w:val="00884314"/>
    <w:rsid w:val="008A1D34"/>
    <w:rsid w:val="008A2594"/>
    <w:rsid w:val="008A7A3D"/>
    <w:rsid w:val="008A7B5B"/>
    <w:rsid w:val="008B05C7"/>
    <w:rsid w:val="008B2BA4"/>
    <w:rsid w:val="008B5AF3"/>
    <w:rsid w:val="008C090C"/>
    <w:rsid w:val="008D6CD6"/>
    <w:rsid w:val="008F70A0"/>
    <w:rsid w:val="00906318"/>
    <w:rsid w:val="00913FB9"/>
    <w:rsid w:val="00913FDB"/>
    <w:rsid w:val="009149E1"/>
    <w:rsid w:val="009149EA"/>
    <w:rsid w:val="00914CA3"/>
    <w:rsid w:val="00915645"/>
    <w:rsid w:val="00921BC6"/>
    <w:rsid w:val="00925379"/>
    <w:rsid w:val="00930184"/>
    <w:rsid w:val="00933FC4"/>
    <w:rsid w:val="00943E67"/>
    <w:rsid w:val="00946134"/>
    <w:rsid w:val="00946EE2"/>
    <w:rsid w:val="009470BD"/>
    <w:rsid w:val="009507AB"/>
    <w:rsid w:val="00952D8D"/>
    <w:rsid w:val="00954E5F"/>
    <w:rsid w:val="009553FA"/>
    <w:rsid w:val="00966A37"/>
    <w:rsid w:val="00974159"/>
    <w:rsid w:val="0097551B"/>
    <w:rsid w:val="0097669C"/>
    <w:rsid w:val="009778C6"/>
    <w:rsid w:val="009810E0"/>
    <w:rsid w:val="00997E66"/>
    <w:rsid w:val="009A1328"/>
    <w:rsid w:val="009A13D3"/>
    <w:rsid w:val="009A5EA0"/>
    <w:rsid w:val="009A61E6"/>
    <w:rsid w:val="009B671C"/>
    <w:rsid w:val="009B6D06"/>
    <w:rsid w:val="009C45A5"/>
    <w:rsid w:val="009D0968"/>
    <w:rsid w:val="009D28A1"/>
    <w:rsid w:val="009D40E9"/>
    <w:rsid w:val="009D6CAF"/>
    <w:rsid w:val="009E3555"/>
    <w:rsid w:val="009E7CFD"/>
    <w:rsid w:val="009F19E5"/>
    <w:rsid w:val="00A020B7"/>
    <w:rsid w:val="00A0761A"/>
    <w:rsid w:val="00A133CF"/>
    <w:rsid w:val="00A20A3E"/>
    <w:rsid w:val="00A2106B"/>
    <w:rsid w:val="00A231EB"/>
    <w:rsid w:val="00A23BB9"/>
    <w:rsid w:val="00A24201"/>
    <w:rsid w:val="00A254F8"/>
    <w:rsid w:val="00A359E0"/>
    <w:rsid w:val="00A401EC"/>
    <w:rsid w:val="00A517F6"/>
    <w:rsid w:val="00A52B6B"/>
    <w:rsid w:val="00A57D1F"/>
    <w:rsid w:val="00A610E6"/>
    <w:rsid w:val="00A64214"/>
    <w:rsid w:val="00A7622A"/>
    <w:rsid w:val="00A819F2"/>
    <w:rsid w:val="00AA0979"/>
    <w:rsid w:val="00AB1FD1"/>
    <w:rsid w:val="00AC1B16"/>
    <w:rsid w:val="00AC501A"/>
    <w:rsid w:val="00AC5F35"/>
    <w:rsid w:val="00AC7D35"/>
    <w:rsid w:val="00AD04AC"/>
    <w:rsid w:val="00AD094F"/>
    <w:rsid w:val="00AD0D37"/>
    <w:rsid w:val="00AE0E62"/>
    <w:rsid w:val="00AE18E5"/>
    <w:rsid w:val="00AE7533"/>
    <w:rsid w:val="00AF0DE9"/>
    <w:rsid w:val="00AF707F"/>
    <w:rsid w:val="00B00695"/>
    <w:rsid w:val="00B03B4B"/>
    <w:rsid w:val="00B16A79"/>
    <w:rsid w:val="00B205EE"/>
    <w:rsid w:val="00B27407"/>
    <w:rsid w:val="00B336B0"/>
    <w:rsid w:val="00B4778D"/>
    <w:rsid w:val="00B5083E"/>
    <w:rsid w:val="00B51AB3"/>
    <w:rsid w:val="00B547F5"/>
    <w:rsid w:val="00B54CA5"/>
    <w:rsid w:val="00B55837"/>
    <w:rsid w:val="00B727DD"/>
    <w:rsid w:val="00B873F3"/>
    <w:rsid w:val="00B9733A"/>
    <w:rsid w:val="00BA6DDD"/>
    <w:rsid w:val="00BA74F4"/>
    <w:rsid w:val="00BB3072"/>
    <w:rsid w:val="00BB40FC"/>
    <w:rsid w:val="00BC3D32"/>
    <w:rsid w:val="00BC73B0"/>
    <w:rsid w:val="00BD39AF"/>
    <w:rsid w:val="00BD39B4"/>
    <w:rsid w:val="00BD434B"/>
    <w:rsid w:val="00BD54F5"/>
    <w:rsid w:val="00BE13BB"/>
    <w:rsid w:val="00BE4F81"/>
    <w:rsid w:val="00BF44CE"/>
    <w:rsid w:val="00C0421F"/>
    <w:rsid w:val="00C0477A"/>
    <w:rsid w:val="00C11C0E"/>
    <w:rsid w:val="00C16582"/>
    <w:rsid w:val="00C23B34"/>
    <w:rsid w:val="00C2421C"/>
    <w:rsid w:val="00C25223"/>
    <w:rsid w:val="00C276B0"/>
    <w:rsid w:val="00C360A8"/>
    <w:rsid w:val="00C439FE"/>
    <w:rsid w:val="00C461F3"/>
    <w:rsid w:val="00C522AB"/>
    <w:rsid w:val="00C528D4"/>
    <w:rsid w:val="00C53001"/>
    <w:rsid w:val="00C57664"/>
    <w:rsid w:val="00C622B7"/>
    <w:rsid w:val="00C731F0"/>
    <w:rsid w:val="00C8178A"/>
    <w:rsid w:val="00C834AF"/>
    <w:rsid w:val="00C85DF7"/>
    <w:rsid w:val="00C86CAE"/>
    <w:rsid w:val="00C951AC"/>
    <w:rsid w:val="00C97E70"/>
    <w:rsid w:val="00CA31B2"/>
    <w:rsid w:val="00CA6781"/>
    <w:rsid w:val="00CB0769"/>
    <w:rsid w:val="00CB181B"/>
    <w:rsid w:val="00CB6590"/>
    <w:rsid w:val="00CC0E2A"/>
    <w:rsid w:val="00CC1C9F"/>
    <w:rsid w:val="00CC6205"/>
    <w:rsid w:val="00CC7047"/>
    <w:rsid w:val="00CD241A"/>
    <w:rsid w:val="00CD567C"/>
    <w:rsid w:val="00CD616A"/>
    <w:rsid w:val="00CE783F"/>
    <w:rsid w:val="00CF20B5"/>
    <w:rsid w:val="00CF219B"/>
    <w:rsid w:val="00CF715A"/>
    <w:rsid w:val="00D01095"/>
    <w:rsid w:val="00D03C0A"/>
    <w:rsid w:val="00D133C1"/>
    <w:rsid w:val="00D14A67"/>
    <w:rsid w:val="00D1746D"/>
    <w:rsid w:val="00D2012F"/>
    <w:rsid w:val="00D214D5"/>
    <w:rsid w:val="00D2181A"/>
    <w:rsid w:val="00D31B4F"/>
    <w:rsid w:val="00D34753"/>
    <w:rsid w:val="00D4391A"/>
    <w:rsid w:val="00D4593E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A4302"/>
    <w:rsid w:val="00DB3A50"/>
    <w:rsid w:val="00DC1B1E"/>
    <w:rsid w:val="00DC25B3"/>
    <w:rsid w:val="00DC2A06"/>
    <w:rsid w:val="00DC67AE"/>
    <w:rsid w:val="00DC6E4A"/>
    <w:rsid w:val="00DD5BB6"/>
    <w:rsid w:val="00DE45D4"/>
    <w:rsid w:val="00DE5539"/>
    <w:rsid w:val="00DF405B"/>
    <w:rsid w:val="00DF44F6"/>
    <w:rsid w:val="00E114B5"/>
    <w:rsid w:val="00E14F7E"/>
    <w:rsid w:val="00E2106E"/>
    <w:rsid w:val="00E23960"/>
    <w:rsid w:val="00E3554F"/>
    <w:rsid w:val="00E4224B"/>
    <w:rsid w:val="00E460C3"/>
    <w:rsid w:val="00E573BC"/>
    <w:rsid w:val="00E57CC1"/>
    <w:rsid w:val="00E63E97"/>
    <w:rsid w:val="00E65321"/>
    <w:rsid w:val="00E67DE9"/>
    <w:rsid w:val="00E737B0"/>
    <w:rsid w:val="00E761E7"/>
    <w:rsid w:val="00E86BF9"/>
    <w:rsid w:val="00E8744A"/>
    <w:rsid w:val="00E93DEF"/>
    <w:rsid w:val="00EA0285"/>
    <w:rsid w:val="00EA157B"/>
    <w:rsid w:val="00EA6ED8"/>
    <w:rsid w:val="00EC18F3"/>
    <w:rsid w:val="00EE41B1"/>
    <w:rsid w:val="00EE5511"/>
    <w:rsid w:val="00EF06C4"/>
    <w:rsid w:val="00F0083E"/>
    <w:rsid w:val="00F03A08"/>
    <w:rsid w:val="00F03E18"/>
    <w:rsid w:val="00F067BB"/>
    <w:rsid w:val="00F07EE5"/>
    <w:rsid w:val="00F229D7"/>
    <w:rsid w:val="00F24E11"/>
    <w:rsid w:val="00F25BC7"/>
    <w:rsid w:val="00F272BD"/>
    <w:rsid w:val="00F30531"/>
    <w:rsid w:val="00F31096"/>
    <w:rsid w:val="00F446BB"/>
    <w:rsid w:val="00F44B99"/>
    <w:rsid w:val="00F61351"/>
    <w:rsid w:val="00F70840"/>
    <w:rsid w:val="00F70BA1"/>
    <w:rsid w:val="00F85F1D"/>
    <w:rsid w:val="00F95F12"/>
    <w:rsid w:val="00FB5142"/>
    <w:rsid w:val="00FB73D3"/>
    <w:rsid w:val="00FC2537"/>
    <w:rsid w:val="00FC25DD"/>
    <w:rsid w:val="00FC26E2"/>
    <w:rsid w:val="00FC31DB"/>
    <w:rsid w:val="00FE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color w:val="000000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0A3A27"/>
    <w:pPr>
      <w:spacing w:before="120"/>
      <w:ind w:left="567" w:hanging="141"/>
      <w:jc w:val="both"/>
    </w:p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noProof/>
    </w:rPr>
  </w:style>
  <w:style w:type="paragraph" w:customStyle="1" w:styleId="CTMISNvel1">
    <w:name w:val="CTM/IS Nível 1"/>
    <w:next w:val="CTMISNvel2"/>
    <w:autoRedefine/>
    <w:rsid w:val="005926FA"/>
    <w:pPr>
      <w:keepNext/>
      <w:spacing w:before="240"/>
      <w:jc w:val="both"/>
    </w:p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color w:val="auto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uiPriority w:val="99"/>
    <w:rsid w:val="004B668F"/>
    <w:pPr>
      <w:spacing w:before="100" w:beforeAutospacing="1" w:after="100" w:afterAutospacing="1"/>
    </w:pPr>
    <w:rPr>
      <w:rFonts w:ascii="Times New Roman" w:hAnsi="Times New Roman"/>
      <w:color w:val="auto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color w:val="auto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b/>
      <w:i/>
      <w:caps/>
    </w:rPr>
  </w:style>
  <w:style w:type="paragraph" w:styleId="Recuodecorpodetexto3">
    <w:name w:val="Body Text Indent 3"/>
    <w:basedOn w:val="Normal"/>
    <w:rsid w:val="004B668F"/>
    <w:pPr>
      <w:ind w:left="1416"/>
    </w:pPr>
    <w:rPr>
      <w:i/>
      <w:color w:val="auto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/>
      <w:b/>
      <w:i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2573EB"/>
    <w:rPr>
      <w:rFonts w:ascii="Arial" w:hAnsi="Arial" w:cs="Arial"/>
      <w:i/>
      <w:color w:val="0000FF"/>
    </w:rPr>
  </w:style>
  <w:style w:type="paragraph" w:customStyle="1" w:styleId="FluxoExceo">
    <w:name w:val="Fluxo_Exceção"/>
    <w:basedOn w:val="Normal"/>
    <w:link w:val="FluxoExceoChar"/>
    <w:qFormat/>
    <w:rsid w:val="005926FA"/>
    <w:pPr>
      <w:numPr>
        <w:ilvl w:val="1"/>
        <w:numId w:val="28"/>
      </w:numPr>
      <w:suppressAutoHyphens/>
      <w:autoSpaceDN w:val="0"/>
      <w:textAlignment w:val="baseline"/>
    </w:pPr>
    <w:rPr>
      <w:rFonts w:eastAsia="Arial" w:cs="Times New Roman"/>
      <w:b/>
      <w:i/>
      <w:color w:val="auto"/>
      <w:kern w:val="3"/>
      <w:sz w:val="20"/>
      <w:szCs w:val="20"/>
    </w:rPr>
  </w:style>
  <w:style w:type="character" w:customStyle="1" w:styleId="FluxoExceoChar">
    <w:name w:val="Fluxo_Exceção Char"/>
    <w:basedOn w:val="Fontepargpadro"/>
    <w:link w:val="FluxoExceo"/>
    <w:rsid w:val="005926FA"/>
    <w:rPr>
      <w:rFonts w:eastAsia="Arial" w:cs="Times New Roman"/>
      <w:b/>
      <w:i/>
      <w:kern w:val="3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08C618-BD83-4959-A8C1-67785EF0A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63</TotalTime>
  <Pages>6</Pages>
  <Words>742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4745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Maria Luiza Castro Passini</dc:creator>
  <cp:lastModifiedBy>maria.passini</cp:lastModifiedBy>
  <cp:revision>19</cp:revision>
  <cp:lastPrinted>2014-06-05T17:02:00Z</cp:lastPrinted>
  <dcterms:created xsi:type="dcterms:W3CDTF">2014-09-03T18:21:00Z</dcterms:created>
  <dcterms:modified xsi:type="dcterms:W3CDTF">2014-09-24T19:38:00Z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