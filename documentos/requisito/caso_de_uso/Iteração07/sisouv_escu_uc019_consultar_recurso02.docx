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5E3CEA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Consultar Recurso 02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E762E">
        <w:rPr>
          <w:b/>
          <w:bCs/>
          <w:color w:val="auto"/>
          <w:sz w:val="36"/>
          <w:szCs w:val="36"/>
          <w:lang w:eastAsia="en-US"/>
        </w:rPr>
        <w:t>0.00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E47B8A">
        <w:trPr>
          <w:jc w:val="center"/>
        </w:trPr>
        <w:tc>
          <w:tcPr>
            <w:tcW w:w="1639" w:type="dxa"/>
          </w:tcPr>
          <w:p w:rsidR="00E47B8A" w:rsidRPr="00873131" w:rsidRDefault="00BD1DE7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</w:t>
            </w:r>
            <w:r w:rsidR="00E47B8A">
              <w:rPr>
                <w:b w:val="0"/>
                <w:lang w:val="pt-BR"/>
              </w:rPr>
              <w:t>/10/2014</w:t>
            </w:r>
          </w:p>
        </w:tc>
        <w:tc>
          <w:tcPr>
            <w:tcW w:w="960" w:type="dxa"/>
          </w:tcPr>
          <w:p w:rsidR="00E47B8A" w:rsidRPr="00873131" w:rsidRDefault="00E47B8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47B8A" w:rsidRPr="00873131" w:rsidRDefault="00E47B8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E47B8A" w:rsidRDefault="00E47B8A" w:rsidP="005872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34CA3">
        <w:fldChar w:fldCharType="begin"/>
      </w:r>
      <w:r w:rsidR="00F51630">
        <w:instrText xml:space="preserve"> TOC \o "1-3" \h \z </w:instrText>
      </w:r>
      <w:r w:rsidRPr="00034CA3">
        <w:fldChar w:fldCharType="separate"/>
      </w:r>
      <w:hyperlink w:anchor="_Toc400370236" w:history="1">
        <w:r w:rsidR="00244E32" w:rsidRPr="00262706">
          <w:rPr>
            <w:rStyle w:val="Hyperlink"/>
            <w:noProof/>
          </w:rPr>
          <w:t>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INTRODUÇÃO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7" w:history="1">
        <w:r w:rsidR="00244E32" w:rsidRPr="00262706">
          <w:rPr>
            <w:rStyle w:val="Hyperlink"/>
            <w:noProof/>
          </w:rPr>
          <w:t>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ATORES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8" w:history="1">
        <w:r w:rsidR="00244E32" w:rsidRPr="00262706">
          <w:rPr>
            <w:rStyle w:val="Hyperlink"/>
            <w:noProof/>
          </w:rPr>
          <w:t>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INTERESSADOS E INTERESSES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9" w:history="1">
        <w:r w:rsidR="00244E32" w:rsidRPr="00262706">
          <w:rPr>
            <w:rStyle w:val="Hyperlink"/>
            <w:noProof/>
          </w:rPr>
          <w:t>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PRÉ-CONDIÇÕES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0" w:history="1">
        <w:r w:rsidR="00244E32" w:rsidRPr="00262706">
          <w:rPr>
            <w:rStyle w:val="Hyperlink"/>
            <w:noProof/>
          </w:rPr>
          <w:t>5.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GARANTIA DE SUCESSO (PÓS-CONDIÇÕES)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1" w:history="1">
        <w:r w:rsidR="00244E32" w:rsidRPr="00262706">
          <w:rPr>
            <w:rStyle w:val="Hyperlink"/>
            <w:noProof/>
          </w:rPr>
          <w:t>6.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 PRINCIPAL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2" w:history="1">
        <w:r w:rsidR="00244E32" w:rsidRPr="00262706">
          <w:rPr>
            <w:rStyle w:val="Hyperlink"/>
            <w:noProof/>
          </w:rPr>
          <w:t>7.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ALTERNATIVOS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3" w:history="1">
        <w:r w:rsidR="00244E32" w:rsidRPr="00262706">
          <w:rPr>
            <w:rStyle w:val="Hyperlink"/>
            <w:noProof/>
          </w:rPr>
          <w:t>8.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DE EXCEÇÃO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4" w:history="1">
        <w:r w:rsidR="00244E32" w:rsidRPr="00262706">
          <w:rPr>
            <w:rStyle w:val="Hyperlink"/>
            <w:noProof/>
          </w:rPr>
          <w:t>9.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INCLUSÃO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5" w:history="1">
        <w:r w:rsidR="00244E32" w:rsidRPr="00262706">
          <w:rPr>
            <w:rStyle w:val="Hyperlink"/>
            <w:noProof/>
          </w:rPr>
          <w:t>10.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EXTENSÃO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6" w:history="1">
        <w:r w:rsidR="00244E32" w:rsidRPr="00262706">
          <w:rPr>
            <w:rStyle w:val="Hyperlink"/>
            <w:noProof/>
          </w:rPr>
          <w:t>11.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FREQÜÊNCIA DE OCORRÊNCIA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7" w:history="1">
        <w:r w:rsidR="00244E32" w:rsidRPr="00262706">
          <w:rPr>
            <w:rStyle w:val="Hyperlink"/>
            <w:noProof/>
          </w:rPr>
          <w:t>12.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8" w:history="1">
        <w:r w:rsidR="00244E32" w:rsidRPr="00262706">
          <w:rPr>
            <w:rStyle w:val="Hyperlink"/>
            <w:noProof/>
          </w:rPr>
          <w:t>13.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 BIBLIOGRÁFICAS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034CA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9" w:history="1">
        <w:r w:rsidR="00244E32" w:rsidRPr="00262706">
          <w:rPr>
            <w:rStyle w:val="Hyperlink"/>
            <w:noProof/>
          </w:rPr>
          <w:t>14.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ASSINATURAS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034CA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400370236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064FA4">
        <w:rPr>
          <w:i w:val="0"/>
          <w:iCs/>
          <w:color w:val="auto"/>
          <w:sz w:val="24"/>
          <w:szCs w:val="24"/>
        </w:rPr>
        <w:t xml:space="preserve">ade de </w:t>
      </w:r>
      <w:r w:rsidR="00F56C3E">
        <w:rPr>
          <w:i w:val="0"/>
          <w:iCs/>
          <w:color w:val="auto"/>
          <w:sz w:val="24"/>
          <w:szCs w:val="24"/>
        </w:rPr>
        <w:t>consultar Recurso 02</w:t>
      </w:r>
      <w:r w:rsidR="00064FA4"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F56C3E">
        <w:rPr>
          <w:i w:val="0"/>
          <w:iCs/>
          <w:color w:val="auto"/>
          <w:sz w:val="24"/>
          <w:szCs w:val="24"/>
        </w:rPr>
        <w:t>análise, exibição, arquivar e responder a recursos apresentados pelo usuário externo referente à resposta do Recurso 01</w:t>
      </w:r>
      <w:r w:rsidR="00662CC5">
        <w:rPr>
          <w:i w:val="0"/>
          <w:iCs/>
          <w:color w:val="auto"/>
          <w:sz w:val="24"/>
          <w:szCs w:val="24"/>
        </w:rPr>
        <w:t>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400370237"/>
      <w:r>
        <w:t>ATOR</w:t>
      </w:r>
      <w:r w:rsidR="00516025">
        <w:t>ES</w:t>
      </w:r>
      <w:bookmarkEnd w:id="3"/>
      <w:bookmarkEnd w:id="4"/>
    </w:p>
    <w:p w:rsid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D41B57" w:rsidRDefault="00D41B57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</w:p>
    <w:p w:rsidR="00D41B57" w:rsidRPr="00EF4E1E" w:rsidRDefault="00D41B57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 xml:space="preserve">Usuário </w:t>
      </w:r>
      <w:r>
        <w:rPr>
          <w:rFonts w:eastAsia="SimSun" w:cs="Arial"/>
          <w:kern w:val="3"/>
          <w:sz w:val="24"/>
          <w:szCs w:val="24"/>
          <w:lang w:eastAsia="zh-CN" w:bidi="hi-IN"/>
        </w:rPr>
        <w:t xml:space="preserve">Externo: </w:t>
      </w:r>
      <w:r w:rsidRPr="003936A4">
        <w:rPr>
          <w:rFonts w:eastAsia="SimSun" w:cs="Arial"/>
          <w:b/>
          <w:color w:val="FF0000"/>
          <w:kern w:val="3"/>
          <w:sz w:val="24"/>
          <w:szCs w:val="24"/>
          <w:lang w:eastAsia="zh-CN" w:bidi="hi-IN"/>
        </w:rPr>
        <w:t>XXXXX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400370238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7006DD">
        <w:rPr>
          <w:rFonts w:eastAsia="SimSun" w:cs="Arial"/>
          <w:kern w:val="3"/>
          <w:sz w:val="24"/>
          <w:szCs w:val="24"/>
          <w:lang w:eastAsia="zh-CN" w:bidi="hi-IN"/>
        </w:rPr>
        <w:t>de palavras-chave</w:t>
      </w:r>
      <w:r w:rsidR="00CF1CD9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D41B57" w:rsidRPr="00EF4E1E" w:rsidRDefault="00D41B57" w:rsidP="00D41B57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 xml:space="preserve">Usuário </w:t>
      </w:r>
      <w:r>
        <w:rPr>
          <w:rFonts w:eastAsia="SimSun" w:cs="Arial"/>
          <w:kern w:val="3"/>
          <w:sz w:val="24"/>
          <w:szCs w:val="24"/>
          <w:lang w:eastAsia="zh-CN" w:bidi="hi-IN"/>
        </w:rPr>
        <w:t>Externo: XXXXX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400370239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BC07DA" w:rsidRPr="002D558C" w:rsidRDefault="00BC07DA" w:rsidP="00BC07DA">
      <w:pPr>
        <w:pStyle w:val="RUPCorpo1"/>
        <w:numPr>
          <w:ilvl w:val="0"/>
          <w:numId w:val="8"/>
        </w:numPr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 status da manifestação deverá ser respondida.</w:t>
      </w:r>
    </w:p>
    <w:p w:rsidR="00BC07DA" w:rsidRPr="00846D62" w:rsidRDefault="00BC07DA" w:rsidP="00BC07DA">
      <w:pPr>
        <w:pStyle w:val="PargrafodaLista"/>
        <w:ind w:left="1004"/>
        <w:jc w:val="both"/>
        <w:rPr>
          <w:rFonts w:ascii="Arial" w:hAnsi="Arial" w:cs="Arial"/>
          <w:szCs w:val="24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400370240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BC07DA" w:rsidRDefault="00BC07DA" w:rsidP="00BC07DA">
      <w:pPr>
        <w:ind w:left="360"/>
        <w:rPr>
          <w:rFonts w:cs="Arial"/>
        </w:rPr>
      </w:pPr>
      <w:r w:rsidRPr="00BC07DA">
        <w:rPr>
          <w:rFonts w:cs="Arial"/>
        </w:rPr>
        <w:t xml:space="preserve">Não se aplica. </w:t>
      </w:r>
    </w:p>
    <w:p w:rsidR="00BC07DA" w:rsidRDefault="00BC07DA" w:rsidP="00BC07DA">
      <w:pPr>
        <w:ind w:left="360"/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400370241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 w:rsidR="00C10077">
        <w:rPr>
          <w:i w:val="0"/>
          <w:iCs/>
          <w:color w:val="auto"/>
          <w:sz w:val="24"/>
          <w:szCs w:val="24"/>
        </w:rPr>
        <w:t>–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C10077">
        <w:rPr>
          <w:i w:val="0"/>
          <w:iCs/>
          <w:color w:val="auto"/>
          <w:sz w:val="24"/>
          <w:szCs w:val="24"/>
        </w:rPr>
        <w:t>Consultar Recurso 02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F27383" w:rsidRDefault="00C10077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27383">
        <w:rPr>
          <w:i w:val="0"/>
          <w:iCs/>
          <w:color w:val="auto"/>
          <w:sz w:val="24"/>
          <w:szCs w:val="24"/>
        </w:rPr>
        <w:t>Este fluxo te</w:t>
      </w:r>
      <w:r w:rsidR="004A26C0" w:rsidRPr="00F27383">
        <w:rPr>
          <w:i w:val="0"/>
          <w:iCs/>
          <w:color w:val="auto"/>
          <w:sz w:val="24"/>
          <w:szCs w:val="24"/>
        </w:rPr>
        <w:t>m</w:t>
      </w:r>
      <w:r w:rsidRPr="00F27383">
        <w:rPr>
          <w:i w:val="0"/>
          <w:iCs/>
          <w:color w:val="auto"/>
          <w:sz w:val="24"/>
          <w:szCs w:val="24"/>
        </w:rPr>
        <w:t xml:space="preserve"> início quando o ator </w:t>
      </w:r>
      <w:r w:rsidR="003F571B" w:rsidRPr="00F27383">
        <w:rPr>
          <w:i w:val="0"/>
          <w:iCs/>
          <w:color w:val="auto"/>
          <w:sz w:val="24"/>
          <w:szCs w:val="24"/>
        </w:rPr>
        <w:t xml:space="preserve">seleciona uma manifestação e aciona </w:t>
      </w:r>
      <w:r w:rsidRPr="00F27383">
        <w:rPr>
          <w:i w:val="0"/>
          <w:iCs/>
          <w:color w:val="auto"/>
          <w:sz w:val="24"/>
          <w:szCs w:val="24"/>
        </w:rPr>
        <w:t xml:space="preserve">a opção </w:t>
      </w:r>
      <w:r w:rsidR="003F571B" w:rsidRPr="00F27383">
        <w:rPr>
          <w:i w:val="0"/>
          <w:iCs/>
          <w:color w:val="auto"/>
          <w:sz w:val="24"/>
          <w:szCs w:val="24"/>
        </w:rPr>
        <w:t xml:space="preserve">“Consultar” na </w:t>
      </w:r>
      <w:r w:rsidR="00C844D0" w:rsidRPr="00F27383">
        <w:rPr>
          <w:i w:val="0"/>
          <w:iCs/>
          <w:color w:val="auto"/>
          <w:sz w:val="24"/>
          <w:szCs w:val="24"/>
        </w:rPr>
        <w:t>“</w:t>
      </w:r>
      <w:r w:rsidR="003F571B" w:rsidRPr="00F27383">
        <w:rPr>
          <w:i w:val="0"/>
          <w:iCs/>
          <w:color w:val="auto"/>
          <w:sz w:val="24"/>
          <w:szCs w:val="24"/>
        </w:rPr>
        <w:t>Tela</w:t>
      </w:r>
      <w:r w:rsidR="00C844D0" w:rsidRPr="00F27383">
        <w:rPr>
          <w:i w:val="0"/>
          <w:iCs/>
          <w:color w:val="auto"/>
          <w:sz w:val="24"/>
          <w:szCs w:val="24"/>
        </w:rPr>
        <w:t xml:space="preserve"> </w:t>
      </w:r>
      <w:r w:rsidR="00B81EFB" w:rsidRPr="00F27383">
        <w:rPr>
          <w:i w:val="0"/>
          <w:iCs/>
          <w:color w:val="auto"/>
          <w:sz w:val="24"/>
          <w:szCs w:val="24"/>
        </w:rPr>
        <w:t>Consulta</w:t>
      </w:r>
      <w:r w:rsidR="00C844D0" w:rsidRPr="00F27383">
        <w:rPr>
          <w:i w:val="0"/>
          <w:iCs/>
          <w:color w:val="auto"/>
          <w:sz w:val="24"/>
          <w:szCs w:val="24"/>
        </w:rPr>
        <w:t>s Gerais</w:t>
      </w:r>
      <w:r w:rsidR="00942D36" w:rsidRPr="00F27383">
        <w:rPr>
          <w:i w:val="0"/>
          <w:iCs/>
          <w:color w:val="auto"/>
          <w:sz w:val="24"/>
          <w:szCs w:val="24"/>
        </w:rPr>
        <w:t>_2.2.1</w:t>
      </w:r>
      <w:r w:rsidR="00B81EFB" w:rsidRPr="00F27383">
        <w:rPr>
          <w:b/>
          <w:i w:val="0"/>
          <w:iCs/>
          <w:color w:val="auto"/>
          <w:sz w:val="24"/>
          <w:szCs w:val="24"/>
        </w:rPr>
        <w:t>”</w:t>
      </w:r>
      <w:r w:rsidR="00942D36" w:rsidRPr="00F27383">
        <w:rPr>
          <w:i w:val="0"/>
          <w:iCs/>
          <w:color w:val="auto"/>
          <w:sz w:val="24"/>
          <w:szCs w:val="24"/>
        </w:rPr>
        <w:t>;</w:t>
      </w:r>
      <w:r w:rsidR="00C844D0" w:rsidRPr="00F27383">
        <w:rPr>
          <w:i w:val="0"/>
          <w:iCs/>
          <w:color w:val="auto"/>
          <w:sz w:val="24"/>
          <w:szCs w:val="24"/>
        </w:rPr>
        <w:t xml:space="preserve"> </w:t>
      </w:r>
      <w:r w:rsidR="00942D36" w:rsidRPr="00F27383">
        <w:rPr>
          <w:b/>
          <w:i w:val="0"/>
          <w:iCs/>
          <w:color w:val="auto"/>
          <w:sz w:val="24"/>
          <w:szCs w:val="24"/>
        </w:rPr>
        <w:t>[IT</w:t>
      </w:r>
      <w:r w:rsidR="00C844D0" w:rsidRPr="00F27383">
        <w:rPr>
          <w:b/>
          <w:i w:val="0"/>
          <w:iCs/>
          <w:color w:val="auto"/>
          <w:sz w:val="24"/>
          <w:szCs w:val="24"/>
        </w:rPr>
        <w:t>004</w:t>
      </w:r>
      <w:r w:rsidR="00942D36" w:rsidRPr="00F27383">
        <w:rPr>
          <w:b/>
          <w:i w:val="0"/>
          <w:iCs/>
          <w:color w:val="auto"/>
          <w:sz w:val="24"/>
          <w:szCs w:val="24"/>
        </w:rPr>
        <w:t>]</w:t>
      </w:r>
      <w:r w:rsidR="005053DE" w:rsidRPr="00F27383">
        <w:rPr>
          <w:b/>
          <w:bCs/>
          <w:sz w:val="24"/>
          <w:szCs w:val="24"/>
        </w:rPr>
        <w:t xml:space="preserve"> </w:t>
      </w:r>
      <w:r w:rsidR="005053DE" w:rsidRPr="00F27383">
        <w:rPr>
          <w:b/>
          <w:bCs/>
          <w:i w:val="0"/>
          <w:color w:val="auto"/>
          <w:sz w:val="24"/>
          <w:szCs w:val="24"/>
        </w:rPr>
        <w:t>[RN22–01]</w:t>
      </w:r>
      <w:r w:rsidR="004F60CB" w:rsidRPr="00F27383">
        <w:rPr>
          <w:b/>
          <w:bCs/>
          <w:i w:val="0"/>
          <w:color w:val="auto"/>
          <w:sz w:val="24"/>
          <w:szCs w:val="24"/>
        </w:rPr>
        <w:t xml:space="preserve"> </w:t>
      </w:r>
    </w:p>
    <w:p w:rsidR="00F27383" w:rsidRPr="005053DE" w:rsidRDefault="00CA4472" w:rsidP="00F2738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400360046"/>
      <w:r w:rsidRPr="00F27383">
        <w:rPr>
          <w:i w:val="0"/>
          <w:iCs/>
          <w:color w:val="auto"/>
          <w:sz w:val="24"/>
          <w:szCs w:val="24"/>
        </w:rPr>
        <w:t>O sistema recupe</w:t>
      </w:r>
      <w:r w:rsidR="006D2A47" w:rsidRPr="00F27383">
        <w:rPr>
          <w:i w:val="0"/>
          <w:iCs/>
          <w:color w:val="auto"/>
          <w:sz w:val="24"/>
          <w:szCs w:val="24"/>
        </w:rPr>
        <w:t xml:space="preserve">ra </w:t>
      </w:r>
      <w:r w:rsidR="001005C2" w:rsidRPr="00F27383">
        <w:rPr>
          <w:i w:val="0"/>
          <w:iCs/>
          <w:color w:val="auto"/>
          <w:sz w:val="24"/>
          <w:szCs w:val="24"/>
        </w:rPr>
        <w:t xml:space="preserve">os dados </w:t>
      </w:r>
      <w:r w:rsidR="006D2A47" w:rsidRPr="00F27383">
        <w:rPr>
          <w:i w:val="0"/>
          <w:iCs/>
          <w:color w:val="auto"/>
          <w:sz w:val="24"/>
          <w:szCs w:val="24"/>
        </w:rPr>
        <w:t xml:space="preserve">e apresenta </w:t>
      </w:r>
      <w:r w:rsidR="001005C2" w:rsidRPr="00F27383">
        <w:rPr>
          <w:i w:val="0"/>
          <w:iCs/>
          <w:color w:val="auto"/>
          <w:sz w:val="24"/>
          <w:szCs w:val="24"/>
        </w:rPr>
        <w:t>n</w:t>
      </w:r>
      <w:r w:rsidR="006D2A47" w:rsidRPr="00F27383">
        <w:rPr>
          <w:i w:val="0"/>
          <w:iCs/>
          <w:color w:val="auto"/>
          <w:sz w:val="24"/>
          <w:szCs w:val="24"/>
        </w:rPr>
        <w:t xml:space="preserve">a </w:t>
      </w:r>
      <w:r w:rsidR="005053DE" w:rsidRPr="00F27383">
        <w:rPr>
          <w:i w:val="0"/>
          <w:iCs/>
          <w:color w:val="auto"/>
          <w:sz w:val="24"/>
          <w:szCs w:val="24"/>
        </w:rPr>
        <w:t>“</w:t>
      </w:r>
      <w:r w:rsidR="004A26C0" w:rsidRPr="00F27383">
        <w:rPr>
          <w:i w:val="0"/>
          <w:iCs/>
          <w:color w:val="auto"/>
          <w:sz w:val="24"/>
          <w:szCs w:val="24"/>
        </w:rPr>
        <w:t>Tela</w:t>
      </w:r>
      <w:r w:rsidR="00D06241" w:rsidRPr="00F27383">
        <w:rPr>
          <w:i w:val="0"/>
          <w:iCs/>
          <w:color w:val="auto"/>
          <w:sz w:val="24"/>
          <w:szCs w:val="24"/>
        </w:rPr>
        <w:t xml:space="preserve"> </w:t>
      </w:r>
      <w:r w:rsidRPr="00F27383">
        <w:rPr>
          <w:i w:val="0"/>
          <w:iCs/>
          <w:color w:val="auto"/>
          <w:sz w:val="24"/>
          <w:szCs w:val="24"/>
        </w:rPr>
        <w:t xml:space="preserve">Consultar </w:t>
      </w:r>
      <w:r w:rsidR="00517F8B" w:rsidRPr="00F27383">
        <w:rPr>
          <w:i w:val="0"/>
          <w:iCs/>
          <w:color w:val="auto"/>
          <w:sz w:val="24"/>
          <w:szCs w:val="24"/>
        </w:rPr>
        <w:t xml:space="preserve">Manifestação </w:t>
      </w:r>
      <w:r w:rsidR="004A26C0" w:rsidRPr="00F27383">
        <w:rPr>
          <w:i w:val="0"/>
          <w:iCs/>
          <w:color w:val="auto"/>
          <w:sz w:val="24"/>
          <w:szCs w:val="24"/>
        </w:rPr>
        <w:t>R</w:t>
      </w:r>
      <w:r w:rsidR="00D06241" w:rsidRPr="00F27383">
        <w:rPr>
          <w:i w:val="0"/>
          <w:iCs/>
          <w:color w:val="auto"/>
          <w:sz w:val="24"/>
          <w:szCs w:val="24"/>
        </w:rPr>
        <w:t>e</w:t>
      </w:r>
      <w:r w:rsidR="004A26C0" w:rsidRPr="00F27383">
        <w:rPr>
          <w:i w:val="0"/>
          <w:iCs/>
          <w:color w:val="auto"/>
          <w:sz w:val="24"/>
          <w:szCs w:val="24"/>
        </w:rPr>
        <w:t>curso 02</w:t>
      </w:r>
      <w:r w:rsidRPr="00F27383">
        <w:rPr>
          <w:i w:val="0"/>
          <w:iCs/>
          <w:color w:val="auto"/>
          <w:sz w:val="24"/>
          <w:szCs w:val="24"/>
        </w:rPr>
        <w:t xml:space="preserve"> – 2.2.1”</w:t>
      </w:r>
      <w:r w:rsidR="0069546D" w:rsidRPr="00F27383">
        <w:rPr>
          <w:i w:val="0"/>
          <w:iCs/>
          <w:color w:val="auto"/>
          <w:sz w:val="24"/>
          <w:szCs w:val="24"/>
        </w:rPr>
        <w:t>.</w:t>
      </w:r>
      <w:r w:rsidRPr="00F27383">
        <w:rPr>
          <w:b/>
          <w:i w:val="0"/>
          <w:iCs/>
          <w:color w:val="auto"/>
          <w:sz w:val="24"/>
          <w:szCs w:val="24"/>
        </w:rPr>
        <w:t xml:space="preserve"> [IT0</w:t>
      </w:r>
      <w:r w:rsidR="006D2A47" w:rsidRPr="00F27383">
        <w:rPr>
          <w:b/>
          <w:i w:val="0"/>
          <w:iCs/>
          <w:color w:val="auto"/>
          <w:sz w:val="24"/>
          <w:szCs w:val="24"/>
        </w:rPr>
        <w:t>1</w:t>
      </w:r>
      <w:r w:rsidR="00CE396F" w:rsidRPr="00F27383">
        <w:rPr>
          <w:b/>
          <w:i w:val="0"/>
          <w:iCs/>
          <w:color w:val="auto"/>
          <w:sz w:val="24"/>
          <w:szCs w:val="24"/>
        </w:rPr>
        <w:t>9</w:t>
      </w:r>
      <w:r w:rsidRPr="00F27383">
        <w:rPr>
          <w:b/>
          <w:i w:val="0"/>
          <w:iCs/>
          <w:color w:val="auto"/>
          <w:sz w:val="24"/>
          <w:szCs w:val="24"/>
        </w:rPr>
        <w:t>]</w:t>
      </w:r>
      <w:bookmarkEnd w:id="14"/>
      <w:r w:rsidR="00517F8B" w:rsidRPr="00F27383">
        <w:rPr>
          <w:b/>
          <w:i w:val="0"/>
          <w:iCs/>
          <w:color w:val="auto"/>
          <w:sz w:val="24"/>
          <w:szCs w:val="24"/>
        </w:rPr>
        <w:t xml:space="preserve"> </w:t>
      </w:r>
      <w:r w:rsidR="00F27383">
        <w:rPr>
          <w:b/>
          <w:bCs/>
          <w:i w:val="0"/>
          <w:color w:val="auto"/>
          <w:sz w:val="24"/>
          <w:szCs w:val="24"/>
        </w:rPr>
        <w:t>[MSG062]</w:t>
      </w:r>
    </w:p>
    <w:p w:rsidR="00606BF0" w:rsidRDefault="006D2A47" w:rsidP="006D2A47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5" w:name="_Ref400374472"/>
      <w:r w:rsidRPr="00606BF0">
        <w:rPr>
          <w:i w:val="0"/>
          <w:iCs/>
          <w:color w:val="auto"/>
          <w:sz w:val="24"/>
          <w:szCs w:val="24"/>
        </w:rPr>
        <w:t xml:space="preserve">O ator </w:t>
      </w:r>
      <w:bookmarkEnd w:id="15"/>
      <w:r w:rsidR="004D71A6" w:rsidRPr="00606BF0">
        <w:rPr>
          <w:i w:val="0"/>
          <w:iCs/>
          <w:color w:val="auto"/>
          <w:sz w:val="24"/>
          <w:szCs w:val="24"/>
        </w:rPr>
        <w:t xml:space="preserve">visualiza os dados; </w:t>
      </w:r>
      <w:r w:rsidR="004D71A6" w:rsidRPr="00606BF0">
        <w:rPr>
          <w:b/>
          <w:i w:val="0"/>
          <w:iCs/>
          <w:color w:val="auto"/>
          <w:sz w:val="24"/>
          <w:szCs w:val="24"/>
        </w:rPr>
        <w:t>[FA-1</w:t>
      </w:r>
      <w:r w:rsidR="00606BF0">
        <w:rPr>
          <w:b/>
          <w:i w:val="0"/>
          <w:iCs/>
          <w:color w:val="auto"/>
          <w:sz w:val="24"/>
          <w:szCs w:val="24"/>
        </w:rPr>
        <w:t>]</w:t>
      </w:r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6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6"/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7" w:name="_Toc394507986"/>
      <w:bookmarkStart w:id="18" w:name="_Toc400370242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7"/>
      <w:bookmarkEnd w:id="18"/>
    </w:p>
    <w:p w:rsidR="000E30D1" w:rsidRPr="00604F9F" w:rsidRDefault="005D786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401150893"/>
      <w:r>
        <w:rPr>
          <w:b/>
          <w:i w:val="0"/>
          <w:iCs/>
          <w:color w:val="auto"/>
          <w:sz w:val="24"/>
          <w:szCs w:val="24"/>
        </w:rPr>
        <w:t>Apresentar Recurso</w:t>
      </w:r>
      <w:bookmarkEnd w:id="19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A75947" w:rsidRDefault="00B0799C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  <w:highlight w:val="yellow"/>
        </w:rPr>
      </w:pPr>
      <w:r w:rsidRPr="00A75947">
        <w:rPr>
          <w:i w:val="0"/>
          <w:iCs/>
          <w:color w:val="auto"/>
          <w:sz w:val="24"/>
          <w:szCs w:val="24"/>
          <w:highlight w:val="yellow"/>
        </w:rPr>
        <w:t>Este fluxo tem início quando o</w:t>
      </w:r>
      <w:r w:rsidR="000E30D1" w:rsidRPr="00A75947">
        <w:rPr>
          <w:i w:val="0"/>
          <w:iCs/>
          <w:color w:val="auto"/>
          <w:sz w:val="24"/>
          <w:szCs w:val="24"/>
          <w:highlight w:val="yellow"/>
        </w:rPr>
        <w:t xml:space="preserve"> ator </w:t>
      </w:r>
      <w:r w:rsidR="00C97E70" w:rsidRPr="00A75947">
        <w:rPr>
          <w:i w:val="0"/>
          <w:iCs/>
          <w:color w:val="auto"/>
          <w:sz w:val="24"/>
          <w:szCs w:val="24"/>
          <w:highlight w:val="yellow"/>
        </w:rPr>
        <w:t>seleciona</w:t>
      </w:r>
      <w:r w:rsidR="00475E83" w:rsidRPr="00A75947">
        <w:rPr>
          <w:i w:val="0"/>
          <w:iCs/>
          <w:color w:val="auto"/>
          <w:sz w:val="24"/>
          <w:szCs w:val="24"/>
          <w:highlight w:val="yellow"/>
        </w:rPr>
        <w:t xml:space="preserve"> a opção “</w:t>
      </w:r>
      <w:r w:rsidR="004D707B" w:rsidRPr="00A75947">
        <w:rPr>
          <w:i w:val="0"/>
          <w:iCs/>
          <w:color w:val="auto"/>
          <w:sz w:val="24"/>
          <w:szCs w:val="24"/>
          <w:highlight w:val="yellow"/>
        </w:rPr>
        <w:t>Apresentar Recurso</w:t>
      </w:r>
      <w:r w:rsidR="000E30D1" w:rsidRPr="00A75947">
        <w:rPr>
          <w:i w:val="0"/>
          <w:iCs/>
          <w:color w:val="auto"/>
          <w:sz w:val="24"/>
          <w:szCs w:val="24"/>
          <w:highlight w:val="yellow"/>
        </w:rPr>
        <w:t>”</w:t>
      </w:r>
      <w:r w:rsidR="0069546D" w:rsidRPr="00A75947">
        <w:rPr>
          <w:i w:val="0"/>
          <w:iCs/>
          <w:color w:val="auto"/>
          <w:sz w:val="24"/>
          <w:szCs w:val="24"/>
          <w:highlight w:val="yellow"/>
        </w:rPr>
        <w:t>.</w:t>
      </w:r>
      <w:r w:rsidR="005A2596" w:rsidRPr="00A75947">
        <w:rPr>
          <w:i w:val="0"/>
          <w:iCs/>
          <w:color w:val="auto"/>
          <w:sz w:val="24"/>
          <w:szCs w:val="24"/>
          <w:highlight w:val="yellow"/>
        </w:rPr>
        <w:t xml:space="preserve"> </w:t>
      </w:r>
    </w:p>
    <w:p w:rsidR="000E30D1" w:rsidRPr="00A75947" w:rsidRDefault="0039287D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  <w:highlight w:val="yellow"/>
        </w:rPr>
      </w:pPr>
      <w:bookmarkStart w:id="20" w:name="_Ref391884278"/>
      <w:bookmarkStart w:id="21" w:name="_Ref401154700"/>
      <w:r w:rsidRPr="00A75947">
        <w:rPr>
          <w:i w:val="0"/>
          <w:iCs/>
          <w:color w:val="auto"/>
          <w:sz w:val="24"/>
          <w:szCs w:val="24"/>
          <w:highlight w:val="yellow"/>
        </w:rPr>
        <w:t>O sistema apresenta os dados</w:t>
      </w:r>
      <w:r w:rsidR="003A6923" w:rsidRPr="00A75947">
        <w:rPr>
          <w:i w:val="0"/>
          <w:iCs/>
          <w:color w:val="auto"/>
          <w:sz w:val="24"/>
          <w:szCs w:val="24"/>
          <w:highlight w:val="yellow"/>
        </w:rPr>
        <w:t xml:space="preserve"> para preenchimento</w:t>
      </w:r>
      <w:r w:rsidR="00DC2A06" w:rsidRPr="00A75947">
        <w:rPr>
          <w:i w:val="0"/>
          <w:iCs/>
          <w:color w:val="auto"/>
          <w:sz w:val="24"/>
          <w:szCs w:val="24"/>
          <w:highlight w:val="yellow"/>
        </w:rPr>
        <w:t xml:space="preserve"> </w:t>
      </w:r>
      <w:r w:rsidR="002110C4" w:rsidRPr="00A75947">
        <w:rPr>
          <w:i w:val="0"/>
          <w:iCs/>
          <w:color w:val="auto"/>
          <w:sz w:val="24"/>
          <w:szCs w:val="24"/>
          <w:highlight w:val="yellow"/>
        </w:rPr>
        <w:t xml:space="preserve">na </w:t>
      </w:r>
      <w:r w:rsidR="00DC2A06" w:rsidRPr="00A75947">
        <w:rPr>
          <w:i w:val="0"/>
          <w:iCs/>
          <w:color w:val="auto"/>
          <w:sz w:val="24"/>
          <w:szCs w:val="24"/>
          <w:highlight w:val="yellow"/>
        </w:rPr>
        <w:t xml:space="preserve">“Tela </w:t>
      </w:r>
      <w:r w:rsidR="004D707B" w:rsidRPr="00A75947">
        <w:rPr>
          <w:i w:val="0"/>
          <w:iCs/>
          <w:color w:val="auto"/>
          <w:sz w:val="24"/>
          <w:szCs w:val="24"/>
          <w:highlight w:val="yellow"/>
        </w:rPr>
        <w:t>Cadastrar Manifestação”</w:t>
      </w:r>
      <w:r w:rsidR="00DC2A06" w:rsidRPr="00A75947">
        <w:rPr>
          <w:i w:val="0"/>
          <w:iCs/>
          <w:color w:val="auto"/>
          <w:sz w:val="24"/>
          <w:szCs w:val="24"/>
          <w:highlight w:val="yellow"/>
        </w:rPr>
        <w:t xml:space="preserve"> – 2.2.2”</w:t>
      </w:r>
      <w:r w:rsidR="0069546D" w:rsidRPr="00A75947">
        <w:rPr>
          <w:i w:val="0"/>
          <w:iCs/>
          <w:color w:val="auto"/>
          <w:sz w:val="24"/>
          <w:szCs w:val="24"/>
          <w:highlight w:val="yellow"/>
        </w:rPr>
        <w:t>.</w:t>
      </w:r>
      <w:r w:rsidRPr="00A75947">
        <w:rPr>
          <w:i w:val="0"/>
          <w:iCs/>
          <w:color w:val="auto"/>
          <w:sz w:val="24"/>
          <w:szCs w:val="24"/>
          <w:highlight w:val="yellow"/>
        </w:rPr>
        <w:t xml:space="preserve"> </w:t>
      </w:r>
      <w:r w:rsidR="000E30D1" w:rsidRPr="00A75947">
        <w:rPr>
          <w:b/>
          <w:i w:val="0"/>
          <w:iCs/>
          <w:color w:val="auto"/>
          <w:sz w:val="24"/>
          <w:szCs w:val="24"/>
          <w:highlight w:val="yellow"/>
        </w:rPr>
        <w:t>[</w:t>
      </w:r>
      <w:r w:rsidR="00AE0E62" w:rsidRPr="00A75947">
        <w:rPr>
          <w:b/>
          <w:i w:val="0"/>
          <w:iCs/>
          <w:color w:val="auto"/>
          <w:sz w:val="24"/>
          <w:szCs w:val="24"/>
          <w:highlight w:val="yellow"/>
        </w:rPr>
        <w:t>IT</w:t>
      </w:r>
      <w:r w:rsidR="00DB50D7" w:rsidRPr="00A75947">
        <w:rPr>
          <w:b/>
          <w:i w:val="0"/>
          <w:iCs/>
          <w:color w:val="auto"/>
          <w:sz w:val="24"/>
          <w:szCs w:val="24"/>
          <w:highlight w:val="yellow"/>
        </w:rPr>
        <w:t>004</w:t>
      </w:r>
      <w:r w:rsidR="000E30D1" w:rsidRPr="00A75947">
        <w:rPr>
          <w:b/>
          <w:i w:val="0"/>
          <w:iCs/>
          <w:color w:val="auto"/>
          <w:sz w:val="24"/>
          <w:szCs w:val="24"/>
          <w:highlight w:val="yellow"/>
        </w:rPr>
        <w:t>]</w:t>
      </w:r>
      <w:bookmarkEnd w:id="20"/>
      <w:r w:rsidR="00EA6A72" w:rsidRPr="00A75947">
        <w:rPr>
          <w:rFonts w:eastAsia="SimSun"/>
          <w:b/>
          <w:i w:val="0"/>
          <w:color w:val="auto"/>
          <w:kern w:val="3"/>
          <w:sz w:val="24"/>
          <w:szCs w:val="24"/>
          <w:highlight w:val="yellow"/>
          <w:lang w:eastAsia="zh-CN" w:bidi="hi-IN"/>
        </w:rPr>
        <w:t xml:space="preserve"> [RN21-02]</w:t>
      </w:r>
      <w:r w:rsidR="00EA6A72" w:rsidRPr="00A75947">
        <w:rPr>
          <w:b/>
          <w:i w:val="0"/>
          <w:iCs/>
          <w:color w:val="auto"/>
          <w:sz w:val="24"/>
          <w:szCs w:val="24"/>
          <w:highlight w:val="yellow"/>
        </w:rPr>
        <w:t xml:space="preserve"> </w:t>
      </w:r>
      <w:r w:rsidR="001C3C88" w:rsidRPr="00A75947">
        <w:rPr>
          <w:b/>
          <w:i w:val="0"/>
          <w:color w:val="auto"/>
          <w:sz w:val="24"/>
          <w:szCs w:val="24"/>
          <w:highlight w:val="yellow"/>
        </w:rPr>
        <w:t>[PE02]</w:t>
      </w:r>
      <w:bookmarkEnd w:id="21"/>
    </w:p>
    <w:p w:rsidR="000E30D1" w:rsidRPr="00A75947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  <w:highlight w:val="yellow"/>
        </w:rPr>
      </w:pPr>
      <w:bookmarkStart w:id="22" w:name="_Ref384651379"/>
      <w:bookmarkStart w:id="23" w:name="_Ref384719731"/>
      <w:r w:rsidRPr="00A75947">
        <w:rPr>
          <w:i w:val="0"/>
          <w:color w:val="auto"/>
          <w:sz w:val="24"/>
          <w:szCs w:val="24"/>
          <w:highlight w:val="yellow"/>
        </w:rPr>
        <w:t xml:space="preserve">O ator </w:t>
      </w:r>
      <w:r w:rsidR="003A6923" w:rsidRPr="00A75947">
        <w:rPr>
          <w:i w:val="0"/>
          <w:color w:val="auto"/>
          <w:sz w:val="24"/>
          <w:szCs w:val="24"/>
          <w:highlight w:val="yellow"/>
        </w:rPr>
        <w:t xml:space="preserve">informa </w:t>
      </w:r>
      <w:r w:rsidRPr="00A75947">
        <w:rPr>
          <w:i w:val="0"/>
          <w:color w:val="auto"/>
          <w:sz w:val="24"/>
          <w:szCs w:val="24"/>
          <w:highlight w:val="yellow"/>
        </w:rPr>
        <w:t xml:space="preserve">os </w:t>
      </w:r>
      <w:r w:rsidR="0039287D" w:rsidRPr="00A75947">
        <w:rPr>
          <w:i w:val="0"/>
          <w:color w:val="auto"/>
          <w:sz w:val="24"/>
          <w:szCs w:val="24"/>
          <w:highlight w:val="yellow"/>
        </w:rPr>
        <w:t>dados</w:t>
      </w:r>
      <w:bookmarkEnd w:id="22"/>
      <w:bookmarkEnd w:id="23"/>
      <w:r w:rsidR="0069546D" w:rsidRPr="00A75947">
        <w:rPr>
          <w:i w:val="0"/>
          <w:color w:val="auto"/>
          <w:sz w:val="24"/>
          <w:szCs w:val="24"/>
          <w:highlight w:val="yellow"/>
        </w:rPr>
        <w:t>.</w:t>
      </w:r>
      <w:r w:rsidR="00561837" w:rsidRPr="00A75947">
        <w:rPr>
          <w:i w:val="0"/>
          <w:color w:val="auto"/>
          <w:sz w:val="24"/>
          <w:szCs w:val="24"/>
          <w:highlight w:val="yellow"/>
        </w:rPr>
        <w:t xml:space="preserve"> </w:t>
      </w:r>
    </w:p>
    <w:p w:rsidR="000E30D1" w:rsidRPr="00A75947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  <w:highlight w:val="yellow"/>
        </w:rPr>
      </w:pPr>
      <w:bookmarkStart w:id="24" w:name="_Ref384912268"/>
      <w:r w:rsidRPr="00A75947">
        <w:rPr>
          <w:rFonts w:ascii="Arial" w:hAnsi="Arial" w:cs="Arial"/>
          <w:szCs w:val="24"/>
          <w:highlight w:val="yellow"/>
        </w:rPr>
        <w:t xml:space="preserve">O ator </w:t>
      </w:r>
      <w:r w:rsidR="00C97E70" w:rsidRPr="00A75947">
        <w:rPr>
          <w:rFonts w:ascii="Arial" w:hAnsi="Arial" w:cs="Arial"/>
          <w:szCs w:val="24"/>
          <w:highlight w:val="yellow"/>
        </w:rPr>
        <w:t>seleciona</w:t>
      </w:r>
      <w:r w:rsidRPr="00A75947">
        <w:rPr>
          <w:rFonts w:ascii="Arial" w:hAnsi="Arial" w:cs="Arial"/>
          <w:szCs w:val="24"/>
          <w:highlight w:val="yellow"/>
        </w:rPr>
        <w:t xml:space="preserve"> a opção </w:t>
      </w:r>
      <w:r w:rsidR="00966A37" w:rsidRPr="00A75947">
        <w:rPr>
          <w:rFonts w:ascii="Arial" w:hAnsi="Arial" w:cs="Arial"/>
          <w:szCs w:val="24"/>
          <w:highlight w:val="yellow"/>
        </w:rPr>
        <w:t>“</w:t>
      </w:r>
      <w:r w:rsidR="00712999" w:rsidRPr="00A75947">
        <w:rPr>
          <w:rFonts w:ascii="Arial" w:hAnsi="Arial" w:cs="Arial"/>
          <w:szCs w:val="24"/>
          <w:highlight w:val="yellow"/>
        </w:rPr>
        <w:t>Cadastrar</w:t>
      </w:r>
      <w:r w:rsidR="00966A37" w:rsidRPr="00A75947">
        <w:rPr>
          <w:rFonts w:ascii="Arial" w:hAnsi="Arial" w:cs="Arial"/>
          <w:szCs w:val="24"/>
          <w:highlight w:val="yellow"/>
        </w:rPr>
        <w:t>”</w:t>
      </w:r>
      <w:r w:rsidR="0069546D" w:rsidRPr="00A75947">
        <w:rPr>
          <w:rFonts w:ascii="Arial" w:hAnsi="Arial" w:cs="Arial"/>
          <w:b/>
          <w:szCs w:val="24"/>
          <w:highlight w:val="yellow"/>
        </w:rPr>
        <w:t>.</w:t>
      </w:r>
      <w:bookmarkEnd w:id="24"/>
      <w:r w:rsidR="001005C2" w:rsidRPr="00A75947">
        <w:rPr>
          <w:rFonts w:ascii="Arial" w:hAnsi="Arial" w:cs="Arial"/>
          <w:b/>
          <w:szCs w:val="24"/>
          <w:highlight w:val="yellow"/>
        </w:rPr>
        <w:t xml:space="preserve"> </w:t>
      </w:r>
      <w:r w:rsidR="001005C2" w:rsidRPr="00A75947">
        <w:rPr>
          <w:rFonts w:ascii="Arial" w:hAnsi="Arial" w:cs="Arial"/>
          <w:b/>
          <w:iCs/>
          <w:szCs w:val="24"/>
          <w:highlight w:val="yellow"/>
        </w:rPr>
        <w:t>[</w:t>
      </w:r>
      <w:fldSimple w:instr=" REF _Ref400370626 \r \h  \* MERGEFORMAT ">
        <w:r w:rsidR="003936A4" w:rsidRPr="00A75947">
          <w:rPr>
            <w:rFonts w:ascii="Arial" w:hAnsi="Arial" w:cs="Arial"/>
            <w:b/>
            <w:iCs/>
            <w:szCs w:val="24"/>
            <w:highlight w:val="yellow"/>
          </w:rPr>
          <w:t>FA-2</w:t>
        </w:r>
      </w:fldSimple>
      <w:r w:rsidR="001005C2" w:rsidRPr="00A75947">
        <w:rPr>
          <w:rFonts w:ascii="Arial" w:hAnsi="Arial" w:cs="Arial"/>
          <w:b/>
          <w:iCs/>
          <w:szCs w:val="24"/>
          <w:highlight w:val="yellow"/>
        </w:rPr>
        <w:t>]</w:t>
      </w:r>
    </w:p>
    <w:p w:rsidR="000E30D1" w:rsidRPr="00A75947" w:rsidRDefault="000E30D1" w:rsidP="008371D3">
      <w:pPr>
        <w:pStyle w:val="Instruo"/>
        <w:numPr>
          <w:ilvl w:val="0"/>
          <w:numId w:val="9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highlight w:val="yellow"/>
          <w:lang w:eastAsia="zh-CN" w:bidi="hi-IN"/>
        </w:rPr>
      </w:pPr>
      <w:bookmarkStart w:id="25" w:name="_Ref384976009"/>
      <w:r w:rsidRPr="00A75947">
        <w:rPr>
          <w:rFonts w:eastAsia="SimSun"/>
          <w:i w:val="0"/>
          <w:color w:val="auto"/>
          <w:kern w:val="3"/>
          <w:sz w:val="24"/>
          <w:szCs w:val="24"/>
          <w:highlight w:val="yellow"/>
          <w:lang w:eastAsia="zh-CN" w:bidi="hi-IN"/>
        </w:rPr>
        <w:t>O sistema valida os dados</w:t>
      </w:r>
      <w:r w:rsidR="0039287D" w:rsidRPr="00A75947">
        <w:rPr>
          <w:rFonts w:eastAsia="SimSun"/>
          <w:i w:val="0"/>
          <w:color w:val="auto"/>
          <w:kern w:val="3"/>
          <w:sz w:val="24"/>
          <w:szCs w:val="24"/>
          <w:highlight w:val="yellow"/>
          <w:lang w:eastAsia="zh-CN" w:bidi="hi-IN"/>
        </w:rPr>
        <w:t xml:space="preserve"> informados</w:t>
      </w:r>
      <w:r w:rsidR="0069546D" w:rsidRPr="00A75947">
        <w:rPr>
          <w:rFonts w:eastAsia="SimSun"/>
          <w:i w:val="0"/>
          <w:color w:val="auto"/>
          <w:kern w:val="3"/>
          <w:sz w:val="24"/>
          <w:szCs w:val="24"/>
          <w:highlight w:val="yellow"/>
          <w:lang w:eastAsia="zh-CN" w:bidi="hi-IN"/>
        </w:rPr>
        <w:t>.</w:t>
      </w:r>
      <w:r w:rsidR="00FF2E19" w:rsidRPr="00A75947">
        <w:rPr>
          <w:rFonts w:eastAsia="SimSun"/>
          <w:i w:val="0"/>
          <w:color w:val="auto"/>
          <w:kern w:val="3"/>
          <w:sz w:val="24"/>
          <w:szCs w:val="24"/>
          <w:highlight w:val="yellow"/>
          <w:lang w:eastAsia="zh-CN" w:bidi="hi-IN"/>
        </w:rPr>
        <w:t xml:space="preserve"> </w:t>
      </w:r>
      <w:bookmarkEnd w:id="25"/>
      <w:r w:rsidR="00C15572" w:rsidRPr="00A75947">
        <w:rPr>
          <w:rFonts w:eastAsia="SimSun"/>
          <w:b/>
          <w:i w:val="0"/>
          <w:color w:val="auto"/>
          <w:kern w:val="3"/>
          <w:sz w:val="24"/>
          <w:szCs w:val="24"/>
          <w:highlight w:val="yellow"/>
          <w:lang w:eastAsia="zh-CN" w:bidi="hi-IN"/>
        </w:rPr>
        <w:t>[</w:t>
      </w:r>
      <w:fldSimple w:instr=" REF _Ref384908864 \r \h  \* MERGEFORMAT ">
        <w:r w:rsidR="00315683" w:rsidRPr="00A75947">
          <w:rPr>
            <w:rFonts w:eastAsia="SimSun"/>
            <w:b/>
            <w:i w:val="0"/>
            <w:iCs/>
            <w:color w:val="auto"/>
            <w:kern w:val="3"/>
            <w:sz w:val="24"/>
            <w:szCs w:val="24"/>
            <w:highlight w:val="yellow"/>
            <w:lang w:eastAsia="zh-CN" w:bidi="hi-IN"/>
          </w:rPr>
          <w:t>FE-</w:t>
        </w:r>
      </w:fldSimple>
      <w:r w:rsidR="00C15572" w:rsidRPr="00A75947">
        <w:rPr>
          <w:rFonts w:eastAsia="SimSun"/>
          <w:b/>
          <w:i w:val="0"/>
          <w:iCs/>
          <w:color w:val="auto"/>
          <w:kern w:val="3"/>
          <w:sz w:val="24"/>
          <w:szCs w:val="24"/>
          <w:highlight w:val="yellow"/>
          <w:lang w:eastAsia="zh-CN" w:bidi="hi-IN"/>
        </w:rPr>
        <w:t xml:space="preserve">1] </w:t>
      </w:r>
    </w:p>
    <w:p w:rsidR="00577A64" w:rsidRPr="00A75947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  <w:highlight w:val="yellow"/>
        </w:rPr>
      </w:pPr>
      <w:bookmarkStart w:id="26" w:name="_Ref385244524"/>
      <w:bookmarkStart w:id="27" w:name="_Ref398565809"/>
      <w:r w:rsidRPr="00A75947">
        <w:rPr>
          <w:rFonts w:ascii="Arial" w:hAnsi="Arial" w:cs="Arial"/>
          <w:szCs w:val="24"/>
          <w:highlight w:val="yellow"/>
        </w:rPr>
        <w:t>O sistema grava o registro</w:t>
      </w:r>
      <w:r w:rsidR="0069546D" w:rsidRPr="00A75947">
        <w:rPr>
          <w:rFonts w:ascii="Arial" w:hAnsi="Arial" w:cs="Arial"/>
          <w:szCs w:val="24"/>
          <w:highlight w:val="yellow"/>
        </w:rPr>
        <w:t>.</w:t>
      </w:r>
      <w:r w:rsidR="00D1746D" w:rsidRPr="00A75947">
        <w:rPr>
          <w:rFonts w:ascii="Arial" w:hAnsi="Arial" w:cs="Arial"/>
          <w:b/>
          <w:szCs w:val="24"/>
          <w:highlight w:val="yellow"/>
        </w:rPr>
        <w:t xml:space="preserve"> </w:t>
      </w:r>
      <w:bookmarkStart w:id="28" w:name="_Ref385245064"/>
      <w:bookmarkEnd w:id="26"/>
      <w:r w:rsidR="0056041C" w:rsidRPr="00A75947">
        <w:rPr>
          <w:rFonts w:ascii="Arial" w:hAnsi="Arial" w:cs="Arial"/>
          <w:b/>
          <w:szCs w:val="24"/>
          <w:highlight w:val="yellow"/>
        </w:rPr>
        <w:t>[</w:t>
      </w:r>
      <w:fldSimple w:instr=" REF _Ref385256722 \r \h  \* MERGEFORMAT ">
        <w:r w:rsidR="0056041C" w:rsidRPr="00A75947">
          <w:rPr>
            <w:rFonts w:ascii="Arial" w:hAnsi="Arial" w:cs="Arial"/>
            <w:b/>
            <w:szCs w:val="24"/>
            <w:highlight w:val="yellow"/>
          </w:rPr>
          <w:t>PE01</w:t>
        </w:r>
      </w:fldSimple>
      <w:r w:rsidR="0056041C" w:rsidRPr="00A75947">
        <w:rPr>
          <w:rFonts w:ascii="Arial" w:hAnsi="Arial" w:cs="Arial"/>
          <w:b/>
          <w:szCs w:val="24"/>
          <w:highlight w:val="yellow"/>
        </w:rPr>
        <w:t>]</w:t>
      </w:r>
      <w:bookmarkEnd w:id="27"/>
    </w:p>
    <w:p w:rsidR="000E30D1" w:rsidRPr="00A75947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  <w:highlight w:val="yellow"/>
        </w:rPr>
      </w:pPr>
      <w:bookmarkStart w:id="29" w:name="_Ref398565868"/>
      <w:r w:rsidRPr="00A75947">
        <w:rPr>
          <w:rFonts w:ascii="Arial" w:hAnsi="Arial" w:cs="Arial"/>
          <w:szCs w:val="24"/>
          <w:highlight w:val="yellow"/>
        </w:rPr>
        <w:t>O sistema apresenta a mensagem</w:t>
      </w:r>
      <w:r w:rsidR="0069546D" w:rsidRPr="00A75947">
        <w:rPr>
          <w:rFonts w:ascii="Arial" w:hAnsi="Arial" w:cs="Arial"/>
          <w:szCs w:val="24"/>
          <w:highlight w:val="yellow"/>
        </w:rPr>
        <w:t>.</w:t>
      </w:r>
      <w:r w:rsidRPr="00A75947">
        <w:rPr>
          <w:rFonts w:ascii="Arial" w:hAnsi="Arial" w:cs="Arial"/>
          <w:szCs w:val="24"/>
          <w:highlight w:val="yellow"/>
        </w:rPr>
        <w:t xml:space="preserve"> </w:t>
      </w:r>
      <w:r w:rsidR="00AE0E62" w:rsidRPr="00A75947">
        <w:rPr>
          <w:rFonts w:ascii="Arial" w:hAnsi="Arial" w:cs="Arial"/>
          <w:b/>
          <w:szCs w:val="24"/>
          <w:highlight w:val="yellow"/>
        </w:rPr>
        <w:t>[MSG</w:t>
      </w:r>
      <w:r w:rsidR="00502182" w:rsidRPr="00A75947">
        <w:rPr>
          <w:rFonts w:ascii="Arial" w:hAnsi="Arial" w:cs="Arial"/>
          <w:b/>
          <w:szCs w:val="24"/>
          <w:highlight w:val="yellow"/>
        </w:rPr>
        <w:t>0</w:t>
      </w:r>
      <w:r w:rsidR="0094656A" w:rsidRPr="00A75947">
        <w:rPr>
          <w:rFonts w:ascii="Arial" w:hAnsi="Arial" w:cs="Arial"/>
          <w:b/>
          <w:szCs w:val="24"/>
          <w:highlight w:val="yellow"/>
        </w:rPr>
        <w:t>63</w:t>
      </w:r>
      <w:r w:rsidRPr="00A75947">
        <w:rPr>
          <w:rFonts w:ascii="Arial" w:hAnsi="Arial" w:cs="Arial"/>
          <w:b/>
          <w:szCs w:val="24"/>
          <w:highlight w:val="yellow"/>
        </w:rPr>
        <w:t>]</w:t>
      </w:r>
      <w:bookmarkEnd w:id="28"/>
      <w:bookmarkEnd w:id="29"/>
    </w:p>
    <w:p w:rsidR="009B671C" w:rsidRPr="00A75947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  <w:highlight w:val="yellow"/>
        </w:rPr>
      </w:pPr>
      <w:r w:rsidRPr="00A75947">
        <w:rPr>
          <w:rFonts w:ascii="Arial" w:hAnsi="Arial" w:cs="Arial"/>
          <w:szCs w:val="24"/>
          <w:highlight w:val="yellow"/>
        </w:rPr>
        <w:t xml:space="preserve">O fluxo retorna para o </w:t>
      </w:r>
      <w:r w:rsidR="00315683" w:rsidRPr="00A75947">
        <w:rPr>
          <w:rFonts w:ascii="Arial" w:hAnsi="Arial" w:cs="Arial"/>
          <w:szCs w:val="24"/>
          <w:highlight w:val="yellow"/>
        </w:rPr>
        <w:t xml:space="preserve">passo </w:t>
      </w:r>
      <w:fldSimple w:instr=" REF _Ref400360046 \r \h  \* MERGEFORMAT ">
        <w:r w:rsidR="00182646" w:rsidRPr="00A75947">
          <w:rPr>
            <w:rFonts w:ascii="Arial" w:hAnsi="Arial" w:cs="Arial"/>
            <w:szCs w:val="24"/>
            <w:highlight w:val="yellow"/>
          </w:rPr>
          <w:t>2</w:t>
        </w:r>
      </w:fldSimple>
      <w:r w:rsidR="00EB6CCE" w:rsidRPr="00A75947">
        <w:rPr>
          <w:rFonts w:ascii="Arial" w:hAnsi="Arial" w:cs="Arial"/>
          <w:szCs w:val="24"/>
          <w:highlight w:val="yellow"/>
        </w:rPr>
        <w:t xml:space="preserve"> </w:t>
      </w:r>
      <w:r w:rsidRPr="00A75947">
        <w:rPr>
          <w:rFonts w:ascii="Arial" w:hAnsi="Arial" w:cs="Arial"/>
          <w:szCs w:val="24"/>
          <w:highlight w:val="yellow"/>
        </w:rPr>
        <w:t>do fluxo básico.</w:t>
      </w: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961D38" w:rsidRDefault="00961D38" w:rsidP="00961D3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400370626"/>
      <w:r>
        <w:rPr>
          <w:b/>
          <w:i w:val="0"/>
          <w:iCs/>
          <w:color w:val="auto"/>
          <w:sz w:val="24"/>
          <w:szCs w:val="24"/>
        </w:rPr>
        <w:t>Cancelar</w:t>
      </w:r>
      <w:bookmarkEnd w:id="30"/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961D38" w:rsidRDefault="00961D38" w:rsidP="00961D38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quando o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683DAC" w:rsidRPr="00F70840" w:rsidRDefault="00683DAC" w:rsidP="00683DAC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693D3B" w:rsidRPr="00550134">
        <w:rPr>
          <w:rFonts w:ascii="Arial" w:hAnsi="Arial" w:cs="Arial"/>
          <w:szCs w:val="24"/>
        </w:rPr>
        <w:t>desconsidera os dados informados</w:t>
      </w:r>
      <w:r w:rsidR="00693D3B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cancela a operação;</w:t>
      </w:r>
    </w:p>
    <w:p w:rsidR="0083474F" w:rsidRDefault="0083474F" w:rsidP="0083474F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retorna </w:t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para o passo </w:t>
      </w:r>
      <w:r w:rsidR="00E1797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1</w:t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básico ou para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“</w:t>
      </w:r>
      <w:r w:rsidR="00E1797E">
        <w:rPr>
          <w:i w:val="0"/>
          <w:iCs/>
          <w:color w:val="auto"/>
          <w:sz w:val="24"/>
          <w:szCs w:val="24"/>
        </w:rPr>
        <w:t>Tela Consultas Gerais</w:t>
      </w:r>
      <w:r w:rsidR="00E1797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_2.2.1”.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IT0</w:t>
      </w:r>
      <w:r w:rsidR="00E1797E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04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961D38" w:rsidRPr="00961D38" w:rsidRDefault="00961D38" w:rsidP="00961D38">
      <w:pPr>
        <w:rPr>
          <w:rFonts w:eastAsia="SimSun"/>
          <w:lang w:eastAsia="zh-CN" w:bidi="hi-IN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31" w:name="_Toc382318137"/>
      <w:bookmarkStart w:id="32" w:name="_Toc394507987"/>
      <w:bookmarkStart w:id="33" w:name="_Toc400370243"/>
      <w:r w:rsidRPr="0073491E">
        <w:t>FLUXOS</w:t>
      </w:r>
      <w:r>
        <w:rPr>
          <w:color w:val="auto"/>
        </w:rPr>
        <w:t xml:space="preserve"> DE EXCEÇÃO</w:t>
      </w:r>
      <w:bookmarkEnd w:id="31"/>
      <w:bookmarkEnd w:id="32"/>
      <w:bookmarkEnd w:id="33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F70840" w:rsidRDefault="00D93D8E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Preenchimento Obrigatório</w:t>
      </w:r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</w:t>
      </w:r>
      <w:r w:rsidR="00D71E8B">
        <w:rPr>
          <w:szCs w:val="24"/>
        </w:rPr>
        <w:t>verifica que existem campos obrigatórios que não foram preenchidos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D71E8B">
        <w:t xml:space="preserve"> de erro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7A1AE8">
        <w:rPr>
          <w:rFonts w:cs="Arial"/>
          <w:b/>
          <w:color w:val="auto"/>
          <w:szCs w:val="24"/>
        </w:rPr>
        <w:t>03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7A1AE8">
        <w:t>3</w:t>
      </w:r>
      <w:r w:rsidR="00930184" w:rsidRPr="00F70840">
        <w:t xml:space="preserve"> </w:t>
      </w:r>
      <w:r w:rsidR="00475E83" w:rsidRPr="00F70840">
        <w:t xml:space="preserve">do fluxo </w:t>
      </w:r>
      <w:r w:rsidR="007A1AE8">
        <w:t xml:space="preserve">alternativo </w:t>
      </w:r>
      <w:r w:rsidR="007A1AE8">
        <w:fldChar w:fldCharType="begin"/>
      </w:r>
      <w:r w:rsidR="007A1AE8">
        <w:instrText xml:space="preserve"> REF _Ref401150893 \r \h </w:instrText>
      </w:r>
      <w:r w:rsidR="007A1AE8">
        <w:fldChar w:fldCharType="separate"/>
      </w:r>
      <w:r w:rsidR="007A1AE8">
        <w:t>FA-1</w:t>
      </w:r>
      <w:r w:rsidR="007A1AE8">
        <w:fldChar w:fldCharType="end"/>
      </w:r>
      <w:r w:rsidR="00475E83" w:rsidRPr="00F70840">
        <w:t>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34" w:name="_Toc394507988"/>
      <w:bookmarkStart w:id="35" w:name="_Toc400370244"/>
      <w:r w:rsidRPr="00F70840">
        <w:t>PONTOS DE INCLUSÃO</w:t>
      </w:r>
      <w:bookmarkStart w:id="36" w:name="_Toc373416696"/>
      <w:bookmarkEnd w:id="34"/>
      <w:bookmarkEnd w:id="35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37" w:name="_Toc394507989"/>
      <w:bookmarkStart w:id="38" w:name="_Toc400370245"/>
      <w:r w:rsidRPr="00D4593E">
        <w:t>PONTOS DE EXTENSÃO</w:t>
      </w:r>
      <w:bookmarkEnd w:id="37"/>
      <w:bookmarkEnd w:id="38"/>
    </w:p>
    <w:bookmarkEnd w:id="36"/>
    <w:p w:rsidR="00A86702" w:rsidRPr="000E1747" w:rsidRDefault="00A86702" w:rsidP="00A86702">
      <w:pPr>
        <w:pStyle w:val="PargrafodaLista"/>
        <w:numPr>
          <w:ilvl w:val="0"/>
          <w:numId w:val="17"/>
        </w:numPr>
        <w:tabs>
          <w:tab w:val="left" w:pos="993"/>
        </w:tabs>
        <w:ind w:left="708"/>
        <w:rPr>
          <w:rFonts w:ascii="Arial" w:hAnsi="Arial" w:cs="Arial"/>
          <w:b/>
        </w:rPr>
      </w:pPr>
      <w:r w:rsidRPr="00AE0E62">
        <w:t xml:space="preserve"> </w:t>
      </w:r>
      <w:bookmarkStart w:id="39" w:name="_Ref385256722"/>
      <w:r w:rsidRPr="002708C0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39"/>
    </w:p>
    <w:p w:rsidR="00A86702" w:rsidRDefault="00A86702" w:rsidP="00A86702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034CA3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_Ref398565809 \r \h </w:instrText>
      </w:r>
      <w:r w:rsidR="00034CA3">
        <w:rPr>
          <w:color w:val="auto"/>
        </w:rPr>
      </w:r>
      <w:r w:rsidR="00034CA3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034CA3">
        <w:rPr>
          <w:color w:val="auto"/>
        </w:rPr>
        <w:fldChar w:fldCharType="end"/>
      </w:r>
      <w:r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Log de Auditoria e retorna para o passo </w:t>
      </w:r>
      <w:r w:rsidR="00034CA3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_Ref398565868 \r \h </w:instrText>
      </w:r>
      <w:r w:rsidR="00034CA3">
        <w:rPr>
          <w:color w:val="auto"/>
        </w:rPr>
      </w:r>
      <w:r w:rsidR="00034CA3">
        <w:rPr>
          <w:color w:val="auto"/>
        </w:rPr>
        <w:fldChar w:fldCharType="separate"/>
      </w:r>
      <w:r w:rsidR="0056041C">
        <w:rPr>
          <w:color w:val="auto"/>
        </w:rPr>
        <w:t>7</w:t>
      </w:r>
      <w:r w:rsidR="00034CA3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 w:rsidR="004931A3">
        <w:rPr>
          <w:color w:val="auto"/>
        </w:rPr>
        <w:t>.</w:t>
      </w:r>
      <w:r w:rsidRPr="002708C0">
        <w:rPr>
          <w:color w:val="auto"/>
        </w:rPr>
        <w:t xml:space="preserve"> </w:t>
      </w:r>
    </w:p>
    <w:p w:rsidR="00177937" w:rsidRDefault="00177937" w:rsidP="00AE0E62">
      <w:pPr>
        <w:ind w:left="348"/>
        <w:rPr>
          <w:rFonts w:cs="Arial"/>
          <w:b/>
          <w:bCs/>
        </w:rPr>
      </w:pPr>
    </w:p>
    <w:p w:rsidR="006A3D99" w:rsidRDefault="004D5118" w:rsidP="004D5118">
      <w:pPr>
        <w:ind w:firstLine="348"/>
        <w:rPr>
          <w:rFonts w:cs="Arial"/>
          <w:b/>
          <w:bCs/>
        </w:rPr>
      </w:pPr>
      <w:r>
        <w:rPr>
          <w:rFonts w:cs="Arial"/>
          <w:b/>
          <w:bCs/>
        </w:rPr>
        <w:t>PE02- Cadastrar Manifestação</w:t>
      </w:r>
    </w:p>
    <w:p w:rsidR="00CD6B09" w:rsidRPr="00186DE9" w:rsidRDefault="00CD6B09" w:rsidP="00186DE9">
      <w:pPr>
        <w:ind w:left="348"/>
        <w:jc w:val="both"/>
        <w:rPr>
          <w:color w:val="auto"/>
        </w:rPr>
      </w:pPr>
      <w:r w:rsidRPr="00186DE9">
        <w:rPr>
          <w:color w:val="auto"/>
        </w:rPr>
        <w:t xml:space="preserve">No passo </w:t>
      </w:r>
      <w:r w:rsidR="0094656A">
        <w:rPr>
          <w:color w:val="auto"/>
        </w:rPr>
        <w:fldChar w:fldCharType="begin"/>
      </w:r>
      <w:r w:rsidR="0094656A">
        <w:rPr>
          <w:color w:val="auto"/>
        </w:rPr>
        <w:instrText xml:space="preserve"> REF _Ref401154700 \r \h </w:instrText>
      </w:r>
      <w:r w:rsidR="0094656A">
        <w:rPr>
          <w:color w:val="auto"/>
        </w:rPr>
      </w:r>
      <w:r w:rsidR="0094656A">
        <w:rPr>
          <w:color w:val="auto"/>
        </w:rPr>
        <w:fldChar w:fldCharType="separate"/>
      </w:r>
      <w:r w:rsidR="0094656A">
        <w:rPr>
          <w:color w:val="auto"/>
        </w:rPr>
        <w:t>2</w:t>
      </w:r>
      <w:r w:rsidR="0094656A">
        <w:rPr>
          <w:color w:val="auto"/>
        </w:rPr>
        <w:fldChar w:fldCharType="end"/>
      </w:r>
      <w:r w:rsidRPr="00186DE9">
        <w:rPr>
          <w:color w:val="auto"/>
        </w:rPr>
        <w:t xml:space="preserve"> do fluxo alternativo </w:t>
      </w:r>
      <w:r w:rsidR="0094656A">
        <w:rPr>
          <w:color w:val="auto"/>
        </w:rPr>
        <w:fldChar w:fldCharType="begin"/>
      </w:r>
      <w:r w:rsidR="0094656A">
        <w:rPr>
          <w:color w:val="auto"/>
        </w:rPr>
        <w:instrText xml:space="preserve"> REF _Ref401150893 \r \h </w:instrText>
      </w:r>
      <w:r w:rsidR="0094656A">
        <w:rPr>
          <w:color w:val="auto"/>
        </w:rPr>
      </w:r>
      <w:r w:rsidR="0094656A">
        <w:rPr>
          <w:color w:val="auto"/>
        </w:rPr>
        <w:fldChar w:fldCharType="separate"/>
      </w:r>
      <w:r w:rsidR="0094656A">
        <w:rPr>
          <w:color w:val="auto"/>
        </w:rPr>
        <w:t>FA-1</w:t>
      </w:r>
      <w:r w:rsidR="0094656A">
        <w:rPr>
          <w:color w:val="auto"/>
        </w:rPr>
        <w:fldChar w:fldCharType="end"/>
      </w:r>
      <w:r w:rsidRPr="00186DE9">
        <w:rPr>
          <w:color w:val="auto"/>
        </w:rPr>
        <w:t>, o sistema executa o fluxo principal do caso de uso UC</w:t>
      </w:r>
      <w:r w:rsidR="0094656A">
        <w:rPr>
          <w:color w:val="auto"/>
        </w:rPr>
        <w:t>004</w:t>
      </w:r>
      <w:r w:rsidR="00186DE9" w:rsidRPr="00186DE9">
        <w:rPr>
          <w:color w:val="auto"/>
        </w:rPr>
        <w:t xml:space="preserve"> Cadastrar Manifestação e retorna para o passo </w:t>
      </w:r>
      <w:r w:rsidR="004931A3">
        <w:rPr>
          <w:color w:val="auto"/>
        </w:rPr>
        <w:t>3 do fluxo alternativo FA-1.</w:t>
      </w: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40" w:name="_Toc394507990"/>
      <w:bookmarkStart w:id="41" w:name="_Toc400370246"/>
      <w:r>
        <w:lastRenderedPageBreak/>
        <w:t>FREQÜÊNCIA DE OCORRÊNCIA</w:t>
      </w:r>
      <w:bookmarkEnd w:id="40"/>
      <w:bookmarkEnd w:id="41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42" w:name="_Toc125373395"/>
      <w:bookmarkStart w:id="43" w:name="_Toc394507991"/>
      <w:bookmarkStart w:id="44" w:name="_Toc400370247"/>
      <w:r>
        <w:t>REFERÊNCIAS</w:t>
      </w:r>
      <w:bookmarkEnd w:id="42"/>
      <w:bookmarkEnd w:id="43"/>
      <w:bookmarkEnd w:id="44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</w:t>
      </w:r>
      <w:r w:rsidR="00AF238E">
        <w:t>Palavra-Chave</w:t>
      </w:r>
      <w:r>
        <w:t xml:space="preserve"> - </w:t>
      </w:r>
      <w:r w:rsidRPr="00D4593E">
        <w:t>Versão 0.0</w:t>
      </w:r>
      <w:r>
        <w:t>5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mensagem - Versão </w:t>
      </w:r>
      <w:r w:rsidR="00182646">
        <w:rPr>
          <w:color w:val="auto"/>
        </w:rPr>
        <w:t>1.0</w:t>
      </w:r>
      <w:r w:rsidR="00F27383">
        <w:rPr>
          <w:color w:val="auto"/>
        </w:rPr>
        <w:t>3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Regra de Negócios - Versão </w:t>
      </w:r>
      <w:r w:rsidR="00182646">
        <w:rPr>
          <w:color w:val="auto"/>
        </w:rPr>
        <w:t>1.0</w:t>
      </w:r>
      <w:r w:rsidR="007217CE">
        <w:rPr>
          <w:color w:val="auto"/>
        </w:rPr>
        <w:t>4</w:t>
      </w:r>
    </w:p>
    <w:p w:rsidR="00F251CA" w:rsidRPr="0048723C" w:rsidRDefault="00F251CA" w:rsidP="0004082D">
      <w:pPr>
        <w:ind w:left="567" w:hanging="141"/>
        <w:rPr>
          <w:color w:val="auto"/>
        </w:rPr>
      </w:pPr>
      <w:r>
        <w:rPr>
          <w:color w:val="auto"/>
        </w:rPr>
        <w:t xml:space="preserve">- </w:t>
      </w:r>
      <w:r w:rsidR="007217CE">
        <w:rPr>
          <w:color w:val="auto"/>
        </w:rPr>
        <w:t xml:space="preserve">UC </w:t>
      </w:r>
      <w:r w:rsidR="007217CE" w:rsidRPr="000D05DD">
        <w:rPr>
          <w:color w:val="auto"/>
          <w:highlight w:val="yellow"/>
        </w:rPr>
        <w:t>xxx</w:t>
      </w:r>
      <w:r w:rsidR="007217CE">
        <w:rPr>
          <w:color w:val="auto"/>
        </w:rPr>
        <w:t xml:space="preserve"> </w:t>
      </w:r>
      <w:r>
        <w:rPr>
          <w:color w:val="auto"/>
        </w:rPr>
        <w:t>Gravar Log de Auditoria</w:t>
      </w:r>
      <w:r w:rsidR="007217CE">
        <w:rPr>
          <w:color w:val="auto"/>
        </w:rPr>
        <w:t>.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45" w:name="_Toc400370248"/>
      <w:r>
        <w:t xml:space="preserve">REFERÊNCIAS </w:t>
      </w:r>
      <w:r w:rsidRPr="00E354CF">
        <w:t>BIBLIOGRÁFICAS</w:t>
      </w:r>
      <w:bookmarkEnd w:id="45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46" w:name="_Toc400370249"/>
      <w:r>
        <w:t>ASSINATURAS</w:t>
      </w:r>
      <w:bookmarkEnd w:id="46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D2065E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</w:tr>
      <w:tr w:rsidR="008F1CB4" w:rsidRPr="00170DB7" w:rsidTr="00D2065E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D2065E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D2065E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Líder do Projeto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D2065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B4B" w:rsidRDefault="002F0B4B">
      <w:r>
        <w:separator/>
      </w:r>
    </w:p>
  </w:endnote>
  <w:endnote w:type="continuationSeparator" w:id="1">
    <w:p w:rsidR="002F0B4B" w:rsidRDefault="002F0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034CA3" w:rsidP="00E47B8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2031DD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</w:t>
          </w:r>
          <w:r w:rsidR="00064FA4">
            <w:rPr>
              <w:noProof/>
              <w:sz w:val="20"/>
            </w:rPr>
            <w:t>1</w:t>
          </w:r>
          <w:r w:rsidR="00E47B8A">
            <w:rPr>
              <w:noProof/>
              <w:sz w:val="20"/>
            </w:rPr>
            <w:t>7</w:t>
          </w:r>
          <w:r w:rsidR="00064FA4">
            <w:rPr>
              <w:noProof/>
              <w:sz w:val="20"/>
            </w:rPr>
            <w:t>_manter_</w:t>
          </w:r>
          <w:r w:rsidRPr="00410780">
            <w:rPr>
              <w:sz w:val="20"/>
            </w:rPr>
            <w:fldChar w:fldCharType="end"/>
          </w:r>
          <w:r w:rsidR="00E47B8A">
            <w:rPr>
              <w:sz w:val="20"/>
            </w:rPr>
            <w:t>palavra_chave</w:t>
          </w:r>
        </w:p>
      </w:tc>
      <w:tc>
        <w:tcPr>
          <w:tcW w:w="1794" w:type="dxa"/>
          <w:vAlign w:val="center"/>
        </w:tcPr>
        <w:p w:rsidR="00532F24" w:rsidRDefault="00532F24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665693">
            <w:rPr>
              <w:sz w:val="20"/>
            </w:rPr>
            <w:t xml:space="preserve"> </w:t>
          </w:r>
          <w:r w:rsidR="00034CA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34CA3">
            <w:rPr>
              <w:rStyle w:val="Nmerodepgina"/>
              <w:sz w:val="20"/>
            </w:rPr>
            <w:fldChar w:fldCharType="separate"/>
          </w:r>
          <w:r w:rsidR="007318A1">
            <w:rPr>
              <w:rStyle w:val="Nmerodepgina"/>
              <w:noProof/>
              <w:sz w:val="20"/>
            </w:rPr>
            <w:t>3</w:t>
          </w:r>
          <w:r w:rsidR="00034CA3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034CA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034CA3">
            <w:rPr>
              <w:sz w:val="20"/>
            </w:rPr>
            <w:fldChar w:fldCharType="separate"/>
          </w:r>
          <w:r w:rsidR="007318A1">
            <w:rPr>
              <w:noProof/>
              <w:sz w:val="20"/>
            </w:rPr>
            <w:t>6</w:t>
          </w:r>
          <w:r w:rsidR="00034CA3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034CA3" w:rsidP="000503B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0C1EDB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</w:t>
          </w:r>
          <w:r w:rsidR="000503B4">
            <w:rPr>
              <w:noProof/>
              <w:sz w:val="20"/>
            </w:rPr>
            <w:t>1</w:t>
          </w:r>
          <w:r w:rsidR="000420DC">
            <w:rPr>
              <w:noProof/>
              <w:sz w:val="20"/>
            </w:rPr>
            <w:t>6</w:t>
          </w:r>
          <w:r w:rsidR="000503B4">
            <w:rPr>
              <w:noProof/>
              <w:sz w:val="20"/>
            </w:rPr>
            <w:t>_manter</w:t>
          </w:r>
          <w:r w:rsidR="00041AE0">
            <w:rPr>
              <w:noProof/>
              <w:sz w:val="20"/>
            </w:rPr>
            <w:t>_</w:t>
          </w:r>
          <w:r w:rsidR="000503B4">
            <w:rPr>
              <w:noProof/>
              <w:sz w:val="20"/>
            </w:rPr>
            <w:t>assunto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034CA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034CA3" w:rsidRPr="005449C2">
            <w:rPr>
              <w:sz w:val="20"/>
            </w:rPr>
            <w:fldChar w:fldCharType="separate"/>
          </w:r>
          <w:r w:rsidR="00A75947">
            <w:rPr>
              <w:noProof/>
              <w:sz w:val="20"/>
            </w:rPr>
            <w:t>5</w:t>
          </w:r>
          <w:r w:rsidR="00034CA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034CA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034CA3" w:rsidRPr="005449C2">
            <w:rPr>
              <w:sz w:val="20"/>
            </w:rPr>
            <w:fldChar w:fldCharType="separate"/>
          </w:r>
          <w:r w:rsidR="00A75947">
            <w:rPr>
              <w:noProof/>
              <w:sz w:val="20"/>
            </w:rPr>
            <w:t>6</w:t>
          </w:r>
          <w:r w:rsidR="00034CA3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B4B" w:rsidRDefault="002F0B4B">
      <w:r>
        <w:separator/>
      </w:r>
    </w:p>
  </w:footnote>
  <w:footnote w:type="continuationSeparator" w:id="1">
    <w:p w:rsidR="002F0B4B" w:rsidRDefault="002F0B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034CA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034CA3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532F24" w:rsidRPr="003E7920" w:rsidRDefault="00034CA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034CA3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89226F">
            <w:rPr>
              <w:b/>
              <w:bCs/>
              <w:szCs w:val="24"/>
            </w:rPr>
            <w:t xml:space="preserve"> Manter </w:t>
          </w:r>
          <w:r w:rsidR="00E47B8A">
            <w:rPr>
              <w:b/>
              <w:bCs/>
              <w:szCs w:val="24"/>
            </w:rPr>
            <w:t>Palavra-Chave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69546D" w:rsidRDefault="00034CA3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C9C40DAE"/>
    <w:lvl w:ilvl="0" w:tplc="0C906A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86715A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11"/>
  </w:num>
  <w:num w:numId="5">
    <w:abstractNumId w:val="16"/>
  </w:num>
  <w:num w:numId="6">
    <w:abstractNumId w:val="18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9"/>
  </w:num>
  <w:num w:numId="12">
    <w:abstractNumId w:val="22"/>
  </w:num>
  <w:num w:numId="13">
    <w:abstractNumId w:val="17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 w:numId="27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577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620B"/>
    <w:rsid w:val="00017D2E"/>
    <w:rsid w:val="00031C2B"/>
    <w:rsid w:val="00034CA3"/>
    <w:rsid w:val="0004082D"/>
    <w:rsid w:val="00041AE0"/>
    <w:rsid w:val="000420DC"/>
    <w:rsid w:val="0004225D"/>
    <w:rsid w:val="000449EC"/>
    <w:rsid w:val="00044CD5"/>
    <w:rsid w:val="000503B4"/>
    <w:rsid w:val="00063427"/>
    <w:rsid w:val="00064AE2"/>
    <w:rsid w:val="00064FA4"/>
    <w:rsid w:val="00074427"/>
    <w:rsid w:val="000767C6"/>
    <w:rsid w:val="00082704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C205D"/>
    <w:rsid w:val="000D05DD"/>
    <w:rsid w:val="000D090F"/>
    <w:rsid w:val="000D0A57"/>
    <w:rsid w:val="000D6861"/>
    <w:rsid w:val="000E30D1"/>
    <w:rsid w:val="000E38B5"/>
    <w:rsid w:val="000E762E"/>
    <w:rsid w:val="000F45EB"/>
    <w:rsid w:val="001005C2"/>
    <w:rsid w:val="00103FAF"/>
    <w:rsid w:val="001056A1"/>
    <w:rsid w:val="001058D8"/>
    <w:rsid w:val="0012047A"/>
    <w:rsid w:val="00125A56"/>
    <w:rsid w:val="00125FEB"/>
    <w:rsid w:val="0013140D"/>
    <w:rsid w:val="00135116"/>
    <w:rsid w:val="00136ACE"/>
    <w:rsid w:val="001439EE"/>
    <w:rsid w:val="0014559A"/>
    <w:rsid w:val="00146E8C"/>
    <w:rsid w:val="001608E0"/>
    <w:rsid w:val="001616FF"/>
    <w:rsid w:val="00166536"/>
    <w:rsid w:val="00173B74"/>
    <w:rsid w:val="00176C2E"/>
    <w:rsid w:val="00177937"/>
    <w:rsid w:val="00182646"/>
    <w:rsid w:val="00186DE9"/>
    <w:rsid w:val="00191591"/>
    <w:rsid w:val="001A0970"/>
    <w:rsid w:val="001A6B33"/>
    <w:rsid w:val="001B5FE7"/>
    <w:rsid w:val="001B7C5D"/>
    <w:rsid w:val="001C3C88"/>
    <w:rsid w:val="001C765D"/>
    <w:rsid w:val="001D0EA6"/>
    <w:rsid w:val="00201626"/>
    <w:rsid w:val="002031DD"/>
    <w:rsid w:val="00206406"/>
    <w:rsid w:val="002110C4"/>
    <w:rsid w:val="00213B89"/>
    <w:rsid w:val="00214BCE"/>
    <w:rsid w:val="0021765A"/>
    <w:rsid w:val="00221467"/>
    <w:rsid w:val="0022696F"/>
    <w:rsid w:val="00244E32"/>
    <w:rsid w:val="00250EB8"/>
    <w:rsid w:val="002542B4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80551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1731"/>
    <w:rsid w:val="002D51EE"/>
    <w:rsid w:val="002D558C"/>
    <w:rsid w:val="002E13DC"/>
    <w:rsid w:val="002E2F7D"/>
    <w:rsid w:val="002E4FFF"/>
    <w:rsid w:val="002F0B4B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36C58"/>
    <w:rsid w:val="00343F53"/>
    <w:rsid w:val="00351724"/>
    <w:rsid w:val="003538F9"/>
    <w:rsid w:val="00354877"/>
    <w:rsid w:val="00356174"/>
    <w:rsid w:val="00361674"/>
    <w:rsid w:val="0037558C"/>
    <w:rsid w:val="00385279"/>
    <w:rsid w:val="00391A8F"/>
    <w:rsid w:val="0039287D"/>
    <w:rsid w:val="003936A4"/>
    <w:rsid w:val="003950E5"/>
    <w:rsid w:val="003A6923"/>
    <w:rsid w:val="003B181A"/>
    <w:rsid w:val="003B7BBA"/>
    <w:rsid w:val="003C5A28"/>
    <w:rsid w:val="003E0E1B"/>
    <w:rsid w:val="003E30B8"/>
    <w:rsid w:val="003E5449"/>
    <w:rsid w:val="003E55F9"/>
    <w:rsid w:val="003E7920"/>
    <w:rsid w:val="003F489C"/>
    <w:rsid w:val="003F571B"/>
    <w:rsid w:val="003F6273"/>
    <w:rsid w:val="004020D4"/>
    <w:rsid w:val="004047B9"/>
    <w:rsid w:val="00405F2E"/>
    <w:rsid w:val="00406201"/>
    <w:rsid w:val="0041130F"/>
    <w:rsid w:val="004147E2"/>
    <w:rsid w:val="00421837"/>
    <w:rsid w:val="004218F4"/>
    <w:rsid w:val="0042259D"/>
    <w:rsid w:val="00424B75"/>
    <w:rsid w:val="004259A7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7018"/>
    <w:rsid w:val="004931A3"/>
    <w:rsid w:val="0049462D"/>
    <w:rsid w:val="004A1E50"/>
    <w:rsid w:val="004A26C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336E"/>
    <w:rsid w:val="004D5118"/>
    <w:rsid w:val="004D6F5E"/>
    <w:rsid w:val="004D707B"/>
    <w:rsid w:val="004D71A6"/>
    <w:rsid w:val="004E0F66"/>
    <w:rsid w:val="004E19C7"/>
    <w:rsid w:val="004E5D96"/>
    <w:rsid w:val="004F2556"/>
    <w:rsid w:val="004F60CB"/>
    <w:rsid w:val="00502182"/>
    <w:rsid w:val="00504BF1"/>
    <w:rsid w:val="005053DE"/>
    <w:rsid w:val="00514539"/>
    <w:rsid w:val="00516025"/>
    <w:rsid w:val="00517F8B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117"/>
    <w:rsid w:val="00551525"/>
    <w:rsid w:val="005519E4"/>
    <w:rsid w:val="00552ECF"/>
    <w:rsid w:val="0055430C"/>
    <w:rsid w:val="00555BCC"/>
    <w:rsid w:val="0056041C"/>
    <w:rsid w:val="00561837"/>
    <w:rsid w:val="00565761"/>
    <w:rsid w:val="0057190C"/>
    <w:rsid w:val="005738ED"/>
    <w:rsid w:val="00577A64"/>
    <w:rsid w:val="0058570D"/>
    <w:rsid w:val="00586F49"/>
    <w:rsid w:val="005913D6"/>
    <w:rsid w:val="005A0433"/>
    <w:rsid w:val="005A2596"/>
    <w:rsid w:val="005A5C97"/>
    <w:rsid w:val="005B01CE"/>
    <w:rsid w:val="005B09BD"/>
    <w:rsid w:val="005C1350"/>
    <w:rsid w:val="005C3BE1"/>
    <w:rsid w:val="005D2501"/>
    <w:rsid w:val="005D7861"/>
    <w:rsid w:val="005E130C"/>
    <w:rsid w:val="005E1BE6"/>
    <w:rsid w:val="005E2FDE"/>
    <w:rsid w:val="005E3CEA"/>
    <w:rsid w:val="005E5E20"/>
    <w:rsid w:val="005F24BB"/>
    <w:rsid w:val="005F69B5"/>
    <w:rsid w:val="005F70AE"/>
    <w:rsid w:val="0060056B"/>
    <w:rsid w:val="00602579"/>
    <w:rsid w:val="00604F9F"/>
    <w:rsid w:val="0060649C"/>
    <w:rsid w:val="00606BF0"/>
    <w:rsid w:val="00625E15"/>
    <w:rsid w:val="00636878"/>
    <w:rsid w:val="00641BB6"/>
    <w:rsid w:val="00641EFF"/>
    <w:rsid w:val="006464F1"/>
    <w:rsid w:val="00650DE4"/>
    <w:rsid w:val="00652D7B"/>
    <w:rsid w:val="00662CC5"/>
    <w:rsid w:val="00663664"/>
    <w:rsid w:val="00665693"/>
    <w:rsid w:val="006702EE"/>
    <w:rsid w:val="0067193E"/>
    <w:rsid w:val="006736BB"/>
    <w:rsid w:val="00676C03"/>
    <w:rsid w:val="00683DAC"/>
    <w:rsid w:val="00693007"/>
    <w:rsid w:val="00693D3B"/>
    <w:rsid w:val="0069546D"/>
    <w:rsid w:val="006A0E1B"/>
    <w:rsid w:val="006A3D99"/>
    <w:rsid w:val="006A6B14"/>
    <w:rsid w:val="006B40D5"/>
    <w:rsid w:val="006C25CC"/>
    <w:rsid w:val="006C4DA5"/>
    <w:rsid w:val="006D2A47"/>
    <w:rsid w:val="006D5CD2"/>
    <w:rsid w:val="006D60C4"/>
    <w:rsid w:val="006D7ABA"/>
    <w:rsid w:val="006E0574"/>
    <w:rsid w:val="006E7E3F"/>
    <w:rsid w:val="006F35A1"/>
    <w:rsid w:val="007006DD"/>
    <w:rsid w:val="007041B4"/>
    <w:rsid w:val="00710574"/>
    <w:rsid w:val="00712999"/>
    <w:rsid w:val="007217CE"/>
    <w:rsid w:val="007318A1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AE8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D76DF"/>
    <w:rsid w:val="007E5F59"/>
    <w:rsid w:val="007F3490"/>
    <w:rsid w:val="007F7E35"/>
    <w:rsid w:val="00801A27"/>
    <w:rsid w:val="008029B0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474F"/>
    <w:rsid w:val="00836B5D"/>
    <w:rsid w:val="008371D3"/>
    <w:rsid w:val="008427C9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826FF"/>
    <w:rsid w:val="0089226F"/>
    <w:rsid w:val="008A1654"/>
    <w:rsid w:val="008A7B5B"/>
    <w:rsid w:val="008B2BA4"/>
    <w:rsid w:val="008C090C"/>
    <w:rsid w:val="008C121B"/>
    <w:rsid w:val="008D6CD6"/>
    <w:rsid w:val="008F0B84"/>
    <w:rsid w:val="008F0E80"/>
    <w:rsid w:val="008F1CB4"/>
    <w:rsid w:val="008F70A0"/>
    <w:rsid w:val="00906318"/>
    <w:rsid w:val="00913FB9"/>
    <w:rsid w:val="009149EA"/>
    <w:rsid w:val="00914CA3"/>
    <w:rsid w:val="00915645"/>
    <w:rsid w:val="00924EC6"/>
    <w:rsid w:val="00925379"/>
    <w:rsid w:val="00930184"/>
    <w:rsid w:val="00933FC4"/>
    <w:rsid w:val="00942D36"/>
    <w:rsid w:val="00943E67"/>
    <w:rsid w:val="00946134"/>
    <w:rsid w:val="0094656A"/>
    <w:rsid w:val="00946EE2"/>
    <w:rsid w:val="009470BD"/>
    <w:rsid w:val="009507AB"/>
    <w:rsid w:val="00952D8D"/>
    <w:rsid w:val="009553FA"/>
    <w:rsid w:val="00961D38"/>
    <w:rsid w:val="00966A37"/>
    <w:rsid w:val="009778C6"/>
    <w:rsid w:val="009810E0"/>
    <w:rsid w:val="00997E66"/>
    <w:rsid w:val="009A1328"/>
    <w:rsid w:val="009A13D3"/>
    <w:rsid w:val="009A5EA0"/>
    <w:rsid w:val="009B671C"/>
    <w:rsid w:val="009C2112"/>
    <w:rsid w:val="009C45A5"/>
    <w:rsid w:val="009D28A1"/>
    <w:rsid w:val="009D40E9"/>
    <w:rsid w:val="009E7CFD"/>
    <w:rsid w:val="00A020B7"/>
    <w:rsid w:val="00A04622"/>
    <w:rsid w:val="00A0761A"/>
    <w:rsid w:val="00A133CF"/>
    <w:rsid w:val="00A2106B"/>
    <w:rsid w:val="00A2288D"/>
    <w:rsid w:val="00A231EB"/>
    <w:rsid w:val="00A23BB9"/>
    <w:rsid w:val="00A254F8"/>
    <w:rsid w:val="00A27CE5"/>
    <w:rsid w:val="00A401EC"/>
    <w:rsid w:val="00A517F6"/>
    <w:rsid w:val="00A52B6B"/>
    <w:rsid w:val="00A57D1F"/>
    <w:rsid w:val="00A610E6"/>
    <w:rsid w:val="00A62B1D"/>
    <w:rsid w:val="00A6603B"/>
    <w:rsid w:val="00A7335D"/>
    <w:rsid w:val="00A746EF"/>
    <w:rsid w:val="00A74D8A"/>
    <w:rsid w:val="00A75947"/>
    <w:rsid w:val="00A7622A"/>
    <w:rsid w:val="00A86702"/>
    <w:rsid w:val="00AA0979"/>
    <w:rsid w:val="00AB1FD1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238E"/>
    <w:rsid w:val="00AF707F"/>
    <w:rsid w:val="00B00695"/>
    <w:rsid w:val="00B03B4B"/>
    <w:rsid w:val="00B0799C"/>
    <w:rsid w:val="00B35019"/>
    <w:rsid w:val="00B47ED5"/>
    <w:rsid w:val="00B5083E"/>
    <w:rsid w:val="00B5092B"/>
    <w:rsid w:val="00B51AB3"/>
    <w:rsid w:val="00B54CA5"/>
    <w:rsid w:val="00B606C2"/>
    <w:rsid w:val="00B676BB"/>
    <w:rsid w:val="00B727DD"/>
    <w:rsid w:val="00B81EFB"/>
    <w:rsid w:val="00B873F3"/>
    <w:rsid w:val="00BA74F4"/>
    <w:rsid w:val="00BB03BE"/>
    <w:rsid w:val="00BB3072"/>
    <w:rsid w:val="00BC07DA"/>
    <w:rsid w:val="00BC3D32"/>
    <w:rsid w:val="00BD0911"/>
    <w:rsid w:val="00BD1DE7"/>
    <w:rsid w:val="00BD39AF"/>
    <w:rsid w:val="00BD39B4"/>
    <w:rsid w:val="00BD54F5"/>
    <w:rsid w:val="00BE44F2"/>
    <w:rsid w:val="00BE6145"/>
    <w:rsid w:val="00BF037B"/>
    <w:rsid w:val="00C0421F"/>
    <w:rsid w:val="00C0477A"/>
    <w:rsid w:val="00C10077"/>
    <w:rsid w:val="00C15572"/>
    <w:rsid w:val="00C16582"/>
    <w:rsid w:val="00C276B0"/>
    <w:rsid w:val="00C334E7"/>
    <w:rsid w:val="00C360A8"/>
    <w:rsid w:val="00C44DB1"/>
    <w:rsid w:val="00C4764D"/>
    <w:rsid w:val="00C4771F"/>
    <w:rsid w:val="00C522AB"/>
    <w:rsid w:val="00C528D4"/>
    <w:rsid w:val="00C53001"/>
    <w:rsid w:val="00C622B7"/>
    <w:rsid w:val="00C66708"/>
    <w:rsid w:val="00C678D4"/>
    <w:rsid w:val="00C731F0"/>
    <w:rsid w:val="00C8178A"/>
    <w:rsid w:val="00C844D0"/>
    <w:rsid w:val="00C86CAE"/>
    <w:rsid w:val="00C951AC"/>
    <w:rsid w:val="00C97E70"/>
    <w:rsid w:val="00CA2B22"/>
    <w:rsid w:val="00CA4472"/>
    <w:rsid w:val="00CB181B"/>
    <w:rsid w:val="00CB5D25"/>
    <w:rsid w:val="00CB6590"/>
    <w:rsid w:val="00CC0E2A"/>
    <w:rsid w:val="00CC1C9F"/>
    <w:rsid w:val="00CC3A31"/>
    <w:rsid w:val="00CC54FB"/>
    <w:rsid w:val="00CD241A"/>
    <w:rsid w:val="00CD567C"/>
    <w:rsid w:val="00CD616A"/>
    <w:rsid w:val="00CD6B09"/>
    <w:rsid w:val="00CE396F"/>
    <w:rsid w:val="00CE54A8"/>
    <w:rsid w:val="00CF1CD9"/>
    <w:rsid w:val="00CF20B5"/>
    <w:rsid w:val="00CF219B"/>
    <w:rsid w:val="00CF715A"/>
    <w:rsid w:val="00D00BAA"/>
    <w:rsid w:val="00D03C0A"/>
    <w:rsid w:val="00D06241"/>
    <w:rsid w:val="00D133C1"/>
    <w:rsid w:val="00D14A67"/>
    <w:rsid w:val="00D1746D"/>
    <w:rsid w:val="00D2181A"/>
    <w:rsid w:val="00D26158"/>
    <w:rsid w:val="00D310C2"/>
    <w:rsid w:val="00D31B4F"/>
    <w:rsid w:val="00D41B57"/>
    <w:rsid w:val="00D4391A"/>
    <w:rsid w:val="00D4593E"/>
    <w:rsid w:val="00D53238"/>
    <w:rsid w:val="00D64A37"/>
    <w:rsid w:val="00D71E8B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3D8E"/>
    <w:rsid w:val="00D9486C"/>
    <w:rsid w:val="00D9499A"/>
    <w:rsid w:val="00DA1781"/>
    <w:rsid w:val="00DA4302"/>
    <w:rsid w:val="00DB15FB"/>
    <w:rsid w:val="00DB182D"/>
    <w:rsid w:val="00DB3A50"/>
    <w:rsid w:val="00DB50D7"/>
    <w:rsid w:val="00DC1B1E"/>
    <w:rsid w:val="00DC25B3"/>
    <w:rsid w:val="00DC2A06"/>
    <w:rsid w:val="00DC67AE"/>
    <w:rsid w:val="00DC6E4A"/>
    <w:rsid w:val="00DC733D"/>
    <w:rsid w:val="00DD0303"/>
    <w:rsid w:val="00DD5BB6"/>
    <w:rsid w:val="00DE3CD8"/>
    <w:rsid w:val="00E1797E"/>
    <w:rsid w:val="00E2106E"/>
    <w:rsid w:val="00E23960"/>
    <w:rsid w:val="00E23DE7"/>
    <w:rsid w:val="00E3244D"/>
    <w:rsid w:val="00E354CF"/>
    <w:rsid w:val="00E3554F"/>
    <w:rsid w:val="00E4224B"/>
    <w:rsid w:val="00E460C3"/>
    <w:rsid w:val="00E47B8A"/>
    <w:rsid w:val="00E63E97"/>
    <w:rsid w:val="00E65321"/>
    <w:rsid w:val="00E67DE9"/>
    <w:rsid w:val="00E737B0"/>
    <w:rsid w:val="00E761E7"/>
    <w:rsid w:val="00E80D01"/>
    <w:rsid w:val="00E86BF9"/>
    <w:rsid w:val="00E8744A"/>
    <w:rsid w:val="00E9177E"/>
    <w:rsid w:val="00E93DEF"/>
    <w:rsid w:val="00EA0285"/>
    <w:rsid w:val="00EA157B"/>
    <w:rsid w:val="00EA6A72"/>
    <w:rsid w:val="00EA6ED8"/>
    <w:rsid w:val="00EB6CCE"/>
    <w:rsid w:val="00EE2936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10E8C"/>
    <w:rsid w:val="00F251CA"/>
    <w:rsid w:val="00F27383"/>
    <w:rsid w:val="00F30531"/>
    <w:rsid w:val="00F30CC2"/>
    <w:rsid w:val="00F31096"/>
    <w:rsid w:val="00F446BB"/>
    <w:rsid w:val="00F44B99"/>
    <w:rsid w:val="00F51630"/>
    <w:rsid w:val="00F518F8"/>
    <w:rsid w:val="00F56C3E"/>
    <w:rsid w:val="00F6708F"/>
    <w:rsid w:val="00F70840"/>
    <w:rsid w:val="00F70BA1"/>
    <w:rsid w:val="00F73450"/>
    <w:rsid w:val="00F85F1D"/>
    <w:rsid w:val="00F8717C"/>
    <w:rsid w:val="00F95F12"/>
    <w:rsid w:val="00FA0001"/>
    <w:rsid w:val="00FA0F90"/>
    <w:rsid w:val="00FB5142"/>
    <w:rsid w:val="00FB73D3"/>
    <w:rsid w:val="00FC2537"/>
    <w:rsid w:val="00FC26E2"/>
    <w:rsid w:val="00FE762A"/>
    <w:rsid w:val="00FF2E19"/>
    <w:rsid w:val="00FF5AC3"/>
    <w:rsid w:val="00F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F9CC-BD5D-457D-8E8D-FF4CDE7E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1012</TotalTime>
  <Pages>6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4989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reyla.rosa</cp:lastModifiedBy>
  <cp:revision>48</cp:revision>
  <cp:lastPrinted>2014-06-05T17:02:00Z</cp:lastPrinted>
  <dcterms:created xsi:type="dcterms:W3CDTF">2014-10-15T13:55:00Z</dcterms:created>
  <dcterms:modified xsi:type="dcterms:W3CDTF">2014-10-16T12:18:00Z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